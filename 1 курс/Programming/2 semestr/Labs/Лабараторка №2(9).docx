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F5" w:rsidRPr="007852F5" w:rsidRDefault="007852F5" w:rsidP="007852F5">
      <w:pPr>
        <w:pStyle w:val="1"/>
        <w:rPr>
          <w:rFonts w:eastAsia="Arial Unicode MS"/>
          <w:sz w:val="24"/>
          <w:szCs w:val="24"/>
        </w:rPr>
      </w:pPr>
      <w:r w:rsidRPr="007852F5">
        <w:rPr>
          <w:sz w:val="24"/>
          <w:szCs w:val="24"/>
        </w:rPr>
        <w:t>Лабораторная Работа № 2</w:t>
      </w:r>
    </w:p>
    <w:p w:rsidR="007852F5" w:rsidRPr="007852F5" w:rsidRDefault="007852F5" w:rsidP="007852F5">
      <w:pPr>
        <w:pStyle w:val="a1"/>
        <w:tabs>
          <w:tab w:val="clear" w:pos="360"/>
          <w:tab w:val="clear" w:pos="993"/>
          <w:tab w:val="num" w:pos="2565"/>
        </w:tabs>
        <w:ind w:left="964" w:hanging="964"/>
        <w:jc w:val="both"/>
        <w:rPr>
          <w:rFonts w:ascii="Times New Roman" w:hAnsi="Times New Roman"/>
          <w:sz w:val="24"/>
          <w:szCs w:val="24"/>
        </w:rPr>
      </w:pPr>
      <w:r w:rsidRPr="007852F5">
        <w:rPr>
          <w:rFonts w:ascii="Times New Roman" w:hAnsi="Times New Roman"/>
          <w:sz w:val="24"/>
          <w:szCs w:val="24"/>
        </w:rPr>
        <w:t>Диалоговое приложение</w:t>
      </w:r>
    </w:p>
    <w:p w:rsidR="007852F5" w:rsidRPr="007852F5" w:rsidRDefault="007852F5" w:rsidP="007852F5">
      <w:pPr>
        <w:pStyle w:val="a"/>
        <w:rPr>
          <w:rFonts w:ascii="Times New Roman" w:hAnsi="Times New Roman"/>
          <w:sz w:val="24"/>
        </w:rPr>
      </w:pPr>
      <w:r w:rsidRPr="007852F5">
        <w:rPr>
          <w:rFonts w:ascii="Times New Roman" w:hAnsi="Times New Roman"/>
          <w:sz w:val="24"/>
        </w:rPr>
        <w:t>3 неделя</w:t>
      </w:r>
    </w:p>
    <w:p w:rsidR="007852F5" w:rsidRPr="007852F5" w:rsidRDefault="007852F5" w:rsidP="007852F5">
      <w:pPr>
        <w:pStyle w:val="a2"/>
        <w:tabs>
          <w:tab w:val="clear" w:pos="360"/>
          <w:tab w:val="num" w:pos="2565"/>
        </w:tabs>
        <w:ind w:left="2565" w:hanging="2565"/>
        <w:rPr>
          <w:rFonts w:ascii="Times New Roman" w:hAnsi="Times New Roman"/>
          <w:sz w:val="24"/>
          <w:szCs w:val="24"/>
        </w:rPr>
      </w:pPr>
      <w:r w:rsidRPr="007852F5">
        <w:rPr>
          <w:rFonts w:ascii="Times New Roman" w:hAnsi="Times New Roman"/>
          <w:sz w:val="24"/>
          <w:szCs w:val="24"/>
        </w:rPr>
        <w:t xml:space="preserve">Создание диалогового приложения в среде разработки </w:t>
      </w:r>
      <w:r w:rsidRPr="007852F5">
        <w:rPr>
          <w:rFonts w:ascii="Times New Roman" w:hAnsi="Times New Roman"/>
          <w:sz w:val="24"/>
          <w:szCs w:val="24"/>
          <w:lang w:val="en-US"/>
        </w:rPr>
        <w:t>Delphi</w:t>
      </w:r>
      <w:r w:rsidRPr="007852F5">
        <w:rPr>
          <w:rFonts w:ascii="Times New Roman" w:hAnsi="Times New Roman"/>
          <w:sz w:val="24"/>
          <w:szCs w:val="24"/>
        </w:rPr>
        <w:t xml:space="preserve"> 7</w:t>
      </w:r>
    </w:p>
    <w:p w:rsidR="007852F5" w:rsidRPr="007852F5" w:rsidRDefault="007852F5" w:rsidP="007852F5">
      <w:pPr>
        <w:pStyle w:val="a3"/>
        <w:tabs>
          <w:tab w:val="clear" w:pos="360"/>
          <w:tab w:val="num" w:pos="3969"/>
        </w:tabs>
        <w:spacing w:after="60"/>
        <w:ind w:left="0" w:firstLine="0"/>
        <w:rPr>
          <w:rFonts w:ascii="Times New Roman" w:hAnsi="Times New Roman"/>
          <w:sz w:val="24"/>
          <w:szCs w:val="24"/>
        </w:rPr>
      </w:pPr>
      <w:r w:rsidRPr="007852F5">
        <w:rPr>
          <w:rFonts w:ascii="Times New Roman" w:hAnsi="Times New Roman"/>
          <w:sz w:val="24"/>
          <w:szCs w:val="24"/>
        </w:rPr>
        <w:t>Переменные. Типы данных. Префиксы имён переменных. Описание переменных. Область видимости переменных. Константы. Внутренние константы. Выражения. Арифметические операции. Выполнение вычислений в форме. Функции преобразования типа.</w:t>
      </w:r>
    </w:p>
    <w:p w:rsidR="007852F5" w:rsidRPr="007852F5" w:rsidRDefault="007852F5" w:rsidP="007852F5">
      <w:pPr>
        <w:pStyle w:val="1"/>
        <w:jc w:val="left"/>
        <w:rPr>
          <w:sz w:val="24"/>
          <w:szCs w:val="24"/>
        </w:rPr>
      </w:pPr>
      <w:r w:rsidRPr="007852F5">
        <w:rPr>
          <w:sz w:val="24"/>
          <w:szCs w:val="24"/>
        </w:rPr>
        <w:t>Общие требования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>Составьте программу, которая решает поставленную в вашем варианте задачу. Программа должна: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отображать на экране форму с фиксированной границей, надписью и кнопками: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Выход</w:t>
      </w:r>
      <w:r w:rsidRPr="007852F5">
        <w:rPr>
          <w:rFonts w:ascii="Times New Roman" w:hAnsi="Times New Roman" w:cs="Times New Roman"/>
          <w:sz w:val="24"/>
          <w:szCs w:val="24"/>
        </w:rPr>
        <w:t xml:space="preserve">,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Об авторе</w:t>
      </w:r>
      <w:r w:rsidRPr="007852F5">
        <w:rPr>
          <w:rFonts w:ascii="Times New Roman" w:hAnsi="Times New Roman" w:cs="Times New Roman"/>
          <w:sz w:val="24"/>
          <w:szCs w:val="24"/>
        </w:rPr>
        <w:t xml:space="preserve">,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О программе</w:t>
      </w:r>
      <w:r w:rsidRPr="007852F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Вычислить</w:t>
      </w:r>
      <w:r w:rsidRPr="007852F5">
        <w:rPr>
          <w:rFonts w:ascii="Times New Roman" w:hAnsi="Times New Roman" w:cs="Times New Roman"/>
          <w:sz w:val="24"/>
          <w:szCs w:val="24"/>
        </w:rPr>
        <w:t xml:space="preserve"> и необходимыми текстовыми полями с начальными значениями;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при нажатии кнопки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Выход</w:t>
      </w:r>
      <w:r w:rsidRPr="007852F5">
        <w:rPr>
          <w:rFonts w:ascii="Times New Roman" w:hAnsi="Times New Roman" w:cs="Times New Roman"/>
          <w:sz w:val="24"/>
          <w:szCs w:val="24"/>
        </w:rPr>
        <w:t xml:space="preserve"> программа завершает работу;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при нажатии кнопки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Об</w:t>
      </w:r>
      <w:r w:rsidRPr="007852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авторе</w:t>
      </w:r>
      <w:r w:rsidRPr="007852F5">
        <w:rPr>
          <w:rFonts w:ascii="Times New Roman" w:hAnsi="Times New Roman" w:cs="Times New Roman"/>
          <w:sz w:val="24"/>
          <w:szCs w:val="24"/>
        </w:rPr>
        <w:t xml:space="preserve"> в надписи отображаются сведения об авторе программы;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при нажатии кнопки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О программе</w:t>
      </w:r>
      <w:r w:rsidRPr="007852F5">
        <w:rPr>
          <w:rFonts w:ascii="Times New Roman" w:hAnsi="Times New Roman" w:cs="Times New Roman"/>
          <w:sz w:val="24"/>
          <w:szCs w:val="24"/>
        </w:rPr>
        <w:t xml:space="preserve"> в надписи отображаются сведения о назначении и возможностях программы;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при нажатии кнопки </w:t>
      </w:r>
      <w:r w:rsidRPr="007852F5">
        <w:rPr>
          <w:rStyle w:val="af4"/>
          <w:rFonts w:ascii="Times New Roman" w:hAnsi="Times New Roman" w:cs="Times New Roman"/>
          <w:i w:val="0"/>
          <w:sz w:val="24"/>
          <w:szCs w:val="24"/>
        </w:rPr>
        <w:t>Вычислить</w:t>
      </w:r>
      <w:r w:rsidRPr="007852F5">
        <w:rPr>
          <w:rFonts w:ascii="Times New Roman" w:hAnsi="Times New Roman" w:cs="Times New Roman"/>
          <w:sz w:val="24"/>
          <w:szCs w:val="24"/>
        </w:rPr>
        <w:t xml:space="preserve"> программа считывает введённые пользователем данные и отображает в форме результат вычислений;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>возле каждого поля должна быть подпись с названием параметра и единицы измерения;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>программа должна быть протестирована;</w:t>
      </w:r>
    </w:p>
    <w:p w:rsidR="007852F5" w:rsidRPr="007852F5" w:rsidRDefault="007852F5" w:rsidP="007852F5">
      <w:pPr>
        <w:pStyle w:val="a0"/>
        <w:tabs>
          <w:tab w:val="clear" w:pos="360"/>
          <w:tab w:val="num" w:pos="720"/>
        </w:tabs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данные для тестирования должны быть значениями по умолчанию </w:t>
      </w:r>
    </w:p>
    <w:p w:rsidR="00123297" w:rsidRPr="007852F5" w:rsidRDefault="00123297" w:rsidP="00123297">
      <w:pPr>
        <w:spacing w:line="360" w:lineRule="auto"/>
        <w:ind w:firstLine="0"/>
        <w:jc w:val="center"/>
        <w:rPr>
          <w:szCs w:val="24"/>
          <w:lang w:val="uk-UA"/>
        </w:rPr>
      </w:pPr>
      <w:r w:rsidRPr="007852F5">
        <w:rPr>
          <w:szCs w:val="24"/>
          <w:lang w:val="uk-UA"/>
        </w:rPr>
        <w:t>Варіант 9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>Оцените длину тормозного пути автомобиля по следующей формуле:</w:t>
      </w:r>
    </w:p>
    <w:p w:rsidR="007852F5" w:rsidRPr="007852F5" w:rsidRDefault="007852F5" w:rsidP="007852F5">
      <w:pPr>
        <w:pStyle w:val="afc"/>
        <w:rPr>
          <w:rFonts w:ascii="Times New Roman" w:hAnsi="Times New Roman"/>
          <w:sz w:val="24"/>
        </w:rPr>
      </w:pPr>
      <w:r w:rsidRPr="007852F5">
        <w:rPr>
          <w:rFonts w:ascii="Times New Roman" w:hAnsi="Times New Roman"/>
          <w:position w:val="-26"/>
          <w:sz w:val="24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3.75pt" o:ole="">
            <v:imagedata r:id="rId8" o:title=""/>
          </v:shape>
          <o:OLEObject Type="Embed" ProgID="Equation.3" ShapeID="_x0000_i1025" DrawAspect="Content" ObjectID="_1567930174" r:id="rId9"/>
        </w:objec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>где,</w:t>
      </w:r>
      <w:r w:rsidRPr="007852F5">
        <w:rPr>
          <w:rFonts w:ascii="Times New Roman" w:hAnsi="Times New Roman" w:cs="Times New Roman"/>
          <w:sz w:val="24"/>
          <w:szCs w:val="24"/>
        </w:rPr>
        <w:tab/>
      </w:r>
      <w:r w:rsidRPr="007852F5">
        <w:rPr>
          <w:rStyle w:val="afb"/>
          <w:b w:val="0"/>
          <w:sz w:val="24"/>
          <w:szCs w:val="24"/>
        </w:rPr>
        <w:t>S</w:t>
      </w:r>
      <w:r w:rsidRPr="007852F5">
        <w:rPr>
          <w:rFonts w:ascii="Times New Roman" w:hAnsi="Times New Roman" w:cs="Times New Roman"/>
          <w:sz w:val="24"/>
          <w:szCs w:val="24"/>
        </w:rPr>
        <w:t xml:space="preserve"> – тормозной путь автомобиля, м;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ab/>
      </w:r>
      <w:r w:rsidRPr="007852F5">
        <w:rPr>
          <w:rStyle w:val="afb"/>
          <w:b w:val="0"/>
          <w:sz w:val="24"/>
          <w:szCs w:val="24"/>
        </w:rPr>
        <w:t>m</w:t>
      </w:r>
      <w:r w:rsidRPr="007852F5">
        <w:rPr>
          <w:rFonts w:ascii="Times New Roman" w:hAnsi="Times New Roman" w:cs="Times New Roman"/>
          <w:sz w:val="24"/>
          <w:szCs w:val="24"/>
        </w:rPr>
        <w:t xml:space="preserve"> = 100..5000 – масса автомобиля, кг;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ab/>
      </w:r>
      <w:r w:rsidRPr="007852F5">
        <w:rPr>
          <w:rStyle w:val="afb"/>
          <w:b w:val="0"/>
          <w:sz w:val="24"/>
          <w:szCs w:val="24"/>
        </w:rPr>
        <w:t>V</w:t>
      </w:r>
      <w:r w:rsidRPr="007852F5">
        <w:rPr>
          <w:rFonts w:ascii="Times New Roman" w:hAnsi="Times New Roman" w:cs="Times New Roman"/>
          <w:sz w:val="24"/>
          <w:szCs w:val="24"/>
        </w:rPr>
        <w:t xml:space="preserve"> = 5,0..200,0 – скорость автомобиля, м / c;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ab/>
      </w:r>
      <w:r w:rsidRPr="007852F5">
        <w:rPr>
          <w:rStyle w:val="afb"/>
          <w:b w:val="0"/>
          <w:sz w:val="24"/>
          <w:szCs w:val="24"/>
        </w:rPr>
        <w:t>k</w:t>
      </w:r>
      <w:r w:rsidRPr="007852F5">
        <w:rPr>
          <w:rFonts w:ascii="Times New Roman" w:hAnsi="Times New Roman" w:cs="Times New Roman"/>
          <w:sz w:val="24"/>
          <w:szCs w:val="24"/>
        </w:rPr>
        <w:t xml:space="preserve"> = 0,01..1,0 – коэффициент трения;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ab/>
      </w:r>
      <w:r w:rsidRPr="007852F5">
        <w:rPr>
          <w:rStyle w:val="afb"/>
          <w:b w:val="0"/>
          <w:sz w:val="24"/>
          <w:szCs w:val="24"/>
        </w:rPr>
        <w:t>C</w:t>
      </w:r>
      <w:r w:rsidRPr="007852F5">
        <w:rPr>
          <w:rFonts w:ascii="Times New Roman" w:hAnsi="Times New Roman" w:cs="Times New Roman"/>
          <w:sz w:val="24"/>
          <w:szCs w:val="24"/>
        </w:rPr>
        <w:t xml:space="preserve"> = 3,6 – коэффициент пересчёта значения скорости, ( км / ч )/( м / с );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ab/>
      </w:r>
      <w:r w:rsidRPr="007852F5">
        <w:rPr>
          <w:rStyle w:val="afb"/>
          <w:b w:val="0"/>
          <w:sz w:val="24"/>
          <w:szCs w:val="24"/>
        </w:rPr>
        <w:t>g</w:t>
      </w:r>
      <w:r w:rsidRPr="007852F5">
        <w:rPr>
          <w:rFonts w:ascii="Times New Roman" w:hAnsi="Times New Roman" w:cs="Times New Roman"/>
          <w:sz w:val="24"/>
          <w:szCs w:val="24"/>
        </w:rPr>
        <w:t xml:space="preserve"> = 9,8 – ускорение свободного падения, м / c</w:t>
      </w:r>
      <w:r w:rsidRPr="007852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852F5">
        <w:rPr>
          <w:rFonts w:ascii="Times New Roman" w:hAnsi="Times New Roman" w:cs="Times New Roman"/>
          <w:sz w:val="24"/>
          <w:szCs w:val="24"/>
        </w:rPr>
        <w:t>.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7852F5">
        <w:rPr>
          <w:rStyle w:val="afb"/>
          <w:b w:val="0"/>
          <w:sz w:val="24"/>
          <w:szCs w:val="24"/>
        </w:rPr>
        <w:t>V</w:t>
      </w:r>
      <w:r w:rsidRPr="007852F5">
        <w:rPr>
          <w:rFonts w:ascii="Times New Roman" w:hAnsi="Times New Roman" w:cs="Times New Roman"/>
          <w:sz w:val="24"/>
          <w:szCs w:val="24"/>
        </w:rPr>
        <w:t xml:space="preserve"> [ км / ч ] и </w:t>
      </w:r>
      <w:r w:rsidRPr="007852F5">
        <w:rPr>
          <w:rStyle w:val="afb"/>
          <w:b w:val="0"/>
          <w:sz w:val="24"/>
          <w:szCs w:val="24"/>
        </w:rPr>
        <w:t>k</w:t>
      </w:r>
      <w:r w:rsidRPr="007852F5">
        <w:rPr>
          <w:rFonts w:ascii="Times New Roman" w:hAnsi="Times New Roman" w:cs="Times New Roman"/>
          <w:sz w:val="24"/>
          <w:szCs w:val="24"/>
        </w:rPr>
        <w:t xml:space="preserve"> задаёт пользователь.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  <w:r w:rsidRPr="007852F5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7852F5">
        <w:rPr>
          <w:rStyle w:val="afb"/>
          <w:b w:val="0"/>
          <w:sz w:val="24"/>
          <w:szCs w:val="24"/>
        </w:rPr>
        <w:t>g</w:t>
      </w:r>
      <w:r w:rsidRPr="007852F5">
        <w:rPr>
          <w:rFonts w:ascii="Times New Roman" w:hAnsi="Times New Roman" w:cs="Times New Roman"/>
          <w:sz w:val="24"/>
          <w:szCs w:val="24"/>
        </w:rPr>
        <w:t xml:space="preserve"> , </w:t>
      </w:r>
      <w:r w:rsidRPr="007852F5">
        <w:rPr>
          <w:rStyle w:val="afb"/>
          <w:b w:val="0"/>
          <w:sz w:val="24"/>
          <w:szCs w:val="24"/>
        </w:rPr>
        <w:t>C</w:t>
      </w:r>
      <w:r w:rsidRPr="007852F5">
        <w:rPr>
          <w:rFonts w:ascii="Times New Roman" w:hAnsi="Times New Roman" w:cs="Times New Roman"/>
          <w:sz w:val="24"/>
          <w:szCs w:val="24"/>
        </w:rPr>
        <w:t xml:space="preserve"> – константы, определяемые программистом.</w:t>
      </w:r>
    </w:p>
    <w:p w:rsidR="007852F5" w:rsidRPr="007852F5" w:rsidRDefault="007852F5" w:rsidP="007852F5">
      <w:pPr>
        <w:pStyle w:val="af5"/>
        <w:rPr>
          <w:rFonts w:ascii="Times New Roman" w:hAnsi="Times New Roman" w:cs="Times New Roman"/>
          <w:sz w:val="24"/>
          <w:szCs w:val="24"/>
        </w:rPr>
      </w:pPr>
    </w:p>
    <w:p w:rsidR="00E00586" w:rsidRDefault="007852F5" w:rsidP="007852F5">
      <w:pPr>
        <w:ind w:firstLine="0"/>
        <w:jc w:val="center"/>
        <w:rPr>
          <w:szCs w:val="24"/>
        </w:rPr>
      </w:pPr>
      <w:r w:rsidRPr="007852F5">
        <w:rPr>
          <w:szCs w:val="24"/>
        </w:rPr>
        <w:t xml:space="preserve">Программа должна вычислять длину тормозного пути </w:t>
      </w:r>
      <w:r w:rsidRPr="007852F5">
        <w:rPr>
          <w:rStyle w:val="afb"/>
          <w:b w:val="0"/>
          <w:sz w:val="24"/>
          <w:szCs w:val="24"/>
        </w:rPr>
        <w:t>S</w:t>
      </w:r>
      <w:r w:rsidRPr="007852F5">
        <w:rPr>
          <w:szCs w:val="24"/>
        </w:rPr>
        <w:t xml:space="preserve"> в метрах</w:t>
      </w:r>
    </w:p>
    <w:p w:rsidR="007852F5" w:rsidRDefault="007852F5" w:rsidP="007852F5">
      <w:pPr>
        <w:ind w:firstLine="0"/>
        <w:jc w:val="center"/>
        <w:rPr>
          <w:szCs w:val="24"/>
        </w:rPr>
      </w:pPr>
    </w:p>
    <w:p w:rsidR="007852F5" w:rsidRDefault="007852F5" w:rsidP="007852F5">
      <w:pPr>
        <w:ind w:firstLine="0"/>
        <w:jc w:val="center"/>
        <w:rPr>
          <w:szCs w:val="24"/>
        </w:rPr>
      </w:pPr>
    </w:p>
    <w:p w:rsidR="007852F5" w:rsidRDefault="007852F5" w:rsidP="007852F5">
      <w:pPr>
        <w:ind w:firstLine="0"/>
        <w:jc w:val="center"/>
        <w:rPr>
          <w:szCs w:val="24"/>
        </w:rPr>
      </w:pPr>
    </w:p>
    <w:p w:rsidR="009B147D" w:rsidRPr="007852F5" w:rsidRDefault="009B147D" w:rsidP="007852F5">
      <w:pPr>
        <w:ind w:firstLine="0"/>
        <w:jc w:val="center"/>
        <w:rPr>
          <w:szCs w:val="24"/>
        </w:rPr>
      </w:pPr>
    </w:p>
    <w:p w:rsidR="00123297" w:rsidRPr="009B147D" w:rsidRDefault="00123297" w:rsidP="00123297">
      <w:pPr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14575E">
        <w:rPr>
          <w:b/>
          <w:bCs/>
          <w:kern w:val="0"/>
          <w:sz w:val="28"/>
          <w:szCs w:val="28"/>
          <w:lang w:val="uk-UA"/>
        </w:rPr>
        <w:lastRenderedPageBreak/>
        <w:t>П</w:t>
      </w:r>
      <w:r w:rsidRPr="0014575E">
        <w:rPr>
          <w:b/>
          <w:bCs/>
          <w:kern w:val="0"/>
          <w:sz w:val="28"/>
          <w:szCs w:val="28"/>
        </w:rPr>
        <w:t>рограмний</w:t>
      </w:r>
      <w:r w:rsidRPr="009B147D">
        <w:rPr>
          <w:b/>
          <w:bCs/>
          <w:kern w:val="0"/>
          <w:sz w:val="28"/>
          <w:szCs w:val="28"/>
          <w:lang w:val="en-US"/>
        </w:rPr>
        <w:t xml:space="preserve"> </w:t>
      </w:r>
      <w:r w:rsidRPr="0014575E">
        <w:rPr>
          <w:b/>
          <w:bCs/>
          <w:kern w:val="0"/>
          <w:sz w:val="28"/>
          <w:szCs w:val="28"/>
        </w:rPr>
        <w:t>код</w:t>
      </w:r>
      <w:r w:rsidRPr="009B147D">
        <w:rPr>
          <w:b/>
          <w:bCs/>
          <w:kern w:val="0"/>
          <w:sz w:val="28"/>
          <w:szCs w:val="28"/>
          <w:lang w:val="en-US"/>
        </w:rPr>
        <w:t>:</w:t>
      </w:r>
    </w:p>
    <w:p w:rsidR="00E00586" w:rsidRPr="009B147D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unit</w:t>
      </w:r>
      <w:r w:rsidRPr="009B147D">
        <w:rPr>
          <w:rFonts w:ascii="Courier New" w:hAnsi="Courier New" w:cs="Courier New"/>
          <w:sz w:val="20"/>
          <w:lang w:val="en-US"/>
        </w:rPr>
        <w:t xml:space="preserve"> </w:t>
      </w:r>
      <w:r w:rsidRPr="00E00586">
        <w:rPr>
          <w:rFonts w:ascii="Courier New" w:hAnsi="Courier New" w:cs="Courier New"/>
          <w:sz w:val="20"/>
          <w:lang w:val="en-US"/>
        </w:rPr>
        <w:t>UnitMain</w:t>
      </w:r>
      <w:r w:rsidRPr="009B147D">
        <w:rPr>
          <w:rFonts w:ascii="Courier New" w:hAnsi="Courier New" w:cs="Courier New"/>
          <w:sz w:val="20"/>
          <w:lang w:val="en-US"/>
        </w:rPr>
        <w:t>;</w:t>
      </w:r>
    </w:p>
    <w:p w:rsidR="00E00586" w:rsidRPr="009B147D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interface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uses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Winapi.Windows, Winapi.Messages, System.SysUtils, System.Variants, System.Classes, Vcl.Graphics,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Vcl.Controls, Vcl.Forms, Vcl.Dialogs, Vcl.Imaging.jpeg, Vcl.ExtCtrls,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Vcl.StdCtrls;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type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TFormMain = class(TForm)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BtnAbout: TButton;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EditSpeed: TEdit;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EditCoef: TEdit;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EditDist: TEdit;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ImgBG: TImage;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LblSpeed: TLabel;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LblDist: TLabel;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LblCoef: TLabel;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BttnCalc: TButton;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Button1: TButton;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procedure BtnAboutClick(Sender: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procedure BttnCalcClick(Sender: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procedure EditSpeedExit(Sender: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procedure EditCoefExit(Sender: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procedure Button1Click(Sender: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private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{ Private declarations }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public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{ Public declarations }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var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FormMain: TFormMain;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implementation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{$R *.dfm}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procedure TFormMain.BtnAboutClick(Sender: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Application.MessageBox('Coded by Serge Ivanov'+#13+#13+'-Contacts-'+#13+'Email: serega.iv.1407@gmail.com', 'About Program');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procedure TFormMain.BttnCalcClick(Sender: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Const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g=9.8;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C=3.6;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Var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l,S,k,V:single;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l:=StrtoFloat(EditSpeed.Text);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k:=StrtoFloat(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EditCoef.Text);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V:=l/C;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S:=sqr(V)/(2*g*k);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EditDist.Text:=FloatToStrF(S,fffixed,3,3);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EditDist.Enabled:=true;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procedure TFormMain.Button1Click(Sender: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Application.MessageBox('Coeficient Examples:'+#13+#13+'0.7 Dry Asphalt'+#13+'0.4 Wet Asphalt'+#13+'0.2 Groomed Snow'+#13+'0.1 Sleet', 'Coef Examples');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procedure TFormMain.EditCoefExit(Sender: TObject);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const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min=0.1;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max=1;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var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s:string; l:single; p,code:integer;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s:=EditCoef.Text;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P:=Pos(',',s);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if p&gt;0 then s[p]:='.';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val(s,l,code);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if code&lt;&gt;0 then 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Application.MessageBox('Enter Any Number', 'Error');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EditCoef.SetFocus;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Exit;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if (l&lt;min) or (l&gt;max) then 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ShowMessage(FloatToStrF(min,fffixed,3,1)+'&lt;Coef&lt;'+FloatToStrF(max,fffixed,3,1));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EditCoef.SetFocus;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Exit;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s:=EditCoef.Text;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s:=StringReplace(s, '.', ',', [rfReplaceAll]);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EditCoef.Text:=s;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procedure TFormMain.EditSpeedExit(Sender: TObject);</w:t>
      </w:r>
    </w:p>
    <w:p w:rsidR="00E00586" w:rsidRPr="009B147D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</w:t>
      </w:r>
      <w:r w:rsidRPr="009B147D">
        <w:rPr>
          <w:rFonts w:ascii="Courier New" w:hAnsi="Courier New" w:cs="Courier New"/>
          <w:sz w:val="20"/>
          <w:lang w:val="en-US"/>
        </w:rPr>
        <w:t>const</w:t>
      </w:r>
    </w:p>
    <w:p w:rsidR="00E00586" w:rsidRPr="009B147D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9B147D">
        <w:rPr>
          <w:rFonts w:ascii="Courier New" w:hAnsi="Courier New" w:cs="Courier New"/>
          <w:sz w:val="20"/>
          <w:lang w:val="en-US"/>
        </w:rPr>
        <w:t xml:space="preserve">   min=0.1;</w:t>
      </w:r>
    </w:p>
    <w:p w:rsidR="00E00586" w:rsidRPr="009B147D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9B147D">
        <w:rPr>
          <w:rFonts w:ascii="Courier New" w:hAnsi="Courier New" w:cs="Courier New"/>
          <w:sz w:val="20"/>
          <w:lang w:val="en-US"/>
        </w:rPr>
        <w:t xml:space="preserve">   max=431;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var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s:string; l:single; p,code:integer;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>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s:=EditSpeed.Text;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P:=Pos(',',s);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if p&gt;0 then s[p]:='.';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val(s,l,code);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if code&lt;&gt;0 then 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Application.MessageBox('Enter Any Number', 'Error');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EditSpeed.SetFocus;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Exit;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if (l&lt;min) or (l&gt;max) then begin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ShowMessage(FloatToStrF(min,fffixed,3,1)+'&lt;Speed&lt;'+FloatToStrF(max,fffixed,3,1));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EditSpeed.SetFocus;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  Exit;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end;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s:=EditSpeed.Text;</w:t>
      </w:r>
    </w:p>
    <w:p w:rsidR="00E00586" w:rsidRP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s:=StringReplace(s, '.', ',', [rfReplaceAll]);</w:t>
      </w:r>
    </w:p>
    <w:p w:rsidR="00E00586" w:rsidRPr="006048D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E00586">
        <w:rPr>
          <w:rFonts w:ascii="Courier New" w:hAnsi="Courier New" w:cs="Courier New"/>
          <w:sz w:val="20"/>
          <w:lang w:val="en-US"/>
        </w:rPr>
        <w:t xml:space="preserve">   </w:t>
      </w:r>
      <w:r w:rsidRPr="006048D6">
        <w:rPr>
          <w:rFonts w:ascii="Courier New" w:hAnsi="Courier New" w:cs="Courier New"/>
          <w:sz w:val="20"/>
          <w:lang w:val="en-US"/>
        </w:rPr>
        <w:t>EditSpeed.Text:=s;</w:t>
      </w:r>
    </w:p>
    <w:p w:rsidR="00E00586" w:rsidRPr="006048D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048D6">
        <w:rPr>
          <w:rFonts w:ascii="Courier New" w:hAnsi="Courier New" w:cs="Courier New"/>
          <w:sz w:val="20"/>
          <w:lang w:val="en-US"/>
        </w:rPr>
        <w:t xml:space="preserve">   end;</w:t>
      </w:r>
    </w:p>
    <w:p w:rsidR="00E00586" w:rsidRDefault="00E0058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6048D6">
        <w:rPr>
          <w:rFonts w:ascii="Courier New" w:hAnsi="Courier New" w:cs="Courier New"/>
          <w:sz w:val="20"/>
          <w:lang w:val="en-US"/>
        </w:rPr>
        <w:t>end.</w:t>
      </w:r>
    </w:p>
    <w:p w:rsidR="006048D6" w:rsidRPr="006048D6" w:rsidRDefault="006048D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E00586" w:rsidRPr="009B147D" w:rsidRDefault="006048D6" w:rsidP="00E00586">
      <w:pPr>
        <w:ind w:firstLine="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uk-UA"/>
        </w:rPr>
        <w:lastRenderedPageBreak/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 wp14:anchorId="19B3F94F" wp14:editId="286FFD01">
            <wp:extent cx="1962150" cy="2276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lang w:val="uk-UA"/>
        </w:rPr>
        <w:t xml:space="preserve">        </w:t>
      </w:r>
      <w:r w:rsidR="003044FD">
        <w:rPr>
          <w:rFonts w:ascii="Courier New" w:hAnsi="Courier New" w:cs="Courier New"/>
          <w:sz w:val="20"/>
          <w:lang w:val="uk-UA"/>
        </w:rPr>
        <w:t xml:space="preserve">       </w:t>
      </w:r>
      <w:r>
        <w:rPr>
          <w:rFonts w:ascii="Courier New" w:hAnsi="Courier New" w:cs="Courier New"/>
          <w:sz w:val="20"/>
          <w:lang w:val="uk-UA"/>
        </w:rPr>
        <w:t xml:space="preserve">   </w:t>
      </w:r>
      <w:r w:rsidR="003044FD" w:rsidRPr="009B147D">
        <w:rPr>
          <w:b/>
          <w:noProof/>
          <w:sz w:val="28"/>
          <w:szCs w:val="28"/>
        </w:rPr>
        <w:drawing>
          <wp:inline distT="0" distB="0" distL="0" distR="0" wp14:anchorId="19FDEE2A" wp14:editId="3DA688F7">
            <wp:extent cx="1533525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dicam 2017-02-26 23-26-16-97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6" w:rsidRPr="009B147D" w:rsidRDefault="006048D6" w:rsidP="00E00586">
      <w:pPr>
        <w:ind w:firstLine="0"/>
        <w:jc w:val="left"/>
        <w:rPr>
          <w:rFonts w:ascii="Courier New" w:hAnsi="Courier New" w:cs="Courier New"/>
          <w:sz w:val="20"/>
        </w:rPr>
      </w:pPr>
    </w:p>
    <w:p w:rsidR="006048D6" w:rsidRPr="009B147D" w:rsidRDefault="006048D6" w:rsidP="009B147D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  <w:r w:rsidRPr="009B147D">
        <w:rPr>
          <w:sz w:val="28"/>
          <w:szCs w:val="28"/>
          <w:lang w:val="uk-UA"/>
        </w:rPr>
        <w:t xml:space="preserve">Рис 1. Стандартне вікно программи        </w:t>
      </w:r>
      <w:r w:rsidR="003044FD" w:rsidRPr="009B147D">
        <w:rPr>
          <w:noProof/>
          <w:sz w:val="28"/>
          <w:szCs w:val="28"/>
          <w:lang w:val="uk-UA"/>
        </w:rPr>
        <w:t>Рис 3. Вікно «Приклади коеф-ів»</w:t>
      </w:r>
    </w:p>
    <w:p w:rsidR="009B147D" w:rsidRPr="009B147D" w:rsidRDefault="009B147D" w:rsidP="009B147D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3044FD" w:rsidRDefault="00E00586" w:rsidP="00E00586">
      <w:pPr>
        <w:ind w:firstLine="0"/>
        <w:jc w:val="left"/>
        <w:rPr>
          <w:noProof/>
          <w:sz w:val="28"/>
          <w:szCs w:val="28"/>
          <w:lang w:val="uk-UA"/>
        </w:rPr>
      </w:pPr>
      <w:r w:rsidRPr="009B147D">
        <w:rPr>
          <w:b/>
          <w:noProof/>
          <w:sz w:val="28"/>
          <w:szCs w:val="28"/>
        </w:rPr>
        <w:t xml:space="preserve"> </w:t>
      </w:r>
      <w:r w:rsidR="006048D6" w:rsidRPr="009B147D">
        <w:rPr>
          <w:b/>
          <w:noProof/>
          <w:sz w:val="28"/>
          <w:szCs w:val="28"/>
        </w:rPr>
        <w:t xml:space="preserve">                          </w:t>
      </w:r>
      <w:r w:rsidR="006048D6" w:rsidRPr="009B147D">
        <w:rPr>
          <w:b/>
          <w:noProof/>
          <w:sz w:val="28"/>
          <w:szCs w:val="28"/>
        </w:rPr>
        <w:drawing>
          <wp:inline distT="0" distB="0" distL="0" distR="0">
            <wp:extent cx="3448050" cy="1076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17-02-26 23-33-04-2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8D6" w:rsidRPr="009B147D">
        <w:rPr>
          <w:noProof/>
          <w:sz w:val="28"/>
          <w:szCs w:val="28"/>
        </w:rPr>
        <w:t xml:space="preserve">                </w:t>
      </w:r>
      <w:r w:rsidR="009B147D">
        <w:rPr>
          <w:noProof/>
          <w:sz w:val="28"/>
          <w:szCs w:val="28"/>
          <w:lang w:val="uk-UA"/>
        </w:rPr>
        <w:t xml:space="preserve">     </w:t>
      </w:r>
    </w:p>
    <w:p w:rsidR="003044FD" w:rsidRDefault="003044FD" w:rsidP="00E00586">
      <w:pPr>
        <w:ind w:firstLine="0"/>
        <w:jc w:val="left"/>
        <w:rPr>
          <w:noProof/>
          <w:sz w:val="28"/>
          <w:szCs w:val="28"/>
          <w:lang w:val="uk-UA"/>
        </w:rPr>
      </w:pPr>
    </w:p>
    <w:p w:rsidR="006048D6" w:rsidRPr="003044FD" w:rsidRDefault="003044FD" w:rsidP="00E00586">
      <w:pPr>
        <w:ind w:firstLine="0"/>
        <w:jc w:val="left"/>
        <w:rPr>
          <w:b/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                                         </w:t>
      </w:r>
      <w:bookmarkStart w:id="0" w:name="_GoBack"/>
      <w:bookmarkEnd w:id="0"/>
      <w:r w:rsidR="009B147D">
        <w:rPr>
          <w:noProof/>
          <w:sz w:val="28"/>
          <w:szCs w:val="28"/>
          <w:lang w:val="uk-UA"/>
        </w:rPr>
        <w:t xml:space="preserve">    </w:t>
      </w:r>
      <w:r w:rsidR="006048D6" w:rsidRPr="009B147D">
        <w:rPr>
          <w:noProof/>
          <w:sz w:val="28"/>
          <w:szCs w:val="28"/>
          <w:lang w:val="uk-UA"/>
        </w:rPr>
        <w:t xml:space="preserve">Рис </w:t>
      </w:r>
      <w:r w:rsidR="006048D6" w:rsidRPr="009B147D">
        <w:rPr>
          <w:noProof/>
          <w:sz w:val="28"/>
          <w:szCs w:val="28"/>
        </w:rPr>
        <w:t>4</w:t>
      </w:r>
      <w:r w:rsidR="006048D6" w:rsidRPr="009B147D">
        <w:rPr>
          <w:noProof/>
          <w:sz w:val="28"/>
          <w:szCs w:val="28"/>
          <w:lang w:val="uk-UA"/>
        </w:rPr>
        <w:t>. Вікно помилки</w:t>
      </w:r>
    </w:p>
    <w:p w:rsidR="00123297" w:rsidRDefault="00123297" w:rsidP="00123297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6048D6" w:rsidRDefault="006048D6" w:rsidP="00123297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6048D6" w:rsidRDefault="006048D6" w:rsidP="00123297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6048D6" w:rsidRPr="006048D6" w:rsidRDefault="006048D6" w:rsidP="00123297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123297" w:rsidRDefault="00123297" w:rsidP="00123297">
      <w:pPr>
        <w:pStyle w:val="Default"/>
        <w:rPr>
          <w:sz w:val="28"/>
          <w:szCs w:val="28"/>
          <w:lang w:eastAsia="uk-UA"/>
        </w:rPr>
      </w:pPr>
      <w:r w:rsidRPr="0054014D">
        <w:rPr>
          <w:b/>
          <w:bCs/>
          <w:sz w:val="28"/>
          <w:szCs w:val="28"/>
          <w:lang w:val="uk-UA"/>
        </w:rPr>
        <w:t>Висновок</w:t>
      </w:r>
      <w:r w:rsidRPr="0054014D">
        <w:rPr>
          <w:rStyle w:val="140"/>
        </w:rPr>
        <w:t xml:space="preserve"> : на цій лабораторній роботі я створив програму застосувавши</w:t>
      </w:r>
      <w:r w:rsidRPr="00AE408E">
        <w:rPr>
          <w:rStyle w:val="140"/>
        </w:rPr>
        <w:t xml:space="preserve"> </w:t>
      </w:r>
      <w:r>
        <w:rPr>
          <w:rStyle w:val="140"/>
        </w:rPr>
        <w:t>об’єктно-орієнтовну бібліотеку для розробки програмного забезпечення (</w:t>
      </w:r>
      <w:r>
        <w:rPr>
          <w:rStyle w:val="140"/>
          <w:lang w:val="en-US"/>
        </w:rPr>
        <w:t>VCL</w:t>
      </w:r>
      <w:r>
        <w:rPr>
          <w:rStyle w:val="140"/>
        </w:rPr>
        <w:t xml:space="preserve">) </w:t>
      </w:r>
      <w:r>
        <w:rPr>
          <w:rStyle w:val="140"/>
          <w:lang w:val="en-US"/>
        </w:rPr>
        <w:t>Delphi</w:t>
      </w:r>
      <w:r w:rsidRPr="0054014D">
        <w:rPr>
          <w:rStyle w:val="140"/>
        </w:rPr>
        <w:t>.</w:t>
      </w:r>
      <w:r w:rsidRPr="00193321">
        <w:rPr>
          <w:sz w:val="28"/>
          <w:szCs w:val="28"/>
          <w:lang w:eastAsia="uk-UA"/>
        </w:rPr>
        <w:t xml:space="preserve"> </w:t>
      </w:r>
    </w:p>
    <w:p w:rsidR="00DB2B3E" w:rsidRPr="00DB2B3E" w:rsidRDefault="00DB2B3E" w:rsidP="00DB2B3E">
      <w:pPr>
        <w:pStyle w:val="Default"/>
        <w:rPr>
          <w:color w:val="auto"/>
          <w:sz w:val="20"/>
          <w:szCs w:val="20"/>
          <w:lang w:eastAsia="uk-UA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7512"/>
      </w:tblGrid>
      <w:tr w:rsidR="00DB2B3E" w:rsidRPr="00DB2B3E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DB2B3E" w:rsidRDefault="00DB2B3E" w:rsidP="00DB2B3E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b/>
                <w:kern w:val="0"/>
                <w:sz w:val="20"/>
                <w:szCs w:val="20"/>
                <w:lang w:eastAsia="uk-UA"/>
              </w:rPr>
            </w:pPr>
            <w:r w:rsidRPr="00DB2B3E">
              <w:rPr>
                <w:rFonts w:ascii="Times New Roman" w:hAnsi="Times New Roman" w:cs="Times New Roman"/>
                <w:b/>
                <w:sz w:val="20"/>
                <w:szCs w:val="20"/>
                <w:lang w:eastAsia="uk-UA"/>
              </w:rPr>
              <w:t>Тип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DB2B3E" w:rsidRDefault="00DB2B3E" w:rsidP="00DB2B3E">
            <w:pPr>
              <w:pStyle w:val="af5"/>
              <w:spacing w:line="276" w:lineRule="auto"/>
              <w:ind w:left="142" w:right="14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eastAsia="uk-UA"/>
              </w:rPr>
            </w:pPr>
            <w:r w:rsidRPr="00DB2B3E">
              <w:rPr>
                <w:rFonts w:ascii="Times New Roman" w:hAnsi="Times New Roman" w:cs="Times New Roman"/>
                <w:b/>
                <w:sz w:val="20"/>
                <w:szCs w:val="20"/>
                <w:lang w:eastAsia="uk-UA"/>
              </w:rPr>
              <w:t>Свойства</w:t>
            </w:r>
          </w:p>
        </w:tc>
      </w:tr>
      <w:tr w:rsidR="00DB2B3E" w:rsidRPr="003044FD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DB2B3E" w:rsidRDefault="00DB2B3E" w:rsidP="00DB2B3E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TForm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DB2B3E" w:rsidRDefault="00DB2B3E" w:rsidP="004E472D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Name</w:t>
            </w:r>
            <w:r w:rsidR="004E472D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, Caption, Top, </w:t>
            </w: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Left,</w:t>
            </w:r>
            <w:r w:rsidR="004E472D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 Height, Width, BorderStyle, Position</w:t>
            </w:r>
          </w:p>
        </w:tc>
      </w:tr>
      <w:tr w:rsidR="006048D6" w:rsidRPr="003044FD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8D6" w:rsidRPr="00DB2B3E" w:rsidRDefault="006048D6" w:rsidP="00DB2B3E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 w:rsidRPr="00086F87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TButton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8D6" w:rsidRPr="00DB2B3E" w:rsidRDefault="006048D6" w:rsidP="00951779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Name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, Caption, Top, </w:t>
            </w: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Left,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 Height, Width</w:t>
            </w:r>
          </w:p>
        </w:tc>
      </w:tr>
      <w:tr w:rsidR="006048D6" w:rsidRPr="003044FD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8D6" w:rsidRPr="004E472D" w:rsidRDefault="006048D6" w:rsidP="00951779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 w:rsidRPr="00086F87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TImage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8D6" w:rsidRPr="00DB2B3E" w:rsidRDefault="006048D6" w:rsidP="00951779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Name</w:t>
            </w:r>
            <w:r w:rsidR="004E184D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 Top, </w:t>
            </w: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Left,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 Height, Width, Picture</w:t>
            </w:r>
          </w:p>
        </w:tc>
      </w:tr>
      <w:tr w:rsidR="006048D6" w:rsidRPr="003044FD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8D6" w:rsidRPr="00DB2B3E" w:rsidRDefault="006048D6" w:rsidP="006048D6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TLabel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8D6" w:rsidRPr="00DB2B3E" w:rsidRDefault="006048D6" w:rsidP="006048D6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</w:pP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Name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, Caption, Top, </w:t>
            </w:r>
            <w:r w:rsidRPr="00DB2B3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>Left,</w:t>
            </w:r>
            <w:r w:rsidR="006830DE">
              <w:rPr>
                <w:rFonts w:ascii="Times New Roman" w:hAnsi="Times New Roman" w:cs="Times New Roman"/>
                <w:sz w:val="20"/>
                <w:szCs w:val="20"/>
                <w:lang w:val="en-US" w:eastAsia="uk-UA"/>
              </w:rPr>
              <w:t xml:space="preserve"> Height, Width, Font</w:t>
            </w:r>
          </w:p>
        </w:tc>
      </w:tr>
    </w:tbl>
    <w:p w:rsidR="00452F88" w:rsidRPr="007A33F9" w:rsidRDefault="00452F88" w:rsidP="00123297">
      <w:pPr>
        <w:spacing w:line="360" w:lineRule="auto"/>
        <w:ind w:firstLine="0"/>
        <w:rPr>
          <w:sz w:val="28"/>
          <w:szCs w:val="28"/>
          <w:lang w:val="uk-UA"/>
        </w:rPr>
        <w:sectPr w:rsidR="00452F88" w:rsidRPr="007A33F9">
          <w:footerReference w:type="default" r:id="rId13"/>
          <w:footerReference w:type="first" r:id="rId14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474B02" w:rsidRPr="00DB2B3E" w:rsidRDefault="00474B02" w:rsidP="00BF28DA">
      <w:pPr>
        <w:ind w:firstLine="0"/>
        <w:rPr>
          <w:sz w:val="28"/>
          <w:szCs w:val="28"/>
          <w:lang w:val="en-US"/>
        </w:rPr>
      </w:pPr>
    </w:p>
    <w:sectPr w:rsidR="00474B02" w:rsidRPr="00DB2B3E" w:rsidSect="00164601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D3" w:rsidRDefault="00AB2CD3">
      <w:r>
        <w:separator/>
      </w:r>
    </w:p>
  </w:endnote>
  <w:endnote w:type="continuationSeparator" w:id="0">
    <w:p w:rsidR="00AB2CD3" w:rsidRDefault="00AB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Pr="00465777" w:rsidRDefault="00123297" w:rsidP="00123297">
          <w:pPr>
            <w:pStyle w:val="a9"/>
            <w:ind w:right="-1474" w:firstLine="0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 w:rsidR="00465777">
            <w:rPr>
              <w:sz w:val="40"/>
              <w:lang w:val="uk-UA"/>
            </w:rPr>
            <w:t>2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9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Pr="00123297" w:rsidRDefault="00164601">
          <w:pPr>
            <w:pStyle w:val="a9"/>
            <w:ind w:right="-1474" w:firstLine="0"/>
            <w:jc w:val="left"/>
            <w:rPr>
              <w:sz w:val="28"/>
              <w:szCs w:val="28"/>
            </w:rPr>
          </w:pPr>
          <w:r w:rsidRPr="00123297">
            <w:rPr>
              <w:snapToGrid w:val="0"/>
              <w:sz w:val="28"/>
              <w:szCs w:val="28"/>
            </w:rPr>
            <w:fldChar w:fldCharType="begin"/>
          </w:r>
          <w:r w:rsidR="00905D8F" w:rsidRPr="00123297">
            <w:rPr>
              <w:snapToGrid w:val="0"/>
              <w:sz w:val="28"/>
              <w:szCs w:val="28"/>
            </w:rPr>
            <w:instrText xml:space="preserve"> PAGE </w:instrText>
          </w:r>
          <w:r w:rsidRPr="00123297">
            <w:rPr>
              <w:snapToGrid w:val="0"/>
              <w:sz w:val="28"/>
              <w:szCs w:val="28"/>
            </w:rPr>
            <w:fldChar w:fldCharType="separate"/>
          </w:r>
          <w:r w:rsidR="003044FD">
            <w:rPr>
              <w:noProof/>
              <w:snapToGrid w:val="0"/>
              <w:sz w:val="28"/>
              <w:szCs w:val="28"/>
            </w:rPr>
            <w:t>4</w:t>
          </w:r>
          <w:r w:rsidRPr="00123297">
            <w:rPr>
              <w:snapToGrid w:val="0"/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9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9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9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9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</w:tr>
  </w:tbl>
  <w:p w:rsidR="00905D8F" w:rsidRDefault="00905D8F">
    <w:pPr>
      <w:pStyle w:val="a9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 w:rsidR="00123297">
            <w:rPr>
              <w:sz w:val="40"/>
            </w:rPr>
            <w:t>02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465777">
            <w:rPr>
              <w:sz w:val="40"/>
            </w:rPr>
            <w:t>2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7852F5" w:rsidRDefault="007852F5" w:rsidP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Диалоговое приложение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1253E8" w:rsidRPr="0024722F" w:rsidRDefault="001253E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</w:t>
          </w:r>
          <w:r w:rsidR="00BF28DA">
            <w:rPr>
              <w:sz w:val="16"/>
              <w:szCs w:val="16"/>
              <w:lang w:val="uk-UA"/>
            </w:rPr>
            <w:t>.</w:t>
          </w:r>
          <w:r>
            <w:rPr>
              <w:sz w:val="16"/>
              <w:szCs w:val="16"/>
              <w:lang w:val="uk-UA"/>
            </w:rPr>
            <w:t xml:space="preserve">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465777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4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BF28DA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Вижол </w:t>
          </w:r>
          <w:r w:rsidR="00F053F7">
            <w:rPr>
              <w:sz w:val="16"/>
              <w:lang w:val="uk-UA"/>
            </w:rPr>
            <w:t>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D3A9E" w:rsidRDefault="001D3A9E" w:rsidP="00CA1FC0">
          <w:pPr>
            <w:pStyle w:val="a9"/>
            <w:ind w:right="-114" w:firstLine="0"/>
            <w:jc w:val="center"/>
            <w:rPr>
              <w:sz w:val="40"/>
              <w:lang w:val="en-US"/>
            </w:rPr>
          </w:pPr>
        </w:p>
        <w:p w:rsidR="00905D8F" w:rsidRPr="00534926" w:rsidRDefault="00795744" w:rsidP="00CA1FC0">
          <w:pPr>
            <w:pStyle w:val="a9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15493D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64601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164601" w:rsidRPr="000C4D0C">
            <w:rPr>
              <w:sz w:val="28"/>
              <w:szCs w:val="28"/>
            </w:rPr>
            <w:fldChar w:fldCharType="separate"/>
          </w:r>
          <w:r w:rsidR="003044FD">
            <w:rPr>
              <w:noProof/>
              <w:sz w:val="28"/>
              <w:szCs w:val="28"/>
            </w:rPr>
            <w:t>5</w:t>
          </w:r>
          <w:r w:rsidR="00164601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</w:tr>
  </w:tbl>
  <w:p w:rsidR="00905D8F" w:rsidRDefault="00905D8F">
    <w:pPr>
      <w:pStyle w:val="a9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D3" w:rsidRDefault="00AB2CD3">
      <w:r>
        <w:separator/>
      </w:r>
    </w:p>
  </w:footnote>
  <w:footnote w:type="continuationSeparator" w:id="0">
    <w:p w:rsidR="00AB2CD3" w:rsidRDefault="00AB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F4BF0"/>
    <w:multiLevelType w:val="singleLevel"/>
    <w:tmpl w:val="3FC60DC0"/>
    <w:lvl w:ilvl="0">
      <w:start w:val="1"/>
      <w:numFmt w:val="none"/>
      <w:pStyle w:val="a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hint="default"/>
        <w:b/>
        <w:i w:val="0"/>
        <w:sz w:val="24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3" w15:restartNumberingAfterBreak="0">
    <w:nsid w:val="59654751"/>
    <w:multiLevelType w:val="hybridMultilevel"/>
    <w:tmpl w:val="794CC95C"/>
    <w:lvl w:ilvl="0" w:tplc="77F6B594">
      <w:start w:val="1"/>
      <w:numFmt w:val="bullet"/>
      <w:pStyle w:val="a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37A51"/>
    <w:multiLevelType w:val="hybridMultilevel"/>
    <w:tmpl w:val="FD12246C"/>
    <w:lvl w:ilvl="0" w:tplc="AAAAD6DE">
      <w:start w:val="1"/>
      <w:numFmt w:val="none"/>
      <w:pStyle w:val="a1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B672BA9C">
      <w:start w:val="1"/>
      <w:numFmt w:val="none"/>
      <w:pStyle w:val="a2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4336C56E">
      <w:start w:val="1"/>
      <w:numFmt w:val="none"/>
      <w:pStyle w:val="a3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2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17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86F87"/>
    <w:rsid w:val="00093B1D"/>
    <w:rsid w:val="000B2716"/>
    <w:rsid w:val="000B27E6"/>
    <w:rsid w:val="000B629E"/>
    <w:rsid w:val="000B788B"/>
    <w:rsid w:val="000C4D0C"/>
    <w:rsid w:val="000D17F9"/>
    <w:rsid w:val="000E16B9"/>
    <w:rsid w:val="000E5B8F"/>
    <w:rsid w:val="00123297"/>
    <w:rsid w:val="001241B1"/>
    <w:rsid w:val="001253E8"/>
    <w:rsid w:val="00135E2D"/>
    <w:rsid w:val="0013611E"/>
    <w:rsid w:val="0014148D"/>
    <w:rsid w:val="00141DAA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44FD"/>
    <w:rsid w:val="00305903"/>
    <w:rsid w:val="0031326C"/>
    <w:rsid w:val="00316BF6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65777"/>
    <w:rsid w:val="00474B02"/>
    <w:rsid w:val="00475762"/>
    <w:rsid w:val="00476301"/>
    <w:rsid w:val="00482E00"/>
    <w:rsid w:val="004C60DE"/>
    <w:rsid w:val="004D0DAF"/>
    <w:rsid w:val="004D7236"/>
    <w:rsid w:val="004E184D"/>
    <w:rsid w:val="004E472D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48D6"/>
    <w:rsid w:val="00607F55"/>
    <w:rsid w:val="006164A6"/>
    <w:rsid w:val="0062079A"/>
    <w:rsid w:val="00621135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B3737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5E9"/>
    <w:rsid w:val="007327B2"/>
    <w:rsid w:val="00752649"/>
    <w:rsid w:val="00761D47"/>
    <w:rsid w:val="00770ED9"/>
    <w:rsid w:val="00771908"/>
    <w:rsid w:val="00773E7A"/>
    <w:rsid w:val="007774F9"/>
    <w:rsid w:val="007852F5"/>
    <w:rsid w:val="007938BD"/>
    <w:rsid w:val="00795744"/>
    <w:rsid w:val="00796FCB"/>
    <w:rsid w:val="007A06F7"/>
    <w:rsid w:val="007A33F9"/>
    <w:rsid w:val="007D280D"/>
    <w:rsid w:val="007D5D4A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2899"/>
    <w:rsid w:val="00905D8F"/>
    <w:rsid w:val="009077C4"/>
    <w:rsid w:val="00911702"/>
    <w:rsid w:val="00916798"/>
    <w:rsid w:val="009218A3"/>
    <w:rsid w:val="009368C9"/>
    <w:rsid w:val="00942410"/>
    <w:rsid w:val="009425F0"/>
    <w:rsid w:val="00951779"/>
    <w:rsid w:val="00965BD6"/>
    <w:rsid w:val="00981BE8"/>
    <w:rsid w:val="0098669D"/>
    <w:rsid w:val="00992F6D"/>
    <w:rsid w:val="009B147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2CD3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C16261"/>
    <w:rsid w:val="00C21C83"/>
    <w:rsid w:val="00C2362A"/>
    <w:rsid w:val="00C31775"/>
    <w:rsid w:val="00C33871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B2B3E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13E68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D1EEC8"/>
  <w15:docId w15:val="{980AE3AD-2B0E-4431-8AA1-680313E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4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4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4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4"/>
    <w:next w:val="a4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164601"/>
    <w:pPr>
      <w:tabs>
        <w:tab w:val="center" w:pos="4153"/>
        <w:tab w:val="right" w:pos="8306"/>
      </w:tabs>
    </w:pPr>
  </w:style>
  <w:style w:type="paragraph" w:styleId="a9">
    <w:name w:val="footer"/>
    <w:basedOn w:val="a4"/>
    <w:rsid w:val="00164601"/>
    <w:pPr>
      <w:tabs>
        <w:tab w:val="center" w:pos="4153"/>
        <w:tab w:val="right" w:pos="8306"/>
      </w:tabs>
    </w:pPr>
  </w:style>
  <w:style w:type="character" w:styleId="aa">
    <w:name w:val="page number"/>
    <w:basedOn w:val="a5"/>
    <w:rsid w:val="00164601"/>
  </w:style>
  <w:style w:type="paragraph" w:styleId="ab">
    <w:name w:val="Body Text"/>
    <w:basedOn w:val="a4"/>
    <w:link w:val="ac"/>
    <w:rsid w:val="00164601"/>
    <w:pPr>
      <w:ind w:firstLine="0"/>
    </w:pPr>
    <w:rPr>
      <w:kern w:val="0"/>
      <w:sz w:val="28"/>
    </w:rPr>
  </w:style>
  <w:style w:type="paragraph" w:styleId="ad">
    <w:name w:val="Body Text Indent"/>
    <w:basedOn w:val="a4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4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4"/>
    <w:rsid w:val="00164601"/>
    <w:pPr>
      <w:spacing w:line="360" w:lineRule="auto"/>
      <w:ind w:firstLine="709"/>
    </w:pPr>
    <w:rPr>
      <w:sz w:val="28"/>
    </w:rPr>
  </w:style>
  <w:style w:type="paragraph" w:styleId="ae">
    <w:name w:val="Title"/>
    <w:basedOn w:val="a4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f">
    <w:name w:val="Table Grid"/>
    <w:basedOn w:val="a6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EA591A"/>
    <w:rPr>
      <w:b/>
      <w:bCs/>
    </w:rPr>
  </w:style>
  <w:style w:type="paragraph" w:styleId="af1">
    <w:name w:val="footnote text"/>
    <w:basedOn w:val="a4"/>
    <w:semiHidden/>
    <w:rsid w:val="00FE00C5"/>
    <w:rPr>
      <w:sz w:val="20"/>
    </w:rPr>
  </w:style>
  <w:style w:type="character" w:styleId="af2">
    <w:name w:val="footnote reference"/>
    <w:semiHidden/>
    <w:rsid w:val="00FE00C5"/>
    <w:rPr>
      <w:vertAlign w:val="superscript"/>
    </w:rPr>
  </w:style>
  <w:style w:type="paragraph" w:styleId="af3">
    <w:name w:val="Normal (Web)"/>
    <w:basedOn w:val="a4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4">
    <w:name w:val="Emphasis"/>
    <w:qFormat/>
    <w:rsid w:val="0068217E"/>
    <w:rPr>
      <w:i/>
      <w:iCs/>
    </w:rPr>
  </w:style>
  <w:style w:type="paragraph" w:styleId="HTML">
    <w:name w:val="HTML Preformatted"/>
    <w:basedOn w:val="a4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5">
    <w:name w:val="Plain Text"/>
    <w:basedOn w:val="a4"/>
    <w:link w:val="af6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link w:val="af5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7">
    <w:name w:val="Balloon Text"/>
    <w:basedOn w:val="a4"/>
    <w:link w:val="af8"/>
    <w:rsid w:val="00474B0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5"/>
    <w:link w:val="af7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4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5"/>
    <w:rsid w:val="00474B02"/>
  </w:style>
  <w:style w:type="paragraph" w:customStyle="1" w:styleId="a1">
    <w:name w:val="Тема"/>
    <w:basedOn w:val="af9"/>
    <w:rsid w:val="00123297"/>
    <w:pPr>
      <w:numPr>
        <w:numId w:val="19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/>
      <w:caps/>
      <w:kern w:val="0"/>
      <w:sz w:val="22"/>
    </w:rPr>
  </w:style>
  <w:style w:type="paragraph" w:customStyle="1" w:styleId="a2">
    <w:name w:val="Цель работы"/>
    <w:basedOn w:val="af9"/>
    <w:rsid w:val="00123297"/>
    <w:pPr>
      <w:numPr>
        <w:ilvl w:val="1"/>
        <w:numId w:val="19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customStyle="1" w:styleId="a3">
    <w:name w:val="Знания"/>
    <w:basedOn w:val="af9"/>
    <w:rsid w:val="00123297"/>
    <w:pPr>
      <w:numPr>
        <w:ilvl w:val="2"/>
        <w:numId w:val="19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styleId="a0">
    <w:name w:val="List Bullet"/>
    <w:basedOn w:val="a4"/>
    <w:autoRedefine/>
    <w:rsid w:val="00123297"/>
    <w:pPr>
      <w:numPr>
        <w:numId w:val="20"/>
      </w:numPr>
      <w:jc w:val="left"/>
    </w:pPr>
    <w:rPr>
      <w:rFonts w:ascii="Arial" w:hAnsi="Arial" w:cs="Arial"/>
      <w:kern w:val="0"/>
      <w:sz w:val="20"/>
    </w:rPr>
  </w:style>
  <w:style w:type="paragraph" w:customStyle="1" w:styleId="a">
    <w:name w:val="Срок"/>
    <w:basedOn w:val="a4"/>
    <w:next w:val="a2"/>
    <w:rsid w:val="00123297"/>
    <w:pPr>
      <w:numPr>
        <w:numId w:val="21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/>
      <w:kern w:val="0"/>
      <w:sz w:val="22"/>
      <w:szCs w:val="24"/>
    </w:rPr>
  </w:style>
  <w:style w:type="paragraph" w:styleId="af9">
    <w:name w:val="Body Text First Indent"/>
    <w:basedOn w:val="ab"/>
    <w:link w:val="afa"/>
    <w:rsid w:val="00123297"/>
    <w:pPr>
      <w:ind w:firstLine="360"/>
    </w:pPr>
    <w:rPr>
      <w:kern w:val="24"/>
      <w:sz w:val="24"/>
    </w:rPr>
  </w:style>
  <w:style w:type="character" w:customStyle="1" w:styleId="ac">
    <w:name w:val="Основной текст Знак"/>
    <w:basedOn w:val="a5"/>
    <w:link w:val="ab"/>
    <w:rsid w:val="00123297"/>
    <w:rPr>
      <w:sz w:val="28"/>
      <w:lang w:val="ru-RU" w:eastAsia="ru-RU"/>
    </w:rPr>
  </w:style>
  <w:style w:type="character" w:customStyle="1" w:styleId="afa">
    <w:name w:val="Красная строка Знак"/>
    <w:basedOn w:val="ac"/>
    <w:link w:val="af9"/>
    <w:rsid w:val="00123297"/>
    <w:rPr>
      <w:kern w:val="24"/>
      <w:sz w:val="24"/>
      <w:lang w:val="ru-RU" w:eastAsia="ru-RU"/>
    </w:rPr>
  </w:style>
  <w:style w:type="character" w:customStyle="1" w:styleId="afb">
    <w:name w:val="Идентификотор"/>
    <w:basedOn w:val="a5"/>
    <w:rsid w:val="007852F5"/>
    <w:rPr>
      <w:rFonts w:ascii="Times New Roman" w:hAnsi="Times New Roman" w:cs="Times New Roman"/>
      <w:b/>
      <w:bCs/>
      <w:sz w:val="22"/>
      <w:lang w:val="en-US"/>
    </w:rPr>
  </w:style>
  <w:style w:type="paragraph" w:customStyle="1" w:styleId="afc">
    <w:name w:val="Рисунок"/>
    <w:basedOn w:val="a4"/>
    <w:next w:val="af9"/>
    <w:rsid w:val="007852F5"/>
    <w:pPr>
      <w:ind w:firstLine="0"/>
      <w:jc w:val="center"/>
    </w:pPr>
    <w:rPr>
      <w:rFonts w:ascii="Arial" w:hAnsi="Arial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F8E0F-503B-49E6-B4AF-C7784E1A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153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cp:lastModifiedBy>RePack by Diakov</cp:lastModifiedBy>
  <cp:revision>25</cp:revision>
  <cp:lastPrinted>2015-10-15T13:36:00Z</cp:lastPrinted>
  <dcterms:created xsi:type="dcterms:W3CDTF">2015-10-04T13:59:00Z</dcterms:created>
  <dcterms:modified xsi:type="dcterms:W3CDTF">2017-09-26T08:23:00Z</dcterms:modified>
</cp:coreProperties>
</file>