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65" w:rsidRPr="00144154" w:rsidRDefault="004D7E65" w:rsidP="00144154">
      <w:pPr>
        <w:pStyle w:val="Heading1"/>
        <w:spacing w:line="360" w:lineRule="auto"/>
        <w:rPr>
          <w:rFonts w:eastAsia="Arial Unicode MS"/>
        </w:rPr>
      </w:pPr>
      <w:r w:rsidRPr="00144154">
        <w:t xml:space="preserve">Лабораторная работа № </w:t>
      </w:r>
      <w:r w:rsidRPr="00144154">
        <w:rPr>
          <w:lang w:val="en-US"/>
        </w:rPr>
        <w:t>4</w:t>
      </w:r>
    </w:p>
    <w:p w:rsidR="004D7E65" w:rsidRPr="00144154" w:rsidRDefault="004D7E65" w:rsidP="00144154">
      <w:pPr>
        <w:pStyle w:val="a1"/>
        <w:tabs>
          <w:tab w:val="clear" w:pos="360"/>
          <w:tab w:val="clear" w:pos="993"/>
        </w:tabs>
        <w:spacing w:line="360" w:lineRule="auto"/>
        <w:ind w:left="964" w:hanging="964"/>
        <w:jc w:val="both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>создание  меню</w:t>
      </w:r>
    </w:p>
    <w:p w:rsidR="004D7E65" w:rsidRPr="00144154" w:rsidRDefault="004D7E65" w:rsidP="00144154">
      <w:pPr>
        <w:pStyle w:val="a0"/>
        <w:tabs>
          <w:tab w:val="clear" w:pos="256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>12 неделя</w:t>
      </w:r>
    </w:p>
    <w:p w:rsidR="004D7E65" w:rsidRPr="00144154" w:rsidRDefault="004D7E65" w:rsidP="00144154">
      <w:pPr>
        <w:pStyle w:val="a2"/>
        <w:tabs>
          <w:tab w:val="clear" w:pos="360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 xml:space="preserve">Создание меню диалогового окна в среде </w:t>
      </w:r>
      <w:r w:rsidRPr="00144154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144154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4D7E65" w:rsidRPr="00144154" w:rsidRDefault="004D7E65" w:rsidP="00144154">
      <w:pPr>
        <w:pStyle w:val="a3"/>
        <w:tabs>
          <w:tab w:val="clear" w:pos="360"/>
          <w:tab w:val="num" w:pos="3969"/>
        </w:tabs>
        <w:spacing w:after="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118564137"/>
      <w:r w:rsidRPr="00144154">
        <w:rPr>
          <w:rFonts w:ascii="Times New Roman" w:hAnsi="Times New Roman" w:cs="Times New Roman"/>
          <w:sz w:val="28"/>
          <w:szCs w:val="28"/>
        </w:rPr>
        <w:t>Основные типы меню</w:t>
      </w:r>
      <w:bookmarkEnd w:id="0"/>
      <w:r w:rsidRPr="00144154"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Toc118564138"/>
      <w:r w:rsidRPr="00144154">
        <w:rPr>
          <w:rFonts w:ascii="Times New Roman" w:hAnsi="Times New Roman" w:cs="Times New Roman"/>
          <w:sz w:val="28"/>
          <w:szCs w:val="28"/>
        </w:rPr>
        <w:t>Создание меню с помощью редактора меню</w:t>
      </w:r>
      <w:bookmarkEnd w:id="1"/>
      <w:r w:rsidRPr="00144154"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_Toc118564139"/>
      <w:r w:rsidRPr="00144154">
        <w:rPr>
          <w:rFonts w:ascii="Times New Roman" w:hAnsi="Times New Roman" w:cs="Times New Roman"/>
          <w:sz w:val="28"/>
          <w:szCs w:val="28"/>
        </w:rPr>
        <w:t>Атрибуты элементов меню</w:t>
      </w:r>
      <w:bookmarkEnd w:id="2"/>
      <w:r w:rsidRPr="00144154">
        <w:rPr>
          <w:rFonts w:ascii="Times New Roman" w:hAnsi="Times New Roman" w:cs="Times New Roman"/>
          <w:sz w:val="28"/>
          <w:szCs w:val="28"/>
        </w:rPr>
        <w:t xml:space="preserve">. </w:t>
      </w:r>
      <w:bookmarkStart w:id="3" w:name="_Toc118564140"/>
      <w:r w:rsidRPr="00144154">
        <w:rPr>
          <w:rFonts w:ascii="Times New Roman" w:hAnsi="Times New Roman" w:cs="Times New Roman"/>
          <w:sz w:val="28"/>
          <w:szCs w:val="28"/>
        </w:rPr>
        <w:t>Подключение меню к окну приложения</w:t>
      </w:r>
      <w:bookmarkEnd w:id="3"/>
      <w:r w:rsidRPr="00144154">
        <w:rPr>
          <w:rFonts w:ascii="Times New Roman" w:hAnsi="Times New Roman" w:cs="Times New Roman"/>
          <w:sz w:val="28"/>
          <w:szCs w:val="28"/>
        </w:rPr>
        <w:t xml:space="preserve">. </w:t>
      </w:r>
      <w:bookmarkStart w:id="4" w:name="_Toc118564141"/>
      <w:r w:rsidRPr="00144154">
        <w:rPr>
          <w:rFonts w:ascii="Times New Roman" w:hAnsi="Times New Roman" w:cs="Times New Roman"/>
          <w:sz w:val="28"/>
          <w:szCs w:val="28"/>
        </w:rPr>
        <w:t>Файл ресурсов</w:t>
      </w:r>
      <w:bookmarkEnd w:id="4"/>
      <w:r w:rsidRPr="00144154">
        <w:rPr>
          <w:rFonts w:ascii="Times New Roman" w:hAnsi="Times New Roman" w:cs="Times New Roman"/>
          <w:sz w:val="28"/>
          <w:szCs w:val="28"/>
        </w:rPr>
        <w:t xml:space="preserve">. </w:t>
      </w:r>
      <w:bookmarkStart w:id="5" w:name="_Toc118564142"/>
      <w:r w:rsidRPr="00144154">
        <w:rPr>
          <w:rFonts w:ascii="Times New Roman" w:hAnsi="Times New Roman" w:cs="Times New Roman"/>
          <w:sz w:val="28"/>
          <w:szCs w:val="28"/>
        </w:rPr>
        <w:t>Создание обработчика событий для элемента меню</w:t>
      </w:r>
      <w:bookmarkEnd w:id="5"/>
      <w:r w:rsidRPr="00144154">
        <w:rPr>
          <w:rFonts w:ascii="Times New Roman" w:hAnsi="Times New Roman" w:cs="Times New Roman"/>
          <w:sz w:val="28"/>
          <w:szCs w:val="28"/>
        </w:rPr>
        <w:t>. Создание акселераторов.</w:t>
      </w:r>
    </w:p>
    <w:p w:rsidR="004D7E65" w:rsidRPr="00144154" w:rsidRDefault="004D7E65" w:rsidP="00144154">
      <w:pPr>
        <w:pStyle w:val="Heading1"/>
        <w:spacing w:line="360" w:lineRule="auto"/>
        <w:jc w:val="left"/>
      </w:pPr>
      <w:r w:rsidRPr="00144154">
        <w:t>задание</w:t>
      </w:r>
    </w:p>
    <w:p w:rsidR="004D7E65" w:rsidRPr="00144154" w:rsidRDefault="004D7E65" w:rsidP="00144154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>Составьте программу, которая содержит главное меню указанного приложения и указанного подменю. Все пункты подменю должны:</w:t>
      </w:r>
    </w:p>
    <w:p w:rsidR="004D7E65" w:rsidRPr="00144154" w:rsidRDefault="004D7E65" w:rsidP="00144154">
      <w:pPr>
        <w:pStyle w:val="ListBullet"/>
        <w:spacing w:after="60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>выводить на экран диалоговое окно;</w:t>
      </w:r>
    </w:p>
    <w:p w:rsidR="004D7E65" w:rsidRPr="00144154" w:rsidRDefault="004D7E65" w:rsidP="00144154">
      <w:pPr>
        <w:pStyle w:val="ListBullet"/>
        <w:spacing w:after="60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 xml:space="preserve"> если диалогового окна в образце нет, то окно сообщений с соответствующим текстом;</w:t>
      </w:r>
    </w:p>
    <w:p w:rsidR="004D7E65" w:rsidRPr="00144154" w:rsidRDefault="004D7E65" w:rsidP="00144154">
      <w:pPr>
        <w:pStyle w:val="ListBullet"/>
        <w:spacing w:after="60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>текст сообщений хранить в строковой таблице</w:t>
      </w:r>
    </w:p>
    <w:p w:rsidR="004D7E65" w:rsidRPr="00144154" w:rsidRDefault="004D7E65" w:rsidP="00144154">
      <w:pPr>
        <w:pStyle w:val="ListBullet"/>
        <w:spacing w:after="60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 xml:space="preserve">открывать подменю, </w:t>
      </w:r>
      <w:bookmarkStart w:id="6" w:name="OLE_LINK1"/>
      <w:r w:rsidRPr="00144154">
        <w:rPr>
          <w:rFonts w:ascii="Times New Roman" w:hAnsi="Times New Roman" w:cs="Times New Roman"/>
          <w:sz w:val="28"/>
          <w:szCs w:val="28"/>
        </w:rPr>
        <w:t>такое же, как и в образце;</w:t>
      </w:r>
      <w:bookmarkEnd w:id="6"/>
    </w:p>
    <w:p w:rsidR="004D7E65" w:rsidRPr="00144154" w:rsidRDefault="004D7E65" w:rsidP="00144154">
      <w:pPr>
        <w:pStyle w:val="ListBullet"/>
        <w:spacing w:after="60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 xml:space="preserve"> </w:t>
      </w:r>
      <w:r w:rsidRPr="00144154">
        <w:rPr>
          <w:rStyle w:val="Emphasis"/>
          <w:rFonts w:ascii="Times New Roman" w:hAnsi="Times New Roman" w:cs="Times New Roman"/>
          <w:sz w:val="28"/>
          <w:szCs w:val="28"/>
        </w:rPr>
        <w:t>каждый</w:t>
      </w:r>
      <w:r w:rsidRPr="00144154">
        <w:rPr>
          <w:rFonts w:ascii="Times New Roman" w:hAnsi="Times New Roman" w:cs="Times New Roman"/>
          <w:sz w:val="28"/>
          <w:szCs w:val="28"/>
        </w:rPr>
        <w:t xml:space="preserve"> пункт меню должен содержать акселератор;</w:t>
      </w:r>
    </w:p>
    <w:p w:rsidR="004D7E65" w:rsidRPr="00144154" w:rsidRDefault="004D7E65" w:rsidP="00144154">
      <w:pPr>
        <w:pStyle w:val="ListBullet"/>
        <w:spacing w:after="60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>содержать разделительные черты такие же, как и в образце;</w:t>
      </w:r>
    </w:p>
    <w:p w:rsidR="004D7E65" w:rsidRPr="00144154" w:rsidRDefault="004D7E65" w:rsidP="00144154">
      <w:pPr>
        <w:pStyle w:val="ListBullet"/>
        <w:spacing w:after="60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144154">
        <w:rPr>
          <w:rFonts w:ascii="Times New Roman" w:hAnsi="Times New Roman" w:cs="Times New Roman"/>
          <w:sz w:val="28"/>
          <w:szCs w:val="28"/>
        </w:rPr>
        <w:t>содержать флажки такие же, как и в образце.</w:t>
      </w:r>
    </w:p>
    <w:p w:rsidR="004D7E65" w:rsidRPr="00144154" w:rsidRDefault="004D7E65" w:rsidP="00144154">
      <w:pPr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  <w:r w:rsidRPr="00144154">
        <w:rPr>
          <w:b/>
          <w:bCs/>
          <w:sz w:val="28"/>
          <w:szCs w:val="28"/>
          <w:lang w:val="uk-UA"/>
        </w:rPr>
        <w:t>Варіант 9</w:t>
      </w:r>
    </w:p>
    <w:tbl>
      <w:tblPr>
        <w:tblW w:w="101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88"/>
      </w:tblGrid>
      <w:tr w:rsidR="004D7E65" w:rsidRPr="00144154">
        <w:trPr>
          <w:cantSplit/>
        </w:trPr>
        <w:tc>
          <w:tcPr>
            <w:tcW w:w="10188" w:type="dxa"/>
          </w:tcPr>
          <w:p w:rsidR="004D7E65" w:rsidRPr="00144154" w:rsidRDefault="004D7E65" w:rsidP="00144154">
            <w:pPr>
              <w:pStyle w:val="a"/>
              <w:numPr>
                <w:ilvl w:val="0"/>
                <w:numId w:val="0"/>
              </w:numPr>
              <w:tabs>
                <w:tab w:val="left" w:pos="3960"/>
              </w:tabs>
              <w:spacing w:line="360" w:lineRule="auto"/>
              <w:ind w:left="210"/>
              <w:rPr>
                <w:rFonts w:ascii="Times New Roman" w:hAnsi="Times New Roman" w:cs="Times New Roman"/>
                <w:sz w:val="28"/>
                <w:szCs w:val="28"/>
              </w:rPr>
            </w:pPr>
            <w:r w:rsidRPr="001441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Вариант 9.    </w:t>
            </w:r>
            <w:r w:rsidRPr="00144154">
              <w:rPr>
                <w:rFonts w:ascii="Times New Roman" w:hAnsi="Times New Roman" w:cs="Times New Roman"/>
                <w:sz w:val="28"/>
                <w:szCs w:val="28"/>
              </w:rPr>
              <w:t>MS Visual C++</w:t>
            </w:r>
            <w:r w:rsidRPr="001441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441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подменю</w:t>
            </w:r>
            <w:r w:rsidRPr="00144154">
              <w:rPr>
                <w:rFonts w:ascii="Times New Roman" w:hAnsi="Times New Roman" w:cs="Times New Roman"/>
                <w:sz w:val="28"/>
                <w:szCs w:val="28"/>
              </w:rPr>
              <w:t xml:space="preserve"> Project (21)</w:t>
            </w:r>
          </w:p>
        </w:tc>
      </w:tr>
    </w:tbl>
    <w:p w:rsidR="004D7E65" w:rsidRPr="00144154" w:rsidRDefault="004D7E65" w:rsidP="00144154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144154">
        <w:rPr>
          <w:b/>
          <w:bCs/>
          <w:kern w:val="0"/>
          <w:sz w:val="28"/>
          <w:szCs w:val="28"/>
          <w:lang w:val="uk-UA"/>
        </w:rPr>
        <w:t>П</w:t>
      </w:r>
      <w:r w:rsidRPr="00144154">
        <w:rPr>
          <w:b/>
          <w:bCs/>
          <w:kern w:val="0"/>
          <w:sz w:val="28"/>
          <w:szCs w:val="28"/>
        </w:rPr>
        <w:t>рограмний</w:t>
      </w:r>
      <w:r w:rsidRPr="00144154">
        <w:rPr>
          <w:b/>
          <w:bCs/>
          <w:kern w:val="0"/>
          <w:sz w:val="28"/>
          <w:szCs w:val="28"/>
          <w:lang w:val="en-US"/>
        </w:rPr>
        <w:t xml:space="preserve"> </w:t>
      </w:r>
      <w:r w:rsidRPr="00144154">
        <w:rPr>
          <w:b/>
          <w:bCs/>
          <w:kern w:val="0"/>
          <w:sz w:val="28"/>
          <w:szCs w:val="28"/>
        </w:rPr>
        <w:t>код</w:t>
      </w:r>
      <w:r w:rsidRPr="00144154">
        <w:rPr>
          <w:b/>
          <w:bCs/>
          <w:kern w:val="0"/>
          <w:sz w:val="28"/>
          <w:szCs w:val="28"/>
          <w:lang w:val="en-US"/>
        </w:rPr>
        <w:t>: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unit UnitMain;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Dialogs, Menus;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TFormMain = class(TForm)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MainMenu1: TMainMenu;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MMFile: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MMEdit: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MMView: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MMInsert: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MMProject: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MMBuild: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MMTools: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MMWindow: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MMHelp: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ProSetActiveProject: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ProAdd: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ProDependencies: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ProSettings: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ProExport: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ProInsert: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SetProjectMain: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AddNew: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AddNewFolder: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AddFiles: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AddData: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AddComponent: TMenuItem;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procedure AddNewClick(Sender: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procedure AddFilesClick(Sender: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procedure AddComponentClick(Sender: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procedure ProDependenciesClick(Sender: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procedure ProSettingsClick(Sender: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procedure ProExportClick(Sender: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procedure ProInsertClick(Sender: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FormMain: TFormMain;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uses Unit</w:t>
      </w:r>
      <w:r w:rsidRPr="00F334B1">
        <w:rPr>
          <w:rFonts w:ascii="Courier New" w:hAnsi="Courier New" w:cs="Courier New"/>
          <w:sz w:val="20"/>
          <w:szCs w:val="20"/>
          <w:lang w:val="en-US"/>
        </w:rPr>
        <w:t>AddNew, UnitAddFiles, UnitAddComponent, UnitroDependencies</w:t>
      </w:r>
      <w:r>
        <w:rPr>
          <w:rFonts w:ascii="Courier New" w:hAnsi="Courier New" w:cs="Courier New"/>
          <w:sz w:val="20"/>
          <w:szCs w:val="20"/>
          <w:lang w:val="en-US"/>
        </w:rPr>
        <w:t>, Unit</w:t>
      </w:r>
      <w:r w:rsidRPr="00F334B1">
        <w:rPr>
          <w:rFonts w:ascii="Courier New" w:hAnsi="Courier New" w:cs="Courier New"/>
          <w:sz w:val="20"/>
          <w:szCs w:val="20"/>
          <w:lang w:val="en-US"/>
        </w:rPr>
        <w:t>ProSettings, UnitProExport</w:t>
      </w:r>
      <w:r>
        <w:rPr>
          <w:rFonts w:ascii="Courier New" w:hAnsi="Courier New" w:cs="Courier New"/>
          <w:sz w:val="20"/>
          <w:szCs w:val="20"/>
          <w:lang w:val="en-US"/>
        </w:rPr>
        <w:t>, Unit</w:t>
      </w:r>
      <w:r w:rsidRPr="00F334B1">
        <w:rPr>
          <w:rFonts w:ascii="Courier New" w:hAnsi="Courier New" w:cs="Courier New"/>
          <w:sz w:val="20"/>
          <w:szCs w:val="20"/>
          <w:lang w:val="en-US"/>
        </w:rPr>
        <w:t>ProInsert;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procedure TFormMain.AddNewClick(Sender: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FormAddNew.Show;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procedure TFormMain.AddFilesClick(Sender: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FormAddFiles.show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procedure TFormMain.AddComponentClick(Sender: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FormAddComponent.Show;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procedure TFormMain.ProDependenciesClick(Sender: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FormProDependencies.Show;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procedure TFormMain.ProSettingsClick(Sender: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FormProSettings.Show;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procedure TFormMain.ProExportClick(Sender: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FormProExport.Show;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procedure TFormMain.ProInsertClick(Sender: TObject);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 xml:space="preserve">  FormProInsert.Show;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34B1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F334B1" w:rsidRDefault="004D7E65" w:rsidP="00F334B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  <w:sectPr w:rsidR="004D7E65" w:rsidRPr="00F334B1" w:rsidSect="003F3C27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r w:rsidRPr="00F334B1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4D7E65" w:rsidRDefault="004D7E65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4D7E65" w:rsidRDefault="004D7E65" w:rsidP="00F334B1">
      <w:pPr>
        <w:tabs>
          <w:tab w:val="left" w:pos="8985"/>
        </w:tabs>
        <w:ind w:firstLine="0"/>
        <w:jc w:val="center"/>
        <w:rPr>
          <w:sz w:val="28"/>
          <w:szCs w:val="28"/>
          <w:lang w:val="en-US"/>
        </w:rPr>
      </w:pPr>
      <w:r w:rsidRPr="00521DFA"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171pt">
            <v:imagedata r:id="rId11" o:title=""/>
          </v:shape>
        </w:pict>
      </w:r>
    </w:p>
    <w:p w:rsidR="004D7E65" w:rsidRPr="00F334B1" w:rsidRDefault="004D7E65" w:rsidP="00F334B1">
      <w:pPr>
        <w:tabs>
          <w:tab w:val="left" w:pos="8985"/>
        </w:tabs>
        <w:ind w:firstLine="0"/>
        <w:jc w:val="center"/>
        <w:rPr>
          <w:sz w:val="28"/>
          <w:szCs w:val="28"/>
          <w:lang w:val="en-US"/>
        </w:rPr>
      </w:pPr>
    </w:p>
    <w:p w:rsidR="004D7E65" w:rsidRPr="00F72ED8" w:rsidRDefault="004D7E65" w:rsidP="00067E29">
      <w:pPr>
        <w:tabs>
          <w:tab w:val="left" w:pos="8985"/>
        </w:tabs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</w:t>
      </w:r>
      <w:r w:rsidRPr="009B147D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оява форми</w:t>
      </w:r>
      <w:r>
        <w:rPr>
          <w:sz w:val="28"/>
          <w:szCs w:val="28"/>
          <w:lang w:val="uk-UA"/>
        </w:rPr>
        <w:t xml:space="preserve"> </w:t>
      </w:r>
      <w:r w:rsidRPr="009B147D"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Settings</w:t>
      </w:r>
      <w:r w:rsidRPr="009B147D">
        <w:rPr>
          <w:sz w:val="28"/>
          <w:szCs w:val="28"/>
          <w:lang w:val="uk-UA"/>
        </w:rPr>
        <w:t>»</w:t>
      </w:r>
    </w:p>
    <w:p w:rsidR="004D7E65" w:rsidRDefault="004D7E65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4D7E65" w:rsidRDefault="004D7E65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  <w:r w:rsidRPr="00521DFA">
        <w:rPr>
          <w:sz w:val="28"/>
          <w:szCs w:val="28"/>
          <w:lang w:val="uk-UA"/>
        </w:rPr>
        <w:pict>
          <v:shape id="_x0000_i1026" type="#_x0000_t75" style="width:447pt;height:128.25pt">
            <v:imagedata r:id="rId12" o:title=""/>
          </v:shape>
        </w:pict>
      </w:r>
    </w:p>
    <w:p w:rsidR="004D7E65" w:rsidRDefault="004D7E65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4D7E65" w:rsidRDefault="004D7E65" w:rsidP="00067E29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 Підменю «Add To Project</w:t>
      </w:r>
      <w:r w:rsidRPr="009B147D">
        <w:rPr>
          <w:sz w:val="28"/>
          <w:szCs w:val="28"/>
          <w:lang w:val="uk-UA"/>
        </w:rPr>
        <w:t>»</w:t>
      </w:r>
    </w:p>
    <w:p w:rsidR="004D7E65" w:rsidRDefault="004D7E65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4D7E65" w:rsidRDefault="004D7E65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4D7E65" w:rsidRPr="00932AE8" w:rsidRDefault="004D7E65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4D7E65" w:rsidRPr="000B4D95" w:rsidRDefault="004D7E65" w:rsidP="00123297">
      <w:pPr>
        <w:pStyle w:val="Default"/>
        <w:rPr>
          <w:sz w:val="28"/>
          <w:szCs w:val="28"/>
          <w:lang w:eastAsia="uk-UA"/>
        </w:rPr>
      </w:pPr>
      <w:r w:rsidRPr="000B4D95">
        <w:rPr>
          <w:b/>
          <w:bCs/>
          <w:sz w:val="28"/>
          <w:szCs w:val="28"/>
          <w:lang w:val="uk-UA"/>
        </w:rPr>
        <w:t>Висновок</w:t>
      </w:r>
      <w:r w:rsidRPr="000B4D95">
        <w:rPr>
          <w:rStyle w:val="140"/>
          <w:lang w:val="ru-RU"/>
        </w:rPr>
        <w:t xml:space="preserve"> : на цій лабораторній роботі я створив програму застосувавши об’єктно-орієнтовну бібліотеку для розробки програмного забезпечення (</w:t>
      </w:r>
      <w:r w:rsidRPr="000B4D95">
        <w:rPr>
          <w:rStyle w:val="140"/>
          <w:lang w:val="en-US"/>
        </w:rPr>
        <w:t>VCL</w:t>
      </w:r>
      <w:r w:rsidRPr="000B4D95">
        <w:rPr>
          <w:rStyle w:val="140"/>
          <w:lang w:val="ru-RU"/>
        </w:rPr>
        <w:t xml:space="preserve">) </w:t>
      </w:r>
      <w:r w:rsidRPr="000B4D95">
        <w:rPr>
          <w:rStyle w:val="140"/>
          <w:lang w:val="en-US"/>
        </w:rPr>
        <w:t>Delphi</w:t>
      </w:r>
      <w:r w:rsidRPr="000B4D95">
        <w:rPr>
          <w:rStyle w:val="140"/>
          <w:lang w:val="ru-RU"/>
        </w:rPr>
        <w:t>.</w:t>
      </w:r>
      <w:r w:rsidRPr="000B4D95">
        <w:rPr>
          <w:sz w:val="28"/>
          <w:szCs w:val="28"/>
          <w:lang w:eastAsia="uk-UA"/>
        </w:rPr>
        <w:t xml:space="preserve"> </w:t>
      </w:r>
    </w:p>
    <w:p w:rsidR="004D7E65" w:rsidRPr="000B4D95" w:rsidRDefault="004D7E65" w:rsidP="00DB2B3E">
      <w:pPr>
        <w:pStyle w:val="Default"/>
        <w:rPr>
          <w:color w:val="auto"/>
          <w:sz w:val="28"/>
          <w:szCs w:val="28"/>
          <w:lang w:eastAsia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7512"/>
      </w:tblGrid>
      <w:tr w:rsidR="004D7E65" w:rsidRPr="000B4D95">
        <w:trPr>
          <w:jc w:val="center"/>
        </w:trPr>
        <w:tc>
          <w:tcPr>
            <w:tcW w:w="1914" w:type="dxa"/>
          </w:tcPr>
          <w:p w:rsidR="004D7E65" w:rsidRPr="003A1FB8" w:rsidRDefault="004D7E65" w:rsidP="003A1FB8">
            <w:pPr>
              <w:pStyle w:val="PlainText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</w:rPr>
            </w:pPr>
            <w:r w:rsidRPr="003A1FB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7512" w:type="dxa"/>
          </w:tcPr>
          <w:p w:rsidR="004D7E65" w:rsidRPr="003A1FB8" w:rsidRDefault="004D7E65" w:rsidP="003A1FB8">
            <w:pPr>
              <w:pStyle w:val="PlainText"/>
              <w:spacing w:line="276" w:lineRule="auto"/>
              <w:ind w:left="142" w:right="14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3A1FB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Свойства</w:t>
            </w:r>
          </w:p>
        </w:tc>
      </w:tr>
      <w:tr w:rsidR="004D7E65" w:rsidRPr="00E25CD0">
        <w:trPr>
          <w:jc w:val="center"/>
        </w:trPr>
        <w:tc>
          <w:tcPr>
            <w:tcW w:w="1914" w:type="dxa"/>
          </w:tcPr>
          <w:p w:rsidR="004D7E65" w:rsidRPr="003A1FB8" w:rsidRDefault="004D7E65" w:rsidP="003A1FB8">
            <w:pPr>
              <w:pStyle w:val="PlainText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TForm</w:t>
            </w:r>
          </w:p>
        </w:tc>
        <w:tc>
          <w:tcPr>
            <w:tcW w:w="7512" w:type="dxa"/>
          </w:tcPr>
          <w:p w:rsidR="004D7E65" w:rsidRPr="00F457FC" w:rsidRDefault="004D7E65" w:rsidP="003A1FB8">
            <w:pPr>
              <w:pStyle w:val="PlainText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Name, Caption, Height, Width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, Position, WindowState</w:t>
            </w:r>
          </w:p>
        </w:tc>
      </w:tr>
      <w:tr w:rsidR="004D7E65" w:rsidRPr="00E25CD0">
        <w:trPr>
          <w:jc w:val="center"/>
        </w:trPr>
        <w:tc>
          <w:tcPr>
            <w:tcW w:w="1914" w:type="dxa"/>
          </w:tcPr>
          <w:p w:rsidR="004D7E65" w:rsidRPr="003A1FB8" w:rsidRDefault="004D7E65" w:rsidP="003A1FB8">
            <w:pPr>
              <w:pStyle w:val="PlainText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TMainMenu</w:t>
            </w:r>
          </w:p>
        </w:tc>
        <w:tc>
          <w:tcPr>
            <w:tcW w:w="7512" w:type="dxa"/>
          </w:tcPr>
          <w:p w:rsidR="004D7E65" w:rsidRPr="003A1FB8" w:rsidRDefault="004D7E65" w:rsidP="003A1FB8">
            <w:pPr>
              <w:pStyle w:val="PlainText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Name, Items.</w:t>
            </w:r>
          </w:p>
        </w:tc>
      </w:tr>
      <w:tr w:rsidR="004D7E65" w:rsidRPr="005E6AF7">
        <w:trPr>
          <w:jc w:val="center"/>
        </w:trPr>
        <w:tc>
          <w:tcPr>
            <w:tcW w:w="1914" w:type="dxa"/>
          </w:tcPr>
          <w:p w:rsidR="004D7E65" w:rsidRPr="003A1FB8" w:rsidRDefault="004D7E65" w:rsidP="003A1FB8">
            <w:pPr>
              <w:pStyle w:val="PlainText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TMenuItem</w:t>
            </w:r>
          </w:p>
        </w:tc>
        <w:tc>
          <w:tcPr>
            <w:tcW w:w="7512" w:type="dxa"/>
          </w:tcPr>
          <w:p w:rsidR="004D7E65" w:rsidRPr="003A1FB8" w:rsidRDefault="004D7E65" w:rsidP="003A1FB8">
            <w:pPr>
              <w:pStyle w:val="PlainText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Name, Enabled, Bitmap, Caption, Checked, Shortcut.</w:t>
            </w:r>
            <w:bookmarkStart w:id="7" w:name="_GoBack"/>
            <w:bookmarkEnd w:id="7"/>
          </w:p>
        </w:tc>
      </w:tr>
    </w:tbl>
    <w:p w:rsidR="004D7E65" w:rsidRPr="000B4D95" w:rsidRDefault="004D7E65" w:rsidP="00DD1F1A">
      <w:pPr>
        <w:ind w:firstLine="0"/>
        <w:rPr>
          <w:sz w:val="28"/>
          <w:szCs w:val="28"/>
          <w:lang w:val="uk-UA"/>
        </w:rPr>
      </w:pPr>
    </w:p>
    <w:sectPr w:rsidR="004D7E65" w:rsidRPr="000B4D95" w:rsidSect="00164601">
      <w:headerReference w:type="default" r:id="rId13"/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E65" w:rsidRDefault="004D7E65">
      <w:r>
        <w:separator/>
      </w:r>
    </w:p>
  </w:endnote>
  <w:endnote w:type="continuationSeparator" w:id="0">
    <w:p w:rsidR="004D7E65" w:rsidRDefault="004D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2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D7E65" w:rsidTr="0083786E">
      <w:trPr>
        <w:cantSplit/>
        <w:trHeight w:val="305"/>
      </w:trPr>
      <w:tc>
        <w:tcPr>
          <w:tcW w:w="340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511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1134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878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474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4D7E65" w:rsidRPr="00465777" w:rsidRDefault="004D7E65" w:rsidP="00123297">
          <w:pPr>
            <w:pStyle w:val="Footer"/>
            <w:ind w:right="-1474" w:firstLine="0"/>
            <w:rPr>
              <w:sz w:val="36"/>
              <w:szCs w:val="36"/>
              <w:lang w:val="uk-UA"/>
            </w:rPr>
          </w:pPr>
          <w:r>
            <w:rPr>
              <w:sz w:val="40"/>
              <w:szCs w:val="40"/>
              <w:lang w:val="uk-UA"/>
            </w:rPr>
            <w:t xml:space="preserve">                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ЛР.4</w:t>
          </w:r>
        </w:p>
      </w:tc>
      <w:tc>
        <w:tcPr>
          <w:tcW w:w="424" w:type="dxa"/>
          <w:vAlign w:val="center"/>
        </w:tcPr>
        <w:p w:rsidR="004D7E65" w:rsidRDefault="004D7E65">
          <w:pPr>
            <w:pStyle w:val="Footer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Лист</w:t>
          </w:r>
        </w:p>
      </w:tc>
    </w:tr>
    <w:tr w:rsidR="004D7E65" w:rsidTr="0083786E">
      <w:trPr>
        <w:cantSplit/>
        <w:trHeight w:val="305"/>
      </w:trPr>
      <w:tc>
        <w:tcPr>
          <w:tcW w:w="340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511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1134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878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474" w:type="dxa"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4D7E65" w:rsidRPr="00123297" w:rsidRDefault="004D7E65">
          <w:pPr>
            <w:pStyle w:val="Footer"/>
            <w:ind w:right="-1474" w:firstLine="0"/>
            <w:jc w:val="left"/>
            <w:rPr>
              <w:sz w:val="28"/>
              <w:szCs w:val="28"/>
            </w:rPr>
          </w:pPr>
          <w:r w:rsidRPr="00123297">
            <w:rPr>
              <w:snapToGrid w:val="0"/>
              <w:sz w:val="28"/>
              <w:szCs w:val="28"/>
            </w:rPr>
            <w:fldChar w:fldCharType="begin"/>
          </w:r>
          <w:r w:rsidRPr="00123297">
            <w:rPr>
              <w:snapToGrid w:val="0"/>
              <w:sz w:val="28"/>
              <w:szCs w:val="28"/>
            </w:rPr>
            <w:instrText xml:space="preserve"> PAGE </w:instrText>
          </w:r>
          <w:r w:rsidRPr="00123297">
            <w:rPr>
              <w:snapToGrid w:val="0"/>
              <w:sz w:val="28"/>
              <w:szCs w:val="28"/>
            </w:rPr>
            <w:fldChar w:fldCharType="separate"/>
          </w:r>
          <w:r>
            <w:rPr>
              <w:noProof/>
              <w:snapToGrid w:val="0"/>
              <w:sz w:val="28"/>
              <w:szCs w:val="28"/>
            </w:rPr>
            <w:t>3</w:t>
          </w:r>
          <w:r w:rsidRPr="00123297">
            <w:rPr>
              <w:snapToGrid w:val="0"/>
              <w:sz w:val="28"/>
              <w:szCs w:val="28"/>
            </w:rPr>
            <w:fldChar w:fldCharType="end"/>
          </w:r>
        </w:p>
      </w:tc>
    </w:tr>
    <w:tr w:rsidR="004D7E65" w:rsidTr="0083786E">
      <w:trPr>
        <w:cantSplit/>
        <w:trHeight w:val="305"/>
      </w:trPr>
      <w:tc>
        <w:tcPr>
          <w:tcW w:w="340" w:type="dxa"/>
          <w:vAlign w:val="center"/>
        </w:tcPr>
        <w:p w:rsidR="004D7E65" w:rsidRDefault="004D7E65">
          <w:pPr>
            <w:pStyle w:val="Footer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4D7E65" w:rsidRDefault="004D7E65">
          <w:pPr>
            <w:pStyle w:val="Footer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4D7E65" w:rsidRDefault="004D7E65">
          <w:pPr>
            <w:pStyle w:val="Footer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4D7E65" w:rsidRDefault="004D7E65">
          <w:pPr>
            <w:pStyle w:val="Footer"/>
            <w:ind w:right="-1474" w:hanging="44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4D7E65" w:rsidRDefault="004D7E65">
          <w:pPr>
            <w:pStyle w:val="Footer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4D7E65" w:rsidRDefault="004D7E65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4D7E65" w:rsidRDefault="004D7E65">
          <w:pPr>
            <w:pStyle w:val="Footer"/>
            <w:ind w:right="-1474" w:firstLine="0"/>
            <w:jc w:val="left"/>
          </w:pPr>
        </w:p>
      </w:tc>
    </w:tr>
  </w:tbl>
  <w:p w:rsidR="004D7E65" w:rsidRDefault="004D7E65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-27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D7E65" w:rsidTr="0083786E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4D7E65" w:rsidRPr="00534926" w:rsidRDefault="004D7E65" w:rsidP="00DD1F1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</w:t>
          </w:r>
          <w:r>
            <w:rPr>
              <w:sz w:val="40"/>
              <w:szCs w:val="40"/>
            </w:rPr>
            <w:t>4</w:t>
          </w:r>
        </w:p>
      </w:tc>
    </w:tr>
    <w:tr w:rsidR="004D7E65" w:rsidTr="0083786E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D7E65" w:rsidTr="0083786E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D7E65" w:rsidTr="0083786E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4D7E65" w:rsidRDefault="004D7E65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4D7E65" w:rsidRPr="0024722F" w:rsidRDefault="004D7E65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4D7E65" w:rsidRPr="007852F5" w:rsidRDefault="004D7E65" w:rsidP="0051425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</w:rPr>
            <w:t>Создание Меню</w:t>
          </w: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4D7E65" w:rsidRPr="00F57988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4D7E65" w:rsidTr="0083786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4D7E65" w:rsidRPr="0024722F" w:rsidRDefault="004D7E65" w:rsidP="0024722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4D7E65" w:rsidRPr="0024722F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4D7E65" w:rsidRPr="00B658D4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4D7E65" w:rsidRPr="009102D5" w:rsidRDefault="004D7E65" w:rsidP="00BF321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uk-UA"/>
            </w:rPr>
            <w:t>4</w:t>
          </w:r>
        </w:p>
      </w:tc>
    </w:tr>
    <w:tr w:rsidR="004D7E65" w:rsidTr="0083786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Pr="00317655" w:rsidRDefault="004D7E65" w:rsidP="0024722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Pr="0024722F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Вижол 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4D7E65" w:rsidRPr="0024722F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4D7E65" w:rsidTr="0083786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Pr="0024722F" w:rsidRDefault="004D7E65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Pr="0024722F" w:rsidRDefault="004D7E65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D7E65" w:rsidTr="0083786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4D7E65" w:rsidRDefault="004D7E6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4D7E65" w:rsidRDefault="004D7E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2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3786E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534926" w:rsidRDefault="004D7E65" w:rsidP="00DD1F1A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</w:t>
          </w:r>
          <w:r>
            <w:rPr>
              <w:sz w:val="40"/>
              <w:szCs w:val="40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Footer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3786E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Footer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>
            <w:rPr>
              <w:noProof/>
              <w:sz w:val="28"/>
              <w:szCs w:val="28"/>
            </w:rPr>
            <w:t>4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3786E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Footer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Footer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Footer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Footer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Footer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Footer"/>
            <w:ind w:right="-1474" w:firstLine="0"/>
            <w:jc w:val="left"/>
          </w:pPr>
        </w:p>
      </w:tc>
    </w:tr>
  </w:tbl>
  <w:p w:rsidR="004D7E65" w:rsidRDefault="004D7E65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E65" w:rsidRDefault="004D7E65">
      <w:r>
        <w:separator/>
      </w:r>
    </w:p>
  </w:footnote>
  <w:footnote w:type="continuationSeparator" w:id="0">
    <w:p w:rsidR="004D7E65" w:rsidRDefault="004D7E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E65" w:rsidRDefault="004D7E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E65" w:rsidRDefault="004D7E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E65" w:rsidRDefault="004D7E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7A6E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1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>
    <w:nsid w:val="59654751"/>
    <w:multiLevelType w:val="hybridMultilevel"/>
    <w:tmpl w:val="794CC95C"/>
    <w:lvl w:ilvl="0" w:tplc="77F6B594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237A51"/>
    <w:multiLevelType w:val="hybridMultilevel"/>
    <w:tmpl w:val="FD12246C"/>
    <w:lvl w:ilvl="0" w:tplc="AAAAD6DE">
      <w:start w:val="1"/>
      <w:numFmt w:val="none"/>
      <w:pStyle w:val="a1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2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3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4"/>
  </w:num>
  <w:num w:numId="19">
    <w:abstractNumId w:val="21"/>
  </w:num>
  <w:num w:numId="20">
    <w:abstractNumId w:val="18"/>
  </w:num>
  <w:num w:numId="21">
    <w:abstractNumId w:val="4"/>
  </w:num>
  <w:num w:numId="22">
    <w:abstractNumId w:val="7"/>
  </w:num>
  <w:num w:numId="23">
    <w:abstractNumId w:val="19"/>
  </w:num>
  <w:num w:numId="24">
    <w:abstractNumId w:val="15"/>
  </w:num>
  <w:num w:numId="25">
    <w:abstractNumId w:val="10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Footer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58D4"/>
    <w:rsid w:val="00001B8C"/>
    <w:rsid w:val="00002055"/>
    <w:rsid w:val="00030E9F"/>
    <w:rsid w:val="000543FF"/>
    <w:rsid w:val="000566F1"/>
    <w:rsid w:val="00067E29"/>
    <w:rsid w:val="00082ABC"/>
    <w:rsid w:val="00083D60"/>
    <w:rsid w:val="000852DC"/>
    <w:rsid w:val="00086F87"/>
    <w:rsid w:val="00093B1D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123297"/>
    <w:rsid w:val="001241B1"/>
    <w:rsid w:val="001253E8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15A06"/>
    <w:rsid w:val="00216F9E"/>
    <w:rsid w:val="00220379"/>
    <w:rsid w:val="002277B4"/>
    <w:rsid w:val="00241BF6"/>
    <w:rsid w:val="00242472"/>
    <w:rsid w:val="00244DA5"/>
    <w:rsid w:val="0024722F"/>
    <w:rsid w:val="00257F31"/>
    <w:rsid w:val="00261177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8020F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3024"/>
    <w:rsid w:val="0042603C"/>
    <w:rsid w:val="00447229"/>
    <w:rsid w:val="00447E32"/>
    <w:rsid w:val="00452F88"/>
    <w:rsid w:val="004532A1"/>
    <w:rsid w:val="004546A9"/>
    <w:rsid w:val="0045601D"/>
    <w:rsid w:val="004622E3"/>
    <w:rsid w:val="00465777"/>
    <w:rsid w:val="00474B02"/>
    <w:rsid w:val="00475762"/>
    <w:rsid w:val="00476301"/>
    <w:rsid w:val="00482E00"/>
    <w:rsid w:val="004C60DE"/>
    <w:rsid w:val="004D0DAF"/>
    <w:rsid w:val="004D7236"/>
    <w:rsid w:val="004D7E65"/>
    <w:rsid w:val="004E184D"/>
    <w:rsid w:val="004E472D"/>
    <w:rsid w:val="005072BD"/>
    <w:rsid w:val="0051425B"/>
    <w:rsid w:val="00521DFA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5E6AF7"/>
    <w:rsid w:val="006048D6"/>
    <w:rsid w:val="00607F55"/>
    <w:rsid w:val="006164A6"/>
    <w:rsid w:val="0062079A"/>
    <w:rsid w:val="00621135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B3737"/>
    <w:rsid w:val="006C5421"/>
    <w:rsid w:val="006D1DA2"/>
    <w:rsid w:val="006D4E42"/>
    <w:rsid w:val="006E6FDA"/>
    <w:rsid w:val="006F61E0"/>
    <w:rsid w:val="007000D3"/>
    <w:rsid w:val="00703AAF"/>
    <w:rsid w:val="00705159"/>
    <w:rsid w:val="007256F7"/>
    <w:rsid w:val="00725BD7"/>
    <w:rsid w:val="00731DAD"/>
    <w:rsid w:val="007325E9"/>
    <w:rsid w:val="007327B2"/>
    <w:rsid w:val="00752649"/>
    <w:rsid w:val="00761D47"/>
    <w:rsid w:val="00770ED9"/>
    <w:rsid w:val="00771908"/>
    <w:rsid w:val="00773E7A"/>
    <w:rsid w:val="007774F9"/>
    <w:rsid w:val="007852F5"/>
    <w:rsid w:val="0078759F"/>
    <w:rsid w:val="007938BD"/>
    <w:rsid w:val="00795744"/>
    <w:rsid w:val="00796FCB"/>
    <w:rsid w:val="0079708C"/>
    <w:rsid w:val="007A06F7"/>
    <w:rsid w:val="007A33F9"/>
    <w:rsid w:val="007D280D"/>
    <w:rsid w:val="007D5D4A"/>
    <w:rsid w:val="00801C87"/>
    <w:rsid w:val="00815F49"/>
    <w:rsid w:val="00823267"/>
    <w:rsid w:val="0083786E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2899"/>
    <w:rsid w:val="00905D8F"/>
    <w:rsid w:val="009077C4"/>
    <w:rsid w:val="009102D5"/>
    <w:rsid w:val="00911702"/>
    <w:rsid w:val="00916798"/>
    <w:rsid w:val="009218A3"/>
    <w:rsid w:val="00932AE8"/>
    <w:rsid w:val="009368C9"/>
    <w:rsid w:val="00942410"/>
    <w:rsid w:val="009425F0"/>
    <w:rsid w:val="00951779"/>
    <w:rsid w:val="00965BD6"/>
    <w:rsid w:val="00981BE8"/>
    <w:rsid w:val="0098669D"/>
    <w:rsid w:val="00992F6D"/>
    <w:rsid w:val="009B147D"/>
    <w:rsid w:val="009C4F3A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5720"/>
    <w:rsid w:val="00AD6C31"/>
    <w:rsid w:val="00AE20C6"/>
    <w:rsid w:val="00AF2AC8"/>
    <w:rsid w:val="00B02E3D"/>
    <w:rsid w:val="00B06C22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519"/>
    <w:rsid w:val="00BF28DA"/>
    <w:rsid w:val="00BF291D"/>
    <w:rsid w:val="00BF3215"/>
    <w:rsid w:val="00C16261"/>
    <w:rsid w:val="00C21C83"/>
    <w:rsid w:val="00C2362A"/>
    <w:rsid w:val="00C31775"/>
    <w:rsid w:val="00C33871"/>
    <w:rsid w:val="00C40B70"/>
    <w:rsid w:val="00C53064"/>
    <w:rsid w:val="00C57CF7"/>
    <w:rsid w:val="00C72032"/>
    <w:rsid w:val="00C94531"/>
    <w:rsid w:val="00CA1FC0"/>
    <w:rsid w:val="00CB04DB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6C3D"/>
    <w:rsid w:val="00D07F3E"/>
    <w:rsid w:val="00D13417"/>
    <w:rsid w:val="00D20B1F"/>
    <w:rsid w:val="00D23A87"/>
    <w:rsid w:val="00D31C77"/>
    <w:rsid w:val="00D344F5"/>
    <w:rsid w:val="00D44131"/>
    <w:rsid w:val="00D4704A"/>
    <w:rsid w:val="00D661A6"/>
    <w:rsid w:val="00D757BF"/>
    <w:rsid w:val="00D9181A"/>
    <w:rsid w:val="00DA1BA1"/>
    <w:rsid w:val="00DB2B3E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10E1A"/>
    <w:rsid w:val="00F127B6"/>
    <w:rsid w:val="00F13E68"/>
    <w:rsid w:val="00F16CB9"/>
    <w:rsid w:val="00F238A0"/>
    <w:rsid w:val="00F334B1"/>
    <w:rsid w:val="00F42930"/>
    <w:rsid w:val="00F457FC"/>
    <w:rsid w:val="00F531BD"/>
    <w:rsid w:val="00F55C81"/>
    <w:rsid w:val="00F57988"/>
    <w:rsid w:val="00F64A54"/>
    <w:rsid w:val="00F72ED8"/>
    <w:rsid w:val="00F900E0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locked="1" w:semiHidden="0" w:uiPriority="0"/>
    <w:lsdException w:name="List 5" w:locked="1" w:semiHidden="0" w:uiPriority="0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locked="1" w:semiHidden="0" w:uiPriority="0"/>
    <w:lsdException w:name="Date" w:locked="1" w:semiHidden="0" w:uiPriority="0"/>
    <w:lsdException w:name="Body Text First Indent" w:locked="1" w:semiHidden="0" w:uiPriority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Header">
    <w:name w:val="header"/>
    <w:basedOn w:val="Normal"/>
    <w:link w:val="HeaderChar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kern w:val="24"/>
      <w:sz w:val="24"/>
      <w:szCs w:val="24"/>
    </w:rPr>
  </w:style>
  <w:style w:type="paragraph" w:styleId="Footer">
    <w:name w:val="footer"/>
    <w:basedOn w:val="Normal"/>
    <w:link w:val="FooterChar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kern w:val="24"/>
      <w:sz w:val="24"/>
      <w:szCs w:val="24"/>
    </w:rPr>
  </w:style>
  <w:style w:type="character" w:styleId="PageNumber">
    <w:name w:val="page number"/>
    <w:basedOn w:val="DefaultParagraphFont"/>
    <w:uiPriority w:val="99"/>
    <w:rsid w:val="00164601"/>
  </w:style>
  <w:style w:type="paragraph" w:styleId="BodyText">
    <w:name w:val="Body Text"/>
    <w:basedOn w:val="Normal"/>
    <w:link w:val="BodyTextChar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23297"/>
    <w:rPr>
      <w:sz w:val="28"/>
      <w:szCs w:val="28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kern w:val="24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kern w:val="24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kern w:val="24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TableGrid">
    <w:name w:val="Table Grid"/>
    <w:basedOn w:val="TableNormal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EA591A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sid w:val="00FE00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kern w:val="24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Emphasis">
    <w:name w:val="Emphasis"/>
    <w:basedOn w:val="DefaultParagraphFont"/>
    <w:uiPriority w:val="99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0C4D0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Normal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</w:style>
  <w:style w:type="character" w:customStyle="1" w:styleId="translation-chunk">
    <w:name w:val="translation-chunk"/>
    <w:basedOn w:val="DefaultParagraphFont"/>
    <w:uiPriority w:val="99"/>
    <w:rsid w:val="00474B02"/>
  </w:style>
  <w:style w:type="paragraph" w:customStyle="1" w:styleId="a1">
    <w:name w:val="Тема"/>
    <w:basedOn w:val="BodyTextFirstIndent"/>
    <w:uiPriority w:val="99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2">
    <w:name w:val="Цель работы"/>
    <w:basedOn w:val="BodyTextFirstIndent"/>
    <w:uiPriority w:val="99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3">
    <w:name w:val="Знания"/>
    <w:basedOn w:val="BodyTextFirstIndent"/>
    <w:uiPriority w:val="99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ListBullet">
    <w:name w:val="List Bullet"/>
    <w:basedOn w:val="Normal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Normal"/>
    <w:next w:val="a2"/>
    <w:uiPriority w:val="99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BodyTextFirstIndent">
    <w:name w:val="Body Text First Indent"/>
    <w:basedOn w:val="BodyText"/>
    <w:link w:val="BodyTextFirstIndentChar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123297"/>
    <w:rPr>
      <w:kern w:val="24"/>
      <w:sz w:val="24"/>
      <w:szCs w:val="24"/>
    </w:rPr>
  </w:style>
  <w:style w:type="character" w:customStyle="1" w:styleId="a4">
    <w:name w:val="Идентификотор"/>
    <w:basedOn w:val="DefaultParagraphFont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5">
    <w:name w:val="Рисунок"/>
    <w:basedOn w:val="Normal"/>
    <w:next w:val="BodyTextFirstIndent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ListParagraph">
    <w:name w:val="List Paragraph"/>
    <w:basedOn w:val="Normal"/>
    <w:uiPriority w:val="99"/>
    <w:qFormat/>
    <w:rsid w:val="00D06C3D"/>
    <w:pPr>
      <w:ind w:left="720"/>
    </w:pPr>
  </w:style>
  <w:style w:type="paragraph" w:customStyle="1" w:styleId="a">
    <w:name w:val="Вариант"/>
    <w:basedOn w:val="BodyTextFirstIndent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235</TotalTime>
  <Pages>4</Pages>
  <Words>479</Words>
  <Characters>2733</Characters>
  <Application>Microsoft Office Outlook</Application>
  <DocSecurity>0</DocSecurity>
  <Lines>0</Lines>
  <Paragraphs>0</Paragraphs>
  <ScaleCrop>false</ScaleCrop>
  <Company>Кваритра 99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student</cp:lastModifiedBy>
  <cp:revision>47</cp:revision>
  <cp:lastPrinted>2015-10-15T13:36:00Z</cp:lastPrinted>
  <dcterms:created xsi:type="dcterms:W3CDTF">2015-10-04T13:59:00Z</dcterms:created>
  <dcterms:modified xsi:type="dcterms:W3CDTF">2017-03-13T09:16:00Z</dcterms:modified>
</cp:coreProperties>
</file>