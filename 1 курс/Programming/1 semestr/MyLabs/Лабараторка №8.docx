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FE" w:rsidRPr="004840A3" w:rsidRDefault="00ED42FE" w:rsidP="004E2881">
      <w:pPr>
        <w:pStyle w:val="1"/>
        <w:spacing w:line="360" w:lineRule="auto"/>
        <w:rPr>
          <w:rFonts w:eastAsia="Arial Unicode MS"/>
          <w:szCs w:val="28"/>
          <w:lang w:val="uk-UA"/>
        </w:rPr>
      </w:pPr>
      <w:r w:rsidRPr="004840A3">
        <w:rPr>
          <w:szCs w:val="28"/>
          <w:lang w:val="uk-UA"/>
        </w:rPr>
        <w:t>Лабораторна Работа № 8</w:t>
      </w:r>
    </w:p>
    <w:p w:rsidR="00ED42FE" w:rsidRPr="004840A3" w:rsidRDefault="00ED42FE" w:rsidP="004E2881">
      <w:pPr>
        <w:pStyle w:val="a0"/>
        <w:spacing w:line="360" w:lineRule="auto"/>
        <w:ind w:left="965"/>
        <w:rPr>
          <w:rFonts w:ascii="Times New Roman" w:hAnsi="Times New Roman"/>
          <w:sz w:val="28"/>
          <w:szCs w:val="28"/>
          <w:lang w:val="uk-UA"/>
        </w:rPr>
      </w:pPr>
      <w:r w:rsidRPr="004840A3">
        <w:rPr>
          <w:rFonts w:ascii="Times New Roman" w:hAnsi="Times New Roman"/>
          <w:sz w:val="28"/>
          <w:szCs w:val="28"/>
          <w:lang w:val="uk-UA"/>
        </w:rPr>
        <w:t>Оперіції з рядками</w:t>
      </w:r>
    </w:p>
    <w:p w:rsidR="00ED42FE" w:rsidRPr="004840A3" w:rsidRDefault="00ED42FE" w:rsidP="004E2881">
      <w:pPr>
        <w:pStyle w:val="a1"/>
        <w:tabs>
          <w:tab w:val="num" w:pos="234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840A3">
        <w:rPr>
          <w:rFonts w:ascii="Times New Roman" w:hAnsi="Times New Roman"/>
          <w:sz w:val="28"/>
          <w:szCs w:val="28"/>
          <w:lang w:val="uk-UA"/>
        </w:rPr>
        <w:t>Надбання навичок обробки рядкових виразів</w:t>
      </w:r>
    </w:p>
    <w:p w:rsidR="00ED42FE" w:rsidRPr="004840A3" w:rsidRDefault="00ED42FE" w:rsidP="004E2881">
      <w:pPr>
        <w:pStyle w:val="a2"/>
        <w:tabs>
          <w:tab w:val="num" w:pos="3420"/>
          <w:tab w:val="num" w:pos="360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840A3">
        <w:rPr>
          <w:rFonts w:ascii="Times New Roman" w:hAnsi="Times New Roman"/>
          <w:sz w:val="28"/>
          <w:szCs w:val="28"/>
          <w:lang w:val="uk-UA"/>
        </w:rPr>
        <w:t>Оголошення рядкової змінної. Звернення до елементу рядка. Отримання коду символу. Отримання символу з певним кодом.  Порівняння рядків. Підрахунок довжини рядка. Додавання рядків. Копіювання, вставка вилучення та пошук підрядка у рядку. Перетворення рядка у число. Алгоритм пошуку слів у реченні.</w:t>
      </w:r>
    </w:p>
    <w:p w:rsidR="00ED42FE" w:rsidRPr="004840A3" w:rsidRDefault="00ED42FE" w:rsidP="004E2881">
      <w:pPr>
        <w:pStyle w:val="1"/>
        <w:spacing w:line="360" w:lineRule="auto"/>
        <w:rPr>
          <w:szCs w:val="28"/>
          <w:lang w:val="uk-UA"/>
        </w:rPr>
      </w:pPr>
      <w:r w:rsidRPr="004840A3">
        <w:rPr>
          <w:szCs w:val="28"/>
          <w:lang w:val="uk-UA"/>
        </w:rPr>
        <w:t>ЗаВдання 1</w:t>
      </w:r>
    </w:p>
    <w:p w:rsidR="00ED42FE" w:rsidRPr="004840A3" w:rsidRDefault="00ED42FE" w:rsidP="004E2881">
      <w:pPr>
        <w:pStyle w:val="af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Створіть програму, що має розв’язувати поставлену у вашому варіанті задачу. Програма повинна: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 xml:space="preserve">являти собою консольний додаток; 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відображати відомості про призначення та можливості програми;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відображати відомості про автора програми;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містити уведення необхідних даних з клавіатури;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виводити результати розрахунків на екран;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код програми має мітити у собі необхідні пояснення з використанням ремарок;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 xml:space="preserve">всі алгоритми повинні міститися у функціях або процедурах; 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код програми не має містити у собі позначки;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програма має завершуватися запитом на повтор розрахунків.</w:t>
      </w:r>
    </w:p>
    <w:p w:rsidR="00ED42FE" w:rsidRPr="004840A3" w:rsidRDefault="00ED42FE" w:rsidP="004E2881">
      <w:pPr>
        <w:pStyle w:val="1"/>
        <w:spacing w:line="360" w:lineRule="auto"/>
        <w:rPr>
          <w:szCs w:val="28"/>
          <w:lang w:val="uk-UA"/>
        </w:rPr>
      </w:pPr>
      <w:r w:rsidRPr="004840A3">
        <w:rPr>
          <w:szCs w:val="28"/>
          <w:lang w:val="uk-UA"/>
        </w:rPr>
        <w:t>ЗаВдання 2</w:t>
      </w:r>
    </w:p>
    <w:p w:rsidR="00ED42FE" w:rsidRPr="004840A3" w:rsidRDefault="00ED42FE" w:rsidP="004E2881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40A3">
        <w:rPr>
          <w:rFonts w:ascii="Times New Roman" w:hAnsi="Times New Roman" w:cs="Times New Roman"/>
          <w:sz w:val="28"/>
          <w:szCs w:val="28"/>
          <w:lang w:val="uk-UA"/>
        </w:rPr>
        <w:t>Створіть блок-схему алгоритму</w:t>
      </w:r>
    </w:p>
    <w:p w:rsidR="00ED42FE" w:rsidRDefault="00ED42FE" w:rsidP="004E2881">
      <w:pPr>
        <w:pStyle w:val="14"/>
        <w:ind w:left="0" w:firstLine="709"/>
      </w:pPr>
    </w:p>
    <w:p w:rsidR="00681889" w:rsidRPr="00ED42FE" w:rsidRDefault="00ED42FE" w:rsidP="004E2881">
      <w:pPr>
        <w:pStyle w:val="14"/>
        <w:ind w:left="0" w:firstLine="709"/>
      </w:pPr>
      <w:r>
        <w:t xml:space="preserve">Користувач визначає рядок, що містить рядок коду мови </w:t>
      </w:r>
      <w:r>
        <w:rPr>
          <w:lang w:val="en-US"/>
        </w:rPr>
        <w:t>Pascal</w:t>
      </w:r>
      <w:r>
        <w:t xml:space="preserve">. Складіть </w:t>
      </w:r>
      <w:r w:rsidRPr="00EB0ADB">
        <w:t>програму</w:t>
      </w:r>
      <w:r>
        <w:t xml:space="preserve">, що перевіряє баланс службових слів </w:t>
      </w:r>
      <w:r>
        <w:rPr>
          <w:lang w:val="en-US"/>
        </w:rPr>
        <w:t>BEGIN</w:t>
      </w:r>
      <w:r>
        <w:t xml:space="preserve"> та </w:t>
      </w:r>
      <w:r>
        <w:rPr>
          <w:lang w:val="en-US"/>
        </w:rPr>
        <w:t>END</w:t>
      </w:r>
      <w:r>
        <w:t xml:space="preserve"> у рядку</w:t>
      </w:r>
    </w:p>
    <w:p w:rsidR="00452F88" w:rsidRPr="007A33F9" w:rsidRDefault="00452F88" w:rsidP="004840A3">
      <w:pPr>
        <w:spacing w:line="360" w:lineRule="auto"/>
        <w:ind w:firstLine="0"/>
        <w:rPr>
          <w:sz w:val="28"/>
          <w:szCs w:val="28"/>
          <w:lang w:val="uk-UA"/>
        </w:rPr>
        <w:sectPr w:rsidR="00452F88" w:rsidRPr="007A33F9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452F88" w:rsidRPr="000D441E" w:rsidRDefault="00474B02" w:rsidP="00ED42FE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7A33F9">
        <w:rPr>
          <w:b/>
          <w:bCs/>
          <w:kern w:val="0"/>
          <w:sz w:val="28"/>
          <w:szCs w:val="28"/>
          <w:lang w:val="uk-UA"/>
        </w:rPr>
        <w:lastRenderedPageBreak/>
        <w:t>П</w:t>
      </w:r>
      <w:r w:rsidRPr="007A33F9">
        <w:rPr>
          <w:b/>
          <w:bCs/>
          <w:kern w:val="0"/>
          <w:sz w:val="28"/>
          <w:szCs w:val="28"/>
        </w:rPr>
        <w:t>рограмний</w:t>
      </w:r>
      <w:r w:rsidRPr="000D441E">
        <w:rPr>
          <w:b/>
          <w:bCs/>
          <w:kern w:val="0"/>
          <w:sz w:val="28"/>
          <w:szCs w:val="28"/>
          <w:lang w:val="en-US"/>
        </w:rPr>
        <w:t xml:space="preserve"> </w:t>
      </w:r>
      <w:r w:rsidRPr="007A33F9">
        <w:rPr>
          <w:b/>
          <w:bCs/>
          <w:kern w:val="0"/>
          <w:sz w:val="28"/>
          <w:szCs w:val="28"/>
        </w:rPr>
        <w:t>код</w:t>
      </w:r>
      <w:r w:rsidRPr="000D441E">
        <w:rPr>
          <w:b/>
          <w:bCs/>
          <w:kern w:val="0"/>
          <w:sz w:val="28"/>
          <w:szCs w:val="28"/>
          <w:lang w:val="en-US"/>
        </w:rPr>
        <w:t>: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pro</w:t>
      </w:r>
      <w:bookmarkStart w:id="0" w:name="_GoBack"/>
      <w:bookmarkEnd w:id="0"/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gram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lr8;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uses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crt;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{Repeat Program}    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function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RepProg: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boolean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var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s: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char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Write(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'Continue? Y/N: 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readln(s);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if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'Y'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or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'y'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or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Н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or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(s 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н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then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FF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RepProg :=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False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else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RepProg :=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True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>{Info About Program}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procedure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InfoProg;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TextColor(Black);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TextBackground(White);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clrscr;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WriteLn(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'1341.I1off'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WriteLn(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Програма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для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перев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рки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балансу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службових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сл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в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BEGIN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та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END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у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рядку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WriteLn;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procedure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Main;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var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i, k, l, z: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integer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;   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s: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string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Write(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Введ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i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ть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рядок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коду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мови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 xml:space="preserve"> Pascal: 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Readln(s);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s := s.ToLower;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k :=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0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;l :=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0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for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i :=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 xml:space="preserve">1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to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length(s)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do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if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(copy(s, i,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5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'begin'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then 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>//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знаходимо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begin</w:t>
      </w:r>
    </w:p>
    <w:p w:rsid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</w:pP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>begin</w:t>
      </w:r>
    </w:p>
    <w:p w:rsid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inc(k);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  z :=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0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else if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(copy(s, i,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3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= </w:t>
      </w:r>
      <w:r w:rsidRPr="00511307">
        <w:rPr>
          <w:rFonts w:ascii="Courier New" w:hAnsi="Courier New" w:cs="Courier New"/>
          <w:color w:val="0000FF"/>
          <w:kern w:val="0"/>
          <w:sz w:val="20"/>
          <w:lang w:val="en-US" w:eastAsia="uk-UA"/>
        </w:rPr>
        <w:t>'end'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then 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>//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знаходимо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end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 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inc(l);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  z :=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1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8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if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(k = l)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and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(z 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1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then 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кількість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begin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рівна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кількості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end,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код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закінчується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lang w:eastAsia="uk-UA"/>
        </w:rPr>
        <w:t>на</w:t>
      </w: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end</w:t>
      </w:r>
    </w:p>
    <w:p w:rsid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  <w:r w:rsidRPr="00511307">
        <w:rPr>
          <w:rFonts w:ascii="Courier New" w:hAnsi="Courier New" w:cs="Courier New"/>
          <w:color w:val="008000"/>
          <w:kern w:val="0"/>
          <w:sz w:val="20"/>
          <w:lang w:val="en-US" w:eastAsia="uk-U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'Операторнi дужки розставленi правильно'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)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else if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(k 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0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and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(l = </w:t>
      </w:r>
      <w:r w:rsidRPr="00511307">
        <w:rPr>
          <w:rFonts w:ascii="Courier New" w:hAnsi="Courier New" w:cs="Courier New"/>
          <w:color w:val="006400"/>
          <w:kern w:val="0"/>
          <w:sz w:val="20"/>
          <w:lang w:val="en-US" w:eastAsia="uk-UA"/>
        </w:rPr>
        <w:t>0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)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then</w:t>
      </w:r>
    </w:p>
    <w:p w:rsid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'Ви не ввели жодного службового слова'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)</w:t>
      </w:r>
    </w:p>
    <w:p w:rsid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eastAsia="uk-UA"/>
        </w:rPr>
      </w:pPr>
      <w:r>
        <w:rPr>
          <w:rFonts w:ascii="Courier New" w:hAnsi="Courier New" w:cs="Courier New"/>
          <w:color w:val="000000"/>
          <w:kern w:val="0"/>
          <w:sz w:val="20"/>
          <w:lang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lang w:eastAsia="uk-UA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lang w:eastAsia="uk-UA"/>
        </w:rPr>
        <w:t>'Операторнi дужки розставленi неправильно'</w:t>
      </w:r>
      <w:r>
        <w:rPr>
          <w:rFonts w:ascii="Courier New" w:hAnsi="Courier New" w:cs="Courier New"/>
          <w:color w:val="000000"/>
          <w:kern w:val="0"/>
          <w:sz w:val="20"/>
          <w:lang w:eastAsia="uk-UA"/>
        </w:rPr>
        <w:t>);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begin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repeat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   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InfoProg;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 xml:space="preserve">    Main;</w:t>
      </w:r>
    </w:p>
    <w:p w:rsidR="00511307" w:rsidRPr="00511307" w:rsidRDefault="00511307" w:rsidP="0051130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uk-UA"/>
        </w:rPr>
      </w:pP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lastRenderedPageBreak/>
        <w:t xml:space="preserve">  </w:t>
      </w: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 xml:space="preserve">until 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RepProg;</w:t>
      </w:r>
    </w:p>
    <w:p w:rsidR="00BF28DA" w:rsidRPr="00511307" w:rsidRDefault="00511307" w:rsidP="00511307">
      <w:pPr>
        <w:spacing w:line="360" w:lineRule="auto"/>
        <w:ind w:firstLine="0"/>
        <w:rPr>
          <w:bCs/>
          <w:sz w:val="28"/>
          <w:szCs w:val="28"/>
          <w:lang w:val="en-US"/>
        </w:rPr>
      </w:pPr>
      <w:r w:rsidRPr="00511307">
        <w:rPr>
          <w:rFonts w:ascii="Courier New" w:hAnsi="Courier New" w:cs="Courier New"/>
          <w:b/>
          <w:bCs/>
          <w:color w:val="000000"/>
          <w:kern w:val="0"/>
          <w:sz w:val="20"/>
          <w:lang w:val="en-US" w:eastAsia="uk-UA"/>
        </w:rPr>
        <w:t>end</w:t>
      </w:r>
      <w:r w:rsidRPr="00511307">
        <w:rPr>
          <w:rFonts w:ascii="Courier New" w:hAnsi="Courier New" w:cs="Courier New"/>
          <w:color w:val="000000"/>
          <w:kern w:val="0"/>
          <w:sz w:val="20"/>
          <w:lang w:val="en-US" w:eastAsia="uk-UA"/>
        </w:rPr>
        <w:t>.</w:t>
      </w:r>
    </w:p>
    <w:p w:rsidR="004840A3" w:rsidRDefault="000D441E" w:rsidP="000D441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0D441E">
        <w:rPr>
          <w:bCs/>
          <w:sz w:val="28"/>
          <w:szCs w:val="28"/>
          <w:lang w:val="uk-UA"/>
        </w:rPr>
        <w:t>Блок-схема</w:t>
      </w:r>
    </w:p>
    <w:p w:rsidR="000D441E" w:rsidRDefault="00071B83" w:rsidP="00242926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  </w:t>
      </w:r>
      <w:r w:rsidR="004778CE">
        <w:rPr>
          <w:bCs/>
          <w:sz w:val="28"/>
          <w:szCs w:val="28"/>
          <w:lang w:val="en-US"/>
        </w:rPr>
        <w:t xml:space="preserve">                   </w:t>
      </w:r>
      <w:r>
        <w:rPr>
          <w:bCs/>
          <w:sz w:val="28"/>
          <w:szCs w:val="28"/>
          <w:lang w:val="en-US"/>
        </w:rPr>
        <w:t xml:space="preserve">   Main body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 xml:space="preserve">                </w:t>
      </w:r>
      <w:r w:rsidR="004778C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                                   </w:t>
      </w:r>
      <w:r>
        <w:rPr>
          <w:bCs/>
          <w:sz w:val="28"/>
          <w:szCs w:val="28"/>
          <w:lang w:val="uk-UA"/>
        </w:rPr>
        <w:t>Function RepProg</w:t>
      </w:r>
    </w:p>
    <w:p w:rsidR="00071B83" w:rsidRDefault="004778CE" w:rsidP="00071B83">
      <w:pPr>
        <w:spacing w:line="360" w:lineRule="auto"/>
        <w:ind w:firstLine="0"/>
        <w:jc w:val="lef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         </w:t>
      </w:r>
      <w:r w:rsidR="00242926">
        <w:rPr>
          <w:bCs/>
          <w:noProof/>
          <w:sz w:val="28"/>
          <w:szCs w:val="28"/>
        </w:rPr>
        <w:drawing>
          <wp:inline distT="0" distB="0" distL="0" distR="0">
            <wp:extent cx="1371428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FlowChart_1_Part_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B83">
        <w:rPr>
          <w:bCs/>
          <w:sz w:val="28"/>
          <w:szCs w:val="28"/>
          <w:lang w:val="en-US"/>
        </w:rPr>
        <w:t xml:space="preserve">      </w:t>
      </w:r>
      <w:r>
        <w:rPr>
          <w:bCs/>
          <w:sz w:val="28"/>
          <w:szCs w:val="28"/>
          <w:lang w:val="en-US"/>
        </w:rPr>
        <w:t xml:space="preserve">                   </w:t>
      </w:r>
      <w:r w:rsidR="00071B83">
        <w:rPr>
          <w:bCs/>
          <w:sz w:val="28"/>
          <w:szCs w:val="28"/>
          <w:lang w:val="en-US"/>
        </w:rPr>
        <w:t xml:space="preserve">     </w:t>
      </w:r>
      <w:r w:rsidR="00071B83">
        <w:rPr>
          <w:bCs/>
          <w:noProof/>
          <w:sz w:val="28"/>
          <w:szCs w:val="28"/>
        </w:rPr>
        <w:drawing>
          <wp:inline distT="0" distB="0" distL="0" distR="0">
            <wp:extent cx="2597301" cy="288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_FlowChart_1_Part_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30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3" w:rsidRDefault="00071B83" w:rsidP="00071B83">
      <w:pPr>
        <w:spacing w:line="360" w:lineRule="auto"/>
        <w:ind w:firstLine="0"/>
        <w:jc w:val="left"/>
        <w:rPr>
          <w:bCs/>
          <w:sz w:val="28"/>
          <w:szCs w:val="28"/>
          <w:lang w:val="en-US"/>
        </w:rPr>
      </w:pPr>
    </w:p>
    <w:p w:rsidR="00071B83" w:rsidRDefault="00071B83" w:rsidP="00071B83">
      <w:pPr>
        <w:spacing w:line="360" w:lineRule="auto"/>
        <w:ind w:firstLine="0"/>
        <w:jc w:val="left"/>
        <w:rPr>
          <w:bCs/>
          <w:sz w:val="28"/>
          <w:szCs w:val="28"/>
          <w:lang w:val="en-US"/>
        </w:rPr>
      </w:pPr>
    </w:p>
    <w:p w:rsidR="004778CE" w:rsidRDefault="004778CE" w:rsidP="00071B83">
      <w:pPr>
        <w:spacing w:line="360" w:lineRule="auto"/>
        <w:ind w:firstLine="0"/>
        <w:jc w:val="left"/>
        <w:rPr>
          <w:bCs/>
          <w:sz w:val="28"/>
          <w:szCs w:val="28"/>
          <w:lang w:val="en-US"/>
        </w:rPr>
      </w:pPr>
    </w:p>
    <w:p w:rsidR="004778CE" w:rsidRDefault="004778CE" w:rsidP="004778CE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Procedure Main</w:t>
      </w:r>
    </w:p>
    <w:p w:rsidR="000D441E" w:rsidRDefault="00071B83" w:rsidP="004778C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4078757" cy="720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_FlowChart_1_Part_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57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1E" w:rsidRPr="000D441E" w:rsidRDefault="000D441E" w:rsidP="000D441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4840A3" w:rsidRDefault="004840A3" w:rsidP="000D441E">
      <w:pPr>
        <w:spacing w:line="360" w:lineRule="auto"/>
        <w:ind w:firstLine="0"/>
        <w:rPr>
          <w:b/>
          <w:bCs/>
          <w:sz w:val="28"/>
          <w:szCs w:val="28"/>
          <w:lang w:val="en-US"/>
        </w:rPr>
      </w:pPr>
    </w:p>
    <w:p w:rsidR="004840A3" w:rsidRDefault="004840A3" w:rsidP="00242926">
      <w:pPr>
        <w:spacing w:line="360" w:lineRule="auto"/>
        <w:ind w:firstLine="0"/>
        <w:rPr>
          <w:b/>
          <w:bCs/>
          <w:sz w:val="28"/>
          <w:szCs w:val="28"/>
          <w:lang w:val="en-US"/>
        </w:rPr>
      </w:pPr>
    </w:p>
    <w:p w:rsidR="004778CE" w:rsidRDefault="004778CE" w:rsidP="004778CE">
      <w:pPr>
        <w:spacing w:line="360" w:lineRule="auto"/>
        <w:ind w:firstLine="0"/>
        <w:rPr>
          <w:b/>
          <w:bCs/>
          <w:sz w:val="28"/>
          <w:szCs w:val="28"/>
          <w:lang w:val="en-US"/>
        </w:rPr>
      </w:pPr>
    </w:p>
    <w:p w:rsidR="004840A3" w:rsidRDefault="004840A3" w:rsidP="000D441E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:rsidR="00ED42FE" w:rsidRPr="007A33F9" w:rsidRDefault="00ED42FE" w:rsidP="00242926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76875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16-12-27 23-23-53-89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DA" w:rsidRPr="00ED42FE" w:rsidRDefault="00BF28DA" w:rsidP="000D441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7A33F9">
        <w:rPr>
          <w:bCs/>
          <w:sz w:val="28"/>
          <w:szCs w:val="28"/>
        </w:rPr>
        <w:t>Рис 2. Результат програми</w:t>
      </w:r>
      <w:r w:rsidR="00ED42FE">
        <w:rPr>
          <w:bCs/>
          <w:sz w:val="28"/>
          <w:szCs w:val="28"/>
          <w:lang w:val="uk-UA"/>
        </w:rPr>
        <w:t xml:space="preserve"> (1)</w:t>
      </w:r>
    </w:p>
    <w:p w:rsidR="00BF28DA" w:rsidRDefault="00BF28DA" w:rsidP="000D441E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D42FE" w:rsidRPr="00242926" w:rsidRDefault="00242926" w:rsidP="00242926">
      <w:pPr>
        <w:spacing w:line="360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6364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6-12-30 00-20-29-1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FE" w:rsidRPr="00ED42FE" w:rsidRDefault="00ED42FE" w:rsidP="000D441E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D42FE" w:rsidRPr="00ED42FE" w:rsidRDefault="00ED42FE" w:rsidP="000D441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Рис 3</w:t>
      </w:r>
      <w:r w:rsidRPr="007A33F9">
        <w:rPr>
          <w:bCs/>
          <w:sz w:val="28"/>
          <w:szCs w:val="28"/>
        </w:rPr>
        <w:t>. Результат програми</w:t>
      </w:r>
      <w:r>
        <w:rPr>
          <w:bCs/>
          <w:sz w:val="28"/>
          <w:szCs w:val="28"/>
          <w:lang w:val="uk-UA"/>
        </w:rPr>
        <w:t xml:space="preserve"> (2)</w:t>
      </w:r>
    </w:p>
    <w:p w:rsidR="00ED42FE" w:rsidRPr="007A33F9" w:rsidRDefault="00ED42FE" w:rsidP="000D441E">
      <w:pPr>
        <w:spacing w:line="360" w:lineRule="auto"/>
        <w:ind w:firstLine="0"/>
        <w:rPr>
          <w:b/>
          <w:bCs/>
          <w:sz w:val="28"/>
          <w:szCs w:val="28"/>
        </w:rPr>
      </w:pPr>
    </w:p>
    <w:p w:rsidR="00452F88" w:rsidRPr="007A33F9" w:rsidRDefault="00452F88" w:rsidP="000D441E">
      <w:pPr>
        <w:spacing w:line="360" w:lineRule="auto"/>
        <w:ind w:firstLine="709"/>
        <w:rPr>
          <w:rStyle w:val="140"/>
        </w:rPr>
      </w:pPr>
      <w:r w:rsidRPr="007A33F9">
        <w:rPr>
          <w:b/>
          <w:bCs/>
          <w:sz w:val="28"/>
          <w:szCs w:val="28"/>
          <w:lang w:val="uk-UA"/>
        </w:rPr>
        <w:t>Висновок</w:t>
      </w:r>
      <w:r w:rsidRPr="007A33F9">
        <w:rPr>
          <w:rStyle w:val="140"/>
        </w:rPr>
        <w:t xml:space="preserve"> : </w:t>
      </w:r>
      <w:r w:rsidR="001253E8" w:rsidRPr="007A33F9">
        <w:rPr>
          <w:rStyle w:val="140"/>
        </w:rPr>
        <w:t>Н</w:t>
      </w:r>
      <w:r w:rsidRPr="007A33F9">
        <w:rPr>
          <w:rStyle w:val="140"/>
        </w:rPr>
        <w:t xml:space="preserve">а цій лабораторній роботі я за допомогою певних системних прийомів створив консольну програму застосувавши підключення модулів </w:t>
      </w:r>
      <w:r w:rsidRPr="007A33F9">
        <w:rPr>
          <w:rStyle w:val="140"/>
          <w:lang w:val="en-US"/>
        </w:rPr>
        <w:t>Pascal</w:t>
      </w:r>
      <w:r w:rsidRPr="007A33F9">
        <w:rPr>
          <w:rStyle w:val="140"/>
        </w:rPr>
        <w:t>. Також робота була виконана за допомогою блок-оператора та с застосуванням визначених констант та змінних.</w:t>
      </w:r>
    </w:p>
    <w:p w:rsidR="004840A3" w:rsidRPr="004840A3" w:rsidRDefault="004840A3" w:rsidP="000D441E">
      <w:pPr>
        <w:spacing w:line="360" w:lineRule="auto"/>
        <w:ind w:firstLine="0"/>
        <w:rPr>
          <w:sz w:val="28"/>
          <w:szCs w:val="28"/>
          <w:lang w:val="uk-UA"/>
        </w:rPr>
      </w:pPr>
      <w:r w:rsidRPr="004840A3">
        <w:rPr>
          <w:sz w:val="28"/>
          <w:szCs w:val="28"/>
          <w:lang w:val="uk-UA"/>
        </w:rPr>
        <w:t xml:space="preserve">Основні функції,які були використані: 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Begin</w:t>
      </w:r>
      <w:r w:rsidRPr="004840A3">
        <w:rPr>
          <w:sz w:val="28"/>
          <w:szCs w:val="28"/>
        </w:rPr>
        <w:t xml:space="preserve"> – початок роботи програми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End</w:t>
      </w:r>
      <w:r w:rsidRPr="004840A3">
        <w:rPr>
          <w:sz w:val="28"/>
          <w:szCs w:val="28"/>
        </w:rPr>
        <w:t xml:space="preserve"> – для завершення програми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Var</w:t>
      </w:r>
      <w:r w:rsidRPr="004840A3">
        <w:rPr>
          <w:sz w:val="28"/>
          <w:szCs w:val="28"/>
        </w:rPr>
        <w:t xml:space="preserve"> – вказівка функцій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sz w:val="28"/>
          <w:szCs w:val="28"/>
          <w:lang w:val="en-US"/>
        </w:rPr>
        <w:t>Const –</w:t>
      </w:r>
      <w:r w:rsidRPr="004840A3">
        <w:rPr>
          <w:sz w:val="28"/>
          <w:szCs w:val="28"/>
        </w:rPr>
        <w:t xml:space="preserve"> вказівка констант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rStyle w:val="translation-chunk"/>
          <w:sz w:val="28"/>
          <w:szCs w:val="28"/>
        </w:rPr>
      </w:pPr>
      <w:r w:rsidRPr="004840A3">
        <w:rPr>
          <w:sz w:val="28"/>
          <w:szCs w:val="28"/>
          <w:lang w:val="en-US"/>
        </w:rPr>
        <w:t xml:space="preserve">If – </w:t>
      </w:r>
      <w:r w:rsidRPr="004840A3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</w:p>
    <w:p w:rsidR="004840A3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rStyle w:val="apple-converted-space"/>
          <w:sz w:val="28"/>
          <w:szCs w:val="28"/>
        </w:rPr>
      </w:pPr>
      <w:r w:rsidRPr="004840A3">
        <w:rPr>
          <w:rStyle w:val="translation-chunk"/>
          <w:color w:val="222222"/>
          <w:sz w:val="28"/>
          <w:szCs w:val="28"/>
          <w:shd w:val="clear" w:color="auto" w:fill="FFFFFF"/>
        </w:rPr>
        <w:t xml:space="preserve">Repeat </w:t>
      </w:r>
      <w:r w:rsidRPr="004840A3">
        <w:rPr>
          <w:sz w:val="28"/>
          <w:szCs w:val="28"/>
        </w:rPr>
        <w:t>–</w:t>
      </w:r>
      <w:r w:rsidRPr="004840A3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Pr="004840A3">
        <w:rPr>
          <w:color w:val="000000"/>
          <w:sz w:val="28"/>
          <w:szCs w:val="28"/>
          <w:shd w:val="clear" w:color="auto" w:fill="FFFFFF"/>
        </w:rPr>
        <w:t>организац</w:t>
      </w:r>
      <w:r w:rsidRPr="004840A3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840A3">
        <w:rPr>
          <w:color w:val="000000"/>
          <w:sz w:val="28"/>
          <w:szCs w:val="28"/>
          <w:shd w:val="clear" w:color="auto" w:fill="FFFFFF"/>
        </w:rPr>
        <w:t xml:space="preserve">я циклів з невідомим числом повторів, </w:t>
      </w:r>
      <w:r w:rsidRPr="004840A3">
        <w:rPr>
          <w:color w:val="000000"/>
          <w:sz w:val="28"/>
          <w:szCs w:val="28"/>
          <w:shd w:val="clear" w:color="auto" w:fill="FFFFFF"/>
          <w:lang w:val="uk-UA"/>
        </w:rPr>
        <w:t>виконання</w:t>
      </w:r>
      <w:r w:rsidRPr="004840A3">
        <w:rPr>
          <w:color w:val="000000"/>
          <w:sz w:val="28"/>
          <w:szCs w:val="28"/>
          <w:shd w:val="clear" w:color="auto" w:fill="FFFFFF"/>
        </w:rPr>
        <w:t xml:space="preserve"> циклу до тих пір доки не стане істинним деяка умова</w:t>
      </w:r>
      <w:r w:rsidRPr="004840A3">
        <w:rPr>
          <w:rStyle w:val="apple-converted-space"/>
          <w:color w:val="000000"/>
          <w:sz w:val="20"/>
          <w:shd w:val="clear" w:color="auto" w:fill="FFFFFF"/>
        </w:rPr>
        <w:t> </w:t>
      </w:r>
    </w:p>
    <w:p w:rsidR="00474B02" w:rsidRPr="004840A3" w:rsidRDefault="004840A3" w:rsidP="000D441E">
      <w:pPr>
        <w:numPr>
          <w:ilvl w:val="0"/>
          <w:numId w:val="18"/>
        </w:numPr>
        <w:spacing w:line="360" w:lineRule="auto"/>
        <w:ind w:left="0" w:firstLine="709"/>
        <w:rPr>
          <w:sz w:val="28"/>
          <w:szCs w:val="28"/>
        </w:rPr>
      </w:pPr>
      <w:r w:rsidRPr="004840A3">
        <w:rPr>
          <w:rStyle w:val="af"/>
          <w:b w:val="0"/>
          <w:sz w:val="28"/>
          <w:szCs w:val="28"/>
          <w:bdr w:val="none" w:sz="0" w:space="0" w:color="auto" w:frame="1"/>
          <w:shd w:val="clear" w:color="auto" w:fill="FFFFFF"/>
        </w:rPr>
        <w:t>For</w:t>
      </w:r>
      <w:r w:rsidRPr="004840A3">
        <w:rPr>
          <w:rStyle w:val="af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4840A3">
        <w:rPr>
          <w:sz w:val="28"/>
          <w:szCs w:val="28"/>
        </w:rPr>
        <w:t>–</w:t>
      </w:r>
      <w:r w:rsidRPr="004840A3">
        <w:rPr>
          <w:sz w:val="28"/>
          <w:szCs w:val="28"/>
          <w:shd w:val="clear" w:color="auto" w:fill="FFFFFF"/>
        </w:rPr>
        <w:t xml:space="preserve"> </w:t>
      </w:r>
      <w:r w:rsidRPr="004840A3">
        <w:rPr>
          <w:sz w:val="28"/>
          <w:szCs w:val="28"/>
          <w:shd w:val="clear" w:color="auto" w:fill="FEFFF5"/>
        </w:rPr>
        <w:t>цикл, використову</w:t>
      </w:r>
      <w:r w:rsidRPr="004840A3">
        <w:rPr>
          <w:sz w:val="28"/>
          <w:szCs w:val="28"/>
          <w:shd w:val="clear" w:color="auto" w:fill="FEFFF5"/>
          <w:lang w:val="uk-UA"/>
        </w:rPr>
        <w:t>ється</w:t>
      </w:r>
      <w:r w:rsidRPr="004840A3">
        <w:rPr>
          <w:sz w:val="28"/>
          <w:szCs w:val="28"/>
          <w:shd w:val="clear" w:color="auto" w:fill="FEFFF5"/>
        </w:rPr>
        <w:t xml:space="preserve">, коли кількість повторень відома до </w:t>
      </w:r>
      <w:r w:rsidRPr="004840A3">
        <w:rPr>
          <w:sz w:val="28"/>
          <w:szCs w:val="28"/>
          <w:shd w:val="clear" w:color="auto" w:fill="FEFFF5"/>
          <w:lang w:val="uk-UA"/>
        </w:rPr>
        <w:t>початку</w:t>
      </w:r>
      <w:r w:rsidRPr="004840A3">
        <w:rPr>
          <w:sz w:val="28"/>
          <w:szCs w:val="28"/>
          <w:shd w:val="clear" w:color="auto" w:fill="FEFFF5"/>
        </w:rPr>
        <w:t xml:space="preserve"> циклу</w:t>
      </w:r>
    </w:p>
    <w:sectPr w:rsidR="00474B02" w:rsidRPr="004840A3" w:rsidSect="00164601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3FD" w:rsidRDefault="003243FD">
      <w:r>
        <w:separator/>
      </w:r>
    </w:p>
  </w:endnote>
  <w:endnote w:type="continuationSeparator" w:id="0">
    <w:p w:rsidR="003243FD" w:rsidRDefault="0032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D42FE" w:rsidTr="00ED42FE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14" w:firstLine="0"/>
            <w:jc w:val="center"/>
            <w:rPr>
              <w:sz w:val="40"/>
              <w:lang w:val="en-US"/>
            </w:rPr>
          </w:pPr>
        </w:p>
        <w:p w:rsidR="00ED42FE" w:rsidRPr="00534926" w:rsidRDefault="00ED42FE" w:rsidP="00ED42FE">
          <w:pPr>
            <w:pStyle w:val="a8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</w:rPr>
            <w:t>8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D42FE" w:rsidTr="00ED42FE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D42FE" w:rsidRDefault="00ED42FE" w:rsidP="00ED42FE">
          <w:pPr>
            <w:pStyle w:val="a8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4E2881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ED42FE" w:rsidTr="00ED42FE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D42FE" w:rsidRDefault="00ED42FE" w:rsidP="00ED42FE">
          <w:pPr>
            <w:pStyle w:val="a8"/>
            <w:ind w:right="-1474" w:firstLine="0"/>
            <w:jc w:val="left"/>
          </w:pPr>
        </w:p>
      </w:tc>
    </w:tr>
  </w:tbl>
  <w:p w:rsidR="00ED42FE" w:rsidRDefault="00ED42FE" w:rsidP="00ED42FE">
    <w:pPr>
      <w:pStyle w:val="a8"/>
      <w:ind w:right="-1474" w:firstLine="0"/>
    </w:pPr>
    <w:r>
      <w:rPr>
        <w:snapToGrid w:val="0"/>
      </w:rPr>
      <w:tab/>
    </w:r>
  </w:p>
  <w:p w:rsidR="00905D8F" w:rsidRDefault="00905D8F">
    <w:pPr>
      <w:pStyle w:val="a8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05D8F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905D8F" w:rsidRPr="00534926" w:rsidRDefault="00795744" w:rsidP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</w:t>
          </w:r>
          <w:r w:rsidR="00905D8F">
            <w:rPr>
              <w:sz w:val="40"/>
            </w:rPr>
            <w:t>2</w:t>
          </w:r>
          <w:r>
            <w:rPr>
              <w:sz w:val="40"/>
            </w:rPr>
            <w:t>01</w:t>
          </w:r>
          <w:r w:rsidR="00905D8F">
            <w:rPr>
              <w:sz w:val="40"/>
            </w:rPr>
            <w:t>.</w:t>
          </w:r>
          <w:r>
            <w:rPr>
              <w:sz w:val="40"/>
            </w:rPr>
            <w:t>134</w:t>
          </w:r>
          <w:r w:rsidR="00905D8F">
            <w:rPr>
              <w:sz w:val="40"/>
            </w:rPr>
            <w:t>1.</w:t>
          </w:r>
          <w:r>
            <w:rPr>
              <w:sz w:val="40"/>
              <w:lang w:val="uk-UA"/>
            </w:rPr>
            <w:t>ЛР</w:t>
          </w:r>
          <w:r w:rsidR="00905D8F">
            <w:rPr>
              <w:sz w:val="40"/>
              <w:lang w:val="uk-UA"/>
            </w:rPr>
            <w:t>.</w:t>
          </w:r>
          <w:r w:rsidR="00ED42FE">
            <w:rPr>
              <w:sz w:val="40"/>
            </w:rPr>
            <w:t>8.</w:t>
          </w:r>
          <w:r w:rsidR="00ED42FE">
            <w:rPr>
              <w:sz w:val="40"/>
              <w:lang w:val="uk-UA"/>
            </w:rPr>
            <w:t>В.</w:t>
          </w:r>
          <w:r w:rsidR="00ED42FE">
            <w:rPr>
              <w:sz w:val="40"/>
            </w:rPr>
            <w:t>11</w:t>
          </w: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905D8F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 w:rsidP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Pr="0024722F" w:rsidRDefault="00905D8F" w:rsidP="006164A6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05D8F" w:rsidRPr="00ED42FE" w:rsidRDefault="00ED42FE" w:rsidP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ED42FE">
            <w:rPr>
              <w:sz w:val="28"/>
              <w:szCs w:val="28"/>
              <w:lang w:val="uk-UA"/>
            </w:rPr>
            <w:t>Оперіції з рядками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905D8F" w:rsidRDefault="00F57988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 w:rsidR="00905D8F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905D8F" w:rsidRPr="00F57988" w:rsidRDefault="00F57988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905D8F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905D8F" w:rsidRPr="0024722F" w:rsidRDefault="00795744" w:rsidP="0024722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1253E8" w:rsidRPr="0024722F" w:rsidRDefault="001253E8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</w:t>
          </w:r>
          <w:r w:rsidR="00BF28DA">
            <w:rPr>
              <w:sz w:val="16"/>
              <w:szCs w:val="16"/>
              <w:lang w:val="uk-UA"/>
            </w:rPr>
            <w:t>.</w:t>
          </w:r>
          <w:r>
            <w:rPr>
              <w:sz w:val="16"/>
              <w:szCs w:val="16"/>
              <w:lang w:val="uk-UA"/>
            </w:rPr>
            <w:t xml:space="preserve">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905D8F" w:rsidRPr="00B658D4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905D8F" w:rsidRDefault="00795744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905D8F" w:rsidRPr="000D441E" w:rsidRDefault="000D441E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4</w:t>
          </w:r>
        </w:p>
      </w:tc>
    </w:tr>
    <w:tr w:rsidR="00905D8F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317655" w:rsidRDefault="00795744" w:rsidP="0024722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Pr="0024722F" w:rsidRDefault="00BF28DA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Вижол </w:t>
          </w:r>
          <w:r w:rsidR="00F053F7">
            <w:rPr>
              <w:sz w:val="16"/>
              <w:lang w:val="uk-UA"/>
            </w:rPr>
            <w:t>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905D8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905D8F" w:rsidRPr="0024722F" w:rsidRDefault="00905D8F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Pr="0024722F" w:rsidRDefault="00317655" w:rsidP="00BF291D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17655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317655" w:rsidRDefault="00317655">
          <w:pPr>
            <w:pStyle w:val="a8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905D8F" w:rsidRDefault="00905D8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D3A9E" w:rsidRDefault="001D3A9E" w:rsidP="00CA1FC0">
          <w:pPr>
            <w:pStyle w:val="a8"/>
            <w:ind w:right="-114" w:firstLine="0"/>
            <w:jc w:val="center"/>
            <w:rPr>
              <w:sz w:val="40"/>
              <w:lang w:val="en-US"/>
            </w:rPr>
          </w:pPr>
        </w:p>
        <w:p w:rsidR="00905D8F" w:rsidRPr="00534926" w:rsidRDefault="00795744" w:rsidP="00CA1FC0">
          <w:pPr>
            <w:pStyle w:val="a8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 w:rsidR="00ED42F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ED42FE">
            <w:rPr>
              <w:sz w:val="40"/>
            </w:rPr>
            <w:t>8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164601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164601" w:rsidRPr="000C4D0C">
            <w:rPr>
              <w:sz w:val="28"/>
              <w:szCs w:val="28"/>
            </w:rPr>
            <w:fldChar w:fldCharType="separate"/>
          </w:r>
          <w:r w:rsidR="00511307">
            <w:rPr>
              <w:noProof/>
              <w:sz w:val="28"/>
              <w:szCs w:val="28"/>
            </w:rPr>
            <w:t>2</w:t>
          </w:r>
          <w:r w:rsidR="00164601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</w:tr>
  </w:tbl>
  <w:p w:rsidR="00905D8F" w:rsidRDefault="00905D8F">
    <w:pPr>
      <w:pStyle w:val="a8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3FD" w:rsidRDefault="003243FD">
      <w:r>
        <w:separator/>
      </w:r>
    </w:p>
  </w:footnote>
  <w:footnote w:type="continuationSeparator" w:id="0">
    <w:p w:rsidR="003243FD" w:rsidRDefault="0032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 w15:restartNumberingAfterBreak="0">
    <w:nsid w:val="59654751"/>
    <w:multiLevelType w:val="hybridMultilevel"/>
    <w:tmpl w:val="794CC95C"/>
    <w:lvl w:ilvl="0" w:tplc="77F6B594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37A51"/>
    <w:multiLevelType w:val="hybridMultilevel"/>
    <w:tmpl w:val="FD12246C"/>
    <w:lvl w:ilvl="0" w:tplc="AAAAD6DE">
      <w:start w:val="1"/>
      <w:numFmt w:val="none"/>
      <w:pStyle w:val="a0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B672BA9C">
      <w:start w:val="1"/>
      <w:numFmt w:val="none"/>
      <w:pStyle w:val="a1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4336C56E">
      <w:start w:val="1"/>
      <w:numFmt w:val="none"/>
      <w:pStyle w:val="a2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4"/>
  </w:num>
  <w:num w:numId="5">
    <w:abstractNumId w:val="13"/>
  </w:num>
  <w:num w:numId="6">
    <w:abstractNumId w:val="17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2"/>
  </w:num>
  <w:num w:numId="18">
    <w:abstractNumId w:val="5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30E9F"/>
    <w:rsid w:val="000543FF"/>
    <w:rsid w:val="000566F1"/>
    <w:rsid w:val="00071B83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03DD"/>
    <w:rsid w:val="000D17F9"/>
    <w:rsid w:val="000D441E"/>
    <w:rsid w:val="000E16B9"/>
    <w:rsid w:val="000E5B8F"/>
    <w:rsid w:val="001241B1"/>
    <w:rsid w:val="001253E8"/>
    <w:rsid w:val="00135E2D"/>
    <w:rsid w:val="0013611E"/>
    <w:rsid w:val="0014148D"/>
    <w:rsid w:val="00141DAA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41BF6"/>
    <w:rsid w:val="00242472"/>
    <w:rsid w:val="00242926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43FD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74B02"/>
    <w:rsid w:val="00475762"/>
    <w:rsid w:val="00476301"/>
    <w:rsid w:val="004778CE"/>
    <w:rsid w:val="00482E00"/>
    <w:rsid w:val="004840A3"/>
    <w:rsid w:val="00484CC6"/>
    <w:rsid w:val="004C60DE"/>
    <w:rsid w:val="004D0DAF"/>
    <w:rsid w:val="004D7236"/>
    <w:rsid w:val="004E2881"/>
    <w:rsid w:val="0050624F"/>
    <w:rsid w:val="005072BD"/>
    <w:rsid w:val="00511307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1889"/>
    <w:rsid w:val="0068217E"/>
    <w:rsid w:val="00684B1D"/>
    <w:rsid w:val="0069292A"/>
    <w:rsid w:val="006B3737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7B2"/>
    <w:rsid w:val="00752649"/>
    <w:rsid w:val="00761D47"/>
    <w:rsid w:val="00770ED9"/>
    <w:rsid w:val="00771908"/>
    <w:rsid w:val="007733AA"/>
    <w:rsid w:val="00773E7A"/>
    <w:rsid w:val="007774F9"/>
    <w:rsid w:val="007938BD"/>
    <w:rsid w:val="00795744"/>
    <w:rsid w:val="00796FCB"/>
    <w:rsid w:val="007A06F7"/>
    <w:rsid w:val="007A33F9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C4F3A"/>
    <w:rsid w:val="009D7994"/>
    <w:rsid w:val="009E19CB"/>
    <w:rsid w:val="009E3A2D"/>
    <w:rsid w:val="009E66C2"/>
    <w:rsid w:val="009F1FF0"/>
    <w:rsid w:val="00A02C7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C16261"/>
    <w:rsid w:val="00C21C83"/>
    <w:rsid w:val="00C2362A"/>
    <w:rsid w:val="00C31775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45A3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2FE"/>
    <w:rsid w:val="00ED4F3A"/>
    <w:rsid w:val="00EE3F06"/>
    <w:rsid w:val="00EE7CF7"/>
    <w:rsid w:val="00EF1726"/>
    <w:rsid w:val="00EF58CA"/>
    <w:rsid w:val="00F0405E"/>
    <w:rsid w:val="00F053F7"/>
    <w:rsid w:val="00F05871"/>
    <w:rsid w:val="00F13E68"/>
    <w:rsid w:val="00F16CB9"/>
    <w:rsid w:val="00F238A0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D6D92E"/>
  <w15:docId w15:val="{980AE3AD-2B0E-4431-8AA1-680313E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3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3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3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3"/>
    <w:next w:val="a3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rsid w:val="00164601"/>
    <w:pPr>
      <w:tabs>
        <w:tab w:val="center" w:pos="4153"/>
        <w:tab w:val="right" w:pos="8306"/>
      </w:tabs>
    </w:pPr>
  </w:style>
  <w:style w:type="paragraph" w:styleId="a8">
    <w:name w:val="footer"/>
    <w:basedOn w:val="a3"/>
    <w:rsid w:val="00164601"/>
    <w:pPr>
      <w:tabs>
        <w:tab w:val="center" w:pos="4153"/>
        <w:tab w:val="right" w:pos="8306"/>
      </w:tabs>
    </w:pPr>
  </w:style>
  <w:style w:type="character" w:styleId="a9">
    <w:name w:val="page number"/>
    <w:basedOn w:val="a4"/>
    <w:rsid w:val="00164601"/>
  </w:style>
  <w:style w:type="paragraph" w:styleId="aa">
    <w:name w:val="Body Text"/>
    <w:basedOn w:val="a3"/>
    <w:link w:val="ab"/>
    <w:rsid w:val="00164601"/>
    <w:pPr>
      <w:ind w:firstLine="0"/>
    </w:pPr>
    <w:rPr>
      <w:kern w:val="0"/>
      <w:sz w:val="28"/>
    </w:rPr>
  </w:style>
  <w:style w:type="paragraph" w:styleId="ac">
    <w:name w:val="Body Text Indent"/>
    <w:basedOn w:val="a3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3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3"/>
    <w:rsid w:val="00164601"/>
    <w:pPr>
      <w:spacing w:line="360" w:lineRule="auto"/>
      <w:ind w:firstLine="709"/>
    </w:pPr>
    <w:rPr>
      <w:sz w:val="28"/>
    </w:rPr>
  </w:style>
  <w:style w:type="paragraph" w:styleId="ad">
    <w:name w:val="Title"/>
    <w:basedOn w:val="a3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e">
    <w:name w:val="Table Grid"/>
    <w:basedOn w:val="a5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EA591A"/>
    <w:rPr>
      <w:b/>
      <w:bCs/>
    </w:rPr>
  </w:style>
  <w:style w:type="paragraph" w:styleId="af0">
    <w:name w:val="footnote text"/>
    <w:basedOn w:val="a3"/>
    <w:semiHidden/>
    <w:rsid w:val="00FE00C5"/>
    <w:rPr>
      <w:sz w:val="20"/>
    </w:rPr>
  </w:style>
  <w:style w:type="character" w:styleId="af1">
    <w:name w:val="footnote reference"/>
    <w:semiHidden/>
    <w:rsid w:val="00FE00C5"/>
    <w:rPr>
      <w:vertAlign w:val="superscript"/>
    </w:rPr>
  </w:style>
  <w:style w:type="paragraph" w:styleId="af2">
    <w:name w:val="Normal (Web)"/>
    <w:basedOn w:val="a3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3">
    <w:name w:val="Emphasis"/>
    <w:qFormat/>
    <w:rsid w:val="0068217E"/>
    <w:rPr>
      <w:i/>
      <w:iCs/>
    </w:rPr>
  </w:style>
  <w:style w:type="paragraph" w:styleId="HTML">
    <w:name w:val="HTML Preformatted"/>
    <w:basedOn w:val="a3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4">
    <w:name w:val="Plain Text"/>
    <w:basedOn w:val="a3"/>
    <w:link w:val="af5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5">
    <w:name w:val="Текст Знак"/>
    <w:link w:val="af4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6">
    <w:name w:val="Balloon Text"/>
    <w:basedOn w:val="a3"/>
    <w:link w:val="af7"/>
    <w:rsid w:val="00474B0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3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4"/>
    <w:rsid w:val="00474B02"/>
  </w:style>
  <w:style w:type="paragraph" w:customStyle="1" w:styleId="a0">
    <w:name w:val="Тема"/>
    <w:basedOn w:val="af8"/>
    <w:rsid w:val="00ED42FE"/>
    <w:pPr>
      <w:numPr>
        <w:numId w:val="19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/>
      <w:caps/>
      <w:kern w:val="0"/>
      <w:sz w:val="22"/>
    </w:rPr>
  </w:style>
  <w:style w:type="paragraph" w:customStyle="1" w:styleId="a1">
    <w:name w:val="Цель работы"/>
    <w:basedOn w:val="af8"/>
    <w:rsid w:val="00ED42FE"/>
    <w:pPr>
      <w:numPr>
        <w:ilvl w:val="1"/>
        <w:numId w:val="19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customStyle="1" w:styleId="a2">
    <w:name w:val="Знания"/>
    <w:basedOn w:val="af8"/>
    <w:rsid w:val="00ED42FE"/>
    <w:pPr>
      <w:numPr>
        <w:ilvl w:val="2"/>
        <w:numId w:val="19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styleId="a">
    <w:name w:val="List Bullet"/>
    <w:basedOn w:val="a3"/>
    <w:autoRedefine/>
    <w:rsid w:val="00ED42FE"/>
    <w:pPr>
      <w:numPr>
        <w:numId w:val="20"/>
      </w:numPr>
      <w:jc w:val="left"/>
    </w:pPr>
    <w:rPr>
      <w:rFonts w:ascii="Arial" w:hAnsi="Arial" w:cs="Arial"/>
      <w:kern w:val="0"/>
      <w:sz w:val="20"/>
    </w:rPr>
  </w:style>
  <w:style w:type="paragraph" w:styleId="af8">
    <w:name w:val="Body Text First Indent"/>
    <w:basedOn w:val="aa"/>
    <w:link w:val="af9"/>
    <w:rsid w:val="00ED42FE"/>
    <w:pPr>
      <w:ind w:firstLine="360"/>
    </w:pPr>
    <w:rPr>
      <w:kern w:val="24"/>
      <w:sz w:val="24"/>
    </w:rPr>
  </w:style>
  <w:style w:type="character" w:customStyle="1" w:styleId="ab">
    <w:name w:val="Основной текст Знак"/>
    <w:basedOn w:val="a4"/>
    <w:link w:val="aa"/>
    <w:rsid w:val="00ED42FE"/>
    <w:rPr>
      <w:sz w:val="28"/>
      <w:lang w:val="ru-RU" w:eastAsia="ru-RU"/>
    </w:rPr>
  </w:style>
  <w:style w:type="character" w:customStyle="1" w:styleId="af9">
    <w:name w:val="Красная строка Знак"/>
    <w:basedOn w:val="ab"/>
    <w:link w:val="af8"/>
    <w:rsid w:val="00ED42FE"/>
    <w:rPr>
      <w:kern w:val="24"/>
      <w:sz w:val="24"/>
      <w:lang w:val="ru-RU" w:eastAsia="ru-RU"/>
    </w:rPr>
  </w:style>
  <w:style w:type="character" w:customStyle="1" w:styleId="apple-converted-space">
    <w:name w:val="apple-converted-space"/>
    <w:basedOn w:val="a4"/>
    <w:rsid w:val="0048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C739A-4DC6-4E74-8523-BF4CD12A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172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cp:lastModifiedBy>RePack by Diakov</cp:lastModifiedBy>
  <cp:revision>21</cp:revision>
  <cp:lastPrinted>2015-10-15T13:36:00Z</cp:lastPrinted>
  <dcterms:created xsi:type="dcterms:W3CDTF">2015-10-04T13:59:00Z</dcterms:created>
  <dcterms:modified xsi:type="dcterms:W3CDTF">2016-12-30T05:58:00Z</dcterms:modified>
</cp:coreProperties>
</file>