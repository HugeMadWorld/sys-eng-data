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270" w:rsidRDefault="00704270" w:rsidP="00704270">
      <w:pPr>
        <w:spacing w:after="480" w:line="276" w:lineRule="auto"/>
        <w:ind w:firstLine="0"/>
        <w:jc w:val="center"/>
        <w:rPr>
          <w:b/>
          <w:bCs/>
          <w:spacing w:val="-10"/>
          <w:sz w:val="28"/>
          <w:szCs w:val="28"/>
          <w:lang w:eastAsia="uk-UA"/>
        </w:rPr>
      </w:pPr>
      <w:r>
        <w:rPr>
          <w:b/>
          <w:bCs/>
          <w:spacing w:val="-10"/>
          <w:sz w:val="28"/>
          <w:szCs w:val="28"/>
          <w:lang w:eastAsia="uk-UA"/>
        </w:rPr>
        <w:t>Лабораторная работа №5</w:t>
      </w:r>
    </w:p>
    <w:p w:rsidR="00704270" w:rsidRPr="004C4394" w:rsidRDefault="00704270" w:rsidP="00704270">
      <w:pPr>
        <w:spacing w:after="480" w:line="276" w:lineRule="auto"/>
        <w:ind w:firstLine="0"/>
        <w:jc w:val="center"/>
        <w:rPr>
          <w:b/>
          <w:bCs/>
          <w:spacing w:val="-10"/>
          <w:szCs w:val="24"/>
          <w:lang w:eastAsia="uk-UA"/>
        </w:rPr>
      </w:pPr>
      <w:r w:rsidRPr="004C4394">
        <w:rPr>
          <w:b/>
          <w:bCs/>
          <w:spacing w:val="-10"/>
          <w:szCs w:val="24"/>
          <w:lang w:eastAsia="uk-UA"/>
        </w:rPr>
        <w:t>Функции</w:t>
      </w:r>
    </w:p>
    <w:p w:rsidR="00704270" w:rsidRPr="004C4394" w:rsidRDefault="00704270" w:rsidP="00704270">
      <w:pPr>
        <w:pStyle w:val="1"/>
        <w:rPr>
          <w:b/>
          <w:sz w:val="24"/>
          <w:szCs w:val="24"/>
        </w:rPr>
      </w:pPr>
      <w:r w:rsidRPr="004C4394">
        <w:rPr>
          <w:b/>
          <w:sz w:val="24"/>
          <w:szCs w:val="24"/>
        </w:rPr>
        <w:t>Задание</w:t>
      </w:r>
    </w:p>
    <w:p w:rsidR="00704270" w:rsidRPr="004C4394" w:rsidRDefault="00704270" w:rsidP="00704270">
      <w:pPr>
        <w:pStyle w:val="af"/>
        <w:ind w:firstLine="709"/>
        <w:rPr>
          <w:rFonts w:ascii="Times New Roman" w:hAnsi="Times New Roman" w:cs="Times New Roman"/>
          <w:sz w:val="24"/>
          <w:szCs w:val="24"/>
        </w:rPr>
      </w:pPr>
      <w:r w:rsidRPr="004C4394">
        <w:rPr>
          <w:rFonts w:ascii="Times New Roman" w:hAnsi="Times New Roman" w:cs="Times New Roman"/>
          <w:sz w:val="24"/>
          <w:szCs w:val="24"/>
        </w:rPr>
        <w:t>Составьте программу, которая решает поставленную в вашем варианте задачу. Программа должна:</w:t>
      </w:r>
    </w:p>
    <w:p w:rsidR="00704270" w:rsidRPr="004C4394" w:rsidRDefault="00704270" w:rsidP="00704270">
      <w:pPr>
        <w:pStyle w:val="af3"/>
        <w:numPr>
          <w:ilvl w:val="0"/>
          <w:numId w:val="19"/>
        </w:numPr>
      </w:pPr>
      <w:r w:rsidRPr="004C4394">
        <w:t>представлять собой консольное приложение</w:t>
      </w:r>
    </w:p>
    <w:p w:rsidR="00704270" w:rsidRPr="004C4394" w:rsidRDefault="00704270" w:rsidP="00704270">
      <w:pPr>
        <w:pStyle w:val="af3"/>
        <w:numPr>
          <w:ilvl w:val="0"/>
          <w:numId w:val="19"/>
        </w:numPr>
      </w:pPr>
      <w:r w:rsidRPr="004C4394">
        <w:t>отображать сведения о назначении и возможностях программы</w:t>
      </w:r>
    </w:p>
    <w:p w:rsidR="00704270" w:rsidRPr="004C4394" w:rsidRDefault="00704270" w:rsidP="00704270">
      <w:pPr>
        <w:pStyle w:val="af3"/>
        <w:numPr>
          <w:ilvl w:val="0"/>
          <w:numId w:val="19"/>
        </w:numPr>
      </w:pPr>
      <w:r w:rsidRPr="004C4394">
        <w:t>отображать сведения об авторе программы</w:t>
      </w:r>
    </w:p>
    <w:p w:rsidR="00704270" w:rsidRPr="004C4394" w:rsidRDefault="00704270" w:rsidP="00704270">
      <w:pPr>
        <w:pStyle w:val="af3"/>
        <w:numPr>
          <w:ilvl w:val="0"/>
          <w:numId w:val="19"/>
        </w:numPr>
      </w:pPr>
      <w:r w:rsidRPr="004C4394">
        <w:t>содержать ввод необходимых данных с клавиатуры</w:t>
      </w:r>
    </w:p>
    <w:p w:rsidR="00704270" w:rsidRPr="004C4394" w:rsidRDefault="00704270" w:rsidP="00704270">
      <w:pPr>
        <w:pStyle w:val="af3"/>
        <w:numPr>
          <w:ilvl w:val="0"/>
          <w:numId w:val="19"/>
        </w:numPr>
      </w:pPr>
      <w:r w:rsidRPr="004C4394">
        <w:t>выводить результаты расчётов на экран</w:t>
      </w:r>
    </w:p>
    <w:p w:rsidR="00704270" w:rsidRPr="004C4394" w:rsidRDefault="00704270" w:rsidP="00704270">
      <w:pPr>
        <w:pStyle w:val="af3"/>
        <w:numPr>
          <w:ilvl w:val="0"/>
          <w:numId w:val="19"/>
        </w:numPr>
      </w:pPr>
      <w:r w:rsidRPr="004C4394">
        <w:t>содержать запрос о продолжении работы</w:t>
      </w:r>
    </w:p>
    <w:p w:rsidR="00704270" w:rsidRPr="004C4394" w:rsidRDefault="00704270" w:rsidP="00704270">
      <w:pPr>
        <w:pStyle w:val="af3"/>
        <w:numPr>
          <w:ilvl w:val="0"/>
          <w:numId w:val="19"/>
        </w:numPr>
      </w:pPr>
      <w:r w:rsidRPr="004C4394">
        <w:t>содержать в коде необходимые пояснения</w:t>
      </w:r>
    </w:p>
    <w:p w:rsidR="00704270" w:rsidRDefault="00704270" w:rsidP="00704270">
      <w:pPr>
        <w:pStyle w:val="af3"/>
      </w:pPr>
    </w:p>
    <w:p w:rsidR="00704270" w:rsidRPr="009237BD" w:rsidRDefault="00704270" w:rsidP="00704270">
      <w:pPr>
        <w:autoSpaceDE w:val="0"/>
        <w:autoSpaceDN w:val="0"/>
        <w:adjustRightInd w:val="0"/>
        <w:ind w:firstLine="0"/>
        <w:jc w:val="center"/>
        <w:rPr>
          <w:b/>
          <w:bCs/>
          <w:color w:val="000000"/>
          <w:kern w:val="0"/>
          <w:szCs w:val="24"/>
          <w:lang w:eastAsia="uk-UA"/>
        </w:rPr>
      </w:pPr>
      <w:r w:rsidRPr="009237BD">
        <w:rPr>
          <w:b/>
          <w:bCs/>
          <w:color w:val="000000"/>
          <w:kern w:val="0"/>
          <w:szCs w:val="24"/>
          <w:lang w:eastAsia="uk-UA"/>
        </w:rPr>
        <w:t>Вариант</w:t>
      </w:r>
      <w:r>
        <w:rPr>
          <w:b/>
          <w:bCs/>
          <w:color w:val="000000"/>
          <w:kern w:val="0"/>
          <w:szCs w:val="24"/>
          <w:lang w:eastAsia="uk-UA"/>
        </w:rPr>
        <w:t xml:space="preserve"> 4</w:t>
      </w:r>
    </w:p>
    <w:p w:rsidR="00704270" w:rsidRPr="004C4394" w:rsidRDefault="00704270" w:rsidP="00704270">
      <w:pPr>
        <w:pStyle w:val="af3"/>
      </w:pPr>
      <w:r w:rsidRPr="004C4394">
        <w:t>Определите функцию, которая возвращает расстояние между двумя точками на плоскости :</w:t>
      </w:r>
    </w:p>
    <w:p w:rsidR="00704270" w:rsidRPr="00555B5F" w:rsidRDefault="00704270" w:rsidP="00704270">
      <w:pPr>
        <w:pStyle w:val="af3"/>
        <w:ind w:firstLine="709"/>
        <w:rPr>
          <w:lang w:val="uk-UA"/>
        </w:rPr>
      </w:pPr>
      <w:r w:rsidRPr="004C4394">
        <w:rPr>
          <w:position w:val="-12"/>
        </w:rPr>
        <w:object w:dxaOrig="27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05pt;height:22.35pt" o:ole="">
            <v:imagedata r:id="rId8" o:title=""/>
          </v:shape>
          <o:OLEObject Type="Embed" ProgID="Equation.3" ShapeID="_x0000_i1025" DrawAspect="Content" ObjectID="_1536136023" r:id="rId9"/>
        </w:object>
      </w:r>
      <w:r w:rsidRPr="004C4394">
        <w:t xml:space="preserve">, </w:t>
      </w:r>
      <w:r w:rsidRPr="004C4394">
        <w:br/>
        <w:t xml:space="preserve">где </w:t>
      </w:r>
      <w:r w:rsidRPr="004C4394">
        <w:rPr>
          <w:position w:val="-10"/>
        </w:rPr>
        <w:object w:dxaOrig="1280" w:dyaOrig="340">
          <v:shape id="_x0000_i1026" type="#_x0000_t75" style="width:64.55pt;height:16.15pt" o:ole="">
            <v:imagedata r:id="rId10" o:title=""/>
          </v:shape>
          <o:OLEObject Type="Embed" ProgID="Equation.3" ShapeID="_x0000_i1026" DrawAspect="Content" ObjectID="_1536136024" r:id="rId11"/>
        </w:object>
      </w:r>
      <w:r w:rsidRPr="004C4394">
        <w:t xml:space="preserve"> - координаты первой и второй точки соответственно.</w:t>
      </w:r>
      <w:r w:rsidRPr="004C4394">
        <w:br/>
        <w:t>Определите функцию, которая возвращает площадь треугольника с заданными вершинами на плоскости, используя формулу Герона и ранее определённую функцию</w:t>
      </w:r>
      <w:r w:rsidRPr="004C4394">
        <w:br/>
      </w:r>
      <w:r w:rsidRPr="004C4394">
        <w:rPr>
          <w:position w:val="-12"/>
        </w:rPr>
        <w:object w:dxaOrig="2740" w:dyaOrig="400">
          <v:shape id="_x0000_i1027" type="#_x0000_t75" style="width:136.55pt;height:19.85pt" o:ole="">
            <v:imagedata r:id="rId12" o:title=""/>
          </v:shape>
          <o:OLEObject Type="Embed" ProgID="Equation.3" ShapeID="_x0000_i1027" DrawAspect="Content" ObjectID="_1536136025" r:id="rId13"/>
        </w:object>
      </w:r>
      <w:r w:rsidRPr="004C4394">
        <w:t xml:space="preserve">, где </w:t>
      </w:r>
      <w:r w:rsidRPr="004C4394">
        <w:rPr>
          <w:position w:val="-10"/>
        </w:rPr>
        <w:object w:dxaOrig="1660" w:dyaOrig="340">
          <v:shape id="_x0000_i1028" type="#_x0000_t75" style="width:83.15pt;height:16.15pt" o:ole="">
            <v:imagedata r:id="rId14" o:title=""/>
          </v:shape>
          <o:OLEObject Type="Embed" ProgID="Equation.3" ShapeID="_x0000_i1028" DrawAspect="Content" ObjectID="_1536136026" r:id="rId15"/>
        </w:object>
      </w:r>
      <w:r w:rsidRPr="004C4394">
        <w:t xml:space="preserve"> - полупериметр треугольника, </w:t>
      </w:r>
      <w:r w:rsidRPr="004C4394">
        <w:rPr>
          <w:position w:val="-10"/>
        </w:rPr>
        <w:object w:dxaOrig="620" w:dyaOrig="320">
          <v:shape id="_x0000_i1029" type="#_x0000_t75" style="width:31.05pt;height:16.15pt" o:ole="">
            <v:imagedata r:id="rId16" o:title=""/>
          </v:shape>
          <o:OLEObject Type="Embed" ProgID="Equation.3" ShapeID="_x0000_i1029" DrawAspect="Content" ObjectID="_1536136027" r:id="rId17"/>
        </w:object>
      </w:r>
      <w:r w:rsidRPr="004C4394">
        <w:t xml:space="preserve"> - длины сторон</w:t>
      </w:r>
      <w:r>
        <w:t xml:space="preserve"> треугольника.</w:t>
      </w:r>
      <w:r w:rsidRPr="004C4394">
        <w:br/>
        <w:t>Определить функцию, которая возвращает площадь треугольника с заданными вершинами на плоскости</w:t>
      </w:r>
      <w:r>
        <w:t>.</w:t>
      </w:r>
      <w:r w:rsidRPr="004C4394">
        <w:br/>
        <w:t>Определить, лежат ли три точки, заданные пользователем, на одной прямой, используя определённую функцию</w:t>
      </w:r>
      <w:r>
        <w:t>.</w:t>
      </w:r>
    </w:p>
    <w:p w:rsidR="00A042CC" w:rsidRPr="00337063" w:rsidRDefault="00A042CC" w:rsidP="005C3DC4">
      <w:pPr>
        <w:spacing w:line="360" w:lineRule="auto"/>
        <w:ind w:firstLine="0"/>
        <w:rPr>
          <w:rFonts w:ascii="Courier New" w:hAnsi="Courier New" w:cs="Courier New"/>
          <w:sz w:val="20"/>
        </w:rPr>
      </w:pPr>
    </w:p>
    <w:p w:rsidR="00704270" w:rsidRPr="00337063" w:rsidRDefault="00704270" w:rsidP="005C3DC4">
      <w:pPr>
        <w:spacing w:line="360" w:lineRule="auto"/>
        <w:ind w:firstLine="0"/>
        <w:rPr>
          <w:rFonts w:ascii="Courier New" w:hAnsi="Courier New" w:cs="Courier New"/>
          <w:sz w:val="20"/>
        </w:rPr>
      </w:pPr>
    </w:p>
    <w:p w:rsidR="00704270" w:rsidRPr="00704270" w:rsidRDefault="00704270" w:rsidP="00704270">
      <w:pPr>
        <w:pStyle w:val="af3"/>
        <w:ind w:firstLine="709"/>
        <w:rPr>
          <w:lang w:val="en-US"/>
        </w:rPr>
      </w:pPr>
      <w:r>
        <w:t>Код</w:t>
      </w:r>
      <w:r w:rsidRPr="00704270">
        <w:rPr>
          <w:lang w:val="en-US"/>
        </w:rPr>
        <w:t xml:space="preserve"> </w:t>
      </w:r>
      <w:r>
        <w:t>программы</w:t>
      </w:r>
      <w:r w:rsidRPr="00704270">
        <w:rPr>
          <w:lang w:val="en-US"/>
        </w:rPr>
        <w:t>:</w:t>
      </w:r>
    </w:p>
    <w:p w:rsidR="00704270" w:rsidRPr="00820A78" w:rsidRDefault="00337063" w:rsidP="00704270">
      <w:pPr>
        <w:pStyle w:val="af3"/>
        <w:ind w:firstLine="709"/>
        <w:rPr>
          <w:lang w:val="en-US"/>
        </w:rPr>
      </w:pPr>
      <w:r>
        <w:rPr>
          <w:lang w:val="en-US"/>
        </w:rPr>
        <w:t>program Makarovlab</w:t>
      </w:r>
      <w:r w:rsidR="00704270" w:rsidRPr="00820A78">
        <w:rPr>
          <w:lang w:val="en-US"/>
        </w:rPr>
        <w:t>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>Var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X1, X2, Y1, Y2 : single;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D : single;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Ax, Ay, Bx, By, Cx, Cy : single;  {coordinates of triangle}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S : single;                       {Square of triangle}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R : boolean;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</w:p>
    <w:p w:rsidR="00704270" w:rsidRPr="00820A78" w:rsidRDefault="00704270" w:rsidP="00704270">
      <w:pPr>
        <w:pStyle w:val="af3"/>
        <w:ind w:firstLine="709"/>
        <w:rPr>
          <w:lang w:val="en-US"/>
        </w:rPr>
      </w:pP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lastRenderedPageBreak/>
        <w:t>procedure Info;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begin 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WriteLn('Program calculate square of triangle,');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WriteLn('calculate distance between 2 points and');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WriteLn('find if points on the one line.');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WriteLn('Program was mady by student Nikita Sharapov.');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end;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>function RepProg : boolean;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Var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ans:char;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begin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Write('Continue? Y/N');   ReadLn(ans);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if (ans = 'Y') or (ans = 'y') then RepProg := true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else RepProg := false;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end;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>procedure Input ( Var x , y : single; name : char);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begin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WriteLn ('Input ' , name);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Write ('x=' : 10);  ReadLn(x);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Write ('y=' : 10);  ReadLn(y);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end;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>function Distance (X1, Y1, X2, Y2 :single):single;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begin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Distance:= sqrt( sqr(X1 - X2) + sqr(Y1 - Y2));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end;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>function Area ( Ax, Ay, Bx, By, Cx, Cy : single) : single;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>Var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a, b, c : single;                 {sides of triangle}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p : single;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begin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a := Distance( Bx, By, Cx, Cy);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b := Distance( Ax, Ay, Cx, Cy);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c := Distance( Ax, Ay, Bx, By);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p := (a + b + c)/2;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Area := sqrt( p * (p - a) * (p - b) * (p - c) );        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end;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>procedure Print (name : char);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begin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if (name='S') then WriteLn('Area of triangle ABC= ' , S :6:2);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lastRenderedPageBreak/>
        <w:t xml:space="preserve">    if (name='D') then WriteLn('Distance between 2 points= ' , D :6:2);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end;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>procedure OneLine( S : single);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begin 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  if S &lt; 1E-5 then WriteLn('Points are on the one line')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  else WriteLn('Points are not on the one line');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end;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begin 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Info;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Repeat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Input(X1 , Y1, 'A');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Input(X2 , Y2, 'B');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D := Distance(X1, Y1, X2, Y2);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Print('D');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Input(Ax , Ay , 'A');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Input(Bx , By , 'B');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Input(Cx , Cy , 'C');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S := Area( Ax, Ay, Bx, By, Cx, Cy 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Print('S');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OneLine(S);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  <w:r w:rsidRPr="00820A78">
        <w:rPr>
          <w:lang w:val="en-US"/>
        </w:rPr>
        <w:t xml:space="preserve">    R := RepProg;</w:t>
      </w:r>
    </w:p>
    <w:p w:rsidR="00704270" w:rsidRPr="00820A78" w:rsidRDefault="00704270" w:rsidP="00704270">
      <w:pPr>
        <w:pStyle w:val="af3"/>
        <w:ind w:firstLine="709"/>
        <w:rPr>
          <w:lang w:val="en-US"/>
        </w:rPr>
      </w:pPr>
    </w:p>
    <w:p w:rsidR="00704270" w:rsidRDefault="00704270" w:rsidP="00704270">
      <w:pPr>
        <w:pStyle w:val="af3"/>
        <w:ind w:firstLine="709"/>
      </w:pPr>
      <w:r w:rsidRPr="00820A78">
        <w:rPr>
          <w:lang w:val="en-US"/>
        </w:rPr>
        <w:t xml:space="preserve">  </w:t>
      </w:r>
      <w:r>
        <w:t>until not R;</w:t>
      </w:r>
    </w:p>
    <w:p w:rsidR="00704270" w:rsidRPr="00555B5F" w:rsidRDefault="00704270" w:rsidP="00704270">
      <w:pPr>
        <w:pStyle w:val="af3"/>
        <w:ind w:firstLine="709"/>
      </w:pPr>
      <w:r>
        <w:t>end.</w:t>
      </w:r>
    </w:p>
    <w:p w:rsidR="00704270" w:rsidRPr="00704270" w:rsidRDefault="00704270" w:rsidP="00704270">
      <w:pPr>
        <w:pStyle w:val="af3"/>
        <w:jc w:val="center"/>
      </w:pPr>
      <w:r>
        <w:t>Результат работы программы:</w:t>
      </w:r>
    </w:p>
    <w:p w:rsidR="00704270" w:rsidRPr="00704270" w:rsidRDefault="00704270" w:rsidP="00704270">
      <w:pPr>
        <w:spacing w:line="360" w:lineRule="auto"/>
        <w:ind w:firstLine="0"/>
        <w:jc w:val="center"/>
        <w:rPr>
          <w:rFonts w:ascii="Courier New" w:hAnsi="Courier New" w:cs="Courier New"/>
          <w:sz w:val="20"/>
        </w:rPr>
      </w:pPr>
    </w:p>
    <w:p w:rsidR="00704270" w:rsidRDefault="00704270" w:rsidP="00704270">
      <w:pPr>
        <w:spacing w:line="360" w:lineRule="auto"/>
        <w:ind w:firstLine="0"/>
        <w:jc w:val="center"/>
        <w:rPr>
          <w:rFonts w:ascii="Courier New" w:hAnsi="Courier New" w:cs="Courier New"/>
          <w:sz w:val="20"/>
        </w:rPr>
      </w:pPr>
    </w:p>
    <w:p w:rsidR="00704270" w:rsidRDefault="00704270" w:rsidP="00704270">
      <w:pPr>
        <w:spacing w:line="360" w:lineRule="auto"/>
        <w:ind w:firstLine="0"/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w:drawing>
          <wp:inline distT="0" distB="0" distL="0" distR="0">
            <wp:extent cx="2806996" cy="264297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150" cy="264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70" w:rsidRDefault="00704270" w:rsidP="00125B7C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Блок-схема </w:t>
      </w:r>
      <w:r>
        <w:rPr>
          <w:sz w:val="28"/>
          <w:szCs w:val="28"/>
          <w:lang w:val="en-US"/>
        </w:rPr>
        <w:t>Info:</w:t>
      </w:r>
    </w:p>
    <w:p w:rsidR="00704270" w:rsidRPr="00704270" w:rsidRDefault="00125B7C" w:rsidP="00704270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848735" cy="2529205"/>
            <wp:effectExtent l="0" t="0" r="0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70" w:rsidRDefault="00704270" w:rsidP="00125B7C">
      <w:pPr>
        <w:spacing w:line="360" w:lineRule="auto"/>
        <w:ind w:firstLine="0"/>
        <w:jc w:val="center"/>
        <w:rPr>
          <w:rFonts w:ascii="Courier New" w:hAnsi="Courier New" w:cs="Courier New"/>
          <w:sz w:val="20"/>
          <w:lang w:val="en-US"/>
        </w:rPr>
      </w:pPr>
      <w:r>
        <w:rPr>
          <w:sz w:val="28"/>
          <w:szCs w:val="28"/>
        </w:rPr>
        <w:t>Блок-схема</w:t>
      </w:r>
      <w:r w:rsidRPr="007042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Input</w:t>
      </w:r>
      <w:r w:rsidRPr="00704270">
        <w:rPr>
          <w:rFonts w:ascii="Courier New" w:hAnsi="Courier New" w:cs="Courier New"/>
          <w:sz w:val="20"/>
        </w:rPr>
        <w:t>:</w:t>
      </w:r>
    </w:p>
    <w:p w:rsidR="00704270" w:rsidRDefault="00704270" w:rsidP="00704270">
      <w:pPr>
        <w:spacing w:line="36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704270" w:rsidRDefault="00704270" w:rsidP="00704270">
      <w:pPr>
        <w:spacing w:line="360" w:lineRule="auto"/>
        <w:ind w:firstLine="0"/>
        <w:jc w:val="center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noProof/>
          <w:sz w:val="20"/>
        </w:rPr>
        <w:drawing>
          <wp:inline distT="0" distB="0" distL="0" distR="0">
            <wp:extent cx="1616075" cy="242443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7C" w:rsidRDefault="00125B7C" w:rsidP="00125B7C">
      <w:pPr>
        <w:spacing w:line="360" w:lineRule="auto"/>
        <w:ind w:firstLine="0"/>
        <w:jc w:val="center"/>
        <w:rPr>
          <w:rFonts w:ascii="Courier New" w:hAnsi="Courier New" w:cs="Courier New"/>
          <w:sz w:val="20"/>
          <w:lang w:val="en-US"/>
        </w:rPr>
      </w:pPr>
      <w:r>
        <w:rPr>
          <w:sz w:val="28"/>
          <w:szCs w:val="28"/>
        </w:rPr>
        <w:t>Блок-схема</w:t>
      </w:r>
      <w:r w:rsidRPr="007042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Distance:</w:t>
      </w:r>
    </w:p>
    <w:p w:rsidR="00125B7C" w:rsidRDefault="00125B7C" w:rsidP="00704270">
      <w:pPr>
        <w:spacing w:line="360" w:lineRule="auto"/>
        <w:ind w:firstLine="0"/>
        <w:jc w:val="center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noProof/>
          <w:sz w:val="20"/>
        </w:rPr>
        <w:drawing>
          <wp:inline distT="0" distB="0" distL="0" distR="0">
            <wp:extent cx="2626360" cy="2743200"/>
            <wp:effectExtent l="0" t="0" r="254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70" w:rsidRPr="00704270" w:rsidRDefault="00704270" w:rsidP="00125B7C">
      <w:pPr>
        <w:spacing w:line="360" w:lineRule="auto"/>
        <w:ind w:firstLine="0"/>
        <w:jc w:val="center"/>
        <w:rPr>
          <w:rFonts w:ascii="Courier New" w:hAnsi="Courier New" w:cs="Courier New"/>
          <w:sz w:val="20"/>
          <w:lang w:val="en-US"/>
        </w:rPr>
      </w:pPr>
      <w:r>
        <w:rPr>
          <w:sz w:val="28"/>
          <w:szCs w:val="28"/>
        </w:rPr>
        <w:lastRenderedPageBreak/>
        <w:t>Блок</w:t>
      </w:r>
      <w:r w:rsidRPr="00337063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схема</w:t>
      </w:r>
      <w:r>
        <w:rPr>
          <w:sz w:val="28"/>
          <w:szCs w:val="28"/>
          <w:lang w:val="en-US"/>
        </w:rPr>
        <w:t xml:space="preserve"> Print:</w:t>
      </w:r>
      <w:r w:rsidR="00125B7C">
        <w:rPr>
          <w:noProof/>
          <w:sz w:val="28"/>
          <w:szCs w:val="28"/>
        </w:rPr>
        <w:drawing>
          <wp:inline distT="0" distB="0" distL="0" distR="0">
            <wp:extent cx="5103495" cy="4146550"/>
            <wp:effectExtent l="0" t="0" r="1905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7C" w:rsidRDefault="00125B7C" w:rsidP="00704270">
      <w:pPr>
        <w:spacing w:line="360" w:lineRule="auto"/>
        <w:ind w:firstLine="0"/>
        <w:jc w:val="center"/>
        <w:rPr>
          <w:rFonts w:ascii="Courier New" w:hAnsi="Courier New" w:cs="Courier New"/>
          <w:sz w:val="20"/>
          <w:lang w:val="en-US"/>
        </w:rPr>
      </w:pPr>
    </w:p>
    <w:p w:rsidR="00125B7C" w:rsidRDefault="00125B7C" w:rsidP="00125B7C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Блок</w:t>
      </w:r>
      <w:r w:rsidRPr="00337063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схема</w:t>
      </w:r>
      <w:r w:rsidRPr="0033706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Area:</w:t>
      </w:r>
    </w:p>
    <w:p w:rsidR="00125B7C" w:rsidRDefault="00125B7C" w:rsidP="00704270">
      <w:pPr>
        <w:spacing w:line="360" w:lineRule="auto"/>
        <w:ind w:firstLine="0"/>
        <w:jc w:val="center"/>
        <w:rPr>
          <w:rFonts w:ascii="Courier New" w:hAnsi="Courier New" w:cs="Courier New"/>
          <w:sz w:val="20"/>
          <w:lang w:val="en-US"/>
        </w:rPr>
      </w:pPr>
    </w:p>
    <w:p w:rsidR="00704270" w:rsidRDefault="00125B7C" w:rsidP="00704270">
      <w:pPr>
        <w:spacing w:line="360" w:lineRule="auto"/>
        <w:ind w:firstLine="0"/>
        <w:jc w:val="center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noProof/>
          <w:sz w:val="20"/>
        </w:rPr>
        <w:drawing>
          <wp:inline distT="0" distB="0" distL="0" distR="0">
            <wp:extent cx="2232837" cy="406396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23" cy="406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7C" w:rsidRPr="00125B7C" w:rsidRDefault="00125B7C" w:rsidP="00125B7C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Блок-схема</w:t>
      </w:r>
      <w:r>
        <w:rPr>
          <w:sz w:val="28"/>
          <w:szCs w:val="28"/>
          <w:lang w:val="en-US"/>
        </w:rPr>
        <w:t xml:space="preserve"> OneLine:</w:t>
      </w:r>
    </w:p>
    <w:p w:rsidR="00125B7C" w:rsidRDefault="00125B7C" w:rsidP="00704270">
      <w:pPr>
        <w:spacing w:line="360" w:lineRule="auto"/>
        <w:ind w:firstLine="0"/>
        <w:jc w:val="center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noProof/>
          <w:sz w:val="20"/>
        </w:rPr>
        <w:drawing>
          <wp:inline distT="0" distB="0" distL="0" distR="0">
            <wp:extent cx="6113448" cy="3051544"/>
            <wp:effectExtent l="0" t="0" r="190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0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7C" w:rsidRDefault="00125B7C" w:rsidP="00704270">
      <w:pPr>
        <w:spacing w:line="360" w:lineRule="auto"/>
        <w:ind w:firstLine="0"/>
        <w:jc w:val="center"/>
        <w:rPr>
          <w:rFonts w:ascii="Courier New" w:hAnsi="Courier New" w:cs="Courier New"/>
          <w:sz w:val="20"/>
          <w:lang w:val="en-US"/>
        </w:rPr>
      </w:pPr>
    </w:p>
    <w:p w:rsidR="0058519C" w:rsidRDefault="0058519C" w:rsidP="00704270">
      <w:pPr>
        <w:spacing w:line="360" w:lineRule="auto"/>
        <w:ind w:firstLine="0"/>
        <w:jc w:val="center"/>
        <w:rPr>
          <w:rFonts w:ascii="Courier New" w:hAnsi="Courier New" w:cs="Courier New"/>
          <w:sz w:val="20"/>
          <w:lang w:val="en-US"/>
        </w:rPr>
      </w:pPr>
    </w:p>
    <w:p w:rsidR="0058519C" w:rsidRPr="0058519C" w:rsidRDefault="0058519C" w:rsidP="0058519C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Блок-схема</w:t>
      </w:r>
      <w:r w:rsidRPr="005851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RepProg</w:t>
      </w:r>
      <w:r w:rsidRPr="0058519C">
        <w:rPr>
          <w:sz w:val="28"/>
          <w:szCs w:val="28"/>
        </w:rPr>
        <w:t>:</w:t>
      </w:r>
    </w:p>
    <w:p w:rsidR="0058519C" w:rsidRDefault="0058519C" w:rsidP="00704270">
      <w:pPr>
        <w:spacing w:line="360" w:lineRule="auto"/>
        <w:ind w:firstLine="0"/>
        <w:jc w:val="center"/>
        <w:rPr>
          <w:rFonts w:ascii="Courier New" w:hAnsi="Courier New" w:cs="Courier New"/>
          <w:sz w:val="20"/>
          <w:lang w:val="en-US"/>
        </w:rPr>
      </w:pPr>
    </w:p>
    <w:p w:rsidR="0058519C" w:rsidRPr="0058519C" w:rsidRDefault="0058519C" w:rsidP="00704270">
      <w:pPr>
        <w:spacing w:line="360" w:lineRule="auto"/>
        <w:ind w:firstLine="0"/>
        <w:jc w:val="center"/>
        <w:rPr>
          <w:rFonts w:ascii="Courier New" w:hAnsi="Courier New" w:cs="Courier New"/>
          <w:sz w:val="20"/>
          <w:lang w:val="en-US"/>
        </w:rPr>
        <w:sectPr w:rsidR="0058519C" w:rsidRPr="0058519C">
          <w:footerReference w:type="default" r:id="rId25"/>
          <w:footerReference w:type="first" r:id="rId26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r>
        <w:rPr>
          <w:rFonts w:ascii="Courier New" w:hAnsi="Courier New" w:cs="Courier New"/>
          <w:noProof/>
          <w:sz w:val="20"/>
        </w:rPr>
        <w:drawing>
          <wp:inline distT="0" distB="0" distL="0" distR="0">
            <wp:extent cx="6262370" cy="4295775"/>
            <wp:effectExtent l="0" t="0" r="508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02" w:rsidRPr="00474B02" w:rsidRDefault="000F0F88" w:rsidP="00002055">
      <w:pPr>
        <w:spacing w:line="360" w:lineRule="auto"/>
        <w:ind w:firstLine="0"/>
        <w:jc w:val="left"/>
        <w:rPr>
          <w:sz w:val="28"/>
          <w:szCs w:val="28"/>
        </w:rPr>
      </w:pPr>
      <w:r w:rsidRPr="000F0F88">
        <w:rPr>
          <w:noProof/>
          <w:sz w:val="28"/>
          <w:szCs w:val="28"/>
          <w:lang w:val="uk-UA" w:eastAsia="uk-UA"/>
        </w:rPr>
        <w:lastRenderedPageBreak/>
        <w:pict>
          <v:group id="Группа 3" o:spid="_x0000_s1026" style="position:absolute;margin-left:1.1pt;margin-top:-1.9pt;width:346.6pt;height:721.65pt;z-index:251658240" coordorigin="2311,1295" coordsize="4202,14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2311;top:14358;width:2379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GIsIAAADa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0GIsIAAADaAAAADwAAAAAAAAAAAAAA&#10;AAChAgAAZHJzL2Rvd25yZXYueG1sUEsFBgAAAAAEAAQA+QAAAJADAAAAAA==&#10;"/>
            <v:shape id="AutoShape 4" o:spid="_x0000_s1028" type="#_x0000_t32" style="position:absolute;left:2312;top:3313;width:287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<v:stroke endarrow="block"/>
            </v:shape>
            <v:group id="Group 5" o:spid="_x0000_s1029" style="position:absolute;left:2311;top:1295;width:4202;height:14609" coordorigin="2311,1295" coordsize="4202,14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group id="Group 6" o:spid="_x0000_s1030" style="position:absolute;left:2311;top:1295;width:4202;height:14609" coordorigin="2311,1295" coordsize="4202,14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7" o:spid="_x0000_s1031" type="#_x0000_t116" style="position:absolute;left:4010;top:1295;width:2426;height:7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+AIb8A&#10;AADaAAAADwAAAGRycy9kb3ducmV2LnhtbERPTWvCQBC9F/wPywi91Y1Si0RXEUEohQoaRY9DdswG&#10;s7MhO9X033cPQo+P971Y9b5Rd+piHdjAeJSBIi6DrbkycCy2bzNQUZAtNoHJwC9FWC0HLwvMbXjw&#10;nu4HqVQK4ZijASfS5lrH0pHHOAotceKuofMoCXaVth0+Urhv9CTLPrTHmlODw5Y2jsrb4ccbuOxs&#10;dhZ7wtukePfTRuTqvr6NeR326zkooV7+xU/3pzWQtqYr6Qbo5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P4AhvwAAANoAAAAPAAAAAAAAAAAAAAAAAJgCAABkcnMvZG93bnJl&#10;di54bWxQSwUGAAAAAAQABAD1AAAAhAMAAAAA&#10;">
                  <v:textbox inset=",1mm">
                    <w:txbxContent>
                      <w:p w:rsidR="00704270" w:rsidRPr="0068073F" w:rsidRDefault="00704270" w:rsidP="00FE5CBA">
                        <w:pPr>
                          <w:jc w:val="center"/>
                          <w:rPr>
                            <w:b/>
                            <w:sz w:val="32"/>
                            <w:lang w:val="uk-UA"/>
                          </w:rPr>
                        </w:pPr>
                        <w:r>
                          <w:rPr>
                            <w:b/>
                            <w:sz w:val="32"/>
                            <w:lang w:val="uk-UA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AutoShape 8" o:spid="_x0000_s1032" type="#_x0000_t112" style="position:absolute;left:4010;top:3561;width:2371;height:7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SwscIA&#10;AADaAAAADwAAAGRycy9kb3ducmV2LnhtbESPQWvCQBSE7wX/w/KE3upGD1JT11AUQZAeqgl4fGRf&#10;s2myb8PuqvHfdwuFHoeZ+YZZF6PtxY18aB0rmM8yEMS10y03Csrz/uUVRIjIGnvHpOBBAYrN5GmN&#10;uXZ3/qTbKTYiQTjkqMDEOORShtqQxTBzA3Hyvpy3GJP0jdQe7wlue7nIsqW02HJaMDjQ1lDdna5W&#10;waWrK9KlLwd8LI/2I1TfZlcp9Twd399ARBrjf/ivfdAKVvB7Jd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ZLCxwgAAANoAAAAPAAAAAAAAAAAAAAAAAJgCAABkcnMvZG93&#10;bnJldi54bWxQSwUGAAAAAAQABAD1AAAAhwMAAAAA&#10;">
                  <v:textbox>
                    <w:txbxContent>
                      <w:p w:rsidR="00704270" w:rsidRPr="002C431C" w:rsidRDefault="00704270" w:rsidP="002C431C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 w:rsidRPr="002C431C">
                          <w:rPr>
                            <w:sz w:val="28"/>
                            <w:lang w:val="en-US"/>
                          </w:rPr>
                          <w:t>Input (X1,Y1,’A’)</w:t>
                        </w:r>
                      </w:p>
                    </w:txbxContent>
                  </v:textbox>
                </v:shape>
                <v:shape id="AutoShape 9" o:spid="_x0000_s1033" type="#_x0000_t112" style="position:absolute;left:4010;top:4714;width:2371;height:7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iNlsMA&#10;AADbAAAADwAAAGRycy9kb3ducmV2LnhtbESPQWsCMRCF7wX/Q5iCt5ptD1JWo0iLUBAPtbvgcdiM&#10;m9XNZEmirv++cyj0NsN78943y/Xoe3WjmLrABl5nBSjiJtiOWwPVz/blHVTKyBb7wGTgQQnWq8nT&#10;Eksb7vxNt0NulYRwKtGAy3kotU6NI49pFgZi0U4hesyyxlbbiHcJ971+K4q59tixNDgc6MNRczlc&#10;vYHjpanJVrEa8DHf+X2qz+6zNmb6PG4WoDKN+d/8d/1lBV/o5RcZ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iNlsMAAADbAAAADwAAAAAAAAAAAAAAAACYAgAAZHJzL2Rv&#10;d25yZXYueG1sUEsFBgAAAAAEAAQA9QAAAIgDAAAAAA==&#10;">
                  <v:textbox>
                    <w:txbxContent>
                      <w:p w:rsidR="00704270" w:rsidRPr="002C431C" w:rsidRDefault="00704270" w:rsidP="002C431C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 w:rsidRPr="002C431C">
                          <w:rPr>
                            <w:sz w:val="28"/>
                            <w:lang w:val="en-US"/>
                          </w:rPr>
                          <w:t>Input (X2,Y2,’B’)</w:t>
                        </w:r>
                      </w:p>
                    </w:txbxContent>
                  </v:textbox>
                </v:shape>
                <v:shape id="AutoShape 10" o:spid="_x0000_s1034" type="#_x0000_t112" style="position:absolute;left:4010;top:5867;width:2371;height:7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QoDb8A&#10;AADbAAAADwAAAGRycy9kb3ducmV2LnhtbERPTYvCMBC9L/gfwgh7W1M9iHSNsiiCIB7UFjwOzWzT&#10;tZmUJGr99xtB8DaP9znzZW9bcSMfGscKxqMMBHHldMO1guK0+ZqBCBFZY+uYFDwowHIx+Jhjrt2d&#10;D3Q7xlqkEA45KjAxdrmUoTJkMYxcR5y4X+ctxgR9LbXHewq3rZxk2VRabDg1GOxoZai6HK9WwflS&#10;laQLX3T4mO7sPpR/Zl0q9Tnsf75BROrjW/xyb3WaP4bnL+k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NCgNvwAAANsAAAAPAAAAAAAAAAAAAAAAAJgCAABkcnMvZG93bnJl&#10;di54bWxQSwUGAAAAAAQABAD1AAAAhAMAAAAA&#10;">
                  <v:textbox>
                    <w:txbxContent>
                      <w:p w:rsidR="00704270" w:rsidRPr="002C431C" w:rsidRDefault="00704270" w:rsidP="002C431C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2C431C">
                          <w:rPr>
                            <w:sz w:val="40"/>
                            <w:szCs w:val="40"/>
                            <w:lang w:val="en-US"/>
                          </w:rPr>
                          <w:t>Print('D')</w:t>
                        </w:r>
                      </w:p>
                    </w:txbxContent>
                  </v:textbox>
                </v:shape>
                <v:shape id="AutoShape 11" o:spid="_x0000_s1035" type="#_x0000_t112" style="position:absolute;left:4010;top:2401;width:2371;height:7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a2esEA&#10;AADbAAAADwAAAGRycy9kb3ducmV2LnhtbERPPWvDMBDdA/0P4grdYrkZTHGthJBQCJQOTW3IeFhX&#10;y4l1MpKS2P++KhS63eN9XrWZ7CBu5EPvWMFzloMgbp3uuVNQf70tX0CEiKxxcEwKZgqwWT8sKiy1&#10;u/Mn3Y6xEymEQ4kKTIxjKWVoDVkMmRuJE/ftvMWYoO+k9nhP4XaQqzwvpMWeU4PBkXaG2svxahWc&#10;Lm1Duvb1iHPxbj9Cczb7Rqmnx2n7CiLSFP/Ff+6DTvNX8PtLOk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mtnrBAAAA2wAAAA8AAAAAAAAAAAAAAAAAmAIAAGRycy9kb3du&#10;cmV2LnhtbFBLBQYAAAAABAAEAPUAAACGAwAAAAA=&#10;">
                  <v:textbox>
                    <w:txbxContent>
                      <w:p w:rsidR="00704270" w:rsidRPr="002C431C" w:rsidRDefault="00704270" w:rsidP="002C431C">
                        <w:pPr>
                          <w:jc w:val="center"/>
                          <w:rPr>
                            <w:sz w:val="44"/>
                            <w:lang w:val="en-US"/>
                          </w:rPr>
                        </w:pPr>
                        <w:r w:rsidRPr="002C431C">
                          <w:rPr>
                            <w:sz w:val="44"/>
                            <w:lang w:val="en-US"/>
                          </w:rPr>
                          <w:t>Info</w:t>
                        </w:r>
                      </w:p>
                    </w:txbxContent>
                  </v:textbox>
                </v:shape>
                <v:shape id="AutoShape 12" o:spid="_x0000_s1036" type="#_x0000_t112" style="position:absolute;left:4065;top:9349;width:2371;height:7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T4cEA&#10;AADbAAAADwAAAGRycy9kb3ducmV2LnhtbERP32vCMBB+H+x/CDfwbU2nIKMzlrExEGQPuhZ8PJpb&#10;07W5lCRq/e8XQfDtPr6ftyonO4gT+dA5VvCS5SCIG6c7bhVUP1/PryBCRNY4OCYFFwpQrh8fVlho&#10;d+YdnfaxFSmEQ4EKTIxjIWVoDFkMmRuJE/frvMWYoG+l9nhO4XaQ8zxfSosdpwaDI30Yavr90So4&#10;9E1NuvLViJfl1n6H+s981krNnqb3NxCRpngX39wbneYv4PpLOk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qE+HBAAAA2wAAAA8AAAAAAAAAAAAAAAAAmAIAAGRycy9kb3du&#10;cmV2LnhtbFBLBQYAAAAABAAEAPUAAACGAwAAAAA=&#10;">
                  <v:textbox>
                    <w:txbxContent>
                      <w:p w:rsidR="00704270" w:rsidRPr="002C431C" w:rsidRDefault="00704270" w:rsidP="002C431C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Input(Cx,  Cy, 'C</w:t>
                        </w:r>
                        <w:r w:rsidRPr="002C431C">
                          <w:rPr>
                            <w:sz w:val="28"/>
                            <w:lang w:val="en-US"/>
                          </w:rPr>
                          <w:t>')</w:t>
                        </w:r>
                      </w:p>
                      <w:p w:rsidR="00704270" w:rsidRPr="002C431C" w:rsidRDefault="00704270" w:rsidP="002C431C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AutoShape 13" o:spid="_x0000_s1037" type="#_x0000_t112" style="position:absolute;left:4065;top:8187;width:2371;height:7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OLlcEA&#10;AADbAAAADwAAAGRycy9kb3ducmV2LnhtbERP32vCMBB+H+x/CDfwbU0nIqMzlrExEGQPuhZ8PJpb&#10;07W5lCRq/e8XQfDtPr6ftyonO4gT+dA5VvCS5SCIG6c7bhVUP1/PryBCRNY4OCYFFwpQrh8fVlho&#10;d+YdnfaxFSmEQ4EKTIxjIWVoDFkMmRuJE/frvMWYoG+l9nhO4XaQ8zxfSosdpwaDI30Yavr90So4&#10;9E1NuvLViJfl1n6H+s981krNnqb3NxCRpngX39wbneYv4PpLOk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Di5XBAAAA2wAAAA8AAAAAAAAAAAAAAAAAmAIAAGRycy9kb3du&#10;cmV2LnhtbFBLBQYAAAAABAAEAPUAAACGAwAAAAA=&#10;">
                  <v:textbox>
                    <w:txbxContent>
                      <w:p w:rsidR="00704270" w:rsidRPr="002C431C" w:rsidRDefault="00704270" w:rsidP="002C431C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Input(Bx,  By</w:t>
                        </w:r>
                        <w:r w:rsidRPr="002C431C">
                          <w:rPr>
                            <w:sz w:val="28"/>
                            <w:lang w:val="en-US"/>
                          </w:rPr>
                          <w:t>, 'B')</w:t>
                        </w:r>
                      </w:p>
                    </w:txbxContent>
                  </v:textbox>
                </v:shape>
                <v:shape id="AutoShape 14" o:spid="_x0000_s1038" type="#_x0000_t112" style="position:absolute;left:4065;top:7027;width:2371;height:7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8uDsEA&#10;AADbAAAADwAAAGRycy9kb3ducmV2LnhtbERP32vCMBB+H+x/CDfwbU0nKKMzlrExEGQPuhZ8PJpb&#10;07W5lCRq/e8XQfDtPr6ftyonO4gT+dA5VvCS5SCIG6c7bhVUP1/PryBCRNY4OCYFFwpQrh8fVlho&#10;d+YdnfaxFSmEQ4EKTIxjIWVoDFkMmRuJE/frvMWYoG+l9nhO4XaQ8zxfSosdpwaDI30Yavr90So4&#10;9E1NuvLViJfl1n6H+s981krNnqb3NxCRpngX39wbneYv4PpLOk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Lg7BAAAA2wAAAA8AAAAAAAAAAAAAAAAAmAIAAGRycy9kb3du&#10;cmV2LnhtbFBLBQYAAAAABAAEAPUAAACGAwAAAAA=&#10;">
                  <v:textbox>
                    <w:txbxContent>
                      <w:p w:rsidR="00704270" w:rsidRPr="002C431C" w:rsidRDefault="00704270" w:rsidP="002C431C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Input(Ax, Ay</w:t>
                        </w:r>
                        <w:r w:rsidRPr="002C431C">
                          <w:rPr>
                            <w:sz w:val="28"/>
                            <w:lang w:val="en-US"/>
                          </w:rPr>
                          <w:t>, 'A')</w:t>
                        </w:r>
                      </w:p>
                    </w:txbxContent>
                  </v:textbox>
                </v:shape>
                <v:shape id="AutoShape 15" o:spid="_x0000_s1039" type="#_x0000_t112" style="position:absolute;left:4065;top:10509;width:2371;height:7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2wecEA&#10;AADbAAAADwAAAGRycy9kb3ducmV2LnhtbERPTWvCQBC9F/wPywje6qY9hJK6BrEIQumhmkCPQ3bM&#10;xmRnw+5W4793CwVv83ifsyonO4gL+dA5VvCyzEAQN0533CqojrvnNxAhImscHJOCGwUo17OnFRba&#10;XfmbLofYihTCoUAFJsaxkDI0hiyGpRuJE3dy3mJM0LdSe7ymcDvI1yzLpcWOU4PBkbaGmv7waxX8&#10;9E1NuvLViLf8036F+mw+aqUW82nzDiLSFB/if/dep/k5/P2SDpD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dsHnBAAAA2wAAAA8AAAAAAAAAAAAAAAAAmAIAAGRycy9kb3du&#10;cmV2LnhtbFBLBQYAAAAABAAEAPUAAACGAwAAAAA=&#10;">
                  <v:textbox>
                    <w:txbxContent>
                      <w:p w:rsidR="00704270" w:rsidRPr="002C431C" w:rsidRDefault="00704270" w:rsidP="002C431C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2C431C">
                          <w:rPr>
                            <w:sz w:val="40"/>
                            <w:szCs w:val="40"/>
                            <w:lang w:val="en-US"/>
                          </w:rPr>
                          <w:t>Print(</w:t>
                        </w: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>'S</w:t>
                        </w:r>
                        <w:r w:rsidRPr="002C431C">
                          <w:rPr>
                            <w:sz w:val="40"/>
                            <w:szCs w:val="40"/>
                            <w:lang w:val="en-US"/>
                          </w:rPr>
                          <w:t>')</w:t>
                        </w:r>
                      </w:p>
                      <w:p w:rsidR="00704270" w:rsidRPr="002C431C" w:rsidRDefault="00704270" w:rsidP="002C431C">
                        <w:pPr>
                          <w:jc w:val="center"/>
                          <w:rPr>
                            <w:sz w:val="44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6" o:spid="_x0000_s1040" type="#_x0000_t109" style="position:absolute;left:4087;top:12829;width:2426;height:7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6T8MA&#10;AADbAAAADwAAAGRycy9kb3ducmV2LnhtbERPTWvCQBC9F/wPywhepNmotZWYVURI0UMPjV68TbNj&#10;EszOhuw2xn/fLRR6m8f7nHQ7mEb01LnasoJZFIMgLqyuuVRwPmXPKxDOI2tsLJOCBznYbkZPKSba&#10;3vmT+tyXIoSwS1BB5X2bSOmKigy6yLbEgbvazqAPsCul7vAewk0j53H8Kg3WHBoqbGlfUXHLv42C&#10;+Wqav/NHdnj5OuoMl7NLP10clZqMh90ahKfB/4v/3Acd5r/B7y/h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q6T8MAAADbAAAADwAAAAAAAAAAAAAAAACYAgAAZHJzL2Rv&#10;d25yZXYueG1sUEsFBgAAAAAEAAQA9QAAAIgDAAAAAA==&#10;">
                  <v:textbox>
                    <w:txbxContent>
                      <w:p w:rsidR="00704270" w:rsidRPr="0068073F" w:rsidRDefault="00704270" w:rsidP="0068073F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68073F">
                          <w:rPr>
                            <w:sz w:val="32"/>
                            <w:lang w:val="en-US"/>
                          </w:rPr>
                          <w:t>R=RepProg</w:t>
                        </w:r>
                      </w:p>
                    </w:txbxContent>
                  </v:textbox>
                </v:shape>
                <v:shape id="AutoShape 17" o:spid="_x0000_s1041" type="#_x0000_t112" style="position:absolute;left:4065;top:11669;width:2371;height:7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6BkMMA&#10;AADbAAAADwAAAGRycy9kb3ducmV2LnhtbESPQWsCMRCF7wX/Q5iCt5ptD1JWo0iLUBAPtbvgcdiM&#10;m9XNZEmirv++cyj0NsN78943y/Xoe3WjmLrABl5nBSjiJtiOWwPVz/blHVTKyBb7wGTgQQnWq8nT&#10;Eksb7vxNt0NulYRwKtGAy3kotU6NI49pFgZi0U4hesyyxlbbiHcJ971+K4q59tixNDgc6MNRczlc&#10;vYHjpanJVrEa8DHf+X2qz+6zNmb6PG4WoDKN+d/8d/1lBV9g5RcZ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6BkMMAAADbAAAADwAAAAAAAAAAAAAAAACYAgAAZHJzL2Rv&#10;d25yZXYueG1sUEsFBgAAAAAEAAQA9QAAAIgDAAAAAA==&#10;">
                  <v:textbox>
                    <w:txbxContent>
                      <w:p w:rsidR="00704270" w:rsidRPr="0068073F" w:rsidRDefault="00704270" w:rsidP="0068073F">
                        <w:pPr>
                          <w:jc w:val="center"/>
                          <w:rPr>
                            <w:sz w:val="32"/>
                            <w:szCs w:val="40"/>
                            <w:lang w:val="en-US"/>
                          </w:rPr>
                        </w:pPr>
                        <w:r w:rsidRPr="0068073F">
                          <w:rPr>
                            <w:sz w:val="32"/>
                            <w:szCs w:val="40"/>
                            <w:lang w:val="en-US"/>
                          </w:rPr>
                          <w:t>OneLine(S)</w:t>
                        </w:r>
                      </w:p>
                      <w:p w:rsidR="00704270" w:rsidRPr="0068073F" w:rsidRDefault="00704270" w:rsidP="0068073F">
                        <w:pPr>
                          <w:jc w:val="center"/>
                          <w:rPr>
                            <w:sz w:val="36"/>
                            <w:lang w:val="en-US"/>
                          </w:rPr>
                        </w:pPr>
                      </w:p>
                    </w:txbxContent>
                  </v:textbox>
                </v:shape>
                <v:shape id="AutoShape 18" o:spid="_x0000_s1042" type="#_x0000_t116" style="position:absolute;left:4065;top:15162;width:2426;height:7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U2sAA&#10;AADbAAAADwAAAGRycy9kb3ducmV2LnhtbERPTWsCMRC9F/wPYQRvNavY0q5GEUEQoUK1pR6HzbhZ&#10;3EyWzajrvzeFQm/zeJ8zW3S+VldqYxXYwGiYgSIugq24NPB1WD+/gYqCbLEOTAbuFGEx7z3NMLfh&#10;xp903UupUgjHHA04kSbXOhaOPMZhaIgTdwqtR0mwLbVt8ZbCfa3HWfaqPVacGhw2tHJUnPcXb+C4&#10;s9mP2G88jw8T/1KLnNz2w5hBv1tOQQl18i/+c29smv8Ov7+kA/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CU2sAAAADbAAAADwAAAAAAAAAAAAAAAACYAgAAZHJzL2Rvd25y&#10;ZXYueG1sUEsFBgAAAAAEAAQA9QAAAIUDAAAAAA==&#10;">
                  <v:textbox inset=",1mm">
                    <w:txbxContent>
                      <w:p w:rsidR="00704270" w:rsidRPr="0068073F" w:rsidRDefault="00704270" w:rsidP="0068073F">
                        <w:pPr>
                          <w:jc w:val="center"/>
                          <w:rPr>
                            <w:b/>
                            <w:sz w:val="32"/>
                            <w:lang w:val="uk-UA"/>
                          </w:rPr>
                        </w:pPr>
                        <w:r>
                          <w:rPr>
                            <w:b/>
                            <w:sz w:val="32"/>
                            <w:lang w:val="uk-UA"/>
                          </w:rPr>
                          <w:t>КОНЕЦ</w:t>
                        </w:r>
                      </w:p>
                    </w:txbxContent>
                  </v:textbox>
                </v:shape>
                <v:line id="Line 19" o:spid="_x0000_s1043" style="position:absolute;visibility:visible" from="5184,2037" to="5184,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ONPr8AAADbAAAADwAAAGRycy9kb3ducmV2LnhtbERPTYvCMBC9C/sfwix402RdUKlNpQiF&#10;vVoV8TY0Y1u2mZQmW7v/3hwEj4/3ne4n24mRBt861vC1VCCIK2darjWcT8ViC8IHZIOdY9LwTx72&#10;2ccsxcS4Bx9pLEMtYgj7BDU0IfSJlL5qyKJfup44cnc3WAwRDrU0Az5iuO3kSqm1tNhybGiwp0ND&#10;1W/5ZzVcy22Rj7erun+PxzZXm8v6UHRazz+nfAci0BTe4pf7x2hYxfXxS/wBMns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DONPr8AAADbAAAADwAAAAAAAAAAAAAAAACh&#10;AgAAZHJzL2Rvd25yZXYueG1sUEsFBgAAAAAEAAQA+QAAAI0DAAAAAA==&#10;">
                  <v:stroke endarrow="classic" endarrowlength="long"/>
                </v:line>
                <v:line id="Line 20" o:spid="_x0000_s1044" style="position:absolute;visibility:visible" from="5153,4357" to="5153,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8opcEAAADbAAAADwAAAGRycy9kb3ducmV2LnhtbESPQYvCMBSE7wv+h/AEb5qooFKNUoTC&#10;Xu0q4u3RPNti81KaWLv/3ggLexxm5htmdxhsI3rqfO1Yw3ymQBAXztRcajj/ZNMNCB+QDTaOScMv&#10;eTjsR187TIx78Yn6PJQiQtgnqKEKoU2k9EVFFv3MtcTRu7vOYoiyK6Xp8BXhtpELpVbSYs1xocKW&#10;jhUVj/xpNVzzTZb2t6u6L/tTnar1ZXXMGq0n4yHdggg0hP/wX/vbaFjM4fMl/gC5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fyilwQAAANsAAAAPAAAAAAAAAAAAAAAA&#10;AKECAABkcnMvZG93bnJldi54bWxQSwUGAAAAAAQABAD5AAAAjwMAAAAA&#10;">
                  <v:stroke endarrow="classic" endarrowlength="long"/>
                </v:line>
                <v:line id="Line 21" o:spid="_x0000_s1045" style="position:absolute;visibility:visible" from="5184,12465" to="5184,12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220sIAAADbAAAADwAAAGRycy9kb3ducmV2LnhtbESPQYvCMBSE7wv7H8Jb8LYmW8GVapQi&#10;FLxaFfH2aJ5tsXkpTbbWf28EYY/DzHzDrDajbcVAvW8ca/iZKhDEpTMNVxqOh/x7AcIHZIOtY9Lw&#10;IA+b9efHClPj7rynoQiViBD2KWqoQ+hSKX1Zk0U/dR1x9K6utxii7CtperxHuG1lotRcWmw4LtTY&#10;0bam8lb8WQ3nYpFnw+WsrrNh32Tq9zTf5q3Wk68xW4IINIb/8Lu9MxqSBF5f4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220sIAAADbAAAADwAAAAAAAAAAAAAA&#10;AAChAgAAZHJzL2Rvd25yZXYueG1sUEsFBgAAAAAEAAQA+QAAAJADAAAAAA==&#10;">
                  <v:stroke endarrow="classic" endarrowlength="long"/>
                </v:line>
                <v:line id="Line 22" o:spid="_x0000_s1046" style="position:absolute;visibility:visible" from="5153,5510" to="5153,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ETScEAAADbAAAADwAAAGRycy9kb3ducmV2LnhtbESPQYvCMBSE7wv+h/AEb2uigivVKEUo&#10;eLWriLdH82yLzUtpYq3/3ggLexxm5htmsxtsI3rqfO1Yw2yqQBAXztRcajj9Zt8rED4gG2wck4YX&#10;edhtR18bTIx78pH6PJQiQtgnqKEKoU2k9EVFFv3UtcTRu7nOYoiyK6Xp8BnhtpFzpZbSYs1xocKW&#10;9hUV9/xhNVzyVZb214u6Lfpjnaqf83KfNVpPxkO6BhFoCP/hv/bBaJgv4PMl/gC5f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4RNJwQAAANsAAAAPAAAAAAAAAAAAAAAA&#10;AKECAABkcnMvZG93bnJldi54bWxQSwUGAAAAAAQABAD5AAAAjwMAAAAA&#10;">
                  <v:stroke endarrow="classic" endarrowlength="long"/>
                </v:line>
                <v:line id="Line 23" o:spid="_x0000_s1047" style="position:absolute;visibility:visible" from="5184,14798" to="5184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iLPcIAAADbAAAADwAAAGRycy9kb3ducmV2LnhtbESPQYvCMBSE74L/ITxhb5roLq5UoxSh&#10;4NXqIt4ezbMtNi+libX+e7OwsMdhZr5hNrvBNqKnzteONcxnCgRx4UzNpYbzKZuuQPiAbLBxTBpe&#10;5GG3HY82mBj35CP1eShFhLBPUEMVQptI6YuKLPqZa4mjd3OdxRBlV0rT4TPCbSMXSi2lxZrjQoUt&#10;7Ssq7vnDarjkqyztrxd1++yPdaq+f5b7rNH6YzKkaxCBhvAf/msfjIbFF/x+iT9Ab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iLPcIAAADbAAAADwAAAAAAAAAAAAAA&#10;AAChAgAAZHJzL2Rvd25yZXYueG1sUEsFBgAAAAAEAAQA+QAAAJADAAAAAA==&#10;">
                  <v:stroke endarrow="classic" endarrowlength="long"/>
                </v:line>
                <v:line id="Line 24" o:spid="_x0000_s1048" style="position:absolute;visibility:visible" from="5184,13602" to="5184,1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QupsIAAADbAAAADwAAAGRycy9kb3ducmV2LnhtbESPQYvCMBSE74L/ITxhb5rosq5UoxSh&#10;4NXqIt4ezbMtNi+libX+e7OwsMdhZr5hNrvBNqKnzteONcxnCgRx4UzNpYbzKZuuQPiAbLBxTBpe&#10;5GG3HY82mBj35CP1eShFhLBPUEMVQptI6YuKLPqZa4mjd3OdxRBlV0rT4TPCbSMXSi2lxZrjQoUt&#10;7Ssq7vnDarjkqyztrxd1++yPdaq+f5b7rNH6YzKkaxCBhvAf/msfjIbFF/x+iT9Ab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QupsIAAADbAAAADwAAAAAAAAAAAAAA&#10;AAChAgAAZHJzL2Rvd25yZXYueG1sUEsFBgAAAAAEAAQA+QAAAJADAAAAAA==&#10;">
                  <v:stroke endarrow="classic" endarrowlength="long"/>
                </v:line>
                <v:line id="Line 25" o:spid="_x0000_s1049" style="position:absolute;visibility:visible" from="5153,11305" to="5153,11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aw0cIAAADbAAAADwAAAGRycy9kb3ducmV2LnhtbESPQYvCMBSE74L/ITxhb2uiC13pGqUI&#10;Ba/WXcTbo3m2ZZuX0sRa/70RBI/DzHzDrLejbcVAvW8ca1jMFQji0pmGKw2/x/xzBcIHZIOtY9Jw&#10;Jw/bzXSyxtS4Gx9oKEIlIoR9ihrqELpUSl/WZNHPXUccvYvrLYYo+0qaHm8Rblu5VCqRFhuOCzV2&#10;tKup/C+uVsOpWOXZcD6py9dwaDL1/Zfs8lbrj9mY/YAINIZ3+NXeGw3LBJ5f4g+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aw0cIAAADbAAAADwAAAAAAAAAAAAAA&#10;AAChAgAAZHJzL2Rvd25yZXYueG1sUEsFBgAAAAAEAAQA+QAAAJADAAAAAA==&#10;">
                  <v:stroke endarrow="classic" endarrowlength="long"/>
                </v:line>
                <v:line id="Line 26" o:spid="_x0000_s1050" style="position:absolute;visibility:visible" from="5153,10145" to="5153,10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oVSsEAAADbAAAADwAAAGRycy9kb3ducmV2LnhtbESPQYvCMBSE7wv+h/AEb2uigkrXKEUo&#10;eLWryN4ezbMtNi+libX+eyMIexxm5htmsxtsI3rqfO1Yw2yqQBAXztRcajj9Zt9rED4gG2wck4Yn&#10;edhtR18bTIx78JH6PJQiQtgnqKEKoU2k9EVFFv3UtcTRu7rOYoiyK6Xp8BHhtpFzpZbSYs1xocKW&#10;9hUVt/xuNVzydZb2fxd1XfTHOlWr83KfNVpPxkP6AyLQEP7Dn/bBaJiv4P0l/gC5f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2hVKwQAAANsAAAAPAAAAAAAAAAAAAAAA&#10;AKECAABkcnMvZG93bnJldi54bWxQSwUGAAAAAAQABAD5AAAAjwMAAAAA&#10;">
                  <v:stroke endarrow="classic" endarrowlength="long"/>
                </v:line>
                <v:line id="Line 27" o:spid="_x0000_s1051" style="position:absolute;visibility:visible" from="5153,8985" to="5153,9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BOL8AAADbAAAADwAAAGRycy9kb3ducmV2LnhtbERPTYvCMBC9C/sfwix402RdUKlNpQiF&#10;vVoV8TY0Y1u2mZQmW7v/3hwEj4/3ne4n24mRBt861vC1VCCIK2darjWcT8ViC8IHZIOdY9LwTx72&#10;2ccsxcS4Bx9pLEMtYgj7BDU0IfSJlL5qyKJfup44cnc3WAwRDrU0Az5iuO3kSqm1tNhybGiwp0ND&#10;1W/5ZzVcy22Rj7erun+PxzZXm8v6UHRazz+nfAci0BTe4pf7x2hYxbHxS/wBMns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kWBOL8AAADbAAAADwAAAAAAAAAAAAAAAACh&#10;AgAAZHJzL2Rvd25yZXYueG1sUEsFBgAAAAAEAAQA+QAAAI0DAAAAAA==&#10;">
                  <v:stroke endarrow="classic" endarrowlength="long"/>
                </v:line>
                <v:line id="Line 28" o:spid="_x0000_s1052" style="position:absolute;visibility:visible" from="5153,7823" to="5153,8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ko8IAAADbAAAADwAAAGRycy9kb3ducmV2LnhtbESPQYvCMBSE7wv7H8Jb8KaJCup2jVKE&#10;glerIt4ezbMtNi+libX+e7OwsMdhZr5h1tvBNqKnzteONUwnCgRx4UzNpYbTMRuvQPiAbLBxTBpe&#10;5GG7+fxYY2Lckw/U56EUEcI+QQ1VCG0ipS8qsugnriWO3s11FkOUXSlNh88It42cKbWQFmuOCxW2&#10;tKuouOcPq+GSr7K0v17Ubd4f6lQtz4td1mg9+hrSHxCBhvAf/mvvjYbZN/x+iT9Ab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kko8IAAADbAAAADwAAAAAAAAAAAAAA&#10;AAChAgAAZHJzL2Rvd25yZXYueG1sUEsFBgAAAAAEAAQA+QAAAJADAAAAAA==&#10;">
                  <v:stroke endarrow="classic" endarrowlength="long"/>
                </v:line>
                <v:line id="Line 29" o:spid="_x0000_s1053" style="position:absolute;visibility:visible" from="5153,6663" to="5153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ob478AAADbAAAADwAAAGRycy9kb3ducmV2LnhtbERPTYvCMBC9C/sfwizsTRMVXKlNpQgF&#10;r9ZdxNvQjG2xmZQm1vrvN4cFj4/3ne4n24mRBt861rBcKBDElTMt1xp+zsV8C8IHZIOdY9LwIg/7&#10;7GOWYmLck080lqEWMYR9ghqaEPpESl81ZNEvXE8cuZsbLIYIh1qaAZ8x3HZypdRGWmw5NjTY06Gh&#10;6l4+rIZLuS3y8XpRt/V4anP1/bs5FJ3WX59TvgMRaApv8b/7aDSs4/r4Jf4Amf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ob478AAADbAAAADwAAAAAAAAAAAAAAAACh&#10;AgAAZHJzL2Rvd25yZXYueG1sUEsFBgAAAAAEAAQA+QAAAI0DAAAAAA==&#10;">
                  <v:stroke endarrow="classic" endarrowlength="long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30" o:spid="_x0000_s1054" type="#_x0000_t110" style="position:absolute;left:4690;top:13966;width:976;height:8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+QcUA&#10;AADbAAAADwAAAGRycy9kb3ducmV2LnhtbESPX2vCQBDE3wt+h2OFvtWLf6gl9ZRSkPZBRKP4vM2t&#10;SWh2L+ROk/rpvUKhj8PM/IZZrHqu1ZVaXzkxMB4loEhyZyspDBwP66cXUD6gWKydkIEf8rBaDh4W&#10;mFrXyZ6uWShUhIhP0UAZQpNq7fOSGP3INSTRO7uWMUTZFtq22EU413qSJM+asZK4UGJD7yXl39mF&#10;Dey+ZjvuNrczb26zE9eXj/lpOzXmcdi/vYIK1If/8F/70xqYjuH3S/wBe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X5BxQAAANsAAAAPAAAAAAAAAAAAAAAAAJgCAABkcnMv&#10;ZG93bnJldi54bWxQSwUGAAAAAAQABAD1AAAAigMAAAAA&#10;">
                  <v:textbox>
                    <w:txbxContent>
                      <w:p w:rsidR="00704270" w:rsidRPr="00931E70" w:rsidRDefault="00704270" w:rsidP="00931E7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AutoShape 31" o:spid="_x0000_s1055" type="#_x0000_t32" style="position:absolute;left:2311;top:3313;width:0;height:1104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d2s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mXdrDAAAA2wAAAA8AAAAAAAAAAAAA&#10;AAAAoQIAAGRycy9kb3ducmV2LnhtbFBLBQYAAAAABAAEAPkAAACRAw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6" type="#_x0000_t202" style="position:absolute;left:4241;top:13966;width:590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<v:textbox>
                  <w:txbxContent>
                    <w:p w:rsidR="00704270" w:rsidRPr="00843F24" w:rsidRDefault="00704270" w:rsidP="00704270">
                      <w:pPr>
                        <w:ind w:firstLine="0"/>
                        <w:rPr>
                          <w:rFonts w:ascii="Arial" w:hAnsi="Arial" w:cs="Arial"/>
                          <w:sz w:val="20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uk-UA"/>
                        </w:rPr>
                        <w:t>не</w:t>
                      </w:r>
                      <w:bookmarkStart w:id="0" w:name="_GoBack"/>
                      <w:bookmarkEnd w:id="0"/>
                      <w:r>
                        <w:rPr>
                          <w:rFonts w:ascii="Arial" w:hAnsi="Arial" w:cs="Arial"/>
                          <w:sz w:val="20"/>
                          <w:lang w:val="uk-UA"/>
                        </w:rPr>
                        <w:t>т</w:t>
                      </w:r>
                    </w:p>
                  </w:txbxContent>
                </v:textbox>
              </v:shape>
              <v:shape id="Text Box 33" o:spid="_x0000_s1057" type="#_x0000_t202" style="position:absolute;left:5184;top:14710;width:670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<v:textbox>
                  <w:txbxContent>
                    <w:p w:rsidR="00704270" w:rsidRPr="00931E70" w:rsidRDefault="00704270" w:rsidP="00704270">
                      <w:pPr>
                        <w:ind w:firstLine="0"/>
                        <w:rPr>
                          <w:rFonts w:ascii="Arial" w:hAnsi="Arial" w:cs="Arial"/>
                          <w:sz w:val="20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uk-UA"/>
                        </w:rPr>
                        <w:t>нет</w:t>
                      </w:r>
                    </w:p>
                  </w:txbxContent>
                </v:textbox>
              </v:shape>
            </v:group>
          </v:group>
        </w:pict>
      </w:r>
      <w:r w:rsidR="00704270">
        <w:rPr>
          <w:sz w:val="28"/>
          <w:szCs w:val="28"/>
        </w:rPr>
        <w:t>Общая блок-схема:</w:t>
      </w:r>
    </w:p>
    <w:sectPr w:rsidR="00474B02" w:rsidRPr="00474B02" w:rsidSect="000F0F88">
      <w:footerReference w:type="default" r:id="rId2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E28" w:rsidRDefault="00BC2E28">
      <w:r>
        <w:separator/>
      </w:r>
    </w:p>
  </w:endnote>
  <w:endnote w:type="continuationSeparator" w:id="1">
    <w:p w:rsidR="00BC2E28" w:rsidRDefault="00BC2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905D8F" w:rsidRDefault="00125B7C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>
            <w:rPr>
              <w:sz w:val="40"/>
            </w:rPr>
            <w:t>4</w:t>
          </w:r>
        </w:p>
      </w:tc>
      <w:tc>
        <w:tcPr>
          <w:tcW w:w="424" w:type="dxa"/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905D8F" w:rsidRPr="00125B7C" w:rsidRDefault="000F0F88">
          <w:pPr>
            <w:pStyle w:val="a4"/>
            <w:ind w:right="-1474" w:firstLine="0"/>
            <w:jc w:val="left"/>
            <w:rPr>
              <w:sz w:val="16"/>
              <w:lang w:val="en-US"/>
            </w:rPr>
          </w:pPr>
          <w:r w:rsidRPr="003713A0">
            <w:rPr>
              <w:sz w:val="16"/>
              <w:lang w:val="en-US"/>
            </w:rPr>
            <w:fldChar w:fldCharType="begin"/>
          </w:r>
          <w:r w:rsidR="003713A0" w:rsidRPr="003713A0">
            <w:rPr>
              <w:sz w:val="16"/>
              <w:lang w:val="en-US"/>
            </w:rPr>
            <w:instrText>PAGE   \* MERGEFORMAT</w:instrText>
          </w:r>
          <w:r w:rsidRPr="003713A0">
            <w:rPr>
              <w:sz w:val="16"/>
              <w:lang w:val="en-US"/>
            </w:rPr>
            <w:fldChar w:fldCharType="separate"/>
          </w:r>
          <w:r w:rsidR="00337063" w:rsidRPr="00337063">
            <w:rPr>
              <w:noProof/>
              <w:sz w:val="16"/>
            </w:rPr>
            <w:t>5</w:t>
          </w:r>
          <w:r w:rsidRPr="003713A0">
            <w:rPr>
              <w:sz w:val="16"/>
              <w:lang w:val="en-US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40" w:type="dxa"/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905D8F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905D8F" w:rsidRPr="00704270" w:rsidRDefault="00795744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</w:t>
          </w:r>
          <w:r w:rsidR="00905D8F">
            <w:rPr>
              <w:sz w:val="40"/>
            </w:rPr>
            <w:t>2</w:t>
          </w:r>
          <w:r>
            <w:rPr>
              <w:sz w:val="40"/>
            </w:rPr>
            <w:t>01</w:t>
          </w:r>
          <w:r w:rsidR="00905D8F">
            <w:rPr>
              <w:sz w:val="40"/>
            </w:rPr>
            <w:t>.</w:t>
          </w:r>
          <w:r>
            <w:rPr>
              <w:sz w:val="40"/>
            </w:rPr>
            <w:t>134</w:t>
          </w:r>
          <w:r w:rsidR="00905D8F">
            <w:rPr>
              <w:sz w:val="40"/>
            </w:rPr>
            <w:t>1.</w:t>
          </w:r>
          <w:r>
            <w:rPr>
              <w:sz w:val="40"/>
              <w:lang w:val="uk-UA"/>
            </w:rPr>
            <w:t>ЛР</w:t>
          </w:r>
          <w:r w:rsidR="00905D8F">
            <w:rPr>
              <w:sz w:val="40"/>
              <w:lang w:val="uk-UA"/>
            </w:rPr>
            <w:t>.</w:t>
          </w:r>
          <w:r w:rsidR="00704270">
            <w:rPr>
              <w:sz w:val="40"/>
              <w:lang w:val="en-US"/>
            </w:rPr>
            <w:t>5</w:t>
          </w: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Pr="0024722F" w:rsidRDefault="00905D8F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905D8F" w:rsidRPr="00EB07AF" w:rsidRDefault="00905D8F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905D8F" w:rsidRDefault="00F5798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 w:rsidR="00905D8F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905D8F" w:rsidRPr="00F57988" w:rsidRDefault="00F5798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905D8F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795744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905D8F" w:rsidRPr="00337063" w:rsidRDefault="00337063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Макаров В.Э.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905D8F" w:rsidRPr="00B658D4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905D8F" w:rsidRDefault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905D8F" w:rsidRPr="00704270" w:rsidRDefault="003713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7</w:t>
          </w:r>
        </w:p>
      </w:tc>
    </w:tr>
    <w:tr w:rsidR="00905D8F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317655" w:rsidRDefault="00795744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24722F" w:rsidRDefault="005C3DC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Вижол Ю.А.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905D8F" w:rsidRPr="0024722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905D8F" w:rsidRDefault="00905D8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534926" w:rsidRDefault="00795744" w:rsidP="00CA1FC0">
          <w:pPr>
            <w:pStyle w:val="a4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 w:rsidR="005C3DC4">
            <w:rPr>
              <w:sz w:val="40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0F0F88" w:rsidRPr="000C4D0C">
            <w:rPr>
              <w:sz w:val="28"/>
              <w:szCs w:val="28"/>
            </w:rPr>
            <w:fldChar w:fldCharType="begin"/>
          </w:r>
          <w:r w:rsidR="000C4D0C" w:rsidRPr="000C4D0C">
            <w:rPr>
              <w:sz w:val="28"/>
              <w:szCs w:val="28"/>
            </w:rPr>
            <w:instrText>PAGE   \* MERGEFORMAT</w:instrText>
          </w:r>
          <w:r w:rsidR="000F0F88" w:rsidRPr="000C4D0C">
            <w:rPr>
              <w:sz w:val="28"/>
              <w:szCs w:val="28"/>
            </w:rPr>
            <w:fldChar w:fldCharType="separate"/>
          </w:r>
          <w:r w:rsidR="00337063">
            <w:rPr>
              <w:noProof/>
              <w:sz w:val="28"/>
              <w:szCs w:val="28"/>
            </w:rPr>
            <w:t>7</w:t>
          </w:r>
          <w:r w:rsidR="000F0F88" w:rsidRPr="000C4D0C">
            <w:rPr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E28" w:rsidRDefault="00BC2E28">
      <w:r>
        <w:separator/>
      </w:r>
    </w:p>
  </w:footnote>
  <w:footnote w:type="continuationSeparator" w:id="1">
    <w:p w:rsidR="00BC2E28" w:rsidRDefault="00BC2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A0E2DB1"/>
    <w:multiLevelType w:val="hybridMultilevel"/>
    <w:tmpl w:val="4DE8481A"/>
    <w:lvl w:ilvl="0" w:tplc="042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3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1"/>
  </w:num>
  <w:num w:numId="4">
    <w:abstractNumId w:val="14"/>
  </w:num>
  <w:num w:numId="5">
    <w:abstractNumId w:val="13"/>
  </w:num>
  <w:num w:numId="6">
    <w:abstractNumId w:val="16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2"/>
  </w:num>
  <w:num w:numId="15">
    <w:abstractNumId w:val="17"/>
  </w:num>
  <w:num w:numId="16">
    <w:abstractNumId w:val="15"/>
  </w:num>
  <w:num w:numId="17">
    <w:abstractNumId w:val="2"/>
  </w:num>
  <w:num w:numId="18">
    <w:abstractNumId w:val="5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Footer/>
  <w:hideSpellingErrors/>
  <w:attachedTemplate r:id="rId1"/>
  <w:stylePaneFormatFilter w:val="3F01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658D4"/>
    <w:rsid w:val="00001B8C"/>
    <w:rsid w:val="00002055"/>
    <w:rsid w:val="00030E9F"/>
    <w:rsid w:val="000543FF"/>
    <w:rsid w:val="000566F1"/>
    <w:rsid w:val="00082ABC"/>
    <w:rsid w:val="00083D60"/>
    <w:rsid w:val="000852DC"/>
    <w:rsid w:val="00093B1D"/>
    <w:rsid w:val="000B2716"/>
    <w:rsid w:val="000B27E6"/>
    <w:rsid w:val="000B629E"/>
    <w:rsid w:val="000B788B"/>
    <w:rsid w:val="000C4D0C"/>
    <w:rsid w:val="000D17F9"/>
    <w:rsid w:val="000E16B9"/>
    <w:rsid w:val="000E66B7"/>
    <w:rsid w:val="000F0F88"/>
    <w:rsid w:val="001241B1"/>
    <w:rsid w:val="00125B7C"/>
    <w:rsid w:val="00135E2D"/>
    <w:rsid w:val="0013611E"/>
    <w:rsid w:val="0014148D"/>
    <w:rsid w:val="00141DAA"/>
    <w:rsid w:val="00150E4A"/>
    <w:rsid w:val="001708F0"/>
    <w:rsid w:val="001861A6"/>
    <w:rsid w:val="00187DCE"/>
    <w:rsid w:val="00190D80"/>
    <w:rsid w:val="00191541"/>
    <w:rsid w:val="00192B54"/>
    <w:rsid w:val="001A380E"/>
    <w:rsid w:val="001C3940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64B4"/>
    <w:rsid w:val="002F7ADA"/>
    <w:rsid w:val="00303741"/>
    <w:rsid w:val="00305903"/>
    <w:rsid w:val="0031326C"/>
    <w:rsid w:val="00317655"/>
    <w:rsid w:val="00327575"/>
    <w:rsid w:val="00337063"/>
    <w:rsid w:val="003475FA"/>
    <w:rsid w:val="003713A0"/>
    <w:rsid w:val="0038020F"/>
    <w:rsid w:val="00387B42"/>
    <w:rsid w:val="003A055B"/>
    <w:rsid w:val="003C28EC"/>
    <w:rsid w:val="003C2BDB"/>
    <w:rsid w:val="003C613D"/>
    <w:rsid w:val="003F1451"/>
    <w:rsid w:val="003F46EA"/>
    <w:rsid w:val="0041752F"/>
    <w:rsid w:val="00417FA0"/>
    <w:rsid w:val="0042603C"/>
    <w:rsid w:val="00447229"/>
    <w:rsid w:val="00447E32"/>
    <w:rsid w:val="004532A1"/>
    <w:rsid w:val="004546A9"/>
    <w:rsid w:val="0045601D"/>
    <w:rsid w:val="004622E3"/>
    <w:rsid w:val="00474B02"/>
    <w:rsid w:val="00475762"/>
    <w:rsid w:val="00476301"/>
    <w:rsid w:val="00482E00"/>
    <w:rsid w:val="004B18A2"/>
    <w:rsid w:val="004C60DE"/>
    <w:rsid w:val="004D7236"/>
    <w:rsid w:val="005072BD"/>
    <w:rsid w:val="00527848"/>
    <w:rsid w:val="0053023F"/>
    <w:rsid w:val="005332E9"/>
    <w:rsid w:val="00534634"/>
    <w:rsid w:val="00534926"/>
    <w:rsid w:val="00543676"/>
    <w:rsid w:val="00566B51"/>
    <w:rsid w:val="005750DA"/>
    <w:rsid w:val="00577CD0"/>
    <w:rsid w:val="005849BE"/>
    <w:rsid w:val="0058519C"/>
    <w:rsid w:val="005908F5"/>
    <w:rsid w:val="005949A0"/>
    <w:rsid w:val="00597FF6"/>
    <w:rsid w:val="005B3E4F"/>
    <w:rsid w:val="005C3985"/>
    <w:rsid w:val="005C3DC4"/>
    <w:rsid w:val="005E3FE0"/>
    <w:rsid w:val="005E504C"/>
    <w:rsid w:val="00607F55"/>
    <w:rsid w:val="006164A6"/>
    <w:rsid w:val="0062079A"/>
    <w:rsid w:val="00621135"/>
    <w:rsid w:val="00654B09"/>
    <w:rsid w:val="00660F79"/>
    <w:rsid w:val="006625E4"/>
    <w:rsid w:val="006703DF"/>
    <w:rsid w:val="0068217E"/>
    <w:rsid w:val="00684B1D"/>
    <w:rsid w:val="0069292A"/>
    <w:rsid w:val="006B3737"/>
    <w:rsid w:val="006C5421"/>
    <w:rsid w:val="006D1DA2"/>
    <w:rsid w:val="006D4E42"/>
    <w:rsid w:val="006E6FDA"/>
    <w:rsid w:val="00703AAF"/>
    <w:rsid w:val="00704270"/>
    <w:rsid w:val="00705159"/>
    <w:rsid w:val="00725BD7"/>
    <w:rsid w:val="00731DAD"/>
    <w:rsid w:val="007327B2"/>
    <w:rsid w:val="00752649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D280D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65BD6"/>
    <w:rsid w:val="00981BE8"/>
    <w:rsid w:val="0098669D"/>
    <w:rsid w:val="00992F6D"/>
    <w:rsid w:val="009D7994"/>
    <w:rsid w:val="009E19CB"/>
    <w:rsid w:val="009E3A2D"/>
    <w:rsid w:val="009E66C2"/>
    <w:rsid w:val="009F1FF0"/>
    <w:rsid w:val="00A042CC"/>
    <w:rsid w:val="00A079A2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C2E28"/>
    <w:rsid w:val="00BD7674"/>
    <w:rsid w:val="00BE0189"/>
    <w:rsid w:val="00BF291D"/>
    <w:rsid w:val="00C16261"/>
    <w:rsid w:val="00C21C83"/>
    <w:rsid w:val="00C2362A"/>
    <w:rsid w:val="00C31775"/>
    <w:rsid w:val="00C40B70"/>
    <w:rsid w:val="00C53064"/>
    <w:rsid w:val="00C57CF7"/>
    <w:rsid w:val="00C72032"/>
    <w:rsid w:val="00CA1FC0"/>
    <w:rsid w:val="00CC0129"/>
    <w:rsid w:val="00CC3BEC"/>
    <w:rsid w:val="00CC67B2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3E68"/>
    <w:rsid w:val="00F16CB9"/>
    <w:rsid w:val="00F238A0"/>
    <w:rsid w:val="00F42930"/>
    <w:rsid w:val="00F531BD"/>
    <w:rsid w:val="00F55C81"/>
    <w:rsid w:val="00F57988"/>
    <w:rsid w:val="00F64A54"/>
    <w:rsid w:val="00F90778"/>
    <w:rsid w:val="00FA63E0"/>
    <w:rsid w:val="00FB0CD6"/>
    <w:rsid w:val="00FB44E7"/>
    <w:rsid w:val="00FB6815"/>
    <w:rsid w:val="00FB74DC"/>
    <w:rsid w:val="00FE00C5"/>
    <w:rsid w:val="00FF3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AutoShape 3"/>
        <o:r id="V:Rule2" type="connector" idref="#AutoShape 4"/>
        <o:r id="V:Rule3" type="connector" idref="#AutoShape 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0F88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0F0F88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0F0F88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0F0F88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0F0F88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F0F8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0F0F88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0F0F88"/>
  </w:style>
  <w:style w:type="paragraph" w:styleId="a6">
    <w:name w:val="Body Text"/>
    <w:basedOn w:val="a"/>
    <w:rsid w:val="000F0F88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0F0F88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0F0F88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0F0F88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0F0F88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">
    <w:name w:val="Plain Text"/>
    <w:basedOn w:val="a"/>
    <w:link w:val="af0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0">
    <w:name w:val="Текст Знак"/>
    <w:link w:val="af"/>
    <w:uiPriority w:val="99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1">
    <w:name w:val="Balloon Text"/>
    <w:basedOn w:val="a"/>
    <w:link w:val="af2"/>
    <w:rsid w:val="00474B0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0"/>
    <w:rsid w:val="00474B02"/>
  </w:style>
  <w:style w:type="paragraph" w:styleId="af3">
    <w:name w:val="List Bullet"/>
    <w:basedOn w:val="a"/>
    <w:autoRedefine/>
    <w:rsid w:val="00704270"/>
    <w:pPr>
      <w:spacing w:after="60"/>
      <w:ind w:firstLine="0"/>
      <w:jc w:val="left"/>
    </w:pPr>
    <w:rPr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">
    <w:name w:val="Plain Text"/>
    <w:basedOn w:val="a"/>
    <w:link w:val="af0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0">
    <w:name w:val="Текст Знак"/>
    <w:link w:val="af"/>
    <w:uiPriority w:val="99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1">
    <w:name w:val="Balloon Text"/>
    <w:basedOn w:val="a"/>
    <w:link w:val="af2"/>
    <w:rsid w:val="00474B0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0"/>
    <w:rsid w:val="00474B02"/>
  </w:style>
  <w:style w:type="paragraph" w:styleId="af3">
    <w:name w:val="List Bullet"/>
    <w:basedOn w:val="a"/>
    <w:autoRedefine/>
    <w:rsid w:val="00704270"/>
    <w:pPr>
      <w:spacing w:after="60"/>
      <w:ind w:firstLine="0"/>
      <w:jc w:val="left"/>
    </w:pPr>
    <w:rPr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2A9F2-6870-41A3-A39F-B176B4752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54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user</cp:lastModifiedBy>
  <cp:revision>13</cp:revision>
  <cp:lastPrinted>2015-11-23T02:09:00Z</cp:lastPrinted>
  <dcterms:created xsi:type="dcterms:W3CDTF">2015-10-04T13:59:00Z</dcterms:created>
  <dcterms:modified xsi:type="dcterms:W3CDTF">2016-09-23T08:41:00Z</dcterms:modified>
</cp:coreProperties>
</file>