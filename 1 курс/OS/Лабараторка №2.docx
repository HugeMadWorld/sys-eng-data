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2775C3" w:rsidRDefault="00A042CC" w:rsidP="00732A46">
      <w:pPr>
        <w:spacing w:line="360" w:lineRule="auto"/>
        <w:ind w:firstLine="0"/>
        <w:rPr>
          <w:sz w:val="28"/>
          <w:szCs w:val="28"/>
        </w:rPr>
      </w:pPr>
    </w:p>
    <w:p w:rsidR="00A042CC" w:rsidRPr="002775C3" w:rsidRDefault="00A042CC" w:rsidP="00732A46">
      <w:pPr>
        <w:spacing w:line="360" w:lineRule="auto"/>
        <w:rPr>
          <w:sz w:val="28"/>
          <w:szCs w:val="28"/>
        </w:rPr>
      </w:pPr>
    </w:p>
    <w:p w:rsidR="00A042CC" w:rsidRPr="002775C3" w:rsidRDefault="00A042CC" w:rsidP="00732A46">
      <w:pPr>
        <w:spacing w:line="360" w:lineRule="auto"/>
        <w:rPr>
          <w:sz w:val="28"/>
          <w:szCs w:val="28"/>
        </w:rPr>
      </w:pPr>
    </w:p>
    <w:p w:rsidR="00A042CC" w:rsidRPr="002775C3" w:rsidRDefault="00A042CC" w:rsidP="00732A46">
      <w:pPr>
        <w:spacing w:line="360" w:lineRule="auto"/>
        <w:rPr>
          <w:sz w:val="28"/>
          <w:szCs w:val="28"/>
        </w:rPr>
      </w:pPr>
    </w:p>
    <w:p w:rsidR="00B274DE" w:rsidRPr="002775C3" w:rsidRDefault="00B274DE" w:rsidP="00732A46">
      <w:pPr>
        <w:spacing w:line="360" w:lineRule="auto"/>
        <w:ind w:firstLine="0"/>
        <w:rPr>
          <w:sz w:val="28"/>
          <w:szCs w:val="28"/>
          <w:lang w:val="en-US"/>
        </w:rPr>
        <w:sectPr w:rsidR="00B274DE" w:rsidRPr="002775C3" w:rsidSect="00965FA7">
          <w:footerReference w:type="default" r:id="rId8"/>
          <w:footerReference w:type="first" r:id="rId9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B878DA" w:rsidRPr="002775C3" w:rsidRDefault="00B878DA" w:rsidP="00732A4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2775C3">
        <w:rPr>
          <w:b/>
          <w:bCs/>
          <w:sz w:val="28"/>
          <w:szCs w:val="28"/>
        </w:rPr>
        <w:lastRenderedPageBreak/>
        <w:t>Лабораторна робота №2</w:t>
      </w:r>
    </w:p>
    <w:p w:rsidR="00B878DA" w:rsidRPr="002775C3" w:rsidRDefault="00B878DA" w:rsidP="00732A46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B878DA" w:rsidRPr="002775C3" w:rsidRDefault="00B878DA" w:rsidP="00732A4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2775C3">
        <w:rPr>
          <w:b/>
          <w:bCs/>
          <w:sz w:val="28"/>
          <w:szCs w:val="28"/>
        </w:rPr>
        <w:t>Управління пам'яттю і вводом/виводом в ОС Windows</w:t>
      </w:r>
    </w:p>
    <w:p w:rsidR="00B878DA" w:rsidRPr="002775C3" w:rsidRDefault="00B878DA" w:rsidP="00732A46">
      <w:pPr>
        <w:pStyle w:val="Default"/>
        <w:spacing w:line="360" w:lineRule="auto"/>
        <w:jc w:val="center"/>
        <w:rPr>
          <w:sz w:val="28"/>
          <w:szCs w:val="28"/>
        </w:rPr>
      </w:pPr>
    </w:p>
    <w:p w:rsidR="001F1A43" w:rsidRPr="002775C3" w:rsidRDefault="00B878DA" w:rsidP="001912AC">
      <w:pPr>
        <w:spacing w:line="360" w:lineRule="auto"/>
        <w:jc w:val="left"/>
        <w:rPr>
          <w:sz w:val="28"/>
          <w:szCs w:val="28"/>
        </w:rPr>
      </w:pPr>
      <w:r w:rsidRPr="002775C3">
        <w:rPr>
          <w:b/>
          <w:bCs/>
          <w:sz w:val="28"/>
          <w:szCs w:val="28"/>
        </w:rPr>
        <w:t xml:space="preserve">Мета роботи: </w:t>
      </w:r>
      <w:r w:rsidRPr="002775C3">
        <w:rPr>
          <w:sz w:val="28"/>
          <w:szCs w:val="28"/>
        </w:rPr>
        <w:t>практичне знайомство з керуванням та кешуванням ввода/вивода в операційних системах Windows.</w:t>
      </w:r>
    </w:p>
    <w:p w:rsidR="00214F55" w:rsidRPr="002775C3" w:rsidRDefault="00214F55" w:rsidP="00732A46">
      <w:pPr>
        <w:spacing w:line="360" w:lineRule="auto"/>
        <w:rPr>
          <w:sz w:val="28"/>
          <w:szCs w:val="28"/>
        </w:rPr>
      </w:pPr>
    </w:p>
    <w:p w:rsidR="001F1A43" w:rsidRPr="002775C3" w:rsidRDefault="001F1A43" w:rsidP="00732A46">
      <w:pPr>
        <w:spacing w:line="360" w:lineRule="auto"/>
        <w:jc w:val="center"/>
        <w:rPr>
          <w:b/>
          <w:sz w:val="28"/>
          <w:szCs w:val="28"/>
          <w:lang w:val="uk-UA" w:eastAsia="uk-UA"/>
        </w:rPr>
      </w:pPr>
      <w:r w:rsidRPr="002775C3">
        <w:rPr>
          <w:b/>
          <w:sz w:val="28"/>
          <w:szCs w:val="28"/>
          <w:lang w:val="uk-UA" w:eastAsia="uk-UA"/>
        </w:rPr>
        <w:t>Порядок виконання роботи</w:t>
      </w:r>
    </w:p>
    <w:p w:rsidR="00B878DA" w:rsidRPr="002775C3" w:rsidRDefault="00B878DA" w:rsidP="00732A46">
      <w:pPr>
        <w:spacing w:line="360" w:lineRule="auto"/>
        <w:jc w:val="center"/>
        <w:rPr>
          <w:b/>
          <w:sz w:val="28"/>
          <w:szCs w:val="28"/>
          <w:lang w:val="uk-UA" w:eastAsia="uk-UA"/>
        </w:rPr>
      </w:pPr>
    </w:p>
    <w:p w:rsidR="00214F55" w:rsidRPr="002775C3" w:rsidRDefault="00B878DA" w:rsidP="00732A46">
      <w:pPr>
        <w:spacing w:line="360" w:lineRule="auto"/>
        <w:ind w:firstLine="0"/>
        <w:jc w:val="center"/>
        <w:rPr>
          <w:sz w:val="28"/>
          <w:szCs w:val="28"/>
        </w:rPr>
      </w:pPr>
      <w:r w:rsidRPr="002775C3">
        <w:rPr>
          <w:b/>
          <w:bCs/>
          <w:sz w:val="28"/>
          <w:szCs w:val="28"/>
        </w:rPr>
        <w:t xml:space="preserve">Завдання 1. </w:t>
      </w:r>
      <w:r w:rsidRPr="002775C3">
        <w:rPr>
          <w:sz w:val="28"/>
          <w:szCs w:val="28"/>
        </w:rPr>
        <w:t>Робота з Диспетчером задач Windows 7</w:t>
      </w:r>
    </w:p>
    <w:p w:rsidR="002775C3" w:rsidRPr="002775C3" w:rsidRDefault="002775C3" w:rsidP="00732A46">
      <w:pPr>
        <w:spacing w:line="360" w:lineRule="auto"/>
        <w:ind w:firstLine="0"/>
        <w:jc w:val="center"/>
        <w:rPr>
          <w:b/>
          <w:sz w:val="28"/>
          <w:szCs w:val="28"/>
          <w:lang w:val="uk-UA" w:eastAsia="uk-UA"/>
        </w:rPr>
      </w:pPr>
    </w:p>
    <w:p w:rsidR="00B878DA" w:rsidRPr="002775C3" w:rsidRDefault="00B878DA" w:rsidP="00732A46">
      <w:pPr>
        <w:pStyle w:val="Default"/>
        <w:spacing w:line="360" w:lineRule="auto"/>
        <w:rPr>
          <w:sz w:val="28"/>
          <w:szCs w:val="28"/>
        </w:rPr>
      </w:pPr>
      <w:r w:rsidRPr="002775C3">
        <w:rPr>
          <w:sz w:val="28"/>
          <w:szCs w:val="28"/>
        </w:rPr>
        <w:t xml:space="preserve">1. Запустити раніше встановлену ОС Windows 7. </w:t>
      </w:r>
    </w:p>
    <w:p w:rsidR="00B878DA" w:rsidRPr="002775C3" w:rsidRDefault="002775C3" w:rsidP="00732A46">
      <w:pPr>
        <w:pStyle w:val="Default"/>
        <w:spacing w:line="360" w:lineRule="auto"/>
        <w:rPr>
          <w:sz w:val="28"/>
          <w:szCs w:val="28"/>
          <w:lang w:val="uk-UA"/>
        </w:rPr>
      </w:pPr>
      <w:r w:rsidRPr="002775C3">
        <w:rPr>
          <w:sz w:val="28"/>
          <w:szCs w:val="28"/>
        </w:rPr>
        <w:t>2. Запус</w:t>
      </w:r>
      <w:r w:rsidRPr="002775C3">
        <w:rPr>
          <w:sz w:val="28"/>
          <w:szCs w:val="28"/>
          <w:lang w:val="uk-UA"/>
        </w:rPr>
        <w:t>тити</w:t>
      </w:r>
      <w:r w:rsidRPr="002775C3">
        <w:rPr>
          <w:sz w:val="28"/>
          <w:szCs w:val="28"/>
        </w:rPr>
        <w:t xml:space="preserve"> диспетчер задач</w:t>
      </w:r>
      <w:r w:rsidRPr="002775C3">
        <w:rPr>
          <w:color w:val="auto"/>
          <w:sz w:val="28"/>
          <w:szCs w:val="28"/>
        </w:rPr>
        <w:t xml:space="preserve"> (рис. 1).</w:t>
      </w:r>
    </w:p>
    <w:p w:rsidR="00B878DA" w:rsidRDefault="002775C3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  <w:lang w:val="uk-UA"/>
        </w:rPr>
        <w:t>3.</w:t>
      </w:r>
      <w:r w:rsidRPr="002775C3">
        <w:rPr>
          <w:color w:val="auto"/>
          <w:sz w:val="28"/>
          <w:szCs w:val="28"/>
        </w:rPr>
        <w:t xml:space="preserve"> З</w:t>
      </w:r>
      <w:r w:rsidR="00B878DA" w:rsidRPr="002775C3">
        <w:rPr>
          <w:color w:val="auto"/>
          <w:sz w:val="28"/>
          <w:szCs w:val="28"/>
        </w:rPr>
        <w:t xml:space="preserve">дійснити запуск нових процесів за допомогою диспетчера, застосовуючи команди: cmd, msconfig. </w:t>
      </w:r>
    </w:p>
    <w:p w:rsidR="007D1321" w:rsidRPr="002775C3" w:rsidRDefault="007D1321" w:rsidP="00732A46">
      <w:pPr>
        <w:pStyle w:val="Default"/>
        <w:spacing w:line="360" w:lineRule="auto"/>
        <w:rPr>
          <w:color w:val="auto"/>
          <w:sz w:val="28"/>
          <w:szCs w:val="28"/>
        </w:rPr>
      </w:pPr>
    </w:p>
    <w:p w:rsidR="00B878DA" w:rsidRPr="002775C3" w:rsidRDefault="00B878DA" w:rsidP="00732A4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2775C3">
        <w:rPr>
          <w:b/>
          <w:bCs/>
          <w:color w:val="auto"/>
          <w:sz w:val="28"/>
          <w:szCs w:val="28"/>
        </w:rPr>
        <w:t xml:space="preserve">Завдання 2. </w:t>
      </w:r>
      <w:r w:rsidRPr="002775C3">
        <w:rPr>
          <w:color w:val="auto"/>
          <w:sz w:val="28"/>
          <w:szCs w:val="28"/>
        </w:rPr>
        <w:t>Ком</w:t>
      </w:r>
      <w:r w:rsidR="002775C3">
        <w:rPr>
          <w:color w:val="auto"/>
          <w:sz w:val="28"/>
          <w:szCs w:val="28"/>
        </w:rPr>
        <w:t>андний рядок Windows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>1. У</w:t>
      </w:r>
      <w:r w:rsidR="002775C3" w:rsidRPr="002775C3">
        <w:rPr>
          <w:color w:val="auto"/>
          <w:sz w:val="28"/>
          <w:szCs w:val="28"/>
        </w:rPr>
        <w:t xml:space="preserve"> вікні cmd </w:t>
      </w:r>
      <w:r w:rsidR="002775C3" w:rsidRPr="002775C3">
        <w:rPr>
          <w:color w:val="auto"/>
          <w:sz w:val="28"/>
          <w:szCs w:val="28"/>
          <w:lang w:val="uk-UA"/>
        </w:rPr>
        <w:t>набрати</w:t>
      </w:r>
      <w:r w:rsidRPr="002775C3">
        <w:rPr>
          <w:color w:val="auto"/>
          <w:sz w:val="28"/>
          <w:szCs w:val="28"/>
        </w:rPr>
        <w:t xml:space="preserve">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cd / – перехід в кореневий каталог;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cd windows – перехід в каталог Windows;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dir – перегляд вмісту каталогу.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В даному каталозі можна працювати з такими програмами як «Word Pad» і «Блокнот».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4. Запустити програму «Блокнот»: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C: \ Windows&gt; start notepad.exe.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Відстежити виконання процесу: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C: \ Windows&gt; tasklist.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Завершити виконання процесу: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C: \ Windows&gt; taskkill / IM notepad.exe. </w:t>
      </w:r>
    </w:p>
    <w:p w:rsidR="00B878DA" w:rsidRPr="002775C3" w:rsidRDefault="00B878DA" w:rsidP="00732A46">
      <w:pPr>
        <w:pStyle w:val="Default"/>
        <w:spacing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5. </w:t>
      </w:r>
      <w:r w:rsidR="002775C3" w:rsidRPr="002775C3">
        <w:rPr>
          <w:color w:val="auto"/>
          <w:sz w:val="28"/>
          <w:szCs w:val="28"/>
        </w:rPr>
        <w:t>Запустит</w:t>
      </w:r>
      <w:r w:rsidR="002775C3" w:rsidRPr="002775C3">
        <w:rPr>
          <w:color w:val="auto"/>
          <w:sz w:val="28"/>
          <w:szCs w:val="28"/>
          <w:lang w:val="uk-UA"/>
        </w:rPr>
        <w:t xml:space="preserve">и </w:t>
      </w:r>
      <w:r w:rsidR="002775C3" w:rsidRPr="002775C3">
        <w:rPr>
          <w:color w:val="auto"/>
          <w:sz w:val="28"/>
          <w:szCs w:val="28"/>
        </w:rPr>
        <w:t>програму</w:t>
      </w:r>
      <w:r w:rsidRPr="002775C3">
        <w:rPr>
          <w:color w:val="auto"/>
          <w:sz w:val="28"/>
          <w:szCs w:val="28"/>
        </w:rPr>
        <w:t xml:space="preserve"> Word Pad. </w:t>
      </w:r>
      <w:r w:rsidR="002775C3">
        <w:rPr>
          <w:color w:val="auto"/>
          <w:sz w:val="28"/>
          <w:szCs w:val="28"/>
        </w:rPr>
        <w:t>(рис. 2).</w:t>
      </w:r>
    </w:p>
    <w:p w:rsidR="00B878DA" w:rsidRDefault="006A75A7" w:rsidP="00732A4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8.75pt">
            <v:imagedata r:id="rId10" o:title="VirtualBox_1341_Ivanov_16_10_2016_09_16_34"/>
          </v:shape>
        </w:pict>
      </w:r>
    </w:p>
    <w:p w:rsidR="007D1321" w:rsidRDefault="007D1321" w:rsidP="00732A46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</w:t>
      </w:r>
      <w:r>
        <w:rPr>
          <w:color w:val="auto"/>
          <w:sz w:val="28"/>
          <w:szCs w:val="28"/>
          <w:lang w:val="uk-UA"/>
        </w:rPr>
        <w:t>с.1 Диспетчер задач</w:t>
      </w:r>
    </w:p>
    <w:p w:rsidR="007D1321" w:rsidRDefault="007D1321" w:rsidP="00732A4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7D1321" w:rsidRDefault="006A75A7" w:rsidP="00732A4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6" type="#_x0000_t75" style="width:425.25pt;height:318.75pt">
            <v:imagedata r:id="rId11" o:title="z2"/>
          </v:shape>
        </w:pict>
      </w:r>
    </w:p>
    <w:p w:rsidR="007D1321" w:rsidRPr="008D6362" w:rsidRDefault="007D1321" w:rsidP="00732A4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</w:t>
      </w:r>
      <w:r>
        <w:rPr>
          <w:color w:val="auto"/>
          <w:sz w:val="28"/>
          <w:szCs w:val="28"/>
          <w:lang w:val="uk-UA"/>
        </w:rPr>
        <w:t xml:space="preserve">с.2 </w:t>
      </w:r>
      <w:r>
        <w:rPr>
          <w:color w:val="auto"/>
          <w:sz w:val="28"/>
          <w:szCs w:val="28"/>
        </w:rPr>
        <w:t xml:space="preserve">Запуск програми </w:t>
      </w:r>
      <w:r>
        <w:rPr>
          <w:color w:val="auto"/>
          <w:sz w:val="28"/>
          <w:szCs w:val="28"/>
          <w:lang w:val="en-US"/>
        </w:rPr>
        <w:t>Word</w:t>
      </w:r>
      <w:r w:rsidRPr="008D6362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Pad</w:t>
      </w:r>
    </w:p>
    <w:p w:rsidR="00B878DA" w:rsidRDefault="00B878DA" w:rsidP="00732A46">
      <w:pPr>
        <w:pStyle w:val="Default"/>
        <w:pageBreakBefore/>
        <w:spacing w:line="360" w:lineRule="auto"/>
        <w:jc w:val="center"/>
        <w:rPr>
          <w:color w:val="auto"/>
          <w:sz w:val="28"/>
          <w:szCs w:val="28"/>
        </w:rPr>
      </w:pPr>
      <w:r w:rsidRPr="002775C3">
        <w:rPr>
          <w:b/>
          <w:bCs/>
          <w:color w:val="auto"/>
          <w:sz w:val="28"/>
          <w:szCs w:val="28"/>
        </w:rPr>
        <w:lastRenderedPageBreak/>
        <w:t xml:space="preserve">Завдання 3. </w:t>
      </w:r>
      <w:r w:rsidRPr="002775C3">
        <w:rPr>
          <w:color w:val="auto"/>
          <w:sz w:val="28"/>
          <w:szCs w:val="28"/>
        </w:rPr>
        <w:t>Самостійне завдання.</w:t>
      </w:r>
    </w:p>
    <w:p w:rsidR="007D1321" w:rsidRDefault="007D1321" w:rsidP="00732A46">
      <w:pPr>
        <w:pStyle w:val="Default"/>
        <w:spacing w:after="197" w:line="360" w:lineRule="auto"/>
        <w:rPr>
          <w:color w:val="auto"/>
          <w:sz w:val="28"/>
          <w:szCs w:val="28"/>
        </w:rPr>
      </w:pPr>
    </w:p>
    <w:p w:rsidR="00B878DA" w:rsidRPr="002775C3" w:rsidRDefault="00B878DA" w:rsidP="00732A46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1. Відстежити виконання процесу explorer.exe за допомогою диспетчера задач і командного рядка. </w:t>
      </w:r>
    </w:p>
    <w:p w:rsidR="00B878DA" w:rsidRPr="002775C3" w:rsidRDefault="00B878DA" w:rsidP="00732A46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2775C3">
        <w:rPr>
          <w:color w:val="auto"/>
          <w:sz w:val="28"/>
          <w:szCs w:val="28"/>
        </w:rPr>
        <w:t xml:space="preserve">2. Продемонструвати викладачу завершення і повторний запуск процесу explorer.exe з: </w:t>
      </w:r>
    </w:p>
    <w:p w:rsidR="00B878DA" w:rsidRPr="007D1321" w:rsidRDefault="007D1321" w:rsidP="00732A46">
      <w:pPr>
        <w:pStyle w:val="Default"/>
        <w:spacing w:after="197" w:line="360" w:lineRule="auto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</w:rPr>
        <w:t> диспетчера зада</w:t>
      </w:r>
      <w:r w:rsidR="005E0802">
        <w:rPr>
          <w:color w:val="auto"/>
          <w:sz w:val="28"/>
          <w:szCs w:val="28"/>
          <w:lang w:val="uk-UA"/>
        </w:rPr>
        <w:t>ч</w:t>
      </w:r>
    </w:p>
    <w:p w:rsidR="007D1321" w:rsidRDefault="00B878DA" w:rsidP="00732A46">
      <w:pPr>
        <w:pStyle w:val="Default"/>
        <w:spacing w:after="197" w:line="360" w:lineRule="auto"/>
        <w:rPr>
          <w:color w:val="auto"/>
          <w:sz w:val="28"/>
          <w:szCs w:val="28"/>
          <w:lang w:val="uk-UA"/>
        </w:rPr>
      </w:pPr>
      <w:r w:rsidRPr="002775C3">
        <w:rPr>
          <w:color w:val="auto"/>
          <w:sz w:val="28"/>
          <w:szCs w:val="28"/>
        </w:rPr>
        <w:t> командного ряд</w:t>
      </w:r>
      <w:r w:rsidR="002775C3" w:rsidRPr="002775C3">
        <w:rPr>
          <w:color w:val="auto"/>
          <w:sz w:val="28"/>
          <w:szCs w:val="28"/>
        </w:rPr>
        <w:t>ка</w:t>
      </w:r>
      <w:r w:rsidR="007D1321">
        <w:rPr>
          <w:color w:val="auto"/>
          <w:sz w:val="28"/>
          <w:szCs w:val="28"/>
          <w:lang w:val="uk-UA"/>
        </w:rPr>
        <w:t xml:space="preserve"> (</w:t>
      </w:r>
      <w:r w:rsidR="005E0802">
        <w:rPr>
          <w:color w:val="auto"/>
          <w:sz w:val="28"/>
          <w:szCs w:val="28"/>
          <w:lang w:val="uk-UA"/>
        </w:rPr>
        <w:t>рис. 3</w:t>
      </w:r>
      <w:r w:rsidR="007D1321">
        <w:rPr>
          <w:color w:val="auto"/>
          <w:sz w:val="28"/>
          <w:szCs w:val="28"/>
          <w:lang w:val="uk-UA"/>
        </w:rPr>
        <w:t>).</w:t>
      </w:r>
    </w:p>
    <w:p w:rsidR="00732A46" w:rsidRPr="005E0802" w:rsidRDefault="00732A46" w:rsidP="00732A46">
      <w:pPr>
        <w:pStyle w:val="Default"/>
        <w:spacing w:after="197" w:line="360" w:lineRule="auto"/>
        <w:rPr>
          <w:color w:val="auto"/>
          <w:sz w:val="28"/>
          <w:szCs w:val="28"/>
          <w:lang w:val="uk-UA"/>
        </w:rPr>
      </w:pPr>
    </w:p>
    <w:p w:rsidR="007D1321" w:rsidRDefault="006A75A7" w:rsidP="00732A46">
      <w:pPr>
        <w:pStyle w:val="Default"/>
        <w:spacing w:after="197"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7" type="#_x0000_t75" style="width:493.5pt;height:369.75pt">
            <v:imagedata r:id="rId12" o:title="Virtu����������"/>
          </v:shape>
        </w:pict>
      </w:r>
    </w:p>
    <w:p w:rsidR="005E0802" w:rsidRPr="005E0802" w:rsidRDefault="005E0802" w:rsidP="00732A46">
      <w:pPr>
        <w:pStyle w:val="Default"/>
        <w:spacing w:after="197" w:line="360" w:lineRule="auto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uk-UA"/>
        </w:rPr>
        <w:t xml:space="preserve">Рис.3 Закриття і запуск </w:t>
      </w:r>
      <w:r>
        <w:rPr>
          <w:color w:val="auto"/>
          <w:sz w:val="28"/>
          <w:szCs w:val="28"/>
          <w:lang w:val="en-US"/>
        </w:rPr>
        <w:t>explorer’a</w:t>
      </w:r>
    </w:p>
    <w:sectPr w:rsidR="005E0802" w:rsidRPr="005E0802" w:rsidSect="00965FA7">
      <w:footerReference w:type="default" r:id="rId13"/>
      <w:pgSz w:w="11907" w:h="16840" w:code="9"/>
      <w:pgMar w:top="624" w:right="624" w:bottom="851" w:left="1418" w:header="720" w:footer="125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FC" w:rsidRDefault="00684AFC">
      <w:r>
        <w:separator/>
      </w:r>
    </w:p>
  </w:endnote>
  <w:endnote w:type="continuationSeparator" w:id="0">
    <w:p w:rsidR="00684AFC" w:rsidRDefault="0068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78DA">
      <w:trPr>
        <w:cantSplit/>
        <w:trHeight w:val="305"/>
      </w:trPr>
      <w:tc>
        <w:tcPr>
          <w:tcW w:w="340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11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13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78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7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B878DA" w:rsidRDefault="00B878DA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B878DA" w:rsidRDefault="00B878D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78DA">
      <w:trPr>
        <w:cantSplit/>
        <w:trHeight w:val="305"/>
      </w:trPr>
      <w:tc>
        <w:tcPr>
          <w:tcW w:w="340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11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13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78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7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78DA">
      <w:trPr>
        <w:cantSplit/>
        <w:trHeight w:val="305"/>
      </w:trPr>
      <w:tc>
        <w:tcPr>
          <w:tcW w:w="340" w:type="dxa"/>
          <w:vAlign w:val="center"/>
        </w:tcPr>
        <w:p w:rsidR="00B878DA" w:rsidRDefault="00B878DA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B878DA" w:rsidRDefault="00B878D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B878DA" w:rsidRDefault="00B878DA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B878DA" w:rsidRDefault="00B878D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</w:tr>
  </w:tbl>
  <w:p w:rsidR="00B878DA" w:rsidRDefault="00B878DA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878DA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B878DA" w:rsidRPr="00A34BD6" w:rsidRDefault="00B878DA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400862">
            <w:rPr>
              <w:sz w:val="40"/>
              <w:lang w:val="en-US"/>
            </w:rPr>
            <w:t>2</w:t>
          </w:r>
        </w:p>
      </w:tc>
    </w:tr>
    <w:tr w:rsidR="00B878DA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Pr="0024722F" w:rsidRDefault="00B878DA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6A75A7" w:rsidRPr="006A75A7" w:rsidRDefault="006A75A7" w:rsidP="006A75A7">
          <w:pPr>
            <w:pStyle w:val="Default"/>
            <w:spacing w:line="360" w:lineRule="auto"/>
            <w:jc w:val="center"/>
            <w:rPr>
              <w:bCs/>
            </w:rPr>
          </w:pPr>
          <w:r w:rsidRPr="006A75A7">
            <w:rPr>
              <w:bCs/>
            </w:rPr>
            <w:t>Управління пам'яттю і вводом/виводом в ОС Windows</w:t>
          </w:r>
        </w:p>
        <w:p w:rsidR="00B878DA" w:rsidRPr="006A75A7" w:rsidRDefault="00B878DA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B878DA" w:rsidRPr="00F57988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878DA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B878DA" w:rsidRPr="0024722F" w:rsidRDefault="00B878DA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B878DA" w:rsidRPr="009871F2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B878DA" w:rsidRPr="00B658D4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B878DA" w:rsidRPr="00ED4F3A" w:rsidRDefault="00922BE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4</w:t>
          </w:r>
        </w:p>
      </w:tc>
    </w:tr>
    <w:tr w:rsidR="00B878DA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317655" w:rsidRDefault="00B878DA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B878DA" w:rsidRPr="0024722F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B878D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B878DA" w:rsidRDefault="00B878D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878DA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878DA" w:rsidRPr="00B86D29" w:rsidRDefault="00B878DA" w:rsidP="009871F2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400862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878DA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8D6362" w:rsidRPr="008D6362">
            <w:rPr>
              <w:sz w:val="28"/>
              <w:szCs w:val="28"/>
            </w:rPr>
            <w:fldChar w:fldCharType="begin"/>
          </w:r>
          <w:r w:rsidR="008D6362" w:rsidRPr="008D6362">
            <w:rPr>
              <w:sz w:val="28"/>
              <w:szCs w:val="28"/>
            </w:rPr>
            <w:instrText>PAGE   \* MERGEFORMAT</w:instrText>
          </w:r>
          <w:r w:rsidR="008D6362" w:rsidRPr="008D6362">
            <w:rPr>
              <w:sz w:val="28"/>
              <w:szCs w:val="28"/>
            </w:rPr>
            <w:fldChar w:fldCharType="separate"/>
          </w:r>
          <w:r w:rsidR="006A75A7">
            <w:rPr>
              <w:noProof/>
              <w:sz w:val="28"/>
              <w:szCs w:val="28"/>
            </w:rPr>
            <w:t>2</w:t>
          </w:r>
          <w:r w:rsidR="008D6362" w:rsidRPr="008D6362">
            <w:rPr>
              <w:sz w:val="28"/>
              <w:szCs w:val="28"/>
            </w:rPr>
            <w:fldChar w:fldCharType="end"/>
          </w:r>
        </w:p>
      </w:tc>
    </w:tr>
    <w:tr w:rsidR="00B878DA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</w:tr>
  </w:tbl>
  <w:p w:rsidR="00B878DA" w:rsidRDefault="00B878DA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FC" w:rsidRDefault="00684AFC">
      <w:r>
        <w:separator/>
      </w:r>
    </w:p>
  </w:footnote>
  <w:footnote w:type="continuationSeparator" w:id="0">
    <w:p w:rsidR="00684AFC" w:rsidRDefault="00684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B54"/>
    <w:multiLevelType w:val="hybridMultilevel"/>
    <w:tmpl w:val="76621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99F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24F53"/>
    <w:multiLevelType w:val="multilevel"/>
    <w:tmpl w:val="E884A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2E4DDB"/>
    <w:multiLevelType w:val="multilevel"/>
    <w:tmpl w:val="1DB03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9595A"/>
    <w:multiLevelType w:val="multilevel"/>
    <w:tmpl w:val="5BB8F7D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604EA"/>
    <w:multiLevelType w:val="hybridMultilevel"/>
    <w:tmpl w:val="5C301AA0"/>
    <w:lvl w:ilvl="0" w:tplc="9E4650B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F46D5C"/>
    <w:multiLevelType w:val="hybridMultilevel"/>
    <w:tmpl w:val="343C2E6C"/>
    <w:lvl w:ilvl="0" w:tplc="64A47B7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27E48"/>
    <w:multiLevelType w:val="hybridMultilevel"/>
    <w:tmpl w:val="CC8A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7"/>
  </w:num>
  <w:num w:numId="4">
    <w:abstractNumId w:val="20"/>
  </w:num>
  <w:num w:numId="5">
    <w:abstractNumId w:val="19"/>
  </w:num>
  <w:num w:numId="6">
    <w:abstractNumId w:val="23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9"/>
  </w:num>
  <w:num w:numId="12">
    <w:abstractNumId w:val="15"/>
  </w:num>
  <w:num w:numId="13">
    <w:abstractNumId w:val="16"/>
  </w:num>
  <w:num w:numId="14">
    <w:abstractNumId w:val="18"/>
  </w:num>
  <w:num w:numId="15">
    <w:abstractNumId w:val="24"/>
  </w:num>
  <w:num w:numId="16">
    <w:abstractNumId w:val="21"/>
  </w:num>
  <w:num w:numId="17">
    <w:abstractNumId w:val="4"/>
  </w:num>
  <w:num w:numId="18">
    <w:abstractNumId w:val="11"/>
  </w:num>
  <w:num w:numId="19">
    <w:abstractNumId w:val="5"/>
  </w:num>
  <w:num w:numId="20">
    <w:abstractNumId w:val="7"/>
  </w:num>
  <w:num w:numId="21">
    <w:abstractNumId w:val="0"/>
  </w:num>
  <w:num w:numId="22">
    <w:abstractNumId w:val="25"/>
  </w:num>
  <w:num w:numId="23">
    <w:abstractNumId w:val="22"/>
  </w:num>
  <w:num w:numId="24">
    <w:abstractNumId w:val="1"/>
  </w:num>
  <w:num w:numId="25">
    <w:abstractNumId w:val="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209AB"/>
    <w:rsid w:val="000543FF"/>
    <w:rsid w:val="000566F1"/>
    <w:rsid w:val="00072394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079E8"/>
    <w:rsid w:val="00114B46"/>
    <w:rsid w:val="001241B1"/>
    <w:rsid w:val="0012791F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12AC"/>
    <w:rsid w:val="00192B54"/>
    <w:rsid w:val="001A380E"/>
    <w:rsid w:val="001C3940"/>
    <w:rsid w:val="001E446D"/>
    <w:rsid w:val="001E5472"/>
    <w:rsid w:val="001F1A43"/>
    <w:rsid w:val="00214F55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775C3"/>
    <w:rsid w:val="002878E3"/>
    <w:rsid w:val="002906CB"/>
    <w:rsid w:val="002A05DB"/>
    <w:rsid w:val="002B17E1"/>
    <w:rsid w:val="002B7E0B"/>
    <w:rsid w:val="002C0C34"/>
    <w:rsid w:val="002C0EA8"/>
    <w:rsid w:val="002D6C8A"/>
    <w:rsid w:val="002F0B97"/>
    <w:rsid w:val="002F2C3B"/>
    <w:rsid w:val="002F64B4"/>
    <w:rsid w:val="00303741"/>
    <w:rsid w:val="00305903"/>
    <w:rsid w:val="00306E91"/>
    <w:rsid w:val="00306ED3"/>
    <w:rsid w:val="0031326C"/>
    <w:rsid w:val="00315F43"/>
    <w:rsid w:val="00317655"/>
    <w:rsid w:val="00327575"/>
    <w:rsid w:val="00335C9A"/>
    <w:rsid w:val="003475FA"/>
    <w:rsid w:val="0038020F"/>
    <w:rsid w:val="00381432"/>
    <w:rsid w:val="003A055B"/>
    <w:rsid w:val="003C28EC"/>
    <w:rsid w:val="003C2BDB"/>
    <w:rsid w:val="003C613D"/>
    <w:rsid w:val="003F1451"/>
    <w:rsid w:val="003F46EA"/>
    <w:rsid w:val="00400862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328"/>
    <w:rsid w:val="00475762"/>
    <w:rsid w:val="00476301"/>
    <w:rsid w:val="00482E00"/>
    <w:rsid w:val="004C26FD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E0802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AFC"/>
    <w:rsid w:val="00684B1D"/>
    <w:rsid w:val="0069292A"/>
    <w:rsid w:val="006A75A7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32A46"/>
    <w:rsid w:val="007467CD"/>
    <w:rsid w:val="00752649"/>
    <w:rsid w:val="00752793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1321"/>
    <w:rsid w:val="007D280D"/>
    <w:rsid w:val="00801C87"/>
    <w:rsid w:val="00813CCC"/>
    <w:rsid w:val="00815F49"/>
    <w:rsid w:val="00823267"/>
    <w:rsid w:val="008343A1"/>
    <w:rsid w:val="00846732"/>
    <w:rsid w:val="00851272"/>
    <w:rsid w:val="00852172"/>
    <w:rsid w:val="0085596C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5C95"/>
    <w:rsid w:val="008C7756"/>
    <w:rsid w:val="008D6362"/>
    <w:rsid w:val="008E2544"/>
    <w:rsid w:val="008E3CB0"/>
    <w:rsid w:val="008E4705"/>
    <w:rsid w:val="009013FA"/>
    <w:rsid w:val="00905D8F"/>
    <w:rsid w:val="009077C4"/>
    <w:rsid w:val="00911702"/>
    <w:rsid w:val="00916798"/>
    <w:rsid w:val="009218A3"/>
    <w:rsid w:val="00922BE3"/>
    <w:rsid w:val="009368C9"/>
    <w:rsid w:val="00942410"/>
    <w:rsid w:val="009425F0"/>
    <w:rsid w:val="00965BD6"/>
    <w:rsid w:val="00965FA7"/>
    <w:rsid w:val="00981BE8"/>
    <w:rsid w:val="0098669D"/>
    <w:rsid w:val="009871F2"/>
    <w:rsid w:val="00992F6D"/>
    <w:rsid w:val="009D7994"/>
    <w:rsid w:val="009E19CB"/>
    <w:rsid w:val="009E3A2D"/>
    <w:rsid w:val="009E66C2"/>
    <w:rsid w:val="009F1FF0"/>
    <w:rsid w:val="00A039B2"/>
    <w:rsid w:val="00A042CC"/>
    <w:rsid w:val="00A079A2"/>
    <w:rsid w:val="00A24F6D"/>
    <w:rsid w:val="00A25146"/>
    <w:rsid w:val="00A31E79"/>
    <w:rsid w:val="00A340DD"/>
    <w:rsid w:val="00A34BD6"/>
    <w:rsid w:val="00A473CD"/>
    <w:rsid w:val="00A478A6"/>
    <w:rsid w:val="00A47C9E"/>
    <w:rsid w:val="00A6712D"/>
    <w:rsid w:val="00A672DF"/>
    <w:rsid w:val="00A70FAC"/>
    <w:rsid w:val="00A730E3"/>
    <w:rsid w:val="00A731A8"/>
    <w:rsid w:val="00A8324C"/>
    <w:rsid w:val="00A84C8B"/>
    <w:rsid w:val="00A86AB5"/>
    <w:rsid w:val="00A904BF"/>
    <w:rsid w:val="00A95475"/>
    <w:rsid w:val="00A9559F"/>
    <w:rsid w:val="00A95616"/>
    <w:rsid w:val="00A978CE"/>
    <w:rsid w:val="00AA3D34"/>
    <w:rsid w:val="00AB00FB"/>
    <w:rsid w:val="00AB460A"/>
    <w:rsid w:val="00AC1072"/>
    <w:rsid w:val="00AC468C"/>
    <w:rsid w:val="00AC5720"/>
    <w:rsid w:val="00AD6C31"/>
    <w:rsid w:val="00AE1E5A"/>
    <w:rsid w:val="00AE20C6"/>
    <w:rsid w:val="00B02E3D"/>
    <w:rsid w:val="00B051CD"/>
    <w:rsid w:val="00B072D4"/>
    <w:rsid w:val="00B116D3"/>
    <w:rsid w:val="00B13E71"/>
    <w:rsid w:val="00B274DE"/>
    <w:rsid w:val="00B441F9"/>
    <w:rsid w:val="00B47294"/>
    <w:rsid w:val="00B57BA7"/>
    <w:rsid w:val="00B658D4"/>
    <w:rsid w:val="00B65BB3"/>
    <w:rsid w:val="00B7121B"/>
    <w:rsid w:val="00B84A68"/>
    <w:rsid w:val="00B85DC8"/>
    <w:rsid w:val="00B8632C"/>
    <w:rsid w:val="00B86D29"/>
    <w:rsid w:val="00B87557"/>
    <w:rsid w:val="00B878DA"/>
    <w:rsid w:val="00B940DB"/>
    <w:rsid w:val="00B967DC"/>
    <w:rsid w:val="00BC169D"/>
    <w:rsid w:val="00BD7674"/>
    <w:rsid w:val="00BE0189"/>
    <w:rsid w:val="00BF291D"/>
    <w:rsid w:val="00C078C6"/>
    <w:rsid w:val="00C16261"/>
    <w:rsid w:val="00C21C83"/>
    <w:rsid w:val="00C2362A"/>
    <w:rsid w:val="00C40B70"/>
    <w:rsid w:val="00C53064"/>
    <w:rsid w:val="00C57CF7"/>
    <w:rsid w:val="00C72032"/>
    <w:rsid w:val="00CA1FC0"/>
    <w:rsid w:val="00CA6A75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56CF2"/>
    <w:rsid w:val="00D661A6"/>
    <w:rsid w:val="00D757BF"/>
    <w:rsid w:val="00D75CC6"/>
    <w:rsid w:val="00D9181A"/>
    <w:rsid w:val="00DA1BA1"/>
    <w:rsid w:val="00DA5D6D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347F6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2873"/>
    <w:rsid w:val="00F238A0"/>
    <w:rsid w:val="00F42930"/>
    <w:rsid w:val="00F54DED"/>
    <w:rsid w:val="00F55C81"/>
    <w:rsid w:val="00F57988"/>
    <w:rsid w:val="00F64A54"/>
    <w:rsid w:val="00F772A6"/>
    <w:rsid w:val="00F90778"/>
    <w:rsid w:val="00FA63E0"/>
    <w:rsid w:val="00FB0CD6"/>
    <w:rsid w:val="00FB44E7"/>
    <w:rsid w:val="00FB6815"/>
    <w:rsid w:val="00FB707A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179D91"/>
  <w15:docId w15:val="{DB85A971-B6BE-4A4D-B267-30A9ECA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315F43"/>
  </w:style>
  <w:style w:type="paragraph" w:styleId="af">
    <w:name w:val="List Paragraph"/>
    <w:basedOn w:val="a"/>
    <w:uiPriority w:val="34"/>
    <w:qFormat/>
    <w:rsid w:val="00C078C6"/>
    <w:pPr>
      <w:ind w:left="708"/>
    </w:pPr>
  </w:style>
  <w:style w:type="paragraph" w:styleId="af0">
    <w:name w:val="Balloon Text"/>
    <w:basedOn w:val="a"/>
    <w:link w:val="af1"/>
    <w:semiHidden/>
    <w:unhideWhenUsed/>
    <w:rsid w:val="0012791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semiHidden/>
    <w:rsid w:val="0012791F"/>
    <w:rPr>
      <w:rFonts w:ascii="Segoe UI" w:hAnsi="Segoe UI" w:cs="Segoe UI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70E8-9693-4248-A36F-37FCABA0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408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36</cp:revision>
  <cp:lastPrinted>2016-09-25T11:24:00Z</cp:lastPrinted>
  <dcterms:created xsi:type="dcterms:W3CDTF">2015-09-20T08:40:00Z</dcterms:created>
  <dcterms:modified xsi:type="dcterms:W3CDTF">2016-10-16T10:18:00Z</dcterms:modified>
</cp:coreProperties>
</file>