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92" w:rsidRPr="009C0A6A" w:rsidRDefault="00EA2F92" w:rsidP="009C0A6A">
      <w:pPr>
        <w:spacing w:line="360" w:lineRule="auto"/>
        <w:ind w:firstLine="0"/>
        <w:rPr>
          <w:sz w:val="28"/>
          <w:szCs w:val="28"/>
        </w:rPr>
      </w:pPr>
    </w:p>
    <w:p w:rsidR="00EA2F92" w:rsidRPr="009C0A6A" w:rsidRDefault="00EA2F92" w:rsidP="009C0A6A">
      <w:pPr>
        <w:spacing w:line="360" w:lineRule="auto"/>
        <w:rPr>
          <w:sz w:val="28"/>
          <w:szCs w:val="28"/>
        </w:rPr>
      </w:pPr>
    </w:p>
    <w:p w:rsidR="00EA2F92" w:rsidRPr="009C0A6A" w:rsidRDefault="00EA2F92" w:rsidP="009C0A6A">
      <w:pPr>
        <w:spacing w:line="360" w:lineRule="auto"/>
        <w:rPr>
          <w:sz w:val="28"/>
          <w:szCs w:val="28"/>
        </w:rPr>
      </w:pPr>
    </w:p>
    <w:p w:rsidR="00EA2F92" w:rsidRPr="009C0A6A" w:rsidRDefault="00EA2F92" w:rsidP="009C0A6A">
      <w:pPr>
        <w:spacing w:line="360" w:lineRule="auto"/>
        <w:rPr>
          <w:sz w:val="28"/>
          <w:szCs w:val="28"/>
        </w:rPr>
      </w:pPr>
    </w:p>
    <w:p w:rsidR="00EA2F92" w:rsidRPr="009C0A6A" w:rsidRDefault="00EA2F92" w:rsidP="009C0A6A">
      <w:pPr>
        <w:spacing w:line="360" w:lineRule="auto"/>
        <w:ind w:firstLine="0"/>
        <w:rPr>
          <w:sz w:val="28"/>
          <w:szCs w:val="28"/>
          <w:lang w:val="en-US"/>
        </w:rPr>
        <w:sectPr w:rsidR="00EA2F92" w:rsidRPr="009C0A6A" w:rsidSect="00965FA7">
          <w:footerReference w:type="default" r:id="rId8"/>
          <w:footerReference w:type="first" r:id="rId9"/>
          <w:type w:val="continuous"/>
          <w:pgSz w:w="11907" w:h="16840" w:code="9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B16714" w:rsidRPr="009C0A6A" w:rsidRDefault="00B16714" w:rsidP="009C0A6A">
      <w:pPr>
        <w:pStyle w:val="Default"/>
        <w:spacing w:line="360" w:lineRule="auto"/>
        <w:jc w:val="center"/>
        <w:rPr>
          <w:sz w:val="28"/>
          <w:szCs w:val="28"/>
        </w:rPr>
      </w:pPr>
      <w:r w:rsidRPr="009C0A6A">
        <w:rPr>
          <w:b/>
          <w:bCs/>
          <w:sz w:val="28"/>
          <w:szCs w:val="28"/>
        </w:rPr>
        <w:lastRenderedPageBreak/>
        <w:t>Лабораторна робота № 7</w:t>
      </w:r>
    </w:p>
    <w:p w:rsidR="00B16714" w:rsidRPr="009C0A6A" w:rsidRDefault="00B16714" w:rsidP="009C0A6A">
      <w:pPr>
        <w:pStyle w:val="Default"/>
        <w:spacing w:line="360" w:lineRule="auto"/>
        <w:jc w:val="center"/>
        <w:rPr>
          <w:sz w:val="28"/>
          <w:szCs w:val="28"/>
        </w:rPr>
      </w:pPr>
      <w:r w:rsidRPr="009C0A6A">
        <w:rPr>
          <w:b/>
          <w:bCs/>
          <w:sz w:val="28"/>
          <w:szCs w:val="28"/>
        </w:rPr>
        <w:t>Установка та адміністрування операційної системи Linux</w:t>
      </w:r>
    </w:p>
    <w:p w:rsidR="00B16714" w:rsidRPr="009C0A6A" w:rsidRDefault="00B16714" w:rsidP="009C0A6A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9C0A6A">
        <w:rPr>
          <w:b/>
          <w:bCs/>
          <w:sz w:val="28"/>
          <w:szCs w:val="28"/>
        </w:rPr>
        <w:t>Мета роботи</w:t>
      </w:r>
      <w:r w:rsidRPr="009C0A6A">
        <w:rPr>
          <w:sz w:val="28"/>
          <w:szCs w:val="28"/>
        </w:rPr>
        <w:t>: придбати досвід установки та адміністрування операційної системи Linux.</w:t>
      </w:r>
      <w:bookmarkStart w:id="0" w:name="_GoBack"/>
      <w:bookmarkEnd w:id="0"/>
    </w:p>
    <w:p w:rsidR="00B16714" w:rsidRPr="009C0A6A" w:rsidRDefault="00B16714" w:rsidP="009C0A6A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B16714" w:rsidRPr="009C0A6A" w:rsidRDefault="00B16714" w:rsidP="009C0A6A">
      <w:pPr>
        <w:pStyle w:val="Default"/>
        <w:spacing w:line="360" w:lineRule="auto"/>
        <w:jc w:val="center"/>
        <w:rPr>
          <w:sz w:val="28"/>
          <w:szCs w:val="28"/>
        </w:rPr>
      </w:pPr>
      <w:r w:rsidRPr="009C0A6A">
        <w:rPr>
          <w:b/>
          <w:bCs/>
          <w:sz w:val="28"/>
          <w:szCs w:val="28"/>
        </w:rPr>
        <w:t>Порядок виконання роботи</w:t>
      </w:r>
    </w:p>
    <w:p w:rsidR="00B16714" w:rsidRPr="009C0A6A" w:rsidRDefault="00B16714" w:rsidP="009C0A6A">
      <w:pPr>
        <w:pStyle w:val="Default"/>
        <w:spacing w:line="360" w:lineRule="auto"/>
        <w:rPr>
          <w:sz w:val="28"/>
          <w:szCs w:val="28"/>
        </w:rPr>
      </w:pPr>
      <w:r w:rsidRPr="009C0A6A">
        <w:rPr>
          <w:sz w:val="28"/>
          <w:szCs w:val="28"/>
        </w:rPr>
        <w:t xml:space="preserve">В процесі установки необхідно реєструвати основні етапи установки в зошиті. </w:t>
      </w:r>
    </w:p>
    <w:p w:rsidR="00B16714" w:rsidRPr="009C0A6A" w:rsidRDefault="00B16714" w:rsidP="009C0A6A">
      <w:pPr>
        <w:pStyle w:val="Default"/>
        <w:spacing w:after="197" w:line="360" w:lineRule="auto"/>
        <w:rPr>
          <w:sz w:val="28"/>
          <w:szCs w:val="28"/>
        </w:rPr>
      </w:pPr>
      <w:r w:rsidRPr="009C0A6A">
        <w:rPr>
          <w:sz w:val="28"/>
          <w:szCs w:val="28"/>
        </w:rPr>
        <w:t xml:space="preserve">1. Створити віртуальну машину враховуючі тип операційної системи, а також мінімальні системні вимоги. </w:t>
      </w:r>
    </w:p>
    <w:p w:rsidR="00B16714" w:rsidRPr="009C0A6A" w:rsidRDefault="00B16714" w:rsidP="009C0A6A">
      <w:pPr>
        <w:pStyle w:val="Default"/>
        <w:spacing w:after="197" w:line="360" w:lineRule="auto"/>
        <w:rPr>
          <w:sz w:val="28"/>
          <w:szCs w:val="28"/>
        </w:rPr>
      </w:pPr>
      <w:r w:rsidRPr="009C0A6A">
        <w:rPr>
          <w:sz w:val="28"/>
          <w:szCs w:val="28"/>
        </w:rPr>
        <w:t>2. Завантажити пропонований образ для установки Linux Ubuntu і обрати мову установки.</w:t>
      </w:r>
    </w:p>
    <w:p w:rsidR="00B16714" w:rsidRPr="009C0A6A" w:rsidRDefault="00B16714" w:rsidP="009C0A6A">
      <w:pPr>
        <w:pStyle w:val="Default"/>
        <w:spacing w:after="197" w:line="360" w:lineRule="auto"/>
        <w:rPr>
          <w:sz w:val="28"/>
          <w:szCs w:val="28"/>
        </w:rPr>
      </w:pPr>
      <w:r w:rsidRPr="009C0A6A">
        <w:rPr>
          <w:sz w:val="28"/>
          <w:szCs w:val="28"/>
        </w:rPr>
        <w:t xml:space="preserve">3. Обрати пункт «Встановити Ubuntu». Після нетривалого очікування можна побачити вітання з пропозицією почати установку </w:t>
      </w:r>
    </w:p>
    <w:p w:rsidR="00B16714" w:rsidRPr="009C0A6A" w:rsidRDefault="00B16714" w:rsidP="009C0A6A">
      <w:pPr>
        <w:pStyle w:val="Default"/>
        <w:spacing w:line="360" w:lineRule="auto"/>
        <w:rPr>
          <w:sz w:val="28"/>
          <w:szCs w:val="28"/>
        </w:rPr>
      </w:pPr>
      <w:r w:rsidRPr="009C0A6A">
        <w:rPr>
          <w:sz w:val="28"/>
          <w:szCs w:val="28"/>
        </w:rPr>
        <w:t>4. Натиснути кнопку «Forward» («Далі»), після чого можна вибрати часовий пояс.</w:t>
      </w:r>
    </w:p>
    <w:p w:rsidR="00B16714" w:rsidRPr="009C0A6A" w:rsidRDefault="00B16714" w:rsidP="009C0A6A">
      <w:pPr>
        <w:pStyle w:val="Default"/>
        <w:spacing w:line="360" w:lineRule="auto"/>
        <w:jc w:val="center"/>
        <w:rPr>
          <w:sz w:val="28"/>
          <w:szCs w:val="28"/>
        </w:rPr>
      </w:pPr>
    </w:p>
    <w:p w:rsidR="00B16714" w:rsidRPr="009C0A6A" w:rsidRDefault="00695CF0" w:rsidP="009C0A6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262.5pt">
            <v:imagedata r:id="rId10" o:title="bandicam 2016-11-23 20-39-20-680"/>
          </v:shape>
        </w:pict>
      </w:r>
    </w:p>
    <w:p w:rsidR="00B16714" w:rsidRPr="009C0A6A" w:rsidRDefault="00B16714" w:rsidP="009C0A6A">
      <w:pPr>
        <w:pStyle w:val="Default"/>
        <w:spacing w:line="360" w:lineRule="auto"/>
        <w:jc w:val="center"/>
        <w:rPr>
          <w:sz w:val="28"/>
          <w:szCs w:val="28"/>
        </w:rPr>
      </w:pPr>
    </w:p>
    <w:p w:rsidR="00B16714" w:rsidRPr="009C0A6A" w:rsidRDefault="00B16714" w:rsidP="009C0A6A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>Рис. 1. Вибір мови установки</w:t>
      </w:r>
    </w:p>
    <w:p w:rsidR="00B16714" w:rsidRPr="009C0A6A" w:rsidRDefault="00B16714" w:rsidP="009C0A6A">
      <w:pPr>
        <w:pStyle w:val="Default"/>
        <w:spacing w:line="360" w:lineRule="auto"/>
        <w:rPr>
          <w:color w:val="auto"/>
          <w:sz w:val="28"/>
          <w:szCs w:val="28"/>
        </w:rPr>
      </w:pPr>
    </w:p>
    <w:p w:rsidR="00B16714" w:rsidRPr="009C0A6A" w:rsidRDefault="00695CF0" w:rsidP="009C0A6A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pict>
          <v:shape id="_x0000_i1026" type="#_x0000_t75" style="width:492.75pt;height:262.5pt">
            <v:imagedata r:id="rId11" o:title="bandicam 2016-11-23 20-42-32-079"/>
          </v:shape>
        </w:pict>
      </w:r>
    </w:p>
    <w:p w:rsidR="00B16714" w:rsidRPr="009C0A6A" w:rsidRDefault="00B16714" w:rsidP="009C0A6A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B16714" w:rsidRPr="009C0A6A" w:rsidRDefault="00B16714" w:rsidP="009C0A6A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>Рис. 4. Налаштування часового поясу</w:t>
      </w:r>
    </w:p>
    <w:p w:rsidR="00B16714" w:rsidRPr="009C0A6A" w:rsidRDefault="00B16714" w:rsidP="009C0A6A">
      <w:pPr>
        <w:pStyle w:val="Default"/>
        <w:spacing w:line="360" w:lineRule="auto"/>
        <w:rPr>
          <w:color w:val="auto"/>
          <w:sz w:val="28"/>
          <w:szCs w:val="28"/>
        </w:rPr>
      </w:pPr>
    </w:p>
    <w:p w:rsidR="00B16714" w:rsidRPr="009C0A6A" w:rsidRDefault="00B16714" w:rsidP="009C0A6A">
      <w:pPr>
        <w:pStyle w:val="Default"/>
        <w:spacing w:line="360" w:lineRule="auto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>5. Натиснути кнопку «Forward» («Далі»), після чого можна обрати розкладку клавіатури.</w:t>
      </w:r>
    </w:p>
    <w:p w:rsidR="00B16714" w:rsidRPr="009C0A6A" w:rsidRDefault="00B16714" w:rsidP="009C0A6A">
      <w:pPr>
        <w:pStyle w:val="Default"/>
        <w:spacing w:after="197" w:line="360" w:lineRule="auto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 xml:space="preserve">6. Натиснути кнопку «Forward» («Далі»), після чого буде видно меню підготовки розділів жорсткого диска до установки Ubuntu. </w:t>
      </w:r>
    </w:p>
    <w:p w:rsidR="00B16714" w:rsidRPr="009C0A6A" w:rsidRDefault="00B16714" w:rsidP="009C0A6A">
      <w:pPr>
        <w:pStyle w:val="Default"/>
        <w:spacing w:after="197" w:line="360" w:lineRule="auto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 xml:space="preserve">7. Обрати пункт «Використовувати весь диск». Пункт «Вказати розділи вручну (розширено)» виконується тільки за вказівкою викладача. </w:t>
      </w:r>
    </w:p>
    <w:p w:rsidR="00B16714" w:rsidRPr="009C0A6A" w:rsidRDefault="00B16714" w:rsidP="009C0A6A">
      <w:pPr>
        <w:pStyle w:val="Default"/>
        <w:spacing w:after="197" w:line="360" w:lineRule="auto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 xml:space="preserve">8. Натиснути «Forward» («Далі») після чого необхідно задати ім'я користувача. Щоб уникнути проблем з втратою логіна і пароля всім студентам задати: </w:t>
      </w:r>
    </w:p>
    <w:p w:rsidR="00B16714" w:rsidRPr="009C0A6A" w:rsidRDefault="00B16714" w:rsidP="009C0A6A">
      <w:pPr>
        <w:pStyle w:val="Default"/>
        <w:spacing w:after="197" w:line="360" w:lineRule="auto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 xml:space="preserve">o ім'я для входу в систему (login) – user; </w:t>
      </w:r>
    </w:p>
    <w:p w:rsidR="00B16714" w:rsidRPr="009C0A6A" w:rsidRDefault="00B16714" w:rsidP="009C0A6A">
      <w:pPr>
        <w:pStyle w:val="Default"/>
        <w:spacing w:after="197" w:line="360" w:lineRule="auto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 xml:space="preserve">o пароль (password) – 123456. </w:t>
      </w:r>
    </w:p>
    <w:p w:rsidR="00B16714" w:rsidRPr="009C0A6A" w:rsidRDefault="00B16714" w:rsidP="009C0A6A">
      <w:pPr>
        <w:pStyle w:val="Default"/>
        <w:spacing w:line="360" w:lineRule="auto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>o ім'я комп'ютера в мережі уточнити у викладача.</w:t>
      </w:r>
    </w:p>
    <w:p w:rsidR="00B16714" w:rsidRPr="009C0A6A" w:rsidRDefault="00B16714" w:rsidP="009C0A6A">
      <w:pPr>
        <w:pStyle w:val="Default"/>
        <w:spacing w:line="360" w:lineRule="auto"/>
        <w:rPr>
          <w:color w:val="auto"/>
          <w:sz w:val="28"/>
          <w:szCs w:val="28"/>
        </w:rPr>
      </w:pPr>
    </w:p>
    <w:p w:rsidR="00B16714" w:rsidRPr="009C0A6A" w:rsidRDefault="00695CF0" w:rsidP="009C0A6A">
      <w:pPr>
        <w:pStyle w:val="Default"/>
        <w:pageBreakBefore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pict>
          <v:shape id="_x0000_i1027" type="#_x0000_t75" style="width:492.75pt;height:262.5pt">
            <v:imagedata r:id="rId12" o:title="bandicam 2016-11-23 20-44-48-284"/>
          </v:shape>
        </w:pict>
      </w:r>
    </w:p>
    <w:p w:rsidR="009C0A6A" w:rsidRDefault="009C0A6A" w:rsidP="009C0A6A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B16714" w:rsidRPr="009C0A6A" w:rsidRDefault="00B16714" w:rsidP="009C0A6A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>Рис. 7. Меню ідентифікації майбутнього користувача</w:t>
      </w:r>
    </w:p>
    <w:p w:rsidR="00B16714" w:rsidRPr="009C0A6A" w:rsidRDefault="00B16714" w:rsidP="009C0A6A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B16714" w:rsidRPr="009C0A6A" w:rsidRDefault="00B16714" w:rsidP="009C0A6A">
      <w:pPr>
        <w:pStyle w:val="Default"/>
        <w:spacing w:line="360" w:lineRule="auto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 xml:space="preserve">9. Після заповнення всіх пунктів меню ідентифікації, натиснути «Forward» («Далі»). Далі можна побачити вікно зі зведеною інформацією про майбутню ОС.  </w:t>
      </w:r>
    </w:p>
    <w:p w:rsidR="00B16714" w:rsidRPr="009C0A6A" w:rsidRDefault="00B16714" w:rsidP="009C0A6A">
      <w:pPr>
        <w:pStyle w:val="Default"/>
        <w:spacing w:after="197" w:line="360" w:lineRule="auto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 xml:space="preserve">10. Натиснути кнопку «Встановити». В наступному вікні натиснути «Перезавантажити». </w:t>
      </w:r>
    </w:p>
    <w:p w:rsidR="00B16714" w:rsidRPr="009C0A6A" w:rsidRDefault="00B16714" w:rsidP="009C0A6A">
      <w:pPr>
        <w:pStyle w:val="Default"/>
        <w:spacing w:after="197" w:line="360" w:lineRule="auto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 xml:space="preserve">11. Інструкцією передбачається витяг фізичного диску або образу. Для цього під час перезавантаження у верхньому меню вікна програми Virtual Box необхідно знайти пункт «Пристрої», і в меню пункту «Відключити CD / DVD-ROM ». Потім натиснути клавіші Ctrl + R для перезавантаження віртуальної машини. </w:t>
      </w:r>
    </w:p>
    <w:p w:rsidR="00B16714" w:rsidRPr="009C0A6A" w:rsidRDefault="00B16714" w:rsidP="009C0A6A">
      <w:pPr>
        <w:pStyle w:val="Default"/>
        <w:spacing w:line="360" w:lineRule="auto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>12. Після невеликого діалогу з введенням імені користувача і пароля (ім'я пишеться без великих літер) можна побачити ОС Linux Ubuntu з підключеним робочим столом GNOME.</w:t>
      </w:r>
    </w:p>
    <w:p w:rsidR="00B16714" w:rsidRPr="009C0A6A" w:rsidRDefault="00B16714" w:rsidP="009C0A6A">
      <w:pPr>
        <w:pStyle w:val="Default"/>
        <w:spacing w:line="360" w:lineRule="auto"/>
        <w:rPr>
          <w:color w:val="auto"/>
          <w:sz w:val="28"/>
          <w:szCs w:val="28"/>
        </w:rPr>
      </w:pPr>
    </w:p>
    <w:p w:rsidR="00617B17" w:rsidRPr="009C0A6A" w:rsidRDefault="00AB5819" w:rsidP="009C0A6A">
      <w:pPr>
        <w:pStyle w:val="Default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pict>
          <v:shape id="_x0000_i1028" type="#_x0000_t75" style="width:492.75pt;height:262.5pt">
            <v:imagedata r:id="rId13" o:title="bandicam 2016-11-23 20-45-04-248"/>
          </v:shape>
        </w:pict>
      </w:r>
    </w:p>
    <w:p w:rsidR="00617B17" w:rsidRPr="009C0A6A" w:rsidRDefault="00617B17" w:rsidP="009C0A6A">
      <w:pPr>
        <w:pStyle w:val="Default"/>
        <w:spacing w:line="360" w:lineRule="auto"/>
        <w:rPr>
          <w:color w:val="auto"/>
          <w:sz w:val="28"/>
          <w:szCs w:val="28"/>
        </w:rPr>
      </w:pPr>
    </w:p>
    <w:p w:rsidR="00617B17" w:rsidRDefault="00617B17" w:rsidP="009C0A6A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 xml:space="preserve">Рис. 10. </w:t>
      </w:r>
      <w:r w:rsidRPr="009C0A6A">
        <w:rPr>
          <w:color w:val="auto"/>
          <w:sz w:val="28"/>
          <w:szCs w:val="28"/>
          <w:lang w:val="uk-UA"/>
        </w:rPr>
        <w:t xml:space="preserve">Установка </w:t>
      </w:r>
      <w:r w:rsidRPr="009C0A6A">
        <w:rPr>
          <w:color w:val="auto"/>
          <w:sz w:val="28"/>
          <w:szCs w:val="28"/>
        </w:rPr>
        <w:t>ОС Linux Ubuntu</w:t>
      </w:r>
    </w:p>
    <w:p w:rsidR="009C0A6A" w:rsidRPr="009C0A6A" w:rsidRDefault="009C0A6A" w:rsidP="009C0A6A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617B17" w:rsidRPr="009C0A6A" w:rsidRDefault="00AB5819" w:rsidP="009C0A6A">
      <w:pPr>
        <w:pStyle w:val="Default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pict>
          <v:shape id="_x0000_i1029" type="#_x0000_t75" style="width:492.75pt;height:262.5pt">
            <v:imagedata r:id="rId14" o:title="bandicam 2016-11-23 21-01-59-648"/>
          </v:shape>
        </w:pict>
      </w:r>
    </w:p>
    <w:p w:rsidR="00B16714" w:rsidRPr="009C0A6A" w:rsidRDefault="00B16714" w:rsidP="009C0A6A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B16714" w:rsidRPr="009C0A6A" w:rsidRDefault="00B16714" w:rsidP="009C0A6A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t>Рис. 10. ОС Linux Ubuntu з підключеним робочим столом GNOME</w:t>
      </w:r>
    </w:p>
    <w:p w:rsidR="00B16714" w:rsidRDefault="00B16714" w:rsidP="009C0A6A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9C0A6A" w:rsidRPr="009C0A6A" w:rsidRDefault="009C0A6A" w:rsidP="009C0A6A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B16714" w:rsidRPr="009C0A6A" w:rsidRDefault="00B16714" w:rsidP="009C0A6A">
      <w:pPr>
        <w:pStyle w:val="Default"/>
        <w:spacing w:after="199" w:line="360" w:lineRule="auto"/>
        <w:rPr>
          <w:color w:val="auto"/>
          <w:sz w:val="28"/>
          <w:szCs w:val="28"/>
        </w:rPr>
      </w:pPr>
      <w:r w:rsidRPr="009C0A6A">
        <w:rPr>
          <w:color w:val="auto"/>
          <w:sz w:val="28"/>
          <w:szCs w:val="28"/>
        </w:rPr>
        <w:lastRenderedPageBreak/>
        <w:t xml:space="preserve">13. Встановити доповнення до гостьової ОС. Після монтування нового носія (на робочому столі), знайти на ньому файл avtoran.sh, запустити його подвійним кліком і в діалоговому вікні натиснути «запустити через термінал». Далі процес буде автоматизованим. </w:t>
      </w:r>
    </w:p>
    <w:p w:rsidR="00B16714" w:rsidRPr="009C0A6A" w:rsidRDefault="00B16714" w:rsidP="009C0A6A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  <w:r w:rsidRPr="009C0A6A">
        <w:rPr>
          <w:color w:val="auto"/>
          <w:sz w:val="28"/>
          <w:szCs w:val="28"/>
        </w:rPr>
        <w:t xml:space="preserve">14. </w:t>
      </w:r>
      <w:r w:rsidRPr="009C0A6A">
        <w:rPr>
          <w:color w:val="auto"/>
          <w:sz w:val="28"/>
          <w:szCs w:val="28"/>
          <w:lang w:val="en-US"/>
        </w:rPr>
        <w:t xml:space="preserve">OC Linux </w:t>
      </w:r>
      <w:r w:rsidRPr="009C0A6A">
        <w:rPr>
          <w:color w:val="auto"/>
          <w:sz w:val="28"/>
          <w:szCs w:val="28"/>
          <w:lang w:val="uk-UA"/>
        </w:rPr>
        <w:t>успішно встановлена</w:t>
      </w:r>
    </w:p>
    <w:p w:rsidR="00B16714" w:rsidRDefault="00B16714" w:rsidP="009C0A6A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</w:p>
    <w:p w:rsidR="009C0A6A" w:rsidRDefault="009C0A6A" w:rsidP="009C0A6A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</w:p>
    <w:p w:rsidR="009C0A6A" w:rsidRDefault="009C0A6A" w:rsidP="009C0A6A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</w:p>
    <w:p w:rsidR="009C0A6A" w:rsidRDefault="009C0A6A" w:rsidP="009C0A6A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</w:p>
    <w:p w:rsidR="009C0A6A" w:rsidRPr="009C0A6A" w:rsidRDefault="009C0A6A" w:rsidP="009C0A6A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</w:p>
    <w:p w:rsidR="00A02F91" w:rsidRPr="009C0A6A" w:rsidRDefault="00B16714" w:rsidP="009C0A6A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  <w:r w:rsidRPr="009C0A6A">
        <w:rPr>
          <w:b/>
          <w:color w:val="auto"/>
          <w:sz w:val="28"/>
          <w:szCs w:val="28"/>
          <w:lang w:val="uk-UA"/>
        </w:rPr>
        <w:t>Висновок:</w:t>
      </w:r>
      <w:r w:rsidRPr="009C0A6A">
        <w:rPr>
          <w:color w:val="auto"/>
          <w:sz w:val="28"/>
          <w:szCs w:val="28"/>
          <w:lang w:val="uk-UA"/>
        </w:rPr>
        <w:t xml:space="preserve"> </w:t>
      </w:r>
      <w:r w:rsidRPr="009C0A6A">
        <w:rPr>
          <w:sz w:val="28"/>
          <w:szCs w:val="28"/>
          <w:lang w:val="uk-UA"/>
        </w:rPr>
        <w:t>на цій лабораторній роботі я</w:t>
      </w:r>
      <w:r w:rsidRPr="009C0A6A">
        <w:rPr>
          <w:sz w:val="28"/>
          <w:szCs w:val="28"/>
          <w:lang w:val="uk-UA" w:eastAsia="uk-UA"/>
        </w:rPr>
        <w:t xml:space="preserve"> </w:t>
      </w:r>
      <w:r w:rsidRPr="009C0A6A">
        <w:rPr>
          <w:sz w:val="28"/>
          <w:szCs w:val="28"/>
          <w:lang w:val="uk-UA"/>
        </w:rPr>
        <w:t xml:space="preserve">придбав досвід установки операційної системи </w:t>
      </w:r>
      <w:r w:rsidR="00617B17" w:rsidRPr="009C0A6A">
        <w:rPr>
          <w:sz w:val="28"/>
          <w:szCs w:val="28"/>
          <w:lang w:val="en-US"/>
        </w:rPr>
        <w:t>Linux</w:t>
      </w:r>
      <w:r w:rsidR="00617B17" w:rsidRPr="009C0A6A">
        <w:rPr>
          <w:sz w:val="28"/>
          <w:szCs w:val="28"/>
        </w:rPr>
        <w:t xml:space="preserve"> </w:t>
      </w:r>
      <w:r w:rsidR="00617B17" w:rsidRPr="009C0A6A">
        <w:rPr>
          <w:sz w:val="28"/>
          <w:szCs w:val="28"/>
          <w:lang w:val="en-US"/>
        </w:rPr>
        <w:t>Ubuntu</w:t>
      </w:r>
      <w:r w:rsidRPr="009C0A6A">
        <w:rPr>
          <w:sz w:val="28"/>
          <w:szCs w:val="28"/>
          <w:lang w:val="uk-UA"/>
        </w:rPr>
        <w:t xml:space="preserve">. </w:t>
      </w:r>
      <w:r w:rsidRPr="009C0A6A">
        <w:rPr>
          <w:sz w:val="28"/>
          <w:szCs w:val="28"/>
        </w:rPr>
        <w:t>Ознайомився на практиці з основними групами програм, що входять в системне програмне забезпечення.</w:t>
      </w:r>
    </w:p>
    <w:sectPr w:rsidR="00A02F91" w:rsidRPr="009C0A6A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819" w:rsidRDefault="00AB5819">
      <w:r>
        <w:separator/>
      </w:r>
    </w:p>
  </w:endnote>
  <w:endnote w:type="continuationSeparator" w:id="0">
    <w:p w:rsidR="00AB5819" w:rsidRDefault="00AB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2F92">
      <w:trPr>
        <w:cantSplit/>
        <w:trHeight w:val="305"/>
      </w:trPr>
      <w:tc>
        <w:tcPr>
          <w:tcW w:w="340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511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113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878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47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2F92" w:rsidRDefault="00EA2F92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2F92" w:rsidRDefault="00EA2F92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2F92">
      <w:trPr>
        <w:cantSplit/>
        <w:trHeight w:val="305"/>
      </w:trPr>
      <w:tc>
        <w:tcPr>
          <w:tcW w:w="340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511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113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878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47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2F92" w:rsidRDefault="00EA2F92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2F92">
      <w:trPr>
        <w:cantSplit/>
        <w:trHeight w:val="305"/>
      </w:trPr>
      <w:tc>
        <w:tcPr>
          <w:tcW w:w="340" w:type="dxa"/>
          <w:vAlign w:val="center"/>
        </w:tcPr>
        <w:p w:rsidR="00EA2F92" w:rsidRDefault="00EA2F92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2F92" w:rsidRDefault="00EA2F92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2F92" w:rsidRDefault="00EA2F92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2F92" w:rsidRDefault="00EA2F92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2F92" w:rsidRDefault="00EA2F92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2F92" w:rsidRDefault="00EA2F92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2F92" w:rsidRDefault="00EA2F92">
          <w:pPr>
            <w:pStyle w:val="a4"/>
            <w:ind w:right="-1474" w:firstLine="0"/>
            <w:jc w:val="left"/>
          </w:pPr>
        </w:p>
      </w:tc>
    </w:tr>
  </w:tbl>
  <w:p w:rsidR="00EA2F92" w:rsidRDefault="00EA2F92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2F9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Pr="00630776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en-US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EA2F92" w:rsidRPr="00A34BD6" w:rsidRDefault="00EA2F92" w:rsidP="00A34BD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 w:rsidR="00552B8E">
            <w:rPr>
              <w:sz w:val="40"/>
            </w:rPr>
            <w:t>.050202</w:t>
          </w:r>
          <w:r>
            <w:rPr>
              <w:sz w:val="40"/>
            </w:rPr>
            <w:t>.1341.</w:t>
          </w:r>
          <w:r>
            <w:rPr>
              <w:sz w:val="40"/>
              <w:lang w:val="uk-UA"/>
            </w:rPr>
            <w:t>ЛР.</w:t>
          </w:r>
          <w:r w:rsidR="00B16714">
            <w:rPr>
              <w:sz w:val="40"/>
              <w:lang w:val="en-US"/>
            </w:rPr>
            <w:t>7</w:t>
          </w:r>
        </w:p>
      </w:tc>
    </w:tr>
    <w:tr w:rsidR="00EA2F9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Pr="0024722F" w:rsidRDefault="00EA2F92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2F92" w:rsidRPr="00B51578" w:rsidRDefault="00E40592" w:rsidP="00E40592">
          <w:pPr>
            <w:pStyle w:val="Default"/>
            <w:spacing w:line="360" w:lineRule="auto"/>
            <w:jc w:val="center"/>
            <w:rPr>
              <w:bCs/>
            </w:rPr>
          </w:pPr>
          <w:r w:rsidRPr="00E40592">
            <w:rPr>
              <w:bCs/>
            </w:rPr>
            <w:t xml:space="preserve">Установка та адміністрування </w:t>
          </w:r>
          <w:r w:rsidR="00AD36F9">
            <w:rPr>
              <w:bCs/>
            </w:rPr>
            <w:t>операційної системи Linux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2F92" w:rsidRPr="00F57988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2F9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A2F92" w:rsidRPr="0024722F" w:rsidRDefault="00EA2F92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A2F92" w:rsidRPr="009871F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A2F92" w:rsidRPr="00B658D4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AD36F9" w:rsidRPr="00AD36F9" w:rsidRDefault="00AD36F9" w:rsidP="00AD36F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6</w:t>
          </w:r>
        </w:p>
      </w:tc>
    </w:tr>
    <w:tr w:rsidR="00EA2F9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317655" w:rsidRDefault="00EA2F92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Козлов О. 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A2F92" w:rsidRPr="0024722F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EA2F9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A2F92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A2F92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2F92" w:rsidRDefault="00EA2F9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475762" w:rsidRDefault="00795744" w:rsidP="00CA1FC0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552B8E">
            <w:rPr>
              <w:sz w:val="40"/>
            </w:rPr>
            <w:t>.050202</w:t>
          </w:r>
          <w:r>
            <w:rPr>
              <w:sz w:val="40"/>
            </w:rPr>
            <w:t>.1341.</w:t>
          </w:r>
          <w:r>
            <w:rPr>
              <w:sz w:val="40"/>
              <w:lang w:val="uk-UA"/>
            </w:rPr>
            <w:t>ЛР.</w:t>
          </w:r>
          <w:r w:rsidR="00695CF0">
            <w:rPr>
              <w:sz w:val="40"/>
              <w:lang w:val="en-US"/>
            </w:rPr>
            <w:t>7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EA2F92" w:rsidRPr="00EA2F92">
            <w:rPr>
              <w:sz w:val="28"/>
              <w:szCs w:val="28"/>
            </w:rPr>
            <w:fldChar w:fldCharType="begin"/>
          </w:r>
          <w:r w:rsidR="00EA2F92" w:rsidRPr="00EA2F92">
            <w:rPr>
              <w:sz w:val="28"/>
              <w:szCs w:val="28"/>
            </w:rPr>
            <w:instrText>PAGE   \* MERGEFORMAT</w:instrText>
          </w:r>
          <w:r w:rsidR="00EA2F92" w:rsidRPr="00EA2F92">
            <w:rPr>
              <w:sz w:val="28"/>
              <w:szCs w:val="28"/>
            </w:rPr>
            <w:fldChar w:fldCharType="separate"/>
          </w:r>
          <w:r w:rsidR="00695CF0">
            <w:rPr>
              <w:noProof/>
              <w:sz w:val="28"/>
              <w:szCs w:val="28"/>
            </w:rPr>
            <w:t>2</w:t>
          </w:r>
          <w:r w:rsidR="00EA2F92" w:rsidRPr="00EA2F92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819" w:rsidRDefault="00AB5819">
      <w:r>
        <w:separator/>
      </w:r>
    </w:p>
  </w:footnote>
  <w:footnote w:type="continuationSeparator" w:id="0">
    <w:p w:rsidR="00AB5819" w:rsidRDefault="00AB5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0CCE"/>
    <w:multiLevelType w:val="hybridMultilevel"/>
    <w:tmpl w:val="B89E0F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1FF"/>
    <w:multiLevelType w:val="hybridMultilevel"/>
    <w:tmpl w:val="8CBEBE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182F"/>
    <w:multiLevelType w:val="hybridMultilevel"/>
    <w:tmpl w:val="1084F8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640FC"/>
    <w:multiLevelType w:val="hybridMultilevel"/>
    <w:tmpl w:val="8BDC20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C00B8"/>
    <w:multiLevelType w:val="hybridMultilevel"/>
    <w:tmpl w:val="D76873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A749A0"/>
    <w:multiLevelType w:val="hybridMultilevel"/>
    <w:tmpl w:val="935237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77274E"/>
    <w:multiLevelType w:val="hybridMultilevel"/>
    <w:tmpl w:val="73863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304F2"/>
    <w:multiLevelType w:val="hybridMultilevel"/>
    <w:tmpl w:val="13BA2F3E"/>
    <w:lvl w:ilvl="0" w:tplc="93B6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D7FA8"/>
    <w:multiLevelType w:val="hybridMultilevel"/>
    <w:tmpl w:val="53DEC2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0191855"/>
    <w:multiLevelType w:val="hybridMultilevel"/>
    <w:tmpl w:val="3496EE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B21D3"/>
    <w:multiLevelType w:val="hybridMultilevel"/>
    <w:tmpl w:val="984C2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027EE"/>
    <w:multiLevelType w:val="hybridMultilevel"/>
    <w:tmpl w:val="3AB24F7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4" w15:restartNumberingAfterBreak="0">
    <w:nsid w:val="56DB4CAC"/>
    <w:multiLevelType w:val="hybridMultilevel"/>
    <w:tmpl w:val="6902CB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5052F"/>
    <w:multiLevelType w:val="hybridMultilevel"/>
    <w:tmpl w:val="69626F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82520"/>
    <w:multiLevelType w:val="hybridMultilevel"/>
    <w:tmpl w:val="D95880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35153"/>
    <w:multiLevelType w:val="hybridMultilevel"/>
    <w:tmpl w:val="3C8898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54189"/>
    <w:multiLevelType w:val="hybridMultilevel"/>
    <w:tmpl w:val="EBE67E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F247DA"/>
    <w:multiLevelType w:val="hybridMultilevel"/>
    <w:tmpl w:val="7CE600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812C8"/>
    <w:multiLevelType w:val="hybridMultilevel"/>
    <w:tmpl w:val="69626F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D270B"/>
    <w:multiLevelType w:val="hybridMultilevel"/>
    <w:tmpl w:val="5BB8F7DE"/>
    <w:lvl w:ilvl="0" w:tplc="9E4650B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F355D"/>
    <w:multiLevelType w:val="hybridMultilevel"/>
    <w:tmpl w:val="73863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41D34"/>
    <w:multiLevelType w:val="hybridMultilevel"/>
    <w:tmpl w:val="04C2DD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2"/>
  </w:num>
  <w:num w:numId="3">
    <w:abstractNumId w:val="22"/>
  </w:num>
  <w:num w:numId="4">
    <w:abstractNumId w:val="28"/>
  </w:num>
  <w:num w:numId="5">
    <w:abstractNumId w:val="27"/>
  </w:num>
  <w:num w:numId="6">
    <w:abstractNumId w:val="32"/>
  </w:num>
  <w:num w:numId="7">
    <w:abstractNumId w:val="2"/>
  </w:num>
  <w:num w:numId="8">
    <w:abstractNumId w:val="8"/>
  </w:num>
  <w:num w:numId="9">
    <w:abstractNumId w:val="0"/>
  </w:num>
  <w:num w:numId="10">
    <w:abstractNumId w:val="13"/>
  </w:num>
  <w:num w:numId="11">
    <w:abstractNumId w:val="10"/>
  </w:num>
  <w:num w:numId="12">
    <w:abstractNumId w:val="17"/>
  </w:num>
  <w:num w:numId="13">
    <w:abstractNumId w:val="18"/>
  </w:num>
  <w:num w:numId="14">
    <w:abstractNumId w:val="23"/>
  </w:num>
  <w:num w:numId="15">
    <w:abstractNumId w:val="34"/>
  </w:num>
  <w:num w:numId="16">
    <w:abstractNumId w:val="29"/>
  </w:num>
  <w:num w:numId="17">
    <w:abstractNumId w:val="4"/>
  </w:num>
  <w:num w:numId="18">
    <w:abstractNumId w:val="11"/>
  </w:num>
  <w:num w:numId="19">
    <w:abstractNumId w:val="36"/>
  </w:num>
  <w:num w:numId="20">
    <w:abstractNumId w:val="3"/>
  </w:num>
  <w:num w:numId="21">
    <w:abstractNumId w:val="15"/>
  </w:num>
  <w:num w:numId="22">
    <w:abstractNumId w:val="37"/>
  </w:num>
  <w:num w:numId="23">
    <w:abstractNumId w:val="6"/>
  </w:num>
  <w:num w:numId="24">
    <w:abstractNumId w:val="21"/>
  </w:num>
  <w:num w:numId="25">
    <w:abstractNumId w:val="38"/>
  </w:num>
  <w:num w:numId="26">
    <w:abstractNumId w:val="24"/>
  </w:num>
  <w:num w:numId="27">
    <w:abstractNumId w:val="9"/>
  </w:num>
  <w:num w:numId="28">
    <w:abstractNumId w:val="5"/>
  </w:num>
  <w:num w:numId="29">
    <w:abstractNumId w:val="14"/>
  </w:num>
  <w:num w:numId="30">
    <w:abstractNumId w:val="20"/>
  </w:num>
  <w:num w:numId="31">
    <w:abstractNumId w:val="35"/>
  </w:num>
  <w:num w:numId="32">
    <w:abstractNumId w:val="16"/>
  </w:num>
  <w:num w:numId="33">
    <w:abstractNumId w:val="26"/>
  </w:num>
  <w:num w:numId="34">
    <w:abstractNumId w:val="19"/>
  </w:num>
  <w:num w:numId="35">
    <w:abstractNumId w:val="33"/>
  </w:num>
  <w:num w:numId="36">
    <w:abstractNumId w:val="1"/>
  </w:num>
  <w:num w:numId="37">
    <w:abstractNumId w:val="30"/>
  </w:num>
  <w:num w:numId="38">
    <w:abstractNumId w:val="31"/>
  </w:num>
  <w:num w:numId="39">
    <w:abstractNumId w:val="7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D17F9"/>
    <w:rsid w:val="000E16B9"/>
    <w:rsid w:val="001241B1"/>
    <w:rsid w:val="00135E2D"/>
    <w:rsid w:val="0013611E"/>
    <w:rsid w:val="0014148D"/>
    <w:rsid w:val="00141DAA"/>
    <w:rsid w:val="00150E4A"/>
    <w:rsid w:val="001708F0"/>
    <w:rsid w:val="001861A6"/>
    <w:rsid w:val="00187DCE"/>
    <w:rsid w:val="00190D80"/>
    <w:rsid w:val="00192B54"/>
    <w:rsid w:val="001A380E"/>
    <w:rsid w:val="001A7ACB"/>
    <w:rsid w:val="001C3940"/>
    <w:rsid w:val="001C737F"/>
    <w:rsid w:val="001D3E5C"/>
    <w:rsid w:val="00215A06"/>
    <w:rsid w:val="00220379"/>
    <w:rsid w:val="00230148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919F6"/>
    <w:rsid w:val="002A05DB"/>
    <w:rsid w:val="002B17E1"/>
    <w:rsid w:val="002B2380"/>
    <w:rsid w:val="002B7E0B"/>
    <w:rsid w:val="002C0C34"/>
    <w:rsid w:val="002C0EA8"/>
    <w:rsid w:val="002D6C8A"/>
    <w:rsid w:val="002F2C3B"/>
    <w:rsid w:val="002F64B4"/>
    <w:rsid w:val="00303741"/>
    <w:rsid w:val="00305903"/>
    <w:rsid w:val="0031326C"/>
    <w:rsid w:val="00317655"/>
    <w:rsid w:val="00327575"/>
    <w:rsid w:val="003475FA"/>
    <w:rsid w:val="0038020F"/>
    <w:rsid w:val="003A055B"/>
    <w:rsid w:val="003C28EC"/>
    <w:rsid w:val="003C2BDB"/>
    <w:rsid w:val="003C613D"/>
    <w:rsid w:val="003F1451"/>
    <w:rsid w:val="003F46EA"/>
    <w:rsid w:val="0041752F"/>
    <w:rsid w:val="00417FA0"/>
    <w:rsid w:val="0042603C"/>
    <w:rsid w:val="00447229"/>
    <w:rsid w:val="00447E32"/>
    <w:rsid w:val="004532A1"/>
    <w:rsid w:val="004546A9"/>
    <w:rsid w:val="0045601D"/>
    <w:rsid w:val="004622E3"/>
    <w:rsid w:val="00475762"/>
    <w:rsid w:val="00476301"/>
    <w:rsid w:val="00477233"/>
    <w:rsid w:val="00482E00"/>
    <w:rsid w:val="004C60DE"/>
    <w:rsid w:val="004D7236"/>
    <w:rsid w:val="005072BD"/>
    <w:rsid w:val="00527848"/>
    <w:rsid w:val="0053023F"/>
    <w:rsid w:val="005332E9"/>
    <w:rsid w:val="00534634"/>
    <w:rsid w:val="00552B8E"/>
    <w:rsid w:val="005750DA"/>
    <w:rsid w:val="00577CD0"/>
    <w:rsid w:val="005849BE"/>
    <w:rsid w:val="005908F5"/>
    <w:rsid w:val="005949A0"/>
    <w:rsid w:val="00597FF6"/>
    <w:rsid w:val="005B3E4F"/>
    <w:rsid w:val="005C3985"/>
    <w:rsid w:val="005D79DF"/>
    <w:rsid w:val="005E3FE0"/>
    <w:rsid w:val="005E504C"/>
    <w:rsid w:val="005F6348"/>
    <w:rsid w:val="00607F55"/>
    <w:rsid w:val="006164A6"/>
    <w:rsid w:val="00617B17"/>
    <w:rsid w:val="0062079A"/>
    <w:rsid w:val="00621135"/>
    <w:rsid w:val="00630776"/>
    <w:rsid w:val="00654B09"/>
    <w:rsid w:val="00660F79"/>
    <w:rsid w:val="006625E4"/>
    <w:rsid w:val="006703DF"/>
    <w:rsid w:val="0068217E"/>
    <w:rsid w:val="00684B1D"/>
    <w:rsid w:val="0069292A"/>
    <w:rsid w:val="00695CF0"/>
    <w:rsid w:val="006B3737"/>
    <w:rsid w:val="006C5421"/>
    <w:rsid w:val="006D1DA2"/>
    <w:rsid w:val="006D4E42"/>
    <w:rsid w:val="006E6FDA"/>
    <w:rsid w:val="006F2F25"/>
    <w:rsid w:val="00703AAF"/>
    <w:rsid w:val="00705159"/>
    <w:rsid w:val="00725BD7"/>
    <w:rsid w:val="00731DAD"/>
    <w:rsid w:val="007327B2"/>
    <w:rsid w:val="00752649"/>
    <w:rsid w:val="00761D47"/>
    <w:rsid w:val="007662F3"/>
    <w:rsid w:val="00770ED9"/>
    <w:rsid w:val="00771908"/>
    <w:rsid w:val="00773E7A"/>
    <w:rsid w:val="007774F9"/>
    <w:rsid w:val="00783F4C"/>
    <w:rsid w:val="007938BD"/>
    <w:rsid w:val="00795744"/>
    <w:rsid w:val="00796FCB"/>
    <w:rsid w:val="007A06F7"/>
    <w:rsid w:val="007D280D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2743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5BD6"/>
    <w:rsid w:val="00981BE8"/>
    <w:rsid w:val="0098669D"/>
    <w:rsid w:val="00992F6D"/>
    <w:rsid w:val="009C0A6A"/>
    <w:rsid w:val="009D7341"/>
    <w:rsid w:val="009D7994"/>
    <w:rsid w:val="009E1727"/>
    <w:rsid w:val="009E19CB"/>
    <w:rsid w:val="009E3A2D"/>
    <w:rsid w:val="009E66C2"/>
    <w:rsid w:val="009F1FF0"/>
    <w:rsid w:val="00A01C3F"/>
    <w:rsid w:val="00A02F91"/>
    <w:rsid w:val="00A042CC"/>
    <w:rsid w:val="00A079A2"/>
    <w:rsid w:val="00A22CAB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3AD3"/>
    <w:rsid w:val="00AB00FB"/>
    <w:rsid w:val="00AB460A"/>
    <w:rsid w:val="00AB5819"/>
    <w:rsid w:val="00AC1072"/>
    <w:rsid w:val="00AC5720"/>
    <w:rsid w:val="00AD36F9"/>
    <w:rsid w:val="00AD6C31"/>
    <w:rsid w:val="00AE20C6"/>
    <w:rsid w:val="00AF53D1"/>
    <w:rsid w:val="00B02E3D"/>
    <w:rsid w:val="00B072D4"/>
    <w:rsid w:val="00B116D3"/>
    <w:rsid w:val="00B13E71"/>
    <w:rsid w:val="00B16714"/>
    <w:rsid w:val="00B47294"/>
    <w:rsid w:val="00B51578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4BED"/>
    <w:rsid w:val="00BD7674"/>
    <w:rsid w:val="00BE0189"/>
    <w:rsid w:val="00BF291D"/>
    <w:rsid w:val="00C16261"/>
    <w:rsid w:val="00C21C83"/>
    <w:rsid w:val="00C2362A"/>
    <w:rsid w:val="00C40B70"/>
    <w:rsid w:val="00C53064"/>
    <w:rsid w:val="00C57CF7"/>
    <w:rsid w:val="00C72032"/>
    <w:rsid w:val="00CA1FC0"/>
    <w:rsid w:val="00CC012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4191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22F4E"/>
    <w:rsid w:val="00E40592"/>
    <w:rsid w:val="00E40782"/>
    <w:rsid w:val="00E6030B"/>
    <w:rsid w:val="00E72B8E"/>
    <w:rsid w:val="00E8669E"/>
    <w:rsid w:val="00E91FE2"/>
    <w:rsid w:val="00EA2F9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6CB9"/>
    <w:rsid w:val="00F238A0"/>
    <w:rsid w:val="00F24BE4"/>
    <w:rsid w:val="00F42930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E3746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0F2933"/>
  <w15:docId w15:val="{F9DF3311-86D8-4C17-BE99-573C3F80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ody Text"/>
    <w:basedOn w:val="a"/>
    <w:pPr>
      <w:ind w:firstLine="0"/>
    </w:pPr>
    <w:rPr>
      <w:kern w:val="0"/>
      <w:sz w:val="28"/>
    </w:rPr>
  </w:style>
  <w:style w:type="paragraph" w:styleId="a8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9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a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qFormat/>
    <w:rsid w:val="00EA591A"/>
    <w:rPr>
      <w:b/>
      <w:bCs/>
    </w:rPr>
  </w:style>
  <w:style w:type="paragraph" w:styleId="ac">
    <w:name w:val="footnote text"/>
    <w:basedOn w:val="a"/>
    <w:semiHidden/>
    <w:rsid w:val="00FE00C5"/>
    <w:rPr>
      <w:sz w:val="20"/>
    </w:rPr>
  </w:style>
  <w:style w:type="character" w:styleId="ad">
    <w:name w:val="footnote reference"/>
    <w:semiHidden/>
    <w:rsid w:val="00FE00C5"/>
    <w:rPr>
      <w:vertAlign w:val="superscript"/>
    </w:rPr>
  </w:style>
  <w:style w:type="paragraph" w:styleId="ae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5">
    <w:name w:val="Нижний колонтитул Знак"/>
    <w:link w:val="a4"/>
    <w:rsid w:val="00EA2F92"/>
    <w:rPr>
      <w:kern w:val="24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A4D54-0AB6-4651-9A0E-D86B89DA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135</TotalTime>
  <Pages>6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RePack by Diakov</cp:lastModifiedBy>
  <cp:revision>23</cp:revision>
  <cp:lastPrinted>2015-09-20T08:44:00Z</cp:lastPrinted>
  <dcterms:created xsi:type="dcterms:W3CDTF">2015-09-20T08:40:00Z</dcterms:created>
  <dcterms:modified xsi:type="dcterms:W3CDTF">2016-12-11T10:29:00Z</dcterms:modified>
</cp:coreProperties>
</file>