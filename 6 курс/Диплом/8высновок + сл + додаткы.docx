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1DDF" w14:textId="77777777" w:rsidR="00971DF2" w:rsidRPr="00154F3A" w:rsidRDefault="00971DF2" w:rsidP="00971DF2">
      <w:pPr>
        <w:ind w:firstLine="0"/>
        <w:jc w:val="center"/>
        <w:rPr>
          <w:b/>
          <w:szCs w:val="28"/>
        </w:rPr>
      </w:pPr>
      <w:bookmarkStart w:id="0" w:name="_Toc43146954"/>
      <w:r w:rsidRPr="00154F3A">
        <w:rPr>
          <w:b/>
          <w:szCs w:val="28"/>
        </w:rPr>
        <w:t>ВИСНОВКИ</w:t>
      </w:r>
      <w:bookmarkEnd w:id="0"/>
    </w:p>
    <w:p w14:paraId="2E26B9D9" w14:textId="77777777" w:rsidR="00971DF2" w:rsidRPr="00154F3A" w:rsidRDefault="00971DF2" w:rsidP="00971DF2">
      <w:pPr>
        <w:ind w:firstLine="0"/>
        <w:rPr>
          <w:b/>
          <w:szCs w:val="28"/>
        </w:rPr>
      </w:pPr>
    </w:p>
    <w:p w14:paraId="1EB47866" w14:textId="77777777" w:rsidR="00971DF2" w:rsidRPr="00154F3A" w:rsidRDefault="00971DF2" w:rsidP="00971DF2">
      <w:pPr>
        <w:ind w:firstLine="708"/>
        <w:rPr>
          <w:rFonts w:eastAsia="Calibri"/>
          <w:szCs w:val="28"/>
          <w:lang w:eastAsia="en-US"/>
        </w:rPr>
      </w:pPr>
      <w:r w:rsidRPr="00154F3A">
        <w:rPr>
          <w:rFonts w:eastAsia="Calibri"/>
          <w:szCs w:val="28"/>
          <w:lang w:eastAsia="en-US"/>
        </w:rPr>
        <w:t>В результаті виконання кваліфікаційної роботи</w:t>
      </w:r>
      <w:r w:rsidR="00873086" w:rsidRPr="00154F3A">
        <w:rPr>
          <w:rFonts w:eastAsia="Calibri"/>
          <w:szCs w:val="28"/>
          <w:lang w:eastAsia="en-US"/>
        </w:rPr>
        <w:t xml:space="preserve"> була досягнута мета ро</w:t>
      </w:r>
      <w:r w:rsidRPr="00154F3A">
        <w:rPr>
          <w:rFonts w:eastAsia="Calibri"/>
          <w:szCs w:val="28"/>
          <w:lang w:eastAsia="en-US"/>
        </w:rPr>
        <w:t>боти, а саме була створена система пожежної сигналізації. Розроблена система цілком задовольняє вимоги щодо ціни та простоти реалізації.</w:t>
      </w:r>
    </w:p>
    <w:p w14:paraId="0C7BAE3C" w14:textId="02F432C0" w:rsidR="00971DF2" w:rsidRPr="00154F3A" w:rsidRDefault="00971DF2" w:rsidP="00971DF2">
      <w:pPr>
        <w:rPr>
          <w:rFonts w:eastAsia="Calibri"/>
          <w:szCs w:val="28"/>
          <w:lang w:eastAsia="en-US"/>
        </w:rPr>
      </w:pPr>
      <w:r w:rsidRPr="00154F3A">
        <w:rPr>
          <w:rFonts w:eastAsia="Calibri"/>
          <w:szCs w:val="28"/>
          <w:lang w:eastAsia="en-US"/>
        </w:rPr>
        <w:t xml:space="preserve">Розроблена пожежна сигналізація має джерело резервного живлення, що забезпечує автономність та підвищує надійність спрацювання. У процесі створення сигналізації для мікроконтролера написані базові функції роботи з шлейфами сигналізації, функції відправки </w:t>
      </w:r>
      <w:r w:rsidRPr="00154F3A">
        <w:rPr>
          <w:rFonts w:eastAsia="Calibri"/>
          <w:i/>
          <w:szCs w:val="28"/>
          <w:lang w:eastAsia="en-US"/>
        </w:rPr>
        <w:t>SMS</w:t>
      </w:r>
      <w:r w:rsidRPr="00154F3A">
        <w:rPr>
          <w:rFonts w:eastAsia="Calibri"/>
          <w:szCs w:val="28"/>
          <w:lang w:eastAsia="en-US"/>
        </w:rPr>
        <w:t xml:space="preserve"> повідомлень</w:t>
      </w:r>
      <w:r w:rsidR="004C6660" w:rsidRPr="00154F3A">
        <w:rPr>
          <w:rFonts w:eastAsia="Calibri"/>
          <w:szCs w:val="28"/>
          <w:lang w:eastAsia="en-US"/>
        </w:rPr>
        <w:t>, перевірки датчиків та керування за допомогою веб-додатку.</w:t>
      </w:r>
    </w:p>
    <w:p w14:paraId="7FD7EAB7" w14:textId="06AB38EA" w:rsidR="00971DF2" w:rsidRPr="00154F3A" w:rsidRDefault="00971DF2" w:rsidP="00971DF2">
      <w:pPr>
        <w:rPr>
          <w:rFonts w:eastAsia="Calibri"/>
          <w:szCs w:val="28"/>
          <w:lang w:eastAsia="en-US"/>
        </w:rPr>
      </w:pPr>
      <w:r w:rsidRPr="00154F3A">
        <w:rPr>
          <w:rFonts w:eastAsia="Calibri"/>
          <w:szCs w:val="28"/>
          <w:lang w:eastAsia="en-US"/>
        </w:rPr>
        <w:t xml:space="preserve">Вся інформація з датчиків та подальші керуючі сигнали формує мікроконтролер </w:t>
      </w:r>
      <w:r w:rsidR="00282FE4" w:rsidRPr="00154F3A">
        <w:rPr>
          <w:rFonts w:eastAsia="Calibri"/>
          <w:i/>
          <w:szCs w:val="28"/>
          <w:lang w:val="en-US" w:eastAsia="en-US"/>
        </w:rPr>
        <w:t>Teensy</w:t>
      </w:r>
      <w:r w:rsidR="00282FE4" w:rsidRPr="00154F3A">
        <w:rPr>
          <w:rFonts w:eastAsia="Calibri"/>
          <w:i/>
          <w:szCs w:val="28"/>
          <w:lang w:eastAsia="en-US"/>
        </w:rPr>
        <w:t xml:space="preserve"> 3.2</w:t>
      </w:r>
      <w:r w:rsidRPr="00154F3A">
        <w:rPr>
          <w:rFonts w:eastAsia="Calibri"/>
          <w:szCs w:val="28"/>
          <w:lang w:eastAsia="en-US"/>
        </w:rPr>
        <w:t xml:space="preserve">, що є гарним вибором для такої розробки. </w:t>
      </w:r>
    </w:p>
    <w:p w14:paraId="19547428" w14:textId="06B714CB" w:rsidR="00971DF2" w:rsidRPr="00154F3A" w:rsidRDefault="00971DF2" w:rsidP="00971DF2">
      <w:pPr>
        <w:rPr>
          <w:rFonts w:eastAsia="Calibri"/>
          <w:szCs w:val="28"/>
          <w:lang w:eastAsia="en-US"/>
        </w:rPr>
      </w:pPr>
      <w:r w:rsidRPr="00154F3A">
        <w:rPr>
          <w:rFonts w:eastAsia="Calibri"/>
          <w:szCs w:val="28"/>
          <w:lang w:eastAsia="en-US"/>
        </w:rPr>
        <w:t>Застосування такої пожежної сигналізації підвищить безпеку</w:t>
      </w:r>
      <w:r w:rsidR="00104C5A" w:rsidRPr="00154F3A">
        <w:rPr>
          <w:rFonts w:eastAsia="Calibri"/>
          <w:szCs w:val="28"/>
          <w:lang w:val="ru-RU" w:eastAsia="en-US"/>
        </w:rPr>
        <w:t xml:space="preserve"> </w:t>
      </w:r>
      <w:r w:rsidRPr="00154F3A">
        <w:rPr>
          <w:rFonts w:eastAsia="Calibri"/>
          <w:szCs w:val="28"/>
          <w:lang w:eastAsia="en-US"/>
        </w:rPr>
        <w:t xml:space="preserve">та попередить можливе виникнення пожежі. </w:t>
      </w:r>
    </w:p>
    <w:p w14:paraId="57F8D7CE" w14:textId="77777777" w:rsidR="00971DF2" w:rsidRPr="00154F3A" w:rsidRDefault="00971DF2" w:rsidP="00971DF2">
      <w:pPr>
        <w:rPr>
          <w:rFonts w:eastAsia="Calibri"/>
          <w:szCs w:val="28"/>
          <w:lang w:eastAsia="en-US"/>
        </w:rPr>
      </w:pPr>
      <w:r w:rsidRPr="00154F3A">
        <w:rPr>
          <w:rFonts w:eastAsia="Calibri"/>
          <w:szCs w:val="28"/>
          <w:lang w:eastAsia="en-US"/>
        </w:rPr>
        <w:t>Програмний код перевірено на працездатність та підготовлено до використання.</w:t>
      </w:r>
    </w:p>
    <w:p w14:paraId="007BD94C" w14:textId="77777777" w:rsidR="00971DF2" w:rsidRPr="00154F3A" w:rsidRDefault="00971DF2" w:rsidP="00971DF2">
      <w:pPr>
        <w:rPr>
          <w:rFonts w:eastAsia="Calibri"/>
          <w:szCs w:val="28"/>
          <w:lang w:eastAsia="en-US"/>
        </w:rPr>
      </w:pPr>
      <w:r w:rsidRPr="00154F3A">
        <w:rPr>
          <w:rFonts w:eastAsia="Calibri"/>
          <w:szCs w:val="28"/>
          <w:lang w:eastAsia="en-US"/>
        </w:rPr>
        <w:br w:type="page"/>
      </w:r>
    </w:p>
    <w:p w14:paraId="2A4BFBD2" w14:textId="77777777" w:rsidR="00971DF2" w:rsidRPr="00154F3A" w:rsidRDefault="00971DF2" w:rsidP="00650CE2">
      <w:pPr>
        <w:ind w:firstLine="0"/>
        <w:jc w:val="center"/>
        <w:rPr>
          <w:b/>
          <w:szCs w:val="28"/>
        </w:rPr>
      </w:pPr>
      <w:bookmarkStart w:id="1" w:name="_Toc43146955"/>
      <w:r w:rsidRPr="00154F3A">
        <w:rPr>
          <w:b/>
          <w:szCs w:val="28"/>
        </w:rPr>
        <w:lastRenderedPageBreak/>
        <w:t>ПЕРЕЛІК ДЖЕРЕЛ ПОСИЛАНЬ</w:t>
      </w:r>
      <w:bookmarkEnd w:id="1"/>
    </w:p>
    <w:p w14:paraId="40087E82" w14:textId="77777777" w:rsidR="00971DF2" w:rsidRPr="00154F3A" w:rsidRDefault="00971DF2" w:rsidP="009D2BA3">
      <w:pPr>
        <w:jc w:val="left"/>
        <w:rPr>
          <w:rFonts w:eastAsia="Calibri"/>
          <w:szCs w:val="28"/>
          <w:lang w:eastAsia="en-US"/>
        </w:rPr>
      </w:pPr>
    </w:p>
    <w:p w14:paraId="20EA10B1" w14:textId="294E58A7" w:rsidR="00971DF2" w:rsidRPr="00316518" w:rsidRDefault="00971DF2" w:rsidP="009D2BA3">
      <w:pPr>
        <w:jc w:val="left"/>
        <w:rPr>
          <w:rFonts w:eastAsia="Calibri"/>
          <w:szCs w:val="28"/>
          <w:lang w:eastAsia="en-US"/>
        </w:rPr>
      </w:pPr>
      <w:r w:rsidRPr="00154F3A">
        <w:rPr>
          <w:rFonts w:eastAsia="Calibri"/>
          <w:szCs w:val="28"/>
          <w:lang w:eastAsia="en-US"/>
        </w:rPr>
        <w:t>1</w:t>
      </w:r>
      <w:r w:rsidRPr="00316518">
        <w:rPr>
          <w:rFonts w:eastAsia="Calibri"/>
          <w:szCs w:val="28"/>
          <w:lang w:eastAsia="en-US"/>
        </w:rPr>
        <w:t>.</w:t>
      </w:r>
      <w:r w:rsidR="001F706F" w:rsidRPr="00316518">
        <w:rPr>
          <w:rFonts w:eastAsia="Calibri"/>
          <w:i/>
          <w:szCs w:val="28"/>
          <w:lang w:val="ru-RU" w:eastAsia="en-US"/>
        </w:rPr>
        <w:t xml:space="preserve"> </w:t>
      </w:r>
      <w:r w:rsidR="001F706F" w:rsidRPr="00316518">
        <w:rPr>
          <w:rFonts w:eastAsia="Calibri"/>
          <w:i/>
          <w:szCs w:val="28"/>
          <w:lang w:val="en-US" w:eastAsia="en-US"/>
        </w:rPr>
        <w:t>GSM</w:t>
      </w:r>
      <w:r w:rsidR="001F706F" w:rsidRPr="00316518">
        <w:rPr>
          <w:rFonts w:eastAsia="Calibri"/>
          <w:szCs w:val="28"/>
          <w:lang w:val="ru-RU" w:eastAsia="en-US"/>
        </w:rPr>
        <w:t xml:space="preserve"> </w:t>
      </w:r>
      <w:r w:rsidR="001F706F" w:rsidRPr="00316518">
        <w:rPr>
          <w:rFonts w:eastAsia="Calibri"/>
          <w:szCs w:val="28"/>
          <w:lang w:eastAsia="en-US"/>
        </w:rPr>
        <w:t>сигналізація та охорона:</w:t>
      </w:r>
      <w:r w:rsidRPr="00316518">
        <w:rPr>
          <w:rFonts w:eastAsia="Calibri"/>
          <w:szCs w:val="28"/>
          <w:lang w:eastAsia="en-US"/>
        </w:rPr>
        <w:t xml:space="preserve"> http://www.vide.com.ua/alarm/gsm/ </w:t>
      </w:r>
    </w:p>
    <w:p w14:paraId="60B5F406" w14:textId="1485EBE0" w:rsidR="009E4923" w:rsidRPr="00316518" w:rsidRDefault="009E4923" w:rsidP="009D2BA3">
      <w:pPr>
        <w:jc w:val="left"/>
        <w:rPr>
          <w:rFonts w:eastAsia="Calibri"/>
          <w:szCs w:val="28"/>
          <w:lang w:eastAsia="en-US"/>
        </w:rPr>
      </w:pPr>
      <w:r w:rsidRPr="00316518">
        <w:rPr>
          <w:rFonts w:eastAsia="Calibri"/>
          <w:szCs w:val="28"/>
          <w:lang w:val="ru-RU" w:eastAsia="en-US"/>
        </w:rPr>
        <w:t>2</w:t>
      </w:r>
      <w:r w:rsidRPr="00316518">
        <w:rPr>
          <w:rFonts w:eastAsia="Calibri"/>
          <w:szCs w:val="28"/>
          <w:lang w:eastAsia="en-US"/>
        </w:rPr>
        <w:t xml:space="preserve">. Охоронна система: </w:t>
      </w:r>
      <w:r w:rsidR="00A07C6D" w:rsidRPr="00316518">
        <w:t>https://ru.wikipedia.org/wiki/Технические_средства_охраны</w:t>
      </w:r>
    </w:p>
    <w:p w14:paraId="4E8F0ECC" w14:textId="3D439F01" w:rsidR="00971DF2" w:rsidRPr="00316518" w:rsidRDefault="009E4923" w:rsidP="009D2BA3">
      <w:pPr>
        <w:ind w:firstLine="708"/>
        <w:jc w:val="left"/>
        <w:rPr>
          <w:rFonts w:eastAsia="Calibri"/>
          <w:szCs w:val="28"/>
          <w:lang w:eastAsia="en-US"/>
        </w:rPr>
      </w:pPr>
      <w:r w:rsidRPr="00316518">
        <w:rPr>
          <w:rFonts w:eastAsia="Calibri"/>
          <w:szCs w:val="28"/>
          <w:lang w:eastAsia="en-US"/>
        </w:rPr>
        <w:t>3</w:t>
      </w:r>
      <w:r w:rsidR="00971DF2" w:rsidRPr="00316518">
        <w:rPr>
          <w:rFonts w:eastAsia="Calibri"/>
          <w:szCs w:val="28"/>
          <w:lang w:eastAsia="en-US"/>
        </w:rPr>
        <w:t xml:space="preserve">. </w:t>
      </w:r>
      <w:r w:rsidR="001F706F" w:rsidRPr="00316518">
        <w:rPr>
          <w:rFonts w:eastAsia="Calibri"/>
          <w:szCs w:val="28"/>
          <w:lang w:eastAsia="en-US"/>
        </w:rPr>
        <w:t xml:space="preserve">Що таке </w:t>
      </w:r>
      <w:r w:rsidR="001F706F" w:rsidRPr="00316518">
        <w:rPr>
          <w:rFonts w:eastAsia="Calibri"/>
          <w:i/>
          <w:szCs w:val="28"/>
          <w:lang w:val="en-US" w:eastAsia="en-US"/>
        </w:rPr>
        <w:t>GSM</w:t>
      </w:r>
      <w:r w:rsidR="001F706F" w:rsidRPr="00316518">
        <w:rPr>
          <w:rFonts w:eastAsia="Calibri"/>
          <w:szCs w:val="28"/>
          <w:lang w:eastAsia="en-US"/>
        </w:rPr>
        <w:t xml:space="preserve"> сигналізація: </w:t>
      </w:r>
      <w:hyperlink r:id="rId8" w:history="1">
        <w:r w:rsidR="00BB2E35" w:rsidRPr="00316518">
          <w:rPr>
            <w:rStyle w:val="Hyperlink"/>
            <w:rFonts w:eastAsia="Calibri"/>
            <w:color w:val="auto"/>
            <w:szCs w:val="28"/>
            <w:u w:val="none"/>
            <w:lang w:eastAsia="en-US"/>
          </w:rPr>
          <w:t>http://www.vide.com.ua/documents/gsm-signalizacia-chto-eto/</w:t>
        </w:r>
      </w:hyperlink>
    </w:p>
    <w:p w14:paraId="76AAEC16" w14:textId="13E0310C" w:rsidR="00BB2E35" w:rsidRPr="00316518" w:rsidRDefault="00BB2E35" w:rsidP="009D2BA3">
      <w:pPr>
        <w:ind w:firstLine="708"/>
        <w:jc w:val="left"/>
        <w:rPr>
          <w:rFonts w:eastAsia="Calibri"/>
          <w:szCs w:val="28"/>
          <w:lang w:eastAsia="en-US"/>
        </w:rPr>
      </w:pPr>
      <w:r w:rsidRPr="00316518">
        <w:rPr>
          <w:rFonts w:eastAsia="Calibri"/>
          <w:szCs w:val="28"/>
          <w:lang w:eastAsia="en-US"/>
        </w:rPr>
        <w:t>4.</w:t>
      </w:r>
      <w:r w:rsidR="00026CDE" w:rsidRPr="00316518">
        <w:rPr>
          <w:rFonts w:eastAsia="Calibri"/>
          <w:szCs w:val="28"/>
          <w:lang w:eastAsia="en-US"/>
        </w:rPr>
        <w:t xml:space="preserve"> </w:t>
      </w:r>
      <w:hyperlink r:id="rId9" w:history="1">
        <w:r w:rsidR="00A44958" w:rsidRPr="00316518">
          <w:rPr>
            <w:rStyle w:val="Hyperlink"/>
            <w:rFonts w:eastAsia="Calibri"/>
            <w:color w:val="auto"/>
            <w:szCs w:val="28"/>
            <w:u w:val="none"/>
            <w:lang w:eastAsia="en-US"/>
          </w:rPr>
          <w:t>Технічні</w:t>
        </w:r>
        <w:r w:rsidR="00A44958" w:rsidRPr="00316518">
          <w:rPr>
            <w:rStyle w:val="Hyperlink"/>
            <w:rFonts w:eastAsia="Calibri"/>
            <w:color w:val="auto"/>
            <w:szCs w:val="28"/>
            <w:u w:val="none"/>
            <w:lang w:val="ru-RU" w:eastAsia="en-US"/>
          </w:rPr>
          <w:t xml:space="preserve"> </w:t>
        </w:r>
        <w:r w:rsidR="00A44958" w:rsidRPr="00316518">
          <w:rPr>
            <w:rStyle w:val="Hyperlink"/>
            <w:rFonts w:eastAsia="Calibri"/>
            <w:color w:val="auto"/>
            <w:szCs w:val="28"/>
            <w:u w:val="none"/>
            <w:lang w:eastAsia="en-US"/>
          </w:rPr>
          <w:t>засоби</w:t>
        </w:r>
        <w:r w:rsidR="00A44958" w:rsidRPr="00316518">
          <w:rPr>
            <w:rStyle w:val="Hyperlink"/>
            <w:rFonts w:eastAsia="Calibri"/>
            <w:color w:val="auto"/>
            <w:szCs w:val="28"/>
            <w:u w:val="none"/>
            <w:lang w:val="ru-RU" w:eastAsia="en-US"/>
          </w:rPr>
          <w:t xml:space="preserve"> </w:t>
        </w:r>
        <w:r w:rsidR="00A44958" w:rsidRPr="00316518">
          <w:rPr>
            <w:rStyle w:val="Hyperlink"/>
            <w:rFonts w:eastAsia="Calibri"/>
            <w:color w:val="auto"/>
            <w:szCs w:val="28"/>
            <w:u w:val="none"/>
            <w:lang w:eastAsia="en-US"/>
          </w:rPr>
          <w:t>охоронно-пожежної</w:t>
        </w:r>
        <w:r w:rsidR="00A44958" w:rsidRPr="00316518">
          <w:rPr>
            <w:rStyle w:val="Hyperlink"/>
            <w:rFonts w:eastAsia="Calibri"/>
            <w:color w:val="auto"/>
            <w:szCs w:val="28"/>
            <w:u w:val="none"/>
            <w:lang w:val="ru-RU" w:eastAsia="en-US"/>
          </w:rPr>
          <w:t xml:space="preserve"> </w:t>
        </w:r>
        <w:r w:rsidR="00A44958" w:rsidRPr="00316518">
          <w:rPr>
            <w:rStyle w:val="Hyperlink"/>
            <w:rFonts w:eastAsia="Calibri"/>
            <w:color w:val="auto"/>
            <w:szCs w:val="28"/>
            <w:u w:val="none"/>
            <w:lang w:eastAsia="en-US"/>
          </w:rPr>
          <w:t>сигналізації</w:t>
        </w:r>
      </w:hyperlink>
      <w:r w:rsidR="00A44958" w:rsidRPr="00316518">
        <w:rPr>
          <w:rStyle w:val="Hyperlink"/>
          <w:rFonts w:eastAsia="Calibri"/>
          <w:color w:val="auto"/>
          <w:szCs w:val="28"/>
          <w:u w:val="none"/>
          <w:lang w:val="ru-RU" w:eastAsia="en-US"/>
        </w:rPr>
        <w:t xml:space="preserve">: </w:t>
      </w:r>
      <w:hyperlink r:id="rId10" w:history="1">
        <w:r w:rsidR="00F50319" w:rsidRPr="00316518">
          <w:rPr>
            <w:rStyle w:val="Hyperlink"/>
            <w:rFonts w:eastAsia="Calibri"/>
            <w:color w:val="auto"/>
            <w:szCs w:val="28"/>
            <w:u w:val="none"/>
            <w:lang w:eastAsia="en-US"/>
          </w:rPr>
          <w:t>https://ua-referat.com/Технічні_засоби_охоронно-пожежної_сигналізації</w:t>
        </w:r>
      </w:hyperlink>
    </w:p>
    <w:p w14:paraId="456E566B" w14:textId="0BE4D705" w:rsidR="007B37FC" w:rsidRPr="00316518" w:rsidRDefault="007B37FC" w:rsidP="009D2BA3">
      <w:pPr>
        <w:ind w:firstLine="708"/>
        <w:jc w:val="left"/>
        <w:rPr>
          <w:rFonts w:eastAsia="Calibri"/>
          <w:szCs w:val="28"/>
          <w:lang w:val="en-US" w:eastAsia="en-US"/>
        </w:rPr>
      </w:pPr>
      <w:r w:rsidRPr="00316518">
        <w:rPr>
          <w:rFonts w:eastAsia="Calibri"/>
          <w:szCs w:val="28"/>
          <w:lang w:eastAsia="en-US"/>
        </w:rPr>
        <w:t xml:space="preserve">5. </w:t>
      </w:r>
      <w:r w:rsidRPr="00316518">
        <w:rPr>
          <w:rFonts w:eastAsia="Calibri"/>
          <w:i/>
          <w:iCs/>
          <w:szCs w:val="28"/>
          <w:lang w:val="en-US" w:eastAsia="en-US"/>
        </w:rPr>
        <w:t>Teensy 3.2</w:t>
      </w:r>
      <w:r w:rsidR="009D2BA3" w:rsidRPr="00316518">
        <w:rPr>
          <w:rFonts w:eastAsia="Calibri"/>
          <w:szCs w:val="28"/>
          <w:lang w:val="en-US" w:eastAsia="en-US"/>
        </w:rPr>
        <w:t>,</w:t>
      </w:r>
      <w:r w:rsidRPr="00316518">
        <w:rPr>
          <w:rFonts w:eastAsia="Calibri"/>
          <w:szCs w:val="28"/>
          <w:lang w:val="en-US" w:eastAsia="en-US"/>
        </w:rPr>
        <w:t xml:space="preserve"> </w:t>
      </w:r>
      <w:proofErr w:type="spellStart"/>
      <w:r w:rsidRPr="00316518">
        <w:rPr>
          <w:rFonts w:eastAsia="Calibri"/>
          <w:szCs w:val="28"/>
          <w:lang w:val="ru-RU" w:eastAsia="en-US"/>
        </w:rPr>
        <w:t>опис</w:t>
      </w:r>
      <w:proofErr w:type="spellEnd"/>
      <w:r w:rsidRPr="00316518">
        <w:rPr>
          <w:rFonts w:eastAsia="Calibri"/>
          <w:szCs w:val="28"/>
          <w:lang w:val="en-US" w:eastAsia="en-US"/>
        </w:rPr>
        <w:t xml:space="preserve">: </w:t>
      </w:r>
      <w:hyperlink r:id="rId11" w:history="1">
        <w:r w:rsidR="00843B18" w:rsidRPr="00316518">
          <w:rPr>
            <w:rStyle w:val="Hyperlink"/>
            <w:rFonts w:eastAsia="Calibri"/>
            <w:color w:val="auto"/>
            <w:szCs w:val="28"/>
            <w:u w:val="none"/>
            <w:lang w:val="en-US" w:eastAsia="en-US"/>
          </w:rPr>
          <w:t>https://arduino.ua/prod977-teensy-3-2</w:t>
        </w:r>
      </w:hyperlink>
    </w:p>
    <w:p w14:paraId="33CC815C" w14:textId="0A0C7239" w:rsidR="00843B18" w:rsidRPr="00316518" w:rsidRDefault="00800278" w:rsidP="002D1674">
      <w:pPr>
        <w:jc w:val="left"/>
        <w:rPr>
          <w:rFonts w:eastAsia="Calibri"/>
          <w:szCs w:val="28"/>
          <w:lang w:eastAsia="en-US"/>
        </w:rPr>
      </w:pPr>
      <w:r w:rsidRPr="00316518">
        <w:rPr>
          <w:rFonts w:eastAsia="Calibri"/>
          <w:szCs w:val="28"/>
          <w:lang w:val="ru-RU" w:eastAsia="en-US"/>
        </w:rPr>
        <w:t>6</w:t>
      </w:r>
      <w:r w:rsidR="00843B18" w:rsidRPr="00316518">
        <w:rPr>
          <w:rFonts w:eastAsia="Calibri"/>
          <w:szCs w:val="28"/>
          <w:lang w:eastAsia="en-US"/>
        </w:rPr>
        <w:t xml:space="preserve">. </w:t>
      </w:r>
      <w:r w:rsidR="008609D4" w:rsidRPr="00316518">
        <w:rPr>
          <w:rFonts w:eastAsia="Calibri"/>
          <w:szCs w:val="28"/>
          <w:lang w:val="ru-RU" w:eastAsia="en-US"/>
        </w:rPr>
        <w:t>П</w:t>
      </w:r>
      <w:proofErr w:type="spellStart"/>
      <w:r w:rsidR="008609D4" w:rsidRPr="00316518">
        <w:rPr>
          <w:rFonts w:eastAsia="Calibri"/>
          <w:szCs w:val="28"/>
          <w:lang w:eastAsia="en-US"/>
        </w:rPr>
        <w:t>ідключення</w:t>
      </w:r>
      <w:proofErr w:type="spellEnd"/>
      <w:r w:rsidR="008609D4" w:rsidRPr="00316518">
        <w:rPr>
          <w:rFonts w:eastAsia="Calibri"/>
          <w:szCs w:val="28"/>
          <w:lang w:eastAsia="en-US"/>
        </w:rPr>
        <w:t xml:space="preserve"> </w:t>
      </w:r>
      <w:r w:rsidR="008609D4" w:rsidRPr="00316518">
        <w:rPr>
          <w:rFonts w:eastAsia="Calibri"/>
          <w:i/>
          <w:iCs/>
          <w:szCs w:val="28"/>
          <w:lang w:val="en-US" w:eastAsia="en-US"/>
        </w:rPr>
        <w:t>Teensy</w:t>
      </w:r>
      <w:r w:rsidR="008609D4" w:rsidRPr="00316518">
        <w:rPr>
          <w:rFonts w:eastAsia="Calibri"/>
          <w:szCs w:val="28"/>
          <w:lang w:val="ru-RU" w:eastAsia="en-US"/>
        </w:rPr>
        <w:t xml:space="preserve">: </w:t>
      </w:r>
      <w:r w:rsidR="008609D4" w:rsidRPr="00316518">
        <w:rPr>
          <w:rFonts w:eastAsia="Calibri"/>
          <w:szCs w:val="28"/>
          <w:lang w:eastAsia="en-US"/>
        </w:rPr>
        <w:t>https://www.pjrc.com/teensy/teensyduino.html</w:t>
      </w:r>
    </w:p>
    <w:p w14:paraId="2941DBCC" w14:textId="4B2CA03F" w:rsidR="00971DF2" w:rsidRPr="00316518" w:rsidRDefault="002D1674" w:rsidP="009D2BA3">
      <w:pPr>
        <w:ind w:firstLine="708"/>
        <w:jc w:val="left"/>
        <w:rPr>
          <w:rStyle w:val="Hyperlink"/>
          <w:color w:val="auto"/>
          <w:szCs w:val="28"/>
          <w:u w:val="none"/>
        </w:rPr>
      </w:pPr>
      <w:r w:rsidRPr="00316518">
        <w:rPr>
          <w:rFonts w:eastAsia="Calibri"/>
          <w:szCs w:val="28"/>
          <w:lang w:val="ru-RU" w:eastAsia="en-US"/>
        </w:rPr>
        <w:t>7</w:t>
      </w:r>
      <w:r w:rsidR="00971DF2" w:rsidRPr="00316518">
        <w:rPr>
          <w:rFonts w:eastAsia="Calibri"/>
          <w:szCs w:val="28"/>
          <w:lang w:eastAsia="en-US"/>
        </w:rPr>
        <w:t xml:space="preserve">. </w:t>
      </w:r>
      <w:r w:rsidR="00E55B21" w:rsidRPr="00316518">
        <w:rPr>
          <w:rFonts w:eastAsia="Calibri"/>
          <w:i/>
          <w:szCs w:val="28"/>
          <w:lang w:val="en-US" w:eastAsia="en-US"/>
        </w:rPr>
        <w:t>SIM</w:t>
      </w:r>
      <w:r w:rsidR="00E55B21" w:rsidRPr="00316518">
        <w:rPr>
          <w:rFonts w:eastAsia="Calibri"/>
          <w:i/>
          <w:szCs w:val="28"/>
          <w:lang w:val="ru-RU" w:eastAsia="en-US"/>
        </w:rPr>
        <w:t>900</w:t>
      </w:r>
      <w:r w:rsidR="009D2BA3" w:rsidRPr="00316518">
        <w:rPr>
          <w:rFonts w:eastAsia="Calibri"/>
          <w:i/>
          <w:szCs w:val="28"/>
          <w:lang w:val="ru-RU" w:eastAsia="en-US"/>
        </w:rPr>
        <w:t>,</w:t>
      </w:r>
      <w:r w:rsidR="00E55B21" w:rsidRPr="00316518">
        <w:rPr>
          <w:rFonts w:eastAsia="Calibri"/>
          <w:szCs w:val="28"/>
          <w:lang w:val="ru-RU" w:eastAsia="en-US"/>
        </w:rPr>
        <w:t xml:space="preserve"> </w:t>
      </w:r>
      <w:r w:rsidR="00E55B21" w:rsidRPr="00316518">
        <w:rPr>
          <w:rFonts w:eastAsia="Calibri"/>
          <w:szCs w:val="28"/>
          <w:lang w:eastAsia="en-US"/>
        </w:rPr>
        <w:t xml:space="preserve">опис: </w:t>
      </w:r>
      <w:hyperlink r:id="rId12" w:history="1">
        <w:r w:rsidR="00E55B21" w:rsidRPr="00316518">
          <w:rPr>
            <w:rStyle w:val="Hyperlink"/>
            <w:color w:val="auto"/>
            <w:szCs w:val="28"/>
            <w:u w:val="none"/>
          </w:rPr>
          <w:t>http://www.kosmodrom.com.ua/prodlist.php?name=-sim900</w:t>
        </w:r>
      </w:hyperlink>
    </w:p>
    <w:p w14:paraId="2039EE74" w14:textId="5E8B9B3C" w:rsidR="00944E16" w:rsidRPr="00316518" w:rsidRDefault="002D1674" w:rsidP="009D2BA3">
      <w:pPr>
        <w:ind w:firstLine="708"/>
        <w:jc w:val="left"/>
        <w:rPr>
          <w:rStyle w:val="Hyperlink"/>
          <w:color w:val="auto"/>
          <w:szCs w:val="28"/>
          <w:u w:val="none"/>
        </w:rPr>
      </w:pPr>
      <w:r w:rsidRPr="00316518">
        <w:rPr>
          <w:rStyle w:val="Hyperlink"/>
          <w:color w:val="auto"/>
          <w:szCs w:val="28"/>
          <w:u w:val="none"/>
          <w:lang w:val="en-US"/>
        </w:rPr>
        <w:t>8</w:t>
      </w:r>
      <w:r w:rsidR="00944E16" w:rsidRPr="00316518">
        <w:rPr>
          <w:rStyle w:val="Hyperlink"/>
          <w:i/>
          <w:iCs/>
          <w:color w:val="auto"/>
          <w:szCs w:val="28"/>
          <w:u w:val="none"/>
        </w:rPr>
        <w:t xml:space="preserve">. </w:t>
      </w:r>
      <w:r w:rsidR="00F50319" w:rsidRPr="00316518">
        <w:rPr>
          <w:rStyle w:val="Hyperlink"/>
          <w:i/>
          <w:iCs/>
          <w:color w:val="auto"/>
          <w:szCs w:val="28"/>
          <w:u w:val="none"/>
          <w:lang w:val="en-US"/>
        </w:rPr>
        <w:t>ESP</w:t>
      </w:r>
      <w:r w:rsidR="00F50319" w:rsidRPr="00316518">
        <w:rPr>
          <w:rStyle w:val="Hyperlink"/>
          <w:i/>
          <w:iCs/>
          <w:color w:val="auto"/>
          <w:szCs w:val="28"/>
          <w:u w:val="none"/>
        </w:rPr>
        <w:t>-</w:t>
      </w:r>
      <w:r w:rsidR="00F50319" w:rsidRPr="00316518">
        <w:rPr>
          <w:rStyle w:val="Hyperlink"/>
          <w:i/>
          <w:iCs/>
          <w:color w:val="auto"/>
          <w:szCs w:val="28"/>
          <w:u w:val="none"/>
          <w:lang w:val="en-US"/>
        </w:rPr>
        <w:t>8266</w:t>
      </w:r>
      <w:r w:rsidR="00F50319" w:rsidRPr="00316518">
        <w:rPr>
          <w:rStyle w:val="Hyperlink"/>
          <w:color w:val="auto"/>
          <w:szCs w:val="28"/>
          <w:u w:val="none"/>
          <w:lang w:val="en-US"/>
        </w:rPr>
        <w:t xml:space="preserve">: </w:t>
      </w:r>
      <w:r w:rsidR="00172810" w:rsidRPr="00316518">
        <w:rPr>
          <w:rStyle w:val="Hyperlink"/>
          <w:color w:val="auto"/>
          <w:szCs w:val="28"/>
          <w:u w:val="none"/>
          <w:lang w:val="en-US"/>
        </w:rPr>
        <w:t>https</w:t>
      </w:r>
      <w:r w:rsidR="00172810" w:rsidRPr="00316518">
        <w:rPr>
          <w:rStyle w:val="Hyperlink"/>
          <w:color w:val="auto"/>
          <w:szCs w:val="28"/>
          <w:u w:val="none"/>
        </w:rPr>
        <w:t>://</w:t>
      </w:r>
      <w:proofErr w:type="spellStart"/>
      <w:r w:rsidR="00172810" w:rsidRPr="00316518">
        <w:rPr>
          <w:rStyle w:val="Hyperlink"/>
          <w:color w:val="auto"/>
          <w:szCs w:val="28"/>
          <w:u w:val="none"/>
          <w:lang w:val="en-US"/>
        </w:rPr>
        <w:t>esp</w:t>
      </w:r>
      <w:proofErr w:type="spellEnd"/>
      <w:r w:rsidR="00172810" w:rsidRPr="00316518">
        <w:rPr>
          <w:rStyle w:val="Hyperlink"/>
          <w:color w:val="auto"/>
          <w:szCs w:val="28"/>
          <w:u w:val="none"/>
        </w:rPr>
        <w:t>8266.</w:t>
      </w:r>
      <w:proofErr w:type="spellStart"/>
      <w:r w:rsidR="00172810" w:rsidRPr="00316518">
        <w:rPr>
          <w:rStyle w:val="Hyperlink"/>
          <w:color w:val="auto"/>
          <w:szCs w:val="28"/>
          <w:u w:val="none"/>
          <w:lang w:val="en-US"/>
        </w:rPr>
        <w:t>ru</w:t>
      </w:r>
      <w:proofErr w:type="spellEnd"/>
      <w:r w:rsidR="00172810" w:rsidRPr="00316518">
        <w:rPr>
          <w:rStyle w:val="Hyperlink"/>
          <w:color w:val="auto"/>
          <w:szCs w:val="28"/>
          <w:u w:val="none"/>
        </w:rPr>
        <w:t>/</w:t>
      </w:r>
      <w:proofErr w:type="spellStart"/>
      <w:r w:rsidR="00172810" w:rsidRPr="00316518">
        <w:rPr>
          <w:rStyle w:val="Hyperlink"/>
          <w:color w:val="auto"/>
          <w:szCs w:val="28"/>
          <w:u w:val="none"/>
          <w:lang w:val="en-US"/>
        </w:rPr>
        <w:t>esp</w:t>
      </w:r>
      <w:proofErr w:type="spellEnd"/>
      <w:r w:rsidR="00172810" w:rsidRPr="00316518">
        <w:rPr>
          <w:rStyle w:val="Hyperlink"/>
          <w:color w:val="auto"/>
          <w:szCs w:val="28"/>
          <w:u w:val="none"/>
        </w:rPr>
        <w:t>8266-</w:t>
      </w:r>
      <w:proofErr w:type="spellStart"/>
      <w:r w:rsidR="00172810" w:rsidRPr="00316518">
        <w:rPr>
          <w:rStyle w:val="Hyperlink"/>
          <w:color w:val="auto"/>
          <w:szCs w:val="28"/>
          <w:u w:val="none"/>
          <w:lang w:val="en-US"/>
        </w:rPr>
        <w:t>podkluchenie</w:t>
      </w:r>
      <w:proofErr w:type="spellEnd"/>
      <w:r w:rsidR="00172810" w:rsidRPr="00316518">
        <w:rPr>
          <w:rStyle w:val="Hyperlink"/>
          <w:color w:val="auto"/>
          <w:szCs w:val="28"/>
          <w:u w:val="none"/>
        </w:rPr>
        <w:t>-</w:t>
      </w:r>
      <w:proofErr w:type="spellStart"/>
      <w:r w:rsidR="00172810" w:rsidRPr="00316518">
        <w:rPr>
          <w:rStyle w:val="Hyperlink"/>
          <w:color w:val="auto"/>
          <w:szCs w:val="28"/>
          <w:u w:val="none"/>
          <w:lang w:val="en-US"/>
        </w:rPr>
        <w:t>obnovlenie</w:t>
      </w:r>
      <w:proofErr w:type="spellEnd"/>
      <w:r w:rsidR="00172810" w:rsidRPr="00316518">
        <w:rPr>
          <w:rStyle w:val="Hyperlink"/>
          <w:color w:val="auto"/>
          <w:szCs w:val="28"/>
          <w:u w:val="none"/>
        </w:rPr>
        <w:t>-</w:t>
      </w:r>
      <w:proofErr w:type="spellStart"/>
      <w:r w:rsidR="00172810" w:rsidRPr="00316518">
        <w:rPr>
          <w:rStyle w:val="Hyperlink"/>
          <w:color w:val="auto"/>
          <w:szCs w:val="28"/>
          <w:u w:val="none"/>
          <w:lang w:val="en-US"/>
        </w:rPr>
        <w:t>proshivki</w:t>
      </w:r>
      <w:proofErr w:type="spellEnd"/>
      <w:r w:rsidR="00172810" w:rsidRPr="00316518">
        <w:rPr>
          <w:rStyle w:val="Hyperlink"/>
          <w:color w:val="auto"/>
          <w:szCs w:val="28"/>
          <w:u w:val="none"/>
        </w:rPr>
        <w:t>/</w:t>
      </w:r>
    </w:p>
    <w:p w14:paraId="70475C13" w14:textId="2465B1BB" w:rsidR="00172810" w:rsidRPr="00316518" w:rsidRDefault="002D1674" w:rsidP="009D2BA3">
      <w:pPr>
        <w:ind w:firstLine="708"/>
        <w:jc w:val="left"/>
        <w:rPr>
          <w:rStyle w:val="Hyperlink"/>
          <w:color w:val="auto"/>
          <w:szCs w:val="28"/>
          <w:u w:val="none"/>
        </w:rPr>
      </w:pPr>
      <w:r w:rsidRPr="00316518">
        <w:rPr>
          <w:rStyle w:val="Hyperlink"/>
          <w:color w:val="auto"/>
          <w:szCs w:val="28"/>
          <w:u w:val="none"/>
          <w:lang w:val="ru-RU"/>
        </w:rPr>
        <w:t>9</w:t>
      </w:r>
      <w:r w:rsidR="00172810" w:rsidRPr="00316518">
        <w:rPr>
          <w:rStyle w:val="Hyperlink"/>
          <w:color w:val="auto"/>
          <w:szCs w:val="28"/>
          <w:u w:val="none"/>
        </w:rPr>
        <w:t>.</w:t>
      </w:r>
      <w:r w:rsidR="00644B2F" w:rsidRPr="00316518">
        <w:rPr>
          <w:szCs w:val="28"/>
          <w:lang w:val="ru-RU"/>
        </w:rPr>
        <w:t xml:space="preserve"> </w:t>
      </w:r>
      <w:r w:rsidR="00644B2F" w:rsidRPr="00316518">
        <w:rPr>
          <w:rStyle w:val="Hyperlink"/>
          <w:color w:val="auto"/>
          <w:szCs w:val="28"/>
          <w:u w:val="none"/>
          <w:lang w:val="en-US"/>
        </w:rPr>
        <w:t>DC</w:t>
      </w:r>
      <w:r w:rsidR="00644B2F" w:rsidRPr="00316518">
        <w:rPr>
          <w:rStyle w:val="Hyperlink"/>
          <w:color w:val="auto"/>
          <w:szCs w:val="28"/>
          <w:u w:val="none"/>
        </w:rPr>
        <w:t>-</w:t>
      </w:r>
      <w:r w:rsidR="00644B2F" w:rsidRPr="00316518">
        <w:rPr>
          <w:rStyle w:val="Hyperlink"/>
          <w:color w:val="auto"/>
          <w:szCs w:val="28"/>
          <w:u w:val="none"/>
          <w:lang w:val="en-US"/>
        </w:rPr>
        <w:t>DC</w:t>
      </w:r>
      <w:r w:rsidR="00644B2F" w:rsidRPr="00316518">
        <w:rPr>
          <w:rStyle w:val="Hyperlink"/>
          <w:color w:val="auto"/>
          <w:szCs w:val="28"/>
          <w:u w:val="none"/>
          <w:lang w:val="ru-RU"/>
        </w:rPr>
        <w:t xml:space="preserve"> </w:t>
      </w:r>
      <w:r w:rsidR="00644B2F" w:rsidRPr="00316518">
        <w:rPr>
          <w:rStyle w:val="Hyperlink"/>
          <w:color w:val="auto"/>
          <w:szCs w:val="28"/>
          <w:u w:val="none"/>
        </w:rPr>
        <w:t>перетворювач</w:t>
      </w:r>
      <w:r w:rsidR="00644B2F" w:rsidRPr="00316518">
        <w:rPr>
          <w:rStyle w:val="Hyperlink"/>
          <w:color w:val="auto"/>
          <w:szCs w:val="28"/>
          <w:u w:val="none"/>
          <w:lang w:val="ru-RU"/>
        </w:rPr>
        <w:t>:</w:t>
      </w:r>
      <w:r w:rsidR="00172810" w:rsidRPr="00316518">
        <w:rPr>
          <w:rStyle w:val="Hyperlink"/>
          <w:color w:val="auto"/>
          <w:szCs w:val="28"/>
          <w:u w:val="none"/>
        </w:rPr>
        <w:t xml:space="preserve"> </w:t>
      </w:r>
      <w:r w:rsidR="00172810" w:rsidRPr="00316518">
        <w:rPr>
          <w:rStyle w:val="Hyperlink"/>
          <w:color w:val="auto"/>
          <w:szCs w:val="28"/>
          <w:u w:val="none"/>
          <w:lang w:val="en-US"/>
        </w:rPr>
        <w:t>https</w:t>
      </w:r>
      <w:r w:rsidR="00172810" w:rsidRPr="00316518">
        <w:rPr>
          <w:rStyle w:val="Hyperlink"/>
          <w:color w:val="auto"/>
          <w:szCs w:val="28"/>
          <w:u w:val="none"/>
        </w:rPr>
        <w:t>://</w:t>
      </w:r>
      <w:proofErr w:type="spellStart"/>
      <w:r w:rsidR="00172810" w:rsidRPr="00316518">
        <w:rPr>
          <w:rStyle w:val="Hyperlink"/>
          <w:color w:val="auto"/>
          <w:szCs w:val="28"/>
          <w:u w:val="none"/>
          <w:lang w:val="en-US"/>
        </w:rPr>
        <w:t>uk</w:t>
      </w:r>
      <w:proofErr w:type="spellEnd"/>
      <w:r w:rsidR="00172810" w:rsidRPr="00316518">
        <w:rPr>
          <w:rStyle w:val="Hyperlink"/>
          <w:color w:val="auto"/>
          <w:szCs w:val="28"/>
          <w:u w:val="none"/>
        </w:rPr>
        <w:t>.</w:t>
      </w:r>
      <w:proofErr w:type="spellStart"/>
      <w:r w:rsidR="00172810" w:rsidRPr="00316518">
        <w:rPr>
          <w:rStyle w:val="Hyperlink"/>
          <w:color w:val="auto"/>
          <w:szCs w:val="28"/>
          <w:u w:val="none"/>
          <w:lang w:val="en-US"/>
        </w:rPr>
        <w:t>wikipedia</w:t>
      </w:r>
      <w:proofErr w:type="spellEnd"/>
      <w:r w:rsidR="00172810" w:rsidRPr="00316518">
        <w:rPr>
          <w:rStyle w:val="Hyperlink"/>
          <w:color w:val="auto"/>
          <w:szCs w:val="28"/>
          <w:u w:val="none"/>
        </w:rPr>
        <w:t>.</w:t>
      </w:r>
      <w:r w:rsidR="00172810" w:rsidRPr="00316518">
        <w:rPr>
          <w:rStyle w:val="Hyperlink"/>
          <w:color w:val="auto"/>
          <w:szCs w:val="28"/>
          <w:u w:val="none"/>
          <w:lang w:val="en-US"/>
        </w:rPr>
        <w:t>org</w:t>
      </w:r>
      <w:r w:rsidR="00172810" w:rsidRPr="00316518">
        <w:rPr>
          <w:rStyle w:val="Hyperlink"/>
          <w:color w:val="auto"/>
          <w:szCs w:val="28"/>
          <w:u w:val="none"/>
        </w:rPr>
        <w:t>/</w:t>
      </w:r>
      <w:r w:rsidR="00172810" w:rsidRPr="00316518">
        <w:rPr>
          <w:rStyle w:val="Hyperlink"/>
          <w:color w:val="auto"/>
          <w:szCs w:val="28"/>
          <w:u w:val="none"/>
          <w:lang w:val="en-US"/>
        </w:rPr>
        <w:t>wiki</w:t>
      </w:r>
      <w:r w:rsidR="00172810" w:rsidRPr="00316518">
        <w:rPr>
          <w:rStyle w:val="Hyperlink"/>
          <w:color w:val="auto"/>
          <w:szCs w:val="28"/>
          <w:u w:val="none"/>
        </w:rPr>
        <w:t>/</w:t>
      </w:r>
      <w:r w:rsidR="00172810" w:rsidRPr="00316518">
        <w:rPr>
          <w:rStyle w:val="Hyperlink"/>
          <w:color w:val="auto"/>
          <w:szCs w:val="28"/>
          <w:u w:val="none"/>
          <w:lang w:val="en-US"/>
        </w:rPr>
        <w:t>DC</w:t>
      </w:r>
      <w:r w:rsidR="00172810" w:rsidRPr="00316518">
        <w:rPr>
          <w:rStyle w:val="Hyperlink"/>
          <w:color w:val="auto"/>
          <w:szCs w:val="28"/>
          <w:u w:val="none"/>
        </w:rPr>
        <w:t>-</w:t>
      </w:r>
      <w:r w:rsidR="00172810" w:rsidRPr="00316518">
        <w:rPr>
          <w:rStyle w:val="Hyperlink"/>
          <w:color w:val="auto"/>
          <w:szCs w:val="28"/>
          <w:u w:val="none"/>
          <w:lang w:val="en-US"/>
        </w:rPr>
        <w:t>DC</w:t>
      </w:r>
      <w:r w:rsidR="00172810" w:rsidRPr="00316518">
        <w:rPr>
          <w:rStyle w:val="Hyperlink"/>
          <w:color w:val="auto"/>
          <w:szCs w:val="28"/>
          <w:u w:val="none"/>
        </w:rPr>
        <w:t>_перетворювач</w:t>
      </w:r>
    </w:p>
    <w:p w14:paraId="7DCF37F9" w14:textId="6BCF1A69" w:rsidR="00172810" w:rsidRPr="00316518" w:rsidRDefault="002D1674" w:rsidP="009D2BA3">
      <w:pPr>
        <w:jc w:val="left"/>
        <w:rPr>
          <w:rStyle w:val="Hyperlink"/>
          <w:color w:val="auto"/>
          <w:szCs w:val="28"/>
          <w:u w:val="none"/>
        </w:rPr>
      </w:pPr>
      <w:r w:rsidRPr="00316518">
        <w:rPr>
          <w:rFonts w:eastAsia="Calibri"/>
          <w:szCs w:val="28"/>
          <w:lang w:val="ru-RU" w:eastAsia="en-US"/>
        </w:rPr>
        <w:t>10</w:t>
      </w:r>
      <w:r w:rsidR="00172810" w:rsidRPr="00316518">
        <w:rPr>
          <w:rFonts w:eastAsia="Calibri"/>
          <w:szCs w:val="28"/>
          <w:lang w:eastAsia="en-US"/>
        </w:rPr>
        <w:t xml:space="preserve">. </w:t>
      </w:r>
      <w:r w:rsidR="00172810" w:rsidRPr="00316518">
        <w:rPr>
          <w:rFonts w:eastAsia="Calibri"/>
          <w:i/>
          <w:szCs w:val="28"/>
          <w:lang w:val="en-US" w:eastAsia="en-US"/>
        </w:rPr>
        <w:t>MQ</w:t>
      </w:r>
      <w:r w:rsidR="00172810" w:rsidRPr="00316518">
        <w:rPr>
          <w:rFonts w:eastAsia="Calibri"/>
          <w:i/>
          <w:szCs w:val="28"/>
          <w:lang w:val="ru-RU" w:eastAsia="en-US"/>
        </w:rPr>
        <w:t>-2</w:t>
      </w:r>
      <w:r w:rsidR="00172810" w:rsidRPr="00316518">
        <w:rPr>
          <w:rFonts w:eastAsia="Calibri"/>
          <w:szCs w:val="28"/>
          <w:lang w:val="ru-RU" w:eastAsia="en-US"/>
        </w:rPr>
        <w:t xml:space="preserve"> </w:t>
      </w:r>
      <w:r w:rsidR="00172810" w:rsidRPr="00316518">
        <w:rPr>
          <w:rFonts w:eastAsia="Calibri"/>
          <w:szCs w:val="28"/>
          <w:lang w:eastAsia="en-US"/>
        </w:rPr>
        <w:t xml:space="preserve">опис і характеристики: </w:t>
      </w:r>
      <w:hyperlink r:id="rId13" w:history="1">
        <w:r w:rsidR="00172810" w:rsidRPr="00316518">
          <w:rPr>
            <w:rStyle w:val="Hyperlink"/>
            <w:color w:val="auto"/>
            <w:szCs w:val="28"/>
            <w:u w:val="none"/>
          </w:rPr>
          <w:t>https://arduino.ua/prod298-modyl-datchika-dima-mq-2</w:t>
        </w:r>
      </w:hyperlink>
    </w:p>
    <w:p w14:paraId="6FA854ED" w14:textId="25B3B288" w:rsidR="00172810" w:rsidRPr="00316518" w:rsidRDefault="00172810" w:rsidP="009D2BA3">
      <w:pPr>
        <w:jc w:val="left"/>
        <w:rPr>
          <w:rFonts w:eastAsia="Calibri"/>
          <w:szCs w:val="28"/>
          <w:lang w:eastAsia="en-US"/>
        </w:rPr>
      </w:pPr>
      <w:r w:rsidRPr="00316518">
        <w:rPr>
          <w:rStyle w:val="Hyperlink"/>
          <w:color w:val="auto"/>
          <w:szCs w:val="28"/>
          <w:u w:val="none"/>
        </w:rPr>
        <w:t>1</w:t>
      </w:r>
      <w:r w:rsidR="002D1674" w:rsidRPr="00316518">
        <w:rPr>
          <w:rStyle w:val="Hyperlink"/>
          <w:color w:val="auto"/>
          <w:szCs w:val="28"/>
          <w:u w:val="none"/>
          <w:lang w:val="en-US"/>
        </w:rPr>
        <w:t>1</w:t>
      </w:r>
      <w:r w:rsidRPr="00316518">
        <w:rPr>
          <w:rStyle w:val="Hyperlink"/>
          <w:color w:val="auto"/>
          <w:szCs w:val="28"/>
          <w:u w:val="none"/>
        </w:rPr>
        <w:t>.</w:t>
      </w:r>
      <w:r w:rsidR="007C78B0" w:rsidRPr="00316518">
        <w:rPr>
          <w:rStyle w:val="Hyperlink"/>
          <w:color w:val="auto"/>
          <w:szCs w:val="28"/>
          <w:u w:val="none"/>
          <w:lang w:val="en-US"/>
        </w:rPr>
        <w:t xml:space="preserve"> </w:t>
      </w:r>
      <w:r w:rsidR="007C78B0" w:rsidRPr="00316518">
        <w:rPr>
          <w:rStyle w:val="Hyperlink"/>
          <w:i/>
          <w:iCs/>
          <w:color w:val="auto"/>
          <w:szCs w:val="28"/>
          <w:u w:val="none"/>
          <w:lang w:val="en-US"/>
        </w:rPr>
        <w:t>MQ-7</w:t>
      </w:r>
      <w:r w:rsidRPr="00316518">
        <w:rPr>
          <w:rStyle w:val="Hyperlink"/>
          <w:color w:val="auto"/>
          <w:szCs w:val="28"/>
          <w:u w:val="none"/>
        </w:rPr>
        <w:t xml:space="preserve"> </w:t>
      </w:r>
      <w:r w:rsidRPr="00316518">
        <w:rPr>
          <w:rStyle w:val="Hyperlink"/>
          <w:color w:val="auto"/>
          <w:szCs w:val="28"/>
          <w:u w:val="none"/>
          <w:lang w:val="en-US"/>
        </w:rPr>
        <w:t>https</w:t>
      </w:r>
      <w:r w:rsidRPr="00316518">
        <w:rPr>
          <w:rStyle w:val="Hyperlink"/>
          <w:color w:val="auto"/>
          <w:szCs w:val="28"/>
          <w:u w:val="none"/>
        </w:rPr>
        <w:t>://3</w:t>
      </w:r>
      <w:r w:rsidRPr="00316518">
        <w:rPr>
          <w:rStyle w:val="Hyperlink"/>
          <w:color w:val="auto"/>
          <w:szCs w:val="28"/>
          <w:u w:val="none"/>
          <w:lang w:val="en-US"/>
        </w:rPr>
        <w:t>d</w:t>
      </w:r>
      <w:r w:rsidRPr="00316518">
        <w:rPr>
          <w:rStyle w:val="Hyperlink"/>
          <w:color w:val="auto"/>
          <w:szCs w:val="28"/>
          <w:u w:val="none"/>
        </w:rPr>
        <w:t>-</w:t>
      </w:r>
      <w:proofErr w:type="spellStart"/>
      <w:r w:rsidRPr="00316518">
        <w:rPr>
          <w:rStyle w:val="Hyperlink"/>
          <w:color w:val="auto"/>
          <w:szCs w:val="28"/>
          <w:u w:val="none"/>
          <w:lang w:val="en-US"/>
        </w:rPr>
        <w:t>diy</w:t>
      </w:r>
      <w:proofErr w:type="spellEnd"/>
      <w:r w:rsidRPr="00316518">
        <w:rPr>
          <w:rStyle w:val="Hyperlink"/>
          <w:color w:val="auto"/>
          <w:szCs w:val="28"/>
          <w:u w:val="none"/>
        </w:rPr>
        <w:t>.</w:t>
      </w:r>
      <w:proofErr w:type="spellStart"/>
      <w:r w:rsidRPr="00316518">
        <w:rPr>
          <w:rStyle w:val="Hyperlink"/>
          <w:color w:val="auto"/>
          <w:szCs w:val="28"/>
          <w:u w:val="none"/>
          <w:lang w:val="en-US"/>
        </w:rPr>
        <w:t>ru</w:t>
      </w:r>
      <w:proofErr w:type="spellEnd"/>
      <w:r w:rsidRPr="00316518">
        <w:rPr>
          <w:rStyle w:val="Hyperlink"/>
          <w:color w:val="auto"/>
          <w:szCs w:val="28"/>
          <w:u w:val="none"/>
        </w:rPr>
        <w:t>/</w:t>
      </w:r>
      <w:r w:rsidRPr="00316518">
        <w:rPr>
          <w:rStyle w:val="Hyperlink"/>
          <w:color w:val="auto"/>
          <w:szCs w:val="28"/>
          <w:u w:val="none"/>
          <w:lang w:val="en-US"/>
        </w:rPr>
        <w:t>wiki</w:t>
      </w:r>
      <w:r w:rsidRPr="00316518">
        <w:rPr>
          <w:rStyle w:val="Hyperlink"/>
          <w:color w:val="auto"/>
          <w:szCs w:val="28"/>
          <w:u w:val="none"/>
        </w:rPr>
        <w:t>/</w:t>
      </w:r>
      <w:proofErr w:type="spellStart"/>
      <w:r w:rsidRPr="00316518">
        <w:rPr>
          <w:rStyle w:val="Hyperlink"/>
          <w:color w:val="auto"/>
          <w:szCs w:val="28"/>
          <w:u w:val="none"/>
          <w:lang w:val="en-US"/>
        </w:rPr>
        <w:t>arduino</w:t>
      </w:r>
      <w:proofErr w:type="spellEnd"/>
      <w:r w:rsidRPr="00316518">
        <w:rPr>
          <w:rStyle w:val="Hyperlink"/>
          <w:color w:val="auto"/>
          <w:szCs w:val="28"/>
          <w:u w:val="none"/>
        </w:rPr>
        <w:t>-</w:t>
      </w:r>
      <w:proofErr w:type="spellStart"/>
      <w:r w:rsidRPr="00316518">
        <w:rPr>
          <w:rStyle w:val="Hyperlink"/>
          <w:color w:val="auto"/>
          <w:szCs w:val="28"/>
          <w:u w:val="none"/>
          <w:lang w:val="en-US"/>
        </w:rPr>
        <w:t>datchiki</w:t>
      </w:r>
      <w:proofErr w:type="spellEnd"/>
      <w:r w:rsidRPr="00316518">
        <w:rPr>
          <w:rStyle w:val="Hyperlink"/>
          <w:color w:val="auto"/>
          <w:szCs w:val="28"/>
          <w:u w:val="none"/>
        </w:rPr>
        <w:t>/</w:t>
      </w:r>
      <w:proofErr w:type="spellStart"/>
      <w:r w:rsidRPr="00316518">
        <w:rPr>
          <w:rStyle w:val="Hyperlink"/>
          <w:color w:val="auto"/>
          <w:szCs w:val="28"/>
          <w:u w:val="none"/>
          <w:lang w:val="en-US"/>
        </w:rPr>
        <w:t>datchik</w:t>
      </w:r>
      <w:proofErr w:type="spellEnd"/>
      <w:r w:rsidRPr="00316518">
        <w:rPr>
          <w:rStyle w:val="Hyperlink"/>
          <w:color w:val="auto"/>
          <w:szCs w:val="28"/>
          <w:u w:val="none"/>
        </w:rPr>
        <w:t>-</w:t>
      </w:r>
      <w:proofErr w:type="spellStart"/>
      <w:r w:rsidRPr="00316518">
        <w:rPr>
          <w:rStyle w:val="Hyperlink"/>
          <w:color w:val="auto"/>
          <w:szCs w:val="28"/>
          <w:u w:val="none"/>
          <w:lang w:val="en-US"/>
        </w:rPr>
        <w:t>ugarnogo</w:t>
      </w:r>
      <w:proofErr w:type="spellEnd"/>
      <w:r w:rsidRPr="00316518">
        <w:rPr>
          <w:rStyle w:val="Hyperlink"/>
          <w:color w:val="auto"/>
          <w:szCs w:val="28"/>
          <w:u w:val="none"/>
        </w:rPr>
        <w:t>-</w:t>
      </w:r>
      <w:proofErr w:type="spellStart"/>
      <w:r w:rsidRPr="00316518">
        <w:rPr>
          <w:rStyle w:val="Hyperlink"/>
          <w:color w:val="auto"/>
          <w:szCs w:val="28"/>
          <w:u w:val="none"/>
          <w:lang w:val="en-US"/>
        </w:rPr>
        <w:t>gaza</w:t>
      </w:r>
      <w:proofErr w:type="spellEnd"/>
      <w:r w:rsidRPr="00316518">
        <w:rPr>
          <w:rStyle w:val="Hyperlink"/>
          <w:color w:val="auto"/>
          <w:szCs w:val="28"/>
          <w:u w:val="none"/>
        </w:rPr>
        <w:t>-</w:t>
      </w:r>
      <w:proofErr w:type="spellStart"/>
      <w:r w:rsidRPr="00316518">
        <w:rPr>
          <w:rStyle w:val="Hyperlink"/>
          <w:color w:val="auto"/>
          <w:szCs w:val="28"/>
          <w:u w:val="none"/>
          <w:lang w:val="en-US"/>
        </w:rPr>
        <w:t>mq</w:t>
      </w:r>
      <w:proofErr w:type="spellEnd"/>
      <w:r w:rsidRPr="00316518">
        <w:rPr>
          <w:rStyle w:val="Hyperlink"/>
          <w:color w:val="auto"/>
          <w:szCs w:val="28"/>
          <w:u w:val="none"/>
        </w:rPr>
        <w:t>7/</w:t>
      </w:r>
    </w:p>
    <w:p w14:paraId="2ADE78D3" w14:textId="7699B400" w:rsidR="00172810" w:rsidRPr="00316518" w:rsidRDefault="00172810" w:rsidP="009D2BA3">
      <w:pPr>
        <w:jc w:val="left"/>
        <w:rPr>
          <w:rFonts w:eastAsia="Calibri"/>
          <w:szCs w:val="28"/>
          <w:lang w:eastAsia="en-US"/>
        </w:rPr>
      </w:pPr>
      <w:r w:rsidRPr="00316518">
        <w:rPr>
          <w:rFonts w:eastAsia="Calibri"/>
          <w:szCs w:val="28"/>
          <w:lang w:val="ru-RU" w:eastAsia="en-US"/>
        </w:rPr>
        <w:t>1</w:t>
      </w:r>
      <w:r w:rsidR="002D1674" w:rsidRPr="00316518">
        <w:rPr>
          <w:rFonts w:eastAsia="Calibri"/>
          <w:szCs w:val="28"/>
          <w:lang w:val="ru-RU" w:eastAsia="en-US"/>
        </w:rPr>
        <w:t>2</w:t>
      </w:r>
      <w:r w:rsidRPr="00316518">
        <w:rPr>
          <w:rFonts w:eastAsia="Calibri"/>
          <w:szCs w:val="28"/>
          <w:lang w:eastAsia="en-US"/>
        </w:rPr>
        <w:t xml:space="preserve">. Датчик вогню інфрачервоний </w:t>
      </w:r>
      <w:r w:rsidRPr="00316518">
        <w:rPr>
          <w:rFonts w:eastAsia="Calibri"/>
          <w:i/>
          <w:szCs w:val="28"/>
          <w:lang w:eastAsia="en-US"/>
        </w:rPr>
        <w:t>KY-026</w:t>
      </w:r>
      <w:r w:rsidRPr="00316518">
        <w:rPr>
          <w:rFonts w:eastAsia="Calibri"/>
          <w:szCs w:val="28"/>
          <w:lang w:eastAsia="en-US"/>
        </w:rPr>
        <w:t xml:space="preserve">: </w:t>
      </w:r>
      <w:hyperlink r:id="rId14" w:history="1">
        <w:r w:rsidRPr="00316518">
          <w:rPr>
            <w:rStyle w:val="Hyperlink"/>
            <w:color w:val="auto"/>
            <w:szCs w:val="28"/>
            <w:u w:val="none"/>
          </w:rPr>
          <w:t>https://hcomp.ru/shop/ky026/</w:t>
        </w:r>
      </w:hyperlink>
    </w:p>
    <w:p w14:paraId="4083E207" w14:textId="3F0A0B8A" w:rsidR="00172810" w:rsidRPr="00316518" w:rsidRDefault="00265FBA" w:rsidP="009D2BA3">
      <w:pPr>
        <w:ind w:firstLine="708"/>
        <w:jc w:val="left"/>
        <w:rPr>
          <w:rStyle w:val="Hyperlink"/>
          <w:color w:val="auto"/>
          <w:szCs w:val="28"/>
          <w:u w:val="none"/>
        </w:rPr>
      </w:pPr>
      <w:r w:rsidRPr="00316518">
        <w:rPr>
          <w:rStyle w:val="Hyperlink"/>
          <w:color w:val="auto"/>
          <w:szCs w:val="28"/>
          <w:u w:val="none"/>
        </w:rPr>
        <w:t>1</w:t>
      </w:r>
      <w:r w:rsidR="002D1674" w:rsidRPr="00316518">
        <w:rPr>
          <w:rStyle w:val="Hyperlink"/>
          <w:color w:val="auto"/>
          <w:szCs w:val="28"/>
          <w:u w:val="none"/>
          <w:lang w:val="en-US"/>
        </w:rPr>
        <w:t>3</w:t>
      </w:r>
      <w:r w:rsidRPr="00316518">
        <w:rPr>
          <w:rStyle w:val="Hyperlink"/>
          <w:color w:val="auto"/>
          <w:szCs w:val="28"/>
          <w:u w:val="none"/>
        </w:rPr>
        <w:t>.</w:t>
      </w:r>
      <w:r w:rsidRPr="00316518">
        <w:rPr>
          <w:i/>
          <w:iCs/>
        </w:rPr>
        <w:t xml:space="preserve"> </w:t>
      </w:r>
      <w:r w:rsidR="00C42398" w:rsidRPr="00316518">
        <w:rPr>
          <w:i/>
          <w:iCs/>
          <w:lang w:val="en-US"/>
        </w:rPr>
        <w:t>DHT</w:t>
      </w:r>
      <w:r w:rsidR="00C42398" w:rsidRPr="00316518">
        <w:rPr>
          <w:i/>
          <w:iCs/>
        </w:rPr>
        <w:t>11:</w:t>
      </w:r>
      <w:r w:rsidR="00C42398" w:rsidRPr="00316518">
        <w:rPr>
          <w:lang w:val="en-US"/>
        </w:rPr>
        <w:t xml:space="preserve"> </w:t>
      </w:r>
      <w:r w:rsidRPr="00316518">
        <w:rPr>
          <w:rStyle w:val="Hyperlink"/>
          <w:color w:val="auto"/>
          <w:szCs w:val="28"/>
          <w:u w:val="none"/>
        </w:rPr>
        <w:t>https://arduinomaster.ru/datchiki-arduino/datchiki-temperatury-i-vlazhnosti-dht11-dht22/</w:t>
      </w:r>
    </w:p>
    <w:p w14:paraId="5284DFBA" w14:textId="0BA01BCC" w:rsidR="006E5603" w:rsidRPr="00316518" w:rsidRDefault="006E5603" w:rsidP="009D2BA3">
      <w:pPr>
        <w:jc w:val="left"/>
        <w:rPr>
          <w:rFonts w:eastAsia="Calibri"/>
          <w:szCs w:val="28"/>
          <w:lang w:val="ru-RU" w:eastAsia="en-US"/>
        </w:rPr>
      </w:pPr>
      <w:r w:rsidRPr="00316518">
        <w:rPr>
          <w:rFonts w:eastAsia="Calibri"/>
          <w:szCs w:val="28"/>
          <w:lang w:val="ru-RU" w:eastAsia="en-US"/>
        </w:rPr>
        <w:t>1</w:t>
      </w:r>
      <w:r w:rsidR="002D1674" w:rsidRPr="00316518">
        <w:rPr>
          <w:rFonts w:eastAsia="Calibri"/>
          <w:szCs w:val="28"/>
          <w:lang w:val="ru-RU" w:eastAsia="en-US"/>
        </w:rPr>
        <w:t>4</w:t>
      </w:r>
      <w:r w:rsidRPr="00316518">
        <w:rPr>
          <w:rFonts w:eastAsia="Calibri"/>
          <w:szCs w:val="28"/>
          <w:lang w:eastAsia="en-US"/>
        </w:rPr>
        <w:t xml:space="preserve">. П’єзоелемент: </w:t>
      </w:r>
      <w:hyperlink r:id="rId15" w:history="1">
        <w:r w:rsidR="00A5564D" w:rsidRPr="00316518">
          <w:rPr>
            <w:rStyle w:val="Hyperlink"/>
            <w:color w:val="auto"/>
            <w:szCs w:val="28"/>
            <w:u w:val="none"/>
          </w:rPr>
          <w:t>https://engineering-solutions.ru/ultrasound/</w:t>
        </w:r>
        <w:r w:rsidR="00A5564D" w:rsidRPr="00316518">
          <w:rPr>
            <w:rStyle w:val="Hyperlink"/>
            <w:color w:val="auto"/>
            <w:szCs w:val="28"/>
            <w:u w:val="none"/>
            <w:lang w:val="ru-RU"/>
          </w:rPr>
          <w:t>-</w:t>
        </w:r>
        <w:proofErr w:type="spellStart"/>
        <w:r w:rsidR="00A5564D" w:rsidRPr="00316518">
          <w:rPr>
            <w:rStyle w:val="Hyperlink"/>
            <w:color w:val="auto"/>
            <w:szCs w:val="28"/>
            <w:u w:val="none"/>
          </w:rPr>
          <w:t>piezomaterials</w:t>
        </w:r>
        <w:proofErr w:type="spellEnd"/>
        <w:r w:rsidR="00A5564D" w:rsidRPr="00316518">
          <w:rPr>
            <w:rStyle w:val="Hyperlink"/>
            <w:color w:val="auto"/>
            <w:szCs w:val="28"/>
            <w:u w:val="none"/>
          </w:rPr>
          <w:t>/</w:t>
        </w:r>
      </w:hyperlink>
    </w:p>
    <w:p w14:paraId="37ED8C5E" w14:textId="2E8B7D89" w:rsidR="00824CE1" w:rsidRPr="00316518" w:rsidRDefault="00084CA1" w:rsidP="00824CE1">
      <w:pPr>
        <w:ind w:firstLine="708"/>
        <w:jc w:val="left"/>
        <w:rPr>
          <w:szCs w:val="28"/>
        </w:rPr>
      </w:pPr>
      <w:r w:rsidRPr="00316518">
        <w:rPr>
          <w:rFonts w:eastAsia="Calibri"/>
          <w:szCs w:val="28"/>
          <w:lang w:val="ru-RU" w:eastAsia="en-US"/>
        </w:rPr>
        <w:t>1</w:t>
      </w:r>
      <w:r w:rsidR="002D1674" w:rsidRPr="00316518">
        <w:rPr>
          <w:rFonts w:eastAsia="Calibri"/>
          <w:szCs w:val="28"/>
          <w:lang w:val="ru-RU" w:eastAsia="en-US"/>
        </w:rPr>
        <w:t>5</w:t>
      </w:r>
      <w:r w:rsidRPr="00316518">
        <w:rPr>
          <w:rFonts w:eastAsia="Calibri"/>
          <w:szCs w:val="28"/>
          <w:lang w:val="ru-RU" w:eastAsia="en-US"/>
        </w:rPr>
        <w:t xml:space="preserve">. </w:t>
      </w:r>
      <w:r w:rsidR="006E162F" w:rsidRPr="00316518">
        <w:rPr>
          <w:szCs w:val="28"/>
        </w:rPr>
        <w:t>Вибір модуль контролю заряду-розряду АКБ</w:t>
      </w:r>
      <w:r w:rsidR="006E162F" w:rsidRPr="00316518">
        <w:rPr>
          <w:rFonts w:eastAsia="Calibri"/>
          <w:szCs w:val="28"/>
          <w:lang w:val="ru-RU" w:eastAsia="en-US"/>
        </w:rPr>
        <w:t xml:space="preserve"> </w:t>
      </w:r>
      <w:r w:rsidR="00A5564D" w:rsidRPr="00316518">
        <w:rPr>
          <w:rFonts w:eastAsia="Calibri"/>
          <w:szCs w:val="28"/>
          <w:lang w:val="ru-RU" w:eastAsia="en-US"/>
        </w:rPr>
        <w:t xml:space="preserve">: </w:t>
      </w:r>
      <w:r w:rsidRPr="00316518">
        <w:rPr>
          <w:rFonts w:eastAsia="Calibri"/>
          <w:szCs w:val="28"/>
          <w:lang w:val="en-US" w:eastAsia="en-US"/>
        </w:rPr>
        <w:t>https</w:t>
      </w:r>
      <w:r w:rsidRPr="00316518">
        <w:rPr>
          <w:rFonts w:eastAsia="Calibri"/>
          <w:szCs w:val="28"/>
          <w:lang w:val="ru-RU" w:eastAsia="en-US"/>
        </w:rPr>
        <w:t>://3</w:t>
      </w:r>
      <w:r w:rsidRPr="00316518">
        <w:rPr>
          <w:rFonts w:eastAsia="Calibri"/>
          <w:szCs w:val="28"/>
          <w:lang w:val="en-US" w:eastAsia="en-US"/>
        </w:rPr>
        <w:t>v</w:t>
      </w:r>
      <w:r w:rsidRPr="00316518">
        <w:rPr>
          <w:rFonts w:eastAsia="Calibri"/>
          <w:szCs w:val="28"/>
          <w:lang w:val="ru-RU" w:eastAsia="en-US"/>
        </w:rPr>
        <w:t>3.</w:t>
      </w:r>
      <w:r w:rsidRPr="00316518">
        <w:rPr>
          <w:rFonts w:eastAsia="Calibri"/>
          <w:szCs w:val="28"/>
          <w:lang w:val="en-US" w:eastAsia="en-US"/>
        </w:rPr>
        <w:t>com</w:t>
      </w:r>
      <w:r w:rsidRPr="00316518">
        <w:rPr>
          <w:rFonts w:eastAsia="Calibri"/>
          <w:szCs w:val="28"/>
          <w:lang w:val="ru-RU" w:eastAsia="en-US"/>
        </w:rPr>
        <w:t>.</w:t>
      </w:r>
      <w:proofErr w:type="spellStart"/>
      <w:r w:rsidRPr="00316518">
        <w:rPr>
          <w:rFonts w:eastAsia="Calibri"/>
          <w:szCs w:val="28"/>
          <w:lang w:val="en-US" w:eastAsia="en-US"/>
        </w:rPr>
        <w:t>ua</w:t>
      </w:r>
      <w:proofErr w:type="spellEnd"/>
      <w:r w:rsidRPr="00316518">
        <w:rPr>
          <w:rFonts w:eastAsia="Calibri"/>
          <w:szCs w:val="28"/>
          <w:lang w:val="ru-RU" w:eastAsia="en-US"/>
        </w:rPr>
        <w:t>/</w:t>
      </w:r>
      <w:r w:rsidR="00A5564D" w:rsidRPr="00316518">
        <w:rPr>
          <w:rFonts w:eastAsia="Calibri"/>
          <w:szCs w:val="28"/>
          <w:lang w:val="ru-RU" w:eastAsia="en-US"/>
        </w:rPr>
        <w:t>-</w:t>
      </w:r>
      <w:r w:rsidRPr="00316518">
        <w:rPr>
          <w:rFonts w:eastAsia="Calibri"/>
          <w:szCs w:val="28"/>
          <w:lang w:val="en-US" w:eastAsia="en-US"/>
        </w:rPr>
        <w:t>product</w:t>
      </w:r>
      <w:r w:rsidRPr="00316518">
        <w:rPr>
          <w:rFonts w:eastAsia="Calibri"/>
          <w:szCs w:val="28"/>
          <w:lang w:val="ru-RU" w:eastAsia="en-US"/>
        </w:rPr>
        <w:t>_210.</w:t>
      </w:r>
      <w:r w:rsidRPr="00316518">
        <w:rPr>
          <w:rFonts w:eastAsia="Calibri"/>
          <w:szCs w:val="28"/>
          <w:lang w:val="en-US" w:eastAsia="en-US"/>
        </w:rPr>
        <w:t>html</w:t>
      </w:r>
    </w:p>
    <w:p w14:paraId="30887AC5" w14:textId="6F67ED73" w:rsidR="006232C5" w:rsidRPr="00316518" w:rsidRDefault="00824CE1" w:rsidP="009D2BA3">
      <w:pPr>
        <w:pStyle w:val="Default"/>
        <w:spacing w:line="360" w:lineRule="auto"/>
        <w:ind w:firstLine="708"/>
        <w:rPr>
          <w:color w:val="auto"/>
          <w:sz w:val="28"/>
          <w:szCs w:val="28"/>
          <w:lang w:val="uk-UA"/>
        </w:rPr>
      </w:pPr>
      <w:r w:rsidRPr="00316518">
        <w:rPr>
          <w:color w:val="auto"/>
          <w:sz w:val="28"/>
          <w:szCs w:val="28"/>
          <w:lang w:val="uk-UA"/>
        </w:rPr>
        <w:t>16</w:t>
      </w:r>
      <w:r w:rsidR="006232C5" w:rsidRPr="00316518">
        <w:rPr>
          <w:color w:val="auto"/>
          <w:sz w:val="28"/>
          <w:szCs w:val="28"/>
          <w:lang w:val="uk-UA"/>
        </w:rPr>
        <w:t xml:space="preserve">. </w:t>
      </w:r>
      <w:r w:rsidR="006232C5" w:rsidRPr="00316518">
        <w:rPr>
          <w:i/>
          <w:color w:val="auto"/>
          <w:sz w:val="28"/>
          <w:szCs w:val="28"/>
          <w:lang w:val="uk-UA"/>
        </w:rPr>
        <w:t>GSM-модуль SIM800L</w:t>
      </w:r>
      <w:r w:rsidR="006232C5" w:rsidRPr="00316518">
        <w:rPr>
          <w:color w:val="auto"/>
          <w:sz w:val="28"/>
          <w:szCs w:val="28"/>
          <w:lang w:val="uk-UA"/>
        </w:rPr>
        <w:t xml:space="preserve">: повна інструкція з використання: </w:t>
      </w:r>
      <w:proofErr w:type="spellStart"/>
      <w:r w:rsidR="00C66B3F" w:rsidRPr="00316518">
        <w:rPr>
          <w:color w:val="auto"/>
          <w:sz w:val="28"/>
          <w:szCs w:val="28"/>
        </w:rPr>
        <w:t>codius</w:t>
      </w:r>
      <w:proofErr w:type="spellEnd"/>
      <w:r w:rsidR="00C66B3F" w:rsidRPr="00316518">
        <w:rPr>
          <w:color w:val="auto"/>
          <w:sz w:val="28"/>
          <w:szCs w:val="28"/>
          <w:lang w:val="uk-UA"/>
        </w:rPr>
        <w:t>.</w:t>
      </w:r>
      <w:proofErr w:type="spellStart"/>
      <w:r w:rsidR="00C66B3F" w:rsidRPr="00316518">
        <w:rPr>
          <w:color w:val="auto"/>
          <w:sz w:val="28"/>
          <w:szCs w:val="28"/>
        </w:rPr>
        <w:t>ru</w:t>
      </w:r>
      <w:proofErr w:type="spellEnd"/>
      <w:r w:rsidR="00C66B3F" w:rsidRPr="00316518">
        <w:rPr>
          <w:color w:val="auto"/>
          <w:sz w:val="28"/>
          <w:szCs w:val="28"/>
          <w:lang w:val="uk-UA"/>
        </w:rPr>
        <w:t>/</w:t>
      </w:r>
      <w:proofErr w:type="spellStart"/>
      <w:r w:rsidR="00C66B3F" w:rsidRPr="00316518">
        <w:rPr>
          <w:color w:val="auto"/>
          <w:sz w:val="28"/>
          <w:szCs w:val="28"/>
        </w:rPr>
        <w:t>articles</w:t>
      </w:r>
      <w:proofErr w:type="spellEnd"/>
      <w:r w:rsidR="00C66B3F" w:rsidRPr="00316518">
        <w:rPr>
          <w:color w:val="auto"/>
          <w:sz w:val="28"/>
          <w:szCs w:val="28"/>
          <w:lang w:val="uk-UA"/>
        </w:rPr>
        <w:t>/</w:t>
      </w:r>
      <w:r w:rsidR="00C66B3F" w:rsidRPr="00316518">
        <w:rPr>
          <w:color w:val="auto"/>
          <w:sz w:val="28"/>
          <w:szCs w:val="28"/>
        </w:rPr>
        <w:t>GSM</w:t>
      </w:r>
      <w:r w:rsidR="00C66B3F" w:rsidRPr="00316518">
        <w:rPr>
          <w:color w:val="auto"/>
          <w:sz w:val="28"/>
          <w:szCs w:val="28"/>
          <w:lang w:val="uk-UA"/>
        </w:rPr>
        <w:t>_модуль_</w:t>
      </w:r>
      <w:r w:rsidR="00C66B3F" w:rsidRPr="00316518">
        <w:rPr>
          <w:color w:val="auto"/>
          <w:sz w:val="28"/>
          <w:szCs w:val="28"/>
        </w:rPr>
        <w:t>SIM</w:t>
      </w:r>
      <w:r w:rsidR="00C66B3F" w:rsidRPr="00316518">
        <w:rPr>
          <w:color w:val="auto"/>
          <w:sz w:val="28"/>
          <w:szCs w:val="28"/>
          <w:lang w:val="uk-UA"/>
        </w:rPr>
        <w:t>800</w:t>
      </w:r>
      <w:r w:rsidR="00C66B3F" w:rsidRPr="00316518">
        <w:rPr>
          <w:color w:val="auto"/>
          <w:sz w:val="28"/>
          <w:szCs w:val="28"/>
        </w:rPr>
        <w:t>L</w:t>
      </w:r>
      <w:r w:rsidR="00C66B3F" w:rsidRPr="00316518">
        <w:rPr>
          <w:color w:val="auto"/>
          <w:sz w:val="28"/>
          <w:szCs w:val="28"/>
          <w:lang w:val="uk-UA"/>
        </w:rPr>
        <w:t>_часть_1</w:t>
      </w:r>
    </w:p>
    <w:p w14:paraId="010D3849" w14:textId="07776EEA" w:rsidR="00D61E66" w:rsidRPr="00316518" w:rsidRDefault="00D61E66" w:rsidP="009D2BA3">
      <w:pPr>
        <w:pStyle w:val="Default"/>
        <w:spacing w:line="360" w:lineRule="auto"/>
        <w:ind w:firstLine="708"/>
        <w:rPr>
          <w:color w:val="auto"/>
          <w:sz w:val="28"/>
          <w:szCs w:val="28"/>
          <w:lang w:val="uk-UA"/>
        </w:rPr>
      </w:pPr>
      <w:r w:rsidRPr="00316518">
        <w:rPr>
          <w:color w:val="auto"/>
          <w:sz w:val="28"/>
          <w:szCs w:val="28"/>
          <w:lang w:val="uk-UA"/>
        </w:rPr>
        <w:lastRenderedPageBreak/>
        <w:t xml:space="preserve">17. </w:t>
      </w:r>
      <w:proofErr w:type="spellStart"/>
      <w:r w:rsidRPr="00316518">
        <w:rPr>
          <w:i/>
          <w:iCs/>
          <w:color w:val="auto"/>
          <w:sz w:val="28"/>
          <w:szCs w:val="28"/>
          <w:lang w:val="uk-UA"/>
        </w:rPr>
        <w:t>MediaTek</w:t>
      </w:r>
      <w:proofErr w:type="spellEnd"/>
      <w:r w:rsidRPr="00316518">
        <w:rPr>
          <w:i/>
          <w:iCs/>
          <w:color w:val="auto"/>
          <w:sz w:val="28"/>
          <w:szCs w:val="28"/>
          <w:lang w:val="uk-UA"/>
        </w:rPr>
        <w:t xml:space="preserve"> MT6261</w:t>
      </w:r>
      <w:r w:rsidRPr="00316518">
        <w:rPr>
          <w:color w:val="auto"/>
          <w:sz w:val="28"/>
          <w:szCs w:val="28"/>
          <w:lang w:val="uk-UA"/>
        </w:rPr>
        <w:t xml:space="preserve"> стаття та огляд: https://mediatek-club.ru/mediatek-mt6261</w:t>
      </w:r>
    </w:p>
    <w:p w14:paraId="5BBDCC44" w14:textId="2DB0A0F1" w:rsidR="00041981" w:rsidRPr="00316518" w:rsidRDefault="00316C7F" w:rsidP="009D2BA3">
      <w:pPr>
        <w:pStyle w:val="Default"/>
        <w:spacing w:line="360" w:lineRule="auto"/>
        <w:ind w:firstLine="708"/>
        <w:rPr>
          <w:color w:val="auto"/>
          <w:sz w:val="28"/>
          <w:szCs w:val="28"/>
        </w:rPr>
      </w:pPr>
      <w:r w:rsidRPr="00316518">
        <w:rPr>
          <w:color w:val="auto"/>
          <w:sz w:val="28"/>
          <w:szCs w:val="28"/>
        </w:rPr>
        <w:t>18</w:t>
      </w:r>
      <w:r w:rsidR="006232C5" w:rsidRPr="00316518">
        <w:rPr>
          <w:color w:val="auto"/>
          <w:sz w:val="28"/>
          <w:szCs w:val="28"/>
          <w:lang w:val="uk-UA"/>
        </w:rPr>
        <w:t xml:space="preserve">. Охорона праці: </w:t>
      </w:r>
      <w:hyperlink r:id="rId16" w:history="1"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https</w:t>
        </w:r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://</w:t>
        </w:r>
        <w:proofErr w:type="spellStart"/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ohranatrud</w:t>
        </w:r>
        <w:proofErr w:type="spellEnd"/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-</w:t>
        </w:r>
        <w:proofErr w:type="spellStart"/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ua</w:t>
        </w:r>
        <w:proofErr w:type="spellEnd"/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.</w:t>
        </w:r>
        <w:proofErr w:type="spellStart"/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/</w:t>
        </w:r>
        <w:proofErr w:type="spellStart"/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razdely</w:t>
        </w:r>
        <w:proofErr w:type="spellEnd"/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-</w:t>
        </w:r>
        <w:proofErr w:type="spellStart"/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kursovykh</w:t>
        </w:r>
        <w:proofErr w:type="spellEnd"/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-</w:t>
        </w:r>
        <w:proofErr w:type="spellStart"/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-</w:t>
        </w:r>
        <w:proofErr w:type="spellStart"/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diplomnykh</w:t>
        </w:r>
        <w:proofErr w:type="spellEnd"/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-</w:t>
        </w:r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po</w:t>
        </w:r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-</w:t>
        </w:r>
        <w:proofErr w:type="spellStart"/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ot</w:t>
        </w:r>
        <w:proofErr w:type="spellEnd"/>
        <w:r w:rsidR="00316518" w:rsidRPr="00316518">
          <w:rPr>
            <w:rStyle w:val="Hyperlink"/>
            <w:color w:val="auto"/>
            <w:sz w:val="28"/>
            <w:szCs w:val="28"/>
            <w:u w:val="none"/>
            <w:lang w:val="uk-UA"/>
          </w:rPr>
          <w:t>.</w:t>
        </w:r>
        <w:r w:rsidR="00316518" w:rsidRPr="00316518">
          <w:rPr>
            <w:rStyle w:val="Hyperlink"/>
            <w:color w:val="auto"/>
            <w:sz w:val="28"/>
            <w:szCs w:val="28"/>
            <w:u w:val="none"/>
            <w:lang w:val="en-US"/>
          </w:rPr>
          <w:t>html</w:t>
        </w:r>
      </w:hyperlink>
    </w:p>
    <w:p w14:paraId="74C8E9EC" w14:textId="4398D9C2" w:rsidR="00316518" w:rsidRPr="00316518" w:rsidRDefault="00316518" w:rsidP="009D2BA3">
      <w:pPr>
        <w:pStyle w:val="Default"/>
        <w:spacing w:line="360" w:lineRule="auto"/>
        <w:ind w:firstLine="708"/>
        <w:rPr>
          <w:color w:val="auto"/>
          <w:sz w:val="28"/>
          <w:szCs w:val="28"/>
          <w:lang w:val="uk-UA"/>
        </w:rPr>
      </w:pPr>
      <w:r w:rsidRPr="00316518">
        <w:rPr>
          <w:color w:val="auto"/>
          <w:sz w:val="28"/>
          <w:szCs w:val="28"/>
          <w:lang w:val="uk-UA"/>
        </w:rPr>
        <w:t>19.</w:t>
      </w:r>
      <w:r w:rsidRPr="00316518">
        <w:rPr>
          <w:color w:val="auto"/>
          <w:sz w:val="28"/>
          <w:szCs w:val="28"/>
        </w:rPr>
        <w:t xml:space="preserve"> </w:t>
      </w:r>
      <w:proofErr w:type="spellStart"/>
      <w:r w:rsidRPr="00316518">
        <w:rPr>
          <w:color w:val="auto"/>
          <w:sz w:val="28"/>
          <w:szCs w:val="28"/>
        </w:rPr>
        <w:t>Штучне</w:t>
      </w:r>
      <w:proofErr w:type="spellEnd"/>
      <w:r w:rsidRPr="00316518">
        <w:rPr>
          <w:color w:val="auto"/>
          <w:sz w:val="28"/>
          <w:szCs w:val="28"/>
        </w:rPr>
        <w:t xml:space="preserve"> </w:t>
      </w:r>
      <w:proofErr w:type="spellStart"/>
      <w:r w:rsidRPr="00316518">
        <w:rPr>
          <w:color w:val="auto"/>
          <w:sz w:val="28"/>
          <w:szCs w:val="28"/>
        </w:rPr>
        <w:t>осв</w:t>
      </w:r>
      <w:r w:rsidRPr="00316518">
        <w:rPr>
          <w:color w:val="auto"/>
          <w:sz w:val="28"/>
          <w:szCs w:val="28"/>
          <w:lang w:val="uk-UA"/>
        </w:rPr>
        <w:t>ітлення</w:t>
      </w:r>
      <w:proofErr w:type="spellEnd"/>
      <w:r w:rsidRPr="00316518">
        <w:rPr>
          <w:color w:val="auto"/>
          <w:sz w:val="28"/>
          <w:szCs w:val="28"/>
          <w:lang w:val="uk-UA"/>
        </w:rPr>
        <w:t>: https://ledeffect.com.ua/images/__branding-/dbn2018.pdf</w:t>
      </w:r>
    </w:p>
    <w:p w14:paraId="0041573D" w14:textId="11CFCCE3" w:rsidR="00096FDD" w:rsidRPr="00096FDD" w:rsidRDefault="005941F2" w:rsidP="008308A8">
      <w:pPr>
        <w:ind w:firstLine="708"/>
        <w:jc w:val="left"/>
        <w:rPr>
          <w:rFonts w:eastAsia="Calibri"/>
          <w:szCs w:val="28"/>
          <w:lang w:eastAsia="en-US"/>
        </w:rPr>
      </w:pPr>
      <w:r w:rsidRPr="00316518">
        <w:rPr>
          <w:rFonts w:eastAsia="Calibri"/>
          <w:szCs w:val="28"/>
          <w:lang w:eastAsia="en-US"/>
        </w:rPr>
        <w:t>2</w:t>
      </w:r>
      <w:r w:rsidR="008308A8" w:rsidRPr="00316518">
        <w:rPr>
          <w:rFonts w:eastAsia="Calibri"/>
          <w:szCs w:val="28"/>
          <w:lang w:eastAsia="en-US"/>
        </w:rPr>
        <w:t>0</w:t>
      </w:r>
      <w:r w:rsidR="00971DF2" w:rsidRPr="00316518">
        <w:rPr>
          <w:rFonts w:eastAsia="Calibri"/>
          <w:szCs w:val="28"/>
          <w:lang w:eastAsia="en-US"/>
        </w:rPr>
        <w:t>.</w:t>
      </w:r>
      <w:r w:rsidR="00336A41" w:rsidRPr="00316518">
        <w:rPr>
          <w:rFonts w:eastAsia="Calibri"/>
          <w:szCs w:val="28"/>
          <w:lang w:eastAsia="en-US"/>
        </w:rPr>
        <w:t xml:space="preserve"> </w:t>
      </w:r>
      <w:r w:rsidR="00336A41" w:rsidRPr="00316518">
        <w:rPr>
          <w:rFonts w:eastAsia="Calibri"/>
          <w:szCs w:val="28"/>
          <w:lang w:val="ru-RU" w:eastAsia="en-US"/>
        </w:rPr>
        <w:t xml:space="preserve">План </w:t>
      </w:r>
      <w:proofErr w:type="spellStart"/>
      <w:r w:rsidR="00336A41" w:rsidRPr="00316518">
        <w:rPr>
          <w:rFonts w:eastAsia="Calibri"/>
          <w:szCs w:val="28"/>
          <w:lang w:val="ru-RU" w:eastAsia="en-US"/>
        </w:rPr>
        <w:t>евакуац</w:t>
      </w:r>
      <w:r w:rsidR="00336A41" w:rsidRPr="00316518">
        <w:rPr>
          <w:rFonts w:eastAsia="Calibri"/>
          <w:szCs w:val="28"/>
          <w:lang w:eastAsia="en-US"/>
        </w:rPr>
        <w:t>ії</w:t>
      </w:r>
      <w:proofErr w:type="spellEnd"/>
      <w:r w:rsidR="00336A41" w:rsidRPr="00316518">
        <w:rPr>
          <w:rFonts w:eastAsia="Calibri"/>
          <w:szCs w:val="28"/>
          <w:lang w:eastAsia="en-US"/>
        </w:rPr>
        <w:t>:</w:t>
      </w:r>
      <w:r w:rsidR="00971DF2" w:rsidRPr="00316518">
        <w:rPr>
          <w:rFonts w:eastAsia="Calibri"/>
          <w:szCs w:val="28"/>
          <w:lang w:eastAsia="en-US"/>
        </w:rPr>
        <w:t xml:space="preserve"> </w:t>
      </w:r>
      <w:bookmarkStart w:id="2" w:name="_Toc43146956"/>
      <w:r w:rsidR="00096FDD" w:rsidRPr="00096FDD">
        <w:rPr>
          <w:rFonts w:eastAsia="Calibri"/>
          <w:szCs w:val="28"/>
          <w:lang w:eastAsia="en-US"/>
        </w:rPr>
        <w:fldChar w:fldCharType="begin"/>
      </w:r>
      <w:r w:rsidR="00096FDD" w:rsidRPr="00096FDD">
        <w:rPr>
          <w:rFonts w:eastAsia="Calibri"/>
          <w:szCs w:val="28"/>
          <w:lang w:eastAsia="en-US"/>
        </w:rPr>
        <w:instrText xml:space="preserve"> HYPERLINK "https://www.sop.com.ua/article/215-qqq-17-m3-01-03-2017-plan-evakuats-pri-pojej" </w:instrText>
      </w:r>
      <w:r w:rsidR="00096FDD" w:rsidRPr="00096FDD">
        <w:rPr>
          <w:rFonts w:eastAsia="Calibri"/>
          <w:szCs w:val="28"/>
          <w:lang w:eastAsia="en-US"/>
        </w:rPr>
        <w:fldChar w:fldCharType="separate"/>
      </w:r>
      <w:r w:rsidR="00096FDD" w:rsidRPr="00096FDD">
        <w:rPr>
          <w:rStyle w:val="Hyperlink"/>
          <w:rFonts w:eastAsia="Calibri"/>
          <w:color w:val="auto"/>
          <w:szCs w:val="28"/>
          <w:u w:val="none"/>
          <w:lang w:eastAsia="en-US"/>
        </w:rPr>
        <w:t>https://www.sop.com.ua/article/215-qqq-17-m3-01-03-2017-plan-evakuats-pri-pojej</w:t>
      </w:r>
      <w:r w:rsidR="00096FDD" w:rsidRPr="00096FDD">
        <w:rPr>
          <w:rFonts w:eastAsia="Calibri"/>
          <w:szCs w:val="28"/>
          <w:lang w:eastAsia="en-US"/>
        </w:rPr>
        <w:fldChar w:fldCharType="end"/>
      </w:r>
    </w:p>
    <w:p w14:paraId="07A4BD4D" w14:textId="4FD230CB" w:rsidR="00096FDD" w:rsidRPr="00096FDD" w:rsidRDefault="00096FDD" w:rsidP="008308A8">
      <w:pPr>
        <w:ind w:firstLine="708"/>
        <w:jc w:val="left"/>
        <w:rPr>
          <w:rFonts w:eastAsia="Calibri"/>
          <w:szCs w:val="28"/>
          <w:lang w:eastAsia="en-US"/>
        </w:rPr>
      </w:pPr>
      <w:r w:rsidRPr="00096FDD">
        <w:rPr>
          <w:rFonts w:eastAsia="Calibri"/>
          <w:szCs w:val="28"/>
          <w:lang w:eastAsia="en-US"/>
        </w:rPr>
        <w:t>21.</w:t>
      </w:r>
      <w:r w:rsidR="0074070C">
        <w:rPr>
          <w:rFonts w:eastAsia="Calibri"/>
          <w:szCs w:val="28"/>
          <w:lang w:eastAsia="en-US"/>
        </w:rPr>
        <w:t xml:space="preserve"> </w:t>
      </w:r>
      <w:proofErr w:type="spellStart"/>
      <w:r w:rsidR="0074070C">
        <w:rPr>
          <w:szCs w:val="28"/>
        </w:rPr>
        <w:t>Cистеми</w:t>
      </w:r>
      <w:proofErr w:type="spellEnd"/>
      <w:r w:rsidR="0074070C">
        <w:rPr>
          <w:szCs w:val="28"/>
        </w:rPr>
        <w:t xml:space="preserve"> пожежної та охоронної сигналізації. Христич В.В., Дерев'-</w:t>
      </w:r>
      <w:proofErr w:type="spellStart"/>
      <w:r w:rsidR="0074070C">
        <w:rPr>
          <w:szCs w:val="28"/>
        </w:rPr>
        <w:t>янко</w:t>
      </w:r>
      <w:proofErr w:type="spellEnd"/>
      <w:r w:rsidR="0074070C">
        <w:rPr>
          <w:szCs w:val="28"/>
        </w:rPr>
        <w:t xml:space="preserve"> О.А., Бондаренко С.М., </w:t>
      </w:r>
      <w:proofErr w:type="spellStart"/>
      <w:r w:rsidR="0074070C">
        <w:rPr>
          <w:szCs w:val="28"/>
        </w:rPr>
        <w:t>Антошкін</w:t>
      </w:r>
      <w:proofErr w:type="spellEnd"/>
      <w:r w:rsidR="0074070C">
        <w:rPr>
          <w:szCs w:val="28"/>
        </w:rPr>
        <w:t xml:space="preserve"> О.А.: АПБУ МВС України</w:t>
      </w:r>
    </w:p>
    <w:p w14:paraId="7CA32242" w14:textId="67484126" w:rsidR="00096FDD" w:rsidRDefault="00096FDD" w:rsidP="008308A8">
      <w:pPr>
        <w:ind w:firstLine="708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22.</w:t>
      </w:r>
      <w:r w:rsidR="0074070C">
        <w:rPr>
          <w:rFonts w:eastAsia="Calibri"/>
          <w:szCs w:val="28"/>
          <w:lang w:eastAsia="en-US"/>
        </w:rPr>
        <w:t xml:space="preserve"> Охоронні сповіщувачі: </w:t>
      </w:r>
      <w:r w:rsidR="0074070C" w:rsidRPr="0074070C">
        <w:rPr>
          <w:rFonts w:eastAsia="Calibri"/>
          <w:szCs w:val="28"/>
          <w:lang w:eastAsia="en-US"/>
        </w:rPr>
        <w:t>relamaks.com/</w:t>
      </w:r>
      <w:proofErr w:type="spellStart"/>
      <w:r w:rsidR="0074070C" w:rsidRPr="0074070C">
        <w:rPr>
          <w:rFonts w:eastAsia="Calibri"/>
          <w:szCs w:val="28"/>
          <w:lang w:eastAsia="en-US"/>
        </w:rPr>
        <w:t>category</w:t>
      </w:r>
      <w:proofErr w:type="spellEnd"/>
      <w:r w:rsidR="0074070C" w:rsidRPr="0074070C">
        <w:rPr>
          <w:rFonts w:eastAsia="Calibri"/>
          <w:szCs w:val="28"/>
          <w:lang w:eastAsia="en-US"/>
        </w:rPr>
        <w:t>/охоронна-сигналізація/</w:t>
      </w:r>
    </w:p>
    <w:p w14:paraId="4BD5E528" w14:textId="4C8CD54F" w:rsidR="00815A42" w:rsidRPr="00316518" w:rsidRDefault="00096FDD" w:rsidP="008308A8">
      <w:pPr>
        <w:ind w:firstLine="708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23.</w:t>
      </w:r>
      <w:r w:rsidR="0074070C">
        <w:rPr>
          <w:rFonts w:eastAsia="Calibri"/>
          <w:szCs w:val="28"/>
          <w:lang w:eastAsia="en-US"/>
        </w:rPr>
        <w:t xml:space="preserve"> Протипожежна автоматика: </w:t>
      </w:r>
      <w:r w:rsidR="0074070C" w:rsidRPr="0074070C">
        <w:rPr>
          <w:rFonts w:eastAsia="Calibri"/>
          <w:szCs w:val="28"/>
          <w:lang w:eastAsia="en-US"/>
        </w:rPr>
        <w:t>https://youcontrol.com.ua/catalog/</w:t>
      </w:r>
      <w:r w:rsidR="0074070C">
        <w:rPr>
          <w:rFonts w:eastAsia="Calibri"/>
          <w:szCs w:val="28"/>
          <w:lang w:eastAsia="en-US"/>
        </w:rPr>
        <w:t>-</w:t>
      </w:r>
      <w:r w:rsidR="0074070C" w:rsidRPr="0074070C">
        <w:rPr>
          <w:rFonts w:eastAsia="Calibri"/>
          <w:szCs w:val="28"/>
          <w:lang w:eastAsia="en-US"/>
        </w:rPr>
        <w:t>company_details/21747743/</w:t>
      </w:r>
      <w:r w:rsidR="00815A42" w:rsidRPr="00316518">
        <w:rPr>
          <w:rFonts w:eastAsia="Calibri"/>
          <w:szCs w:val="28"/>
          <w:lang w:eastAsia="en-US"/>
        </w:rPr>
        <w:br w:type="page"/>
      </w:r>
    </w:p>
    <w:p w14:paraId="6F593324" w14:textId="4CF41BA8" w:rsidR="00667DC3" w:rsidRPr="00154F3A" w:rsidRDefault="00652C46" w:rsidP="00667DC3">
      <w:pPr>
        <w:ind w:firstLine="0"/>
        <w:jc w:val="center"/>
        <w:rPr>
          <w:rFonts w:eastAsia="Calibri"/>
          <w:b/>
          <w:bCs/>
          <w:szCs w:val="28"/>
          <w:lang w:val="ru-RU" w:eastAsia="en-US"/>
        </w:rPr>
      </w:pPr>
      <w:r w:rsidRPr="00154F3A">
        <w:rPr>
          <w:rFonts w:eastAsia="Calibri"/>
          <w:b/>
          <w:bCs/>
          <w:szCs w:val="28"/>
          <w:lang w:eastAsia="en-US"/>
        </w:rPr>
        <w:lastRenderedPageBreak/>
        <w:t>ДОДАТОК А</w:t>
      </w:r>
    </w:p>
    <w:p w14:paraId="4FAA1BC0" w14:textId="77777777" w:rsidR="00667DC3" w:rsidRPr="00154F3A" w:rsidRDefault="00667DC3" w:rsidP="00667DC3">
      <w:pPr>
        <w:ind w:firstLine="0"/>
        <w:jc w:val="center"/>
        <w:rPr>
          <w:rFonts w:eastAsia="Calibri"/>
          <w:b/>
          <w:bCs/>
          <w:szCs w:val="28"/>
          <w:lang w:val="ru-RU" w:eastAsia="en-US"/>
        </w:rPr>
      </w:pPr>
    </w:p>
    <w:p w14:paraId="2500C334" w14:textId="77777777" w:rsidR="00971DF2" w:rsidRPr="00154F3A" w:rsidRDefault="00971DF2" w:rsidP="003D1F8A">
      <w:pPr>
        <w:ind w:firstLine="0"/>
        <w:jc w:val="center"/>
        <w:rPr>
          <w:rFonts w:eastAsia="Calibri"/>
          <w:b/>
          <w:szCs w:val="28"/>
          <w:lang w:eastAsia="en-US"/>
        </w:rPr>
      </w:pPr>
      <w:r w:rsidRPr="00154F3A">
        <w:rPr>
          <w:rFonts w:eastAsia="Calibri"/>
          <w:b/>
          <w:szCs w:val="28"/>
          <w:lang w:eastAsia="en-US"/>
        </w:rPr>
        <w:t>ПРИКЛАД ПРОГРАМИ</w:t>
      </w:r>
      <w:bookmarkEnd w:id="2"/>
      <w:r w:rsidR="008C72A1" w:rsidRPr="00154F3A">
        <w:rPr>
          <w:rFonts w:eastAsia="Calibri"/>
          <w:b/>
          <w:szCs w:val="28"/>
          <w:lang w:eastAsia="en-US"/>
        </w:rPr>
        <w:t xml:space="preserve"> ПОЖЕЖНОЇ </w:t>
      </w:r>
      <w:r w:rsidR="008C72A1" w:rsidRPr="00154F3A">
        <w:rPr>
          <w:rFonts w:eastAsia="Calibri"/>
          <w:b/>
          <w:szCs w:val="28"/>
          <w:lang w:val="en-US" w:eastAsia="en-US"/>
        </w:rPr>
        <w:t>GSM</w:t>
      </w:r>
      <w:r w:rsidR="008C72A1" w:rsidRPr="00154F3A">
        <w:rPr>
          <w:rFonts w:eastAsia="Calibri"/>
          <w:b/>
          <w:szCs w:val="28"/>
          <w:lang w:val="ru-RU" w:eastAsia="en-US"/>
        </w:rPr>
        <w:t xml:space="preserve"> </w:t>
      </w:r>
      <w:r w:rsidR="008C72A1" w:rsidRPr="00154F3A">
        <w:rPr>
          <w:rFonts w:eastAsia="Calibri"/>
          <w:b/>
          <w:szCs w:val="28"/>
          <w:lang w:eastAsia="en-US"/>
        </w:rPr>
        <w:t>СИГНАЛІЗАЦІЇ</w:t>
      </w:r>
    </w:p>
    <w:p w14:paraId="6AD1895D" w14:textId="4C7593D1" w:rsidR="00A42FFB" w:rsidRPr="00154F3A" w:rsidRDefault="00A42FFB" w:rsidP="00A42FF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ru-RU"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</w:p>
    <w:p w14:paraId="4F084E07" w14:textId="22CF0F09" w:rsidR="00251FE4" w:rsidRPr="00154F3A" w:rsidRDefault="00251FE4" w:rsidP="00251FE4">
      <w:pPr>
        <w:spacing w:line="240" w:lineRule="auto"/>
        <w:ind w:firstLine="0"/>
        <w:jc w:val="center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--------------------</w:t>
      </w:r>
      <w:r w:rsidRPr="00154F3A">
        <w:rPr>
          <w:rFonts w:ascii="Courier New" w:eastAsia="Calibri" w:hAnsi="Courier New" w:cs="Courier New"/>
          <w:sz w:val="20"/>
          <w:szCs w:val="20"/>
          <w:lang w:val="ru-RU" w:eastAsia="en-US"/>
        </w:rPr>
        <w:t>---</w:t>
      </w: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----К</w:t>
      </w:r>
      <w:r w:rsidRPr="00154F3A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од для прошивки МК </w:t>
      </w:r>
      <w:r w:rsidRPr="00154F3A">
        <w:rPr>
          <w:rFonts w:ascii="Courier New" w:eastAsia="Calibri" w:hAnsi="Courier New" w:cs="Courier New"/>
          <w:sz w:val="20"/>
          <w:szCs w:val="20"/>
          <w:lang w:val="en-US" w:eastAsia="en-US"/>
        </w:rPr>
        <w:t>Teensy</w:t>
      </w:r>
      <w:r w:rsidRPr="00154F3A">
        <w:rPr>
          <w:rFonts w:ascii="Courier New" w:eastAsia="Calibri" w:hAnsi="Courier New" w:cs="Courier New"/>
          <w:sz w:val="20"/>
          <w:szCs w:val="20"/>
          <w:lang w:val="ru-RU" w:eastAsia="en-US"/>
        </w:rPr>
        <w:t>----</w:t>
      </w: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--------------------</w:t>
      </w:r>
    </w:p>
    <w:p w14:paraId="670A661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SoftwareSerial.h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</w:t>
      </w:r>
    </w:p>
    <w:p w14:paraId="14FC2EB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</w:t>
      </w:r>
    </w:p>
    <w:p w14:paraId="2998131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call.h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</w:t>
      </w:r>
    </w:p>
    <w:p w14:paraId="4A205A0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DHT.h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</w:t>
      </w:r>
    </w:p>
    <w:p w14:paraId="562B8D9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SoftwareSerial.h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</w:t>
      </w:r>
    </w:p>
    <w:p w14:paraId="5FE4F1F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6D245FF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SoftwareSerial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ESPserial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(0, 1);</w:t>
      </w:r>
    </w:p>
    <w:p w14:paraId="27822D2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SoftwareSerial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mySerial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(9, 10);</w:t>
      </w:r>
    </w:p>
    <w:p w14:paraId="480BAB8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bool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2BF486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bool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flaggas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F48AD3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bool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flagfire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22B14F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dhtPin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2;</w:t>
      </w:r>
    </w:p>
    <w:p w14:paraId="69D038C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float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41FC79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mq2Pin = A0;</w:t>
      </w:r>
    </w:p>
    <w:p w14:paraId="0239EC9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mq2Value;</w:t>
      </w:r>
    </w:p>
    <w:p w14:paraId="0337126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mq7Pin = A1;</w:t>
      </w:r>
    </w:p>
    <w:p w14:paraId="72C9212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mq7Value;</w:t>
      </w:r>
    </w:p>
    <w:p w14:paraId="2909C70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A2;</w:t>
      </w:r>
    </w:p>
    <w:p w14:paraId="77263A0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108D057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8;</w:t>
      </w:r>
    </w:p>
    <w:p w14:paraId="0D18A2C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3;</w:t>
      </w:r>
    </w:p>
    <w:p w14:paraId="052A0E6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4;</w:t>
      </w:r>
    </w:p>
    <w:p w14:paraId="39784CC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5;</w:t>
      </w:r>
    </w:p>
    <w:p w14:paraId="57265EA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resetgsm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13;</w:t>
      </w:r>
    </w:p>
    <w:p w14:paraId="760B4B1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[] = "+380123456789";</w:t>
      </w:r>
    </w:p>
    <w:p w14:paraId="2A4CCAA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alarmOffCommand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"0";</w:t>
      </w:r>
    </w:p>
    <w:p w14:paraId="5F07817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alarmOnCommand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"1";</w:t>
      </w:r>
    </w:p>
    <w:p w14:paraId="3DFDDA4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smsOn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[] = "Увімкнення системи!";</w:t>
      </w:r>
    </w:p>
    <w:p w14:paraId="4EAB331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smsOff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[] = "Вимкнення системи!";</w:t>
      </w:r>
    </w:p>
    <w:p w14:paraId="18D4427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smsBufferSize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160;</w:t>
      </w:r>
    </w:p>
    <w:p w14:paraId="220696C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600;</w:t>
      </w:r>
    </w:p>
    <w:p w14:paraId="71D388C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100;</w:t>
      </w:r>
    </w:p>
    <w:p w14:paraId="5B32A8A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float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28;</w:t>
      </w:r>
    </w:p>
    <w:p w14:paraId="417E278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1FC02E3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SMSGSM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ABA576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CallGSM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call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49B7558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DHT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dht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dhtPin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DHT22);</w:t>
      </w:r>
    </w:p>
    <w:p w14:paraId="1958A00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77FF84F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//Налаштування послідовного зв'язку між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Arduino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GSM та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Wi-Fi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модулями</w:t>
      </w:r>
    </w:p>
    <w:p w14:paraId="209D6E9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setup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52A990B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Wire.begin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(8);</w:t>
      </w:r>
    </w:p>
    <w:p w14:paraId="4E21BD3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Wire.onReceive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receiveEvent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7F64765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Wire.onRequest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requestEvent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4C1CCA8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Serial.begin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(9600);</w:t>
      </w:r>
    </w:p>
    <w:p w14:paraId="0791D47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ESPserial.begin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(9600);</w:t>
      </w:r>
    </w:p>
    <w:p w14:paraId="008FA62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pinMode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OUTPUT);</w:t>
      </w:r>
    </w:p>
    <w:p w14:paraId="21E5FB5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pinMode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OUTPUT);</w:t>
      </w:r>
    </w:p>
    <w:p w14:paraId="0EE8E66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pinMode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resetgsm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OUTPUT);</w:t>
      </w:r>
    </w:p>
    <w:p w14:paraId="17DC6EB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pinMode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INPUT);</w:t>
      </w:r>
    </w:p>
    <w:p w14:paraId="7E909B3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pinMode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INPUT);</w:t>
      </w:r>
    </w:p>
    <w:p w14:paraId="5C2551E4" w14:textId="15DDB1E2" w:rsidR="003606A5" w:rsidRPr="00154F3A" w:rsidRDefault="003606A5" w:rsidP="00A426D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mySerial.begin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(115200);</w:t>
      </w:r>
    </w:p>
    <w:p w14:paraId="4FBDA750" w14:textId="74FDFB62" w:rsidR="003606A5" w:rsidRPr="00154F3A" w:rsidRDefault="003606A5" w:rsidP="00A426D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mySerial.println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("AT");</w:t>
      </w:r>
    </w:p>
    <w:p w14:paraId="39C87E3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(!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mySerial.find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("OK")) {</w:t>
      </w:r>
    </w:p>
    <w:p w14:paraId="5B9F72E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resetgsm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0F08D19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delay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(1000);</w:t>
      </w:r>
    </w:p>
    <w:p w14:paraId="605DE32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lastRenderedPageBreak/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resetgsm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0CE1143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31D10D7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delay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(2000);</w:t>
      </w:r>
    </w:p>
    <w:p w14:paraId="3BFDA03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while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(1) {</w:t>
      </w:r>
    </w:p>
    <w:p w14:paraId="0BF9052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mySerial.println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("AT+COPS?");</w:t>
      </w:r>
    </w:p>
    <w:p w14:paraId="6B46629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mySerial.find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("+COPS: 0"))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break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641C72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2482CE5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mySerial.println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("AT+CMGF=1");</w:t>
      </w:r>
    </w:p>
    <w:p w14:paraId="49335E1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delay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(100);</w:t>
      </w:r>
    </w:p>
    <w:p w14:paraId="52AC5FF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mySerial.println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("AT+CSCS=\"GSM\"");</w:t>
      </w:r>
    </w:p>
    <w:p w14:paraId="39EA132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delay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(100);</w:t>
      </w:r>
    </w:p>
    <w:p w14:paraId="63EE384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44F2E07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34998CF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//Головна підпрограма</w:t>
      </w:r>
    </w:p>
    <w:p w14:paraId="01C2D7B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loop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2ADA99D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checkSms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 //Перевіряємо новоприбулі команди з GSM модулю</w:t>
      </w:r>
    </w:p>
    <w:p w14:paraId="1F4BB6F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readEsp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 //Зчитуємо команди з веб-серверу</w:t>
      </w:r>
    </w:p>
    <w:p w14:paraId="36B678D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checkSensors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 //Зчитуємо значення датчиків та опрацьовуємо їх</w:t>
      </w:r>
    </w:p>
    <w:p w14:paraId="1145E36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sendToEsp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 //Відправляємо значення на веб сервер</w:t>
      </w:r>
    </w:p>
    <w:p w14:paraId="4131114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delay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(5000);</w:t>
      </w:r>
    </w:p>
    <w:p w14:paraId="127183A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27D363F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73B0036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//Зчитуємо значення датчиків та опрацьовуємо їх</w:t>
      </w:r>
    </w:p>
    <w:p w14:paraId="42806BF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checkSensors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53BB279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mq2Value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analogRead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(mq2Pin);</w:t>
      </w:r>
    </w:p>
    <w:p w14:paraId="4DE9C60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mq7Value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analogRead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(mq7Pin);</w:t>
      </w:r>
    </w:p>
    <w:p w14:paraId="1C5F116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analogRead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062A5C0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dht.readTemperature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</w:t>
      </w:r>
    </w:p>
    <w:p w14:paraId="22185AD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1B60F69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state1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71DFEF1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36E3499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488A638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0019AED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датчика температури. Висока вірогідність хибного спрацювання!");</w:t>
      </w:r>
    </w:p>
    <w:p w14:paraId="7455B57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state1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1720638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state2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50967DD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3865A3F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2E507AA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607D069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датчика вогню. Висока вірогідність хибного спрацювання!");</w:t>
      </w:r>
    </w:p>
    <w:p w14:paraId="3771DC9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state2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628669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state3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76F5AC7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49E62EB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1E9BFCE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6140ECA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датчиків вогню та температури. Вірогідність пожежі 50%");</w:t>
      </w:r>
    </w:p>
    <w:p w14:paraId="12C37CE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state3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09AEF7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state4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02E1DB1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2D9EA4A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3A1F3CF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5B7387B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датчика вуглекислого газу. Висока вірогідність хибного спрацювання!");</w:t>
      </w:r>
    </w:p>
    <w:p w14:paraId="7A2AF84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lastRenderedPageBreak/>
        <w:t xml:space="preserve">    state4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5D82E85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state5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021784C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5B4EA5B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7337E68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429478E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датчиків вуглекислого газу та температури. Вірогідність пожежі 50%");</w:t>
      </w:r>
    </w:p>
    <w:p w14:paraId="54EE187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state5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4D2E81E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state6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0C3B270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54543D4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3EBEFC6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3FE58C5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датчиків вуглекислого газу та вогню. Вірогідність пожежі 50%");</w:t>
      </w:r>
    </w:p>
    <w:p w14:paraId="6446347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state6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458401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state7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789F209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0BB265A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55F16F1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2A3F6F2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tone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2780);</w:t>
      </w:r>
    </w:p>
    <w:p w14:paraId="5E9885B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"Спрацювання датчиків вуглекислого газу, вогню та температури. Висока вірогідність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пожежи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!");</w:t>
      </w:r>
    </w:p>
    <w:p w14:paraId="1C4F513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state7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9EB959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state8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4DD720F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5119874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5B67111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1C08AEC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датчика диму. Висока вірогідність хибного спрацювання!");</w:t>
      </w:r>
    </w:p>
    <w:p w14:paraId="1426AE7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state8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AFFC35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state9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30F62F6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6F858F3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71D3C9B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64EDFC7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датчиків диму та температури. Вірогідність пожежі 50%");</w:t>
      </w:r>
    </w:p>
    <w:p w14:paraId="18FC629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state9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55EF52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state10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46EF98C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70C512A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5369CDB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1D05A3C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датчиків диму та вогню. Вірогідність пожежі 50%");</w:t>
      </w:r>
    </w:p>
    <w:p w14:paraId="7C67AE0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state10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308D167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state11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2FA4BDA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5E0CC6B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2B30883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7FE76E9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tone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2780);</w:t>
      </w:r>
    </w:p>
    <w:p w14:paraId="6C8B70C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lastRenderedPageBreak/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"Спрацювання датчиків диму, вогню та температури. Висока вірогідність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пожежи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!");</w:t>
      </w:r>
    </w:p>
    <w:p w14:paraId="3C73346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state11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AAD20D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state12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4ED29DE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01002B5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7E8B779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477753D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"Спрацювання датчиків диму та вуглекислого газу. Вірогідність пожежі 50%");</w:t>
      </w:r>
    </w:p>
    <w:p w14:paraId="47D833D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state12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4C49F66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state13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4C7DCC5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11141A8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4B4AF52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15AC9F6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tone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2780);</w:t>
      </w:r>
    </w:p>
    <w:p w14:paraId="1A6C2D6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"Спрацювання датчиків диму, вуглекислого газу та температури. Висока вірогідність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пожежи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!");</w:t>
      </w:r>
    </w:p>
    <w:p w14:paraId="4315987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state13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E87BA5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state14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2805828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766CB7A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43CF4AC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02739EF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tone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2780);</w:t>
      </w:r>
    </w:p>
    <w:p w14:paraId="28A61CD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"Спрацювання датчиків диму, вуглекислого газу та вогню. Висока вірогідність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пожежи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!");</w:t>
      </w:r>
    </w:p>
    <w:p w14:paraId="07ACEC9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state14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FFCA20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state15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69E11CE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7C1F418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5622CAC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0FCA77E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tone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2780);</w:t>
      </w:r>
    </w:p>
    <w:p w14:paraId="6567C96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"Увага! Виявлено пожежу!");</w:t>
      </w:r>
    </w:p>
    <w:p w14:paraId="59A6CD2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state15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6F1A709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645D6B7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6EF10A7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HIGH);</w:t>
      </w:r>
    </w:p>
    <w:p w14:paraId="302AC38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739C05A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4391E24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noTone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4EA2E5D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5A58EC8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20760AE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6B8DD57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3B42953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noTone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0462286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44B3F83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4745394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45B4467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//Відправляємо значення на веб сервер</w:t>
      </w:r>
    </w:p>
    <w:p w14:paraId="2FFF467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sendToEsp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6F3F7F9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720F032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[0] = '1';</w:t>
      </w:r>
    </w:p>
    <w:p w14:paraId="44F8984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0FF7B78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[0] = '0';</w:t>
      </w:r>
    </w:p>
    <w:p w14:paraId="2D48DC6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5F3B7EB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[1]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(mq2Value);</w:t>
      </w:r>
    </w:p>
    <w:p w14:paraId="0879B1B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lastRenderedPageBreak/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[2]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(mq7Value);</w:t>
      </w:r>
    </w:p>
    <w:p w14:paraId="3FA27A0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[3]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5730A7F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[4]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00A7F8B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46FD130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[5] = '0';</w:t>
      </w:r>
    </w:p>
    <w:p w14:paraId="75CF636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||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||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||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30267C9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[5] = '1';</w:t>
      </w:r>
    </w:p>
    <w:p w14:paraId="4F8713B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(mq2Value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mq7Value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gasThres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&amp;&amp;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&gt;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tempThres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0C0BF8F3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[5] = '2';</w:t>
      </w:r>
    </w:p>
    <w:p w14:paraId="425A2ED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18C48AB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sendToEsp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[0] +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[1] +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[2] +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[3] +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[4] +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[5];</w:t>
      </w:r>
    </w:p>
    <w:p w14:paraId="4709307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tempArray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[6];</w:t>
      </w:r>
    </w:p>
    <w:p w14:paraId="46953DB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sendToEsp.toCharArray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tempArray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6);</w:t>
      </w:r>
    </w:p>
    <w:p w14:paraId="666D725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ESPserial.write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tempArray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0FC7694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701F09E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71CB004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//Перевіряємо новоприбулі команди з GSM модулю</w:t>
      </w:r>
    </w:p>
    <w:p w14:paraId="13D7D56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checkSms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5A22B04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receivedSms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sms.IsSMSPresent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(SMS_UNREAD);</w:t>
      </w:r>
    </w:p>
    <w:p w14:paraId="7FD06D4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receivedSms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79FE0BF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smsContent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getSmsContent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receivedSms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221D2F3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smsContent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alarmOffCommand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54A80A0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smsOff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4D963E6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17E40F2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resetFlags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</w:t>
      </w:r>
    </w:p>
    <w:p w14:paraId="2325B43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smsContent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alarmOnCommand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7880720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sms.sendSMS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smsOn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72A38FFE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7D8037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resetFlags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</w:t>
      </w:r>
    </w:p>
    <w:p w14:paraId="050A311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</w:t>
      </w:r>
    </w:p>
    <w:p w14:paraId="73093988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sms.DeleteSMS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receivedSms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43F106E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10A18B9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20747C3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2FCD2BF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//Отримуємо вміст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смс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-повідомлень</w:t>
      </w:r>
    </w:p>
    <w:p w14:paraId="6D1C2CC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getSmsContent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receivedSms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6CEE687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smsBuffer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smsBufferSize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];</w:t>
      </w:r>
    </w:p>
    <w:p w14:paraId="1129A00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sms.GetSMS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receivedSms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nomer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smsBuffer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sizeof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smsBuffer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));</w:t>
      </w:r>
    </w:p>
    <w:p w14:paraId="04ECF27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return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smsBuffer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111E11A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4998E2E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0945959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Cкидання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значень датчиків</w:t>
      </w:r>
    </w:p>
    <w:p w14:paraId="4D882A8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resetFlags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7BD5509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noTone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buzzer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41829EB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greenLedPin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4B1043F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orangeLedPin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4A0C91B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digitalWrite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redLedPin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LOW);</w:t>
      </w:r>
    </w:p>
    <w:p w14:paraId="5F3E95F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state1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F0BC39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state2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15BBE7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state3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37A7AFA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state4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370994BF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state5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59C3FD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state6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564A473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state7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A9AEB9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state8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44CB4D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state9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DC2130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state10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961414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state11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312D23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state12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34170DAD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lastRenderedPageBreak/>
        <w:t xml:space="preserve">  state13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374783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state14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5633E18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state15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1F60612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4F7BA580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55891044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//Зчитуємо команди з веб-серверу</w:t>
      </w:r>
    </w:p>
    <w:p w14:paraId="0641E8B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readEsp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29891FBA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C92F059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7C1B4EA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ESPserial.available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()) {</w:t>
      </w:r>
    </w:p>
    <w:p w14:paraId="3EA4A7EB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ESPserial.readString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</w:t>
      </w:r>
    </w:p>
    <w:p w14:paraId="4DCAC101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string.toCharArray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1);</w:t>
      </w:r>
    </w:p>
    <w:p w14:paraId="765B2D02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'0') {</w:t>
      </w:r>
    </w:p>
    <w:p w14:paraId="22DAAA47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false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39C325B5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'1') {</w:t>
      </w:r>
    </w:p>
    <w:p w14:paraId="0E8A684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true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6ECEFEE6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</w:t>
      </w:r>
    </w:p>
    <w:p w14:paraId="1615A39C" w14:textId="77777777" w:rsidR="003606A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516D381D" w14:textId="14BC8BE0" w:rsidR="00954595" w:rsidRPr="00154F3A" w:rsidRDefault="003606A5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204ED649" w14:textId="77777777" w:rsidR="000E3ED1" w:rsidRPr="00154F3A" w:rsidRDefault="000E3ED1" w:rsidP="003606A5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0ECD705D" w14:textId="462D9D8C" w:rsidR="00860B54" w:rsidRPr="00154F3A" w:rsidRDefault="00954595" w:rsidP="009A793D">
      <w:pPr>
        <w:spacing w:line="240" w:lineRule="auto"/>
        <w:ind w:firstLine="0"/>
        <w:jc w:val="center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--------------------</w:t>
      </w:r>
      <w:r w:rsidR="009A793D" w:rsidRPr="00154F3A">
        <w:rPr>
          <w:rFonts w:ascii="Courier New" w:eastAsia="Calibri" w:hAnsi="Courier New" w:cs="Courier New"/>
          <w:sz w:val="20"/>
          <w:szCs w:val="20"/>
          <w:lang w:eastAsia="en-US"/>
        </w:rPr>
        <w:t>-----</w:t>
      </w: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----</w:t>
      </w:r>
      <w:r w:rsidR="00C83DA4"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Код для прошивки </w:t>
      </w:r>
      <w:r w:rsidR="009A793D" w:rsidRPr="00154F3A">
        <w:rPr>
          <w:rFonts w:ascii="Courier New" w:eastAsia="Calibri" w:hAnsi="Courier New" w:cs="Courier New"/>
          <w:sz w:val="20"/>
          <w:szCs w:val="20"/>
          <w:lang w:val="en-US" w:eastAsia="en-US"/>
        </w:rPr>
        <w:t>ESP</w:t>
      </w:r>
      <w:r w:rsidR="009A793D" w:rsidRPr="00154F3A">
        <w:rPr>
          <w:rFonts w:ascii="Courier New" w:eastAsia="Calibri" w:hAnsi="Courier New" w:cs="Courier New"/>
          <w:sz w:val="20"/>
          <w:szCs w:val="20"/>
          <w:lang w:eastAsia="en-US"/>
        </w:rPr>
        <w:t>8266----</w:t>
      </w: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--------------------</w:t>
      </w:r>
    </w:p>
    <w:p w14:paraId="3A316E7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&lt;ESP8266WiFi.h&gt;</w:t>
      </w:r>
    </w:p>
    <w:p w14:paraId="1567C82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WiFiClient.h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</w:t>
      </w:r>
    </w:p>
    <w:p w14:paraId="4975B8B0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&lt;ESP8266WebServer.h&gt;</w:t>
      </w:r>
    </w:p>
    <w:p w14:paraId="443B06D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#include &lt;ESP8266mDNS.h&gt;</w:t>
      </w:r>
    </w:p>
    <w:p w14:paraId="278223D9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46A6091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*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ssid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Wi-fi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name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";</w:t>
      </w:r>
    </w:p>
    <w:p w14:paraId="6AB74EE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*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password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password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";</w:t>
      </w:r>
    </w:p>
    <w:p w14:paraId="155A0F4B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mq2Value[];</w:t>
      </w:r>
    </w:p>
    <w:p w14:paraId="3B0965E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mq7Value[];</w:t>
      </w:r>
    </w:p>
    <w:p w14:paraId="7296DE20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[];</w:t>
      </w:r>
    </w:p>
    <w:p w14:paraId="20D46CF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[];</w:t>
      </w:r>
    </w:p>
    <w:p w14:paraId="1064CC3F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05FC4D2E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3B298B5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alarmStatus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43D37A32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WiFiServer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server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(80);</w:t>
      </w:r>
    </w:p>
    <w:p w14:paraId="2303B817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60BA21B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setup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5FAC881A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Serial.begin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(9600);</w:t>
      </w:r>
    </w:p>
    <w:p w14:paraId="78EE3BBD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delay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(10);</w:t>
      </w:r>
    </w:p>
    <w:p w14:paraId="6676A9E2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Connecting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");</w:t>
      </w:r>
    </w:p>
    <w:p w14:paraId="7160366A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ssid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13146F4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WiFi.begin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ssid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password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11FCD613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while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WiFi.status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!= WL_CONNECTED) {</w:t>
      </w:r>
    </w:p>
    <w:p w14:paraId="2BAD58FE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delay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(1000);</w:t>
      </w:r>
    </w:p>
    <w:p w14:paraId="343BC3B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(".");</w:t>
      </w:r>
    </w:p>
    <w:p w14:paraId="73CF38B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6FBF8F0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WiFi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connected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");</w:t>
      </w:r>
    </w:p>
    <w:p w14:paraId="22DF1BEC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("Server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started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");</w:t>
      </w:r>
    </w:p>
    <w:p w14:paraId="643EE38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Use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this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URL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connect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: ");</w:t>
      </w:r>
    </w:p>
    <w:p w14:paraId="5BAAC399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("http://");</w:t>
      </w:r>
    </w:p>
    <w:p w14:paraId="411EA87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WiFi.localIP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());</w:t>
      </w:r>
    </w:p>
    <w:p w14:paraId="50319593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("/");</w:t>
      </w:r>
    </w:p>
    <w:p w14:paraId="1944190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6480AEE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37C1D45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//Відображення значень на веб-сторінці</w:t>
      </w:r>
    </w:p>
    <w:p w14:paraId="21FAF47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loop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3380D57E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WiFiClient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server.available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</w:t>
      </w:r>
    </w:p>
    <w:p w14:paraId="708B03F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(!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 {</w:t>
      </w:r>
    </w:p>
    <w:p w14:paraId="2023CF42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return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18D2D73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6B963FD3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new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");</w:t>
      </w:r>
    </w:p>
    <w:p w14:paraId="7E1B775C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client.readStringUntil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('\r');</w:t>
      </w:r>
    </w:p>
    <w:p w14:paraId="7EBF126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lastRenderedPageBreak/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0332281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client.flush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</w:t>
      </w:r>
    </w:p>
    <w:p w14:paraId="36384A5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request.indexOf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("/SYS=ON") != -1) {</w:t>
      </w:r>
    </w:p>
    <w:p w14:paraId="288841CD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("ON");</w:t>
      </w:r>
    </w:p>
    <w:p w14:paraId="0E51125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ab/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"1";</w:t>
      </w:r>
    </w:p>
    <w:p w14:paraId="573873C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ab/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</w:t>
      </w:r>
    </w:p>
    <w:p w14:paraId="2BBEAF00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4D4C69B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request.indexOf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("/SYS=OFF") != -1) {</w:t>
      </w:r>
    </w:p>
    <w:p w14:paraId="077F8B3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("OFF");</w:t>
      </w:r>
    </w:p>
    <w:p w14:paraId="430C5D4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ab/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"0";</w:t>
      </w:r>
    </w:p>
    <w:p w14:paraId="4C632B4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ab/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Serial.write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</w:t>
      </w:r>
    </w:p>
    <w:p w14:paraId="138055BB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3D65A1FA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</w:t>
      </w:r>
    </w:p>
    <w:p w14:paraId="7F03D2C0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("HTTP/1.1 200 OK");</w:t>
      </w:r>
    </w:p>
    <w:p w14:paraId="50B9154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Content-Type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text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html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");</w:t>
      </w:r>
    </w:p>
    <w:p w14:paraId="6771EC47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("&lt;!DOCTYPE HTML&gt;");</w:t>
      </w:r>
    </w:p>
    <w:p w14:paraId="1882556F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html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5B143D8B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head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meta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name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viewport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\"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content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width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device-width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initial-scale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=1\"/&gt; 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meta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charset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=\"utf-8\"&gt;&lt;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title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System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info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title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button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{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color:red;padding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: 10px 27px;}&lt;/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head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3289DC82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("&lt;h1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text-align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center;font-family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Open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sans;font-weight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: 100;font-size: 20px;\"&gt;Інформаційна система протипожежної безпеки&lt;/h1&gt;&lt;div&gt;");</w:t>
      </w:r>
    </w:p>
    <w:p w14:paraId="6DDD26FD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"ON") {</w:t>
      </w:r>
    </w:p>
    <w:p w14:paraId="582DA7DA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("&lt;div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text-align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center;width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98px;color:white;border: 5px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solid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#fff;padding: 10px 80px;background-color: #43a209;margin: 0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auto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;\"&gt;Система ввімкнена&lt;/div&gt;");</w:t>
      </w:r>
    </w:p>
    <w:p w14:paraId="6A8D3E6B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"OFF") {</w:t>
      </w:r>
    </w:p>
    <w:p w14:paraId="47A0821C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("&lt;div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text-align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center;width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98px;color:white;border: 5px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solid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#fff;padding: 10px 80px;background-color: #ec1212;margin: 0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auto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;\"&gt;Система вимкнена&lt;/div&gt;");</w:t>
      </w:r>
    </w:p>
    <w:p w14:paraId="73AC53F2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351D5AB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alarmStatus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"FINE") {</w:t>
      </w:r>
    </w:p>
    <w:p w14:paraId="422DABE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("&lt;div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text-align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center;width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98px;color:white;border: 5px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solid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#fff;padding: 10px 80px;background-color: #43a209;margin: 0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auto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;\"&gt;Загроз немає&lt;/div&gt;");</w:t>
      </w:r>
    </w:p>
    <w:p w14:paraId="6D28375F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alarmStatus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"ERROR") {</w:t>
      </w:r>
    </w:p>
    <w:p w14:paraId="3AE126C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("&lt;div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text-align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center;width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180px;color:white;border: 5px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solid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#fff;padding: 10px 38px;background-color: #ff8000;margin: 0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auto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;\"&gt;Деякі датчики спрацювали, можливе хибне спрацювання&lt;/div&gt;");</w:t>
      </w:r>
    </w:p>
    <w:p w14:paraId="6A99967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alarmStatus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== "DANGER") {</w:t>
      </w:r>
    </w:p>
    <w:p w14:paraId="212DCB2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("&lt;div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text-align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center;width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98px;color:white;border: 5px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solid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#fff;padding: 10px 80px;background-color: #ec1212;margin: 0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auto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;\"&gt;Увага! Пожежа!&lt;/div&gt;");</w:t>
      </w:r>
    </w:p>
    <w:p w14:paraId="74D6E63D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734B9AE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("&lt;p&gt;&lt;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&gt;Показники:&lt;/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3682B41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4F4388EE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("&lt;p&gt;&lt;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&gt;Датчик диму: ");</w:t>
      </w:r>
    </w:p>
    <w:p w14:paraId="6CE9039A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(mq2Value);</w:t>
      </w:r>
    </w:p>
    <w:p w14:paraId="423C0F6D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ppm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1528926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("&lt;p&gt;&lt;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&gt;Датчик вуглекислого газу: ");</w:t>
      </w:r>
    </w:p>
    <w:p w14:paraId="50855009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(mq7Value);</w:t>
      </w:r>
    </w:p>
    <w:p w14:paraId="255C423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ppm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5F64DC6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("&lt;p&gt;&lt;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&gt;Датчик вогню: ");</w:t>
      </w:r>
    </w:p>
    <w:p w14:paraId="3B67F32C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1DE8A8B7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019D4422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("&lt;p&gt;&lt;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&gt;Датчик температури: ");</w:t>
      </w:r>
    </w:p>
    <w:p w14:paraId="094B830E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);</w:t>
      </w:r>
    </w:p>
    <w:p w14:paraId="30EF542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("&amp;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deg;C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687B4320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5BCB0F9B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 Керування системою: 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1822A1E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lastRenderedPageBreak/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("&lt;div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style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text-align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center;margin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: 5px 0px;\"&gt; &lt;a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href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=\"/SYS=ON\"&gt;&lt;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button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Увімнути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button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&gt;&lt;/a&gt;&amp;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nbsp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;&lt;a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href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=\"/SYS=OFF\"&gt;&lt;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button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Вимнути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button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&gt;&lt;/a&gt;&lt;/div&gt;");</w:t>
      </w:r>
    </w:p>
    <w:p w14:paraId="03A9C050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("&lt;/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html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&gt;");</w:t>
      </w:r>
    </w:p>
    <w:p w14:paraId="224362AE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delay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(1);</w:t>
      </w:r>
    </w:p>
    <w:p w14:paraId="0E2D67BC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Serial.println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("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Client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disconnected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");</w:t>
      </w:r>
    </w:p>
    <w:p w14:paraId="7EF14573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090248CA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37AF122C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//Отримання значень з плати</w:t>
      </w:r>
    </w:p>
    <w:p w14:paraId="525902F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void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 {</w:t>
      </w:r>
    </w:p>
    <w:p w14:paraId="3BD2B30A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char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[6];</w:t>
      </w:r>
    </w:p>
    <w:p w14:paraId="1D2B5828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;</w:t>
      </w:r>
    </w:p>
    <w:p w14:paraId="22E1C1FC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Serial.available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()) {</w:t>
      </w:r>
    </w:p>
    <w:p w14:paraId="49DBB70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Serial.readString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();</w:t>
      </w:r>
    </w:p>
    <w:p w14:paraId="0D08DF76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string.toCharArray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, 8);</w:t>
      </w:r>
    </w:p>
    <w:p w14:paraId="28715E87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[0] == '0') {</w:t>
      </w:r>
    </w:p>
    <w:p w14:paraId="20441E69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"ON";</w:t>
      </w:r>
    </w:p>
    <w:p w14:paraId="704F72EA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[0] == '1') {</w:t>
      </w:r>
    </w:p>
    <w:p w14:paraId="32F873DE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"OFF";</w:t>
      </w:r>
    </w:p>
    <w:p w14:paraId="0081E50B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</w:t>
      </w:r>
    </w:p>
    <w:p w14:paraId="123C7EDC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mq2Value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[1];</w:t>
      </w:r>
    </w:p>
    <w:p w14:paraId="35DB89AD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mq7Value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[2];</w:t>
      </w:r>
    </w:p>
    <w:p w14:paraId="423D895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fireValue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[3];</w:t>
      </w:r>
    </w:p>
    <w:p w14:paraId="4DCA24A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temperature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[4];</w:t>
      </w:r>
    </w:p>
    <w:p w14:paraId="5EECB292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[5] == '0') {</w:t>
      </w:r>
    </w:p>
    <w:p w14:paraId="398B62B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"FINE";</w:t>
      </w:r>
    </w:p>
    <w:p w14:paraId="33568129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[5] == '1') {</w:t>
      </w:r>
    </w:p>
    <w:p w14:paraId="18A5DFB5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"ERROR";</w:t>
      </w:r>
    </w:p>
    <w:p w14:paraId="2E83E61E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else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if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request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[5] == '2') {</w:t>
      </w:r>
    </w:p>
    <w:p w14:paraId="151FCBB1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alarmState</w:t>
      </w:r>
      <w:proofErr w:type="spellEnd"/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= "DANGER";</w:t>
      </w:r>
    </w:p>
    <w:p w14:paraId="7FD60104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  }</w:t>
      </w:r>
    </w:p>
    <w:p w14:paraId="4FF1EDBD" w14:textId="77777777" w:rsidR="002D3D8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 xml:space="preserve">  }</w:t>
      </w:r>
    </w:p>
    <w:p w14:paraId="6C665CE2" w14:textId="0F3A4C19" w:rsidR="00B0142D" w:rsidRPr="00154F3A" w:rsidRDefault="002D3D8D" w:rsidP="002D3D8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54F3A">
        <w:rPr>
          <w:rFonts w:ascii="Courier New" w:eastAsia="Calibri" w:hAnsi="Courier New" w:cs="Courier New"/>
          <w:sz w:val="20"/>
          <w:szCs w:val="20"/>
          <w:lang w:eastAsia="en-US"/>
        </w:rPr>
        <w:t>}</w:t>
      </w:r>
      <w:r w:rsidR="00B0142D" w:rsidRPr="00154F3A">
        <w:rPr>
          <w:rFonts w:ascii="Courier New" w:eastAsia="Calibri" w:hAnsi="Courier New" w:cs="Courier New"/>
          <w:sz w:val="20"/>
          <w:szCs w:val="20"/>
          <w:lang w:eastAsia="en-US"/>
        </w:rPr>
        <w:br w:type="page"/>
      </w:r>
    </w:p>
    <w:p w14:paraId="2E06297D" w14:textId="68F24C8E" w:rsidR="00024E77" w:rsidRPr="00154F3A" w:rsidRDefault="00B0142D" w:rsidP="00B0142D">
      <w:pPr>
        <w:ind w:firstLine="0"/>
        <w:jc w:val="center"/>
        <w:rPr>
          <w:rFonts w:eastAsia="Calibri"/>
          <w:b/>
          <w:bCs/>
          <w:szCs w:val="28"/>
          <w:lang w:eastAsia="en-US"/>
        </w:rPr>
      </w:pPr>
      <w:r w:rsidRPr="00154F3A">
        <w:rPr>
          <w:rFonts w:eastAsia="Calibri"/>
          <w:b/>
          <w:bCs/>
          <w:szCs w:val="28"/>
          <w:lang w:eastAsia="en-US"/>
        </w:rPr>
        <w:lastRenderedPageBreak/>
        <w:t>ДОДАТОК Б</w:t>
      </w:r>
    </w:p>
    <w:p w14:paraId="326FDA46" w14:textId="77777777" w:rsidR="00432364" w:rsidRPr="00154F3A" w:rsidRDefault="00432364" w:rsidP="00B0142D">
      <w:pPr>
        <w:ind w:firstLine="0"/>
        <w:jc w:val="center"/>
        <w:rPr>
          <w:rFonts w:eastAsia="Calibri"/>
          <w:b/>
          <w:bCs/>
          <w:szCs w:val="28"/>
          <w:lang w:eastAsia="en-US"/>
        </w:rPr>
      </w:pPr>
    </w:p>
    <w:p w14:paraId="3D726844" w14:textId="77777777" w:rsidR="003B6D08" w:rsidRPr="00154F3A" w:rsidRDefault="000F27CB" w:rsidP="00B0142D">
      <w:pPr>
        <w:ind w:firstLine="0"/>
        <w:jc w:val="center"/>
        <w:rPr>
          <w:rFonts w:eastAsia="Calibri"/>
          <w:b/>
          <w:bCs/>
          <w:szCs w:val="28"/>
          <w:lang w:eastAsia="en-US"/>
        </w:rPr>
      </w:pPr>
      <w:r w:rsidRPr="00154F3A">
        <w:rPr>
          <w:rFonts w:eastAsia="Calibri"/>
          <w:b/>
          <w:bCs/>
          <w:szCs w:val="28"/>
          <w:lang w:eastAsia="en-US"/>
        </w:rPr>
        <w:t>ПРИНЦИПОВА</w:t>
      </w:r>
      <w:r w:rsidR="00B0142D" w:rsidRPr="00154F3A">
        <w:rPr>
          <w:rFonts w:eastAsia="Calibri"/>
          <w:b/>
          <w:bCs/>
          <w:szCs w:val="28"/>
          <w:lang w:eastAsia="en-US"/>
        </w:rPr>
        <w:t xml:space="preserve"> СХЕМА ПІДКЛЮЧЕННЯ ЕЛЕМЕНТІВ СИГНАЛІЗАЦІЇ</w:t>
      </w:r>
    </w:p>
    <w:p w14:paraId="6916D9F5" w14:textId="03B480F1" w:rsidR="00B0142D" w:rsidRPr="00154F3A" w:rsidRDefault="00B0142D" w:rsidP="00B0142D">
      <w:pPr>
        <w:ind w:firstLine="0"/>
        <w:jc w:val="center"/>
        <w:rPr>
          <w:rFonts w:eastAsia="Calibri"/>
          <w:b/>
          <w:bCs/>
          <w:szCs w:val="28"/>
          <w:lang w:eastAsia="en-US"/>
        </w:rPr>
      </w:pPr>
    </w:p>
    <w:p w14:paraId="2CB4835E" w14:textId="0BD8D2C0" w:rsidR="00B0142D" w:rsidRPr="00154F3A" w:rsidRDefault="003E37B7" w:rsidP="00B0142D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eastAsia="en-US"/>
        </w:rPr>
        <w:drawing>
          <wp:inline distT="0" distB="0" distL="0" distR="0" wp14:anchorId="01629B81" wp14:editId="3A2901E9">
            <wp:extent cx="6055950" cy="435934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32" cy="43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42D" w:rsidRPr="00154F3A" w:rsidSect="00490EE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D951" w14:textId="77777777" w:rsidR="00D64F7D" w:rsidRDefault="00D64F7D">
      <w:r>
        <w:separator/>
      </w:r>
    </w:p>
  </w:endnote>
  <w:endnote w:type="continuationSeparator" w:id="0">
    <w:p w14:paraId="55EF6C9E" w14:textId="77777777" w:rsidR="00D64F7D" w:rsidRDefault="00D6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AFE7" w14:textId="77777777" w:rsidR="002E7F1C" w:rsidRDefault="002E7F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6613" w14:textId="77777777" w:rsidR="002E7F1C" w:rsidRDefault="002E7F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9D4C" w14:textId="77777777" w:rsidR="002C0794" w:rsidRDefault="002C0794">
    <w:pPr>
      <w:pStyle w:val="Footer"/>
    </w:pPr>
  </w:p>
  <w:p w14:paraId="544B2BB3" w14:textId="77777777" w:rsidR="002C0794" w:rsidRDefault="002C0794">
    <w:pPr>
      <w:pStyle w:val="Footer"/>
    </w:pPr>
  </w:p>
  <w:p w14:paraId="62D8499E" w14:textId="77777777" w:rsidR="002C0794" w:rsidRDefault="002C0794">
    <w:pPr>
      <w:pStyle w:val="Footer"/>
    </w:pPr>
  </w:p>
  <w:p w14:paraId="1E8D1934" w14:textId="77777777" w:rsidR="002C0794" w:rsidRDefault="002C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EAC2" w14:textId="77777777" w:rsidR="00D64F7D" w:rsidRDefault="00D64F7D">
      <w:r>
        <w:separator/>
      </w:r>
    </w:p>
  </w:footnote>
  <w:footnote w:type="continuationSeparator" w:id="0">
    <w:p w14:paraId="604E60B2" w14:textId="77777777" w:rsidR="00D64F7D" w:rsidRDefault="00D64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BA92" w14:textId="77777777" w:rsidR="002E7F1C" w:rsidRDefault="002E7F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350A" w14:textId="77777777" w:rsidR="00D249AD" w:rsidRDefault="00D249AD">
    <w:pPr>
      <w:pStyle w:val="Header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800" behindDoc="0" locked="1" layoutInCell="1" allowOverlap="1" wp14:anchorId="4D5753DF" wp14:editId="2A396256">
              <wp:simplePos x="0" y="0"/>
              <wp:positionH relativeFrom="page">
                <wp:posOffset>666750</wp:posOffset>
              </wp:positionH>
              <wp:positionV relativeFrom="page">
                <wp:posOffset>238125</wp:posOffset>
              </wp:positionV>
              <wp:extent cx="6623685" cy="10224135"/>
              <wp:effectExtent l="0" t="0" r="24765" b="24765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24135"/>
                        <a:chOff x="1134" y="340"/>
                        <a:chExt cx="10431" cy="16157"/>
                      </a:xfrm>
                    </wpg:grpSpPr>
                    <wps:wsp>
                      <wps:cNvPr id="204" name="Rectangle 92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10431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93"/>
                      <wps:cNvCnPr>
                        <a:cxnSpLocks noChangeShapeType="1"/>
                      </wps:cNvCnPr>
                      <wps:spPr bwMode="auto">
                        <a:xfrm>
                          <a:off x="170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94"/>
                      <wps:cNvCnPr>
                        <a:cxnSpLocks noChangeShapeType="1"/>
                      </wps:cNvCnPr>
                      <wps:spPr bwMode="auto">
                        <a:xfrm>
                          <a:off x="1139" y="15641"/>
                          <a:ext cx="1041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95"/>
                      <wps:cNvCnPr>
                        <a:cxnSpLocks noChangeShapeType="1"/>
                      </wps:cNvCnPr>
                      <wps:spPr bwMode="auto">
                        <a:xfrm>
                          <a:off x="227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96"/>
                      <wps:cNvCnPr>
                        <a:cxnSpLocks noChangeShapeType="1"/>
                      </wps:cNvCnPr>
                      <wps:spPr bwMode="auto">
                        <a:xfrm>
                          <a:off x="3700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97"/>
                      <wps:cNvCnPr>
                        <a:cxnSpLocks noChangeShapeType="1"/>
                      </wps:cNvCnPr>
                      <wps:spPr bwMode="auto">
                        <a:xfrm>
                          <a:off x="4554" y="15656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98"/>
                      <wps:cNvCnPr>
                        <a:cxnSpLocks noChangeShapeType="1"/>
                      </wps:cNvCnPr>
                      <wps:spPr bwMode="auto">
                        <a:xfrm>
                          <a:off x="5124" y="15648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99"/>
                      <wps:cNvCnPr>
                        <a:cxnSpLocks noChangeShapeType="1"/>
                      </wps:cNvCnPr>
                      <wps:spPr bwMode="auto">
                        <a:xfrm>
                          <a:off x="10994" y="15648"/>
                          <a:ext cx="2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926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10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102"/>
                      <wps:cNvCnPr>
                        <a:cxnSpLocks noChangeShapeType="1"/>
                      </wps:cNvCnPr>
                      <wps:spPr bwMode="auto">
                        <a:xfrm>
                          <a:off x="11001" y="15928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Rectangle 103"/>
                      <wps:cNvSpPr>
                        <a:spLocks noChangeArrowheads="1"/>
                      </wps:cNvSpPr>
                      <wps:spPr bwMode="auto">
                        <a:xfrm>
                          <a:off x="1162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60DD41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04"/>
                      <wps:cNvSpPr>
                        <a:spLocks noChangeArrowheads="1"/>
                      </wps:cNvSpPr>
                      <wps:spPr bwMode="auto">
                        <a:xfrm>
                          <a:off x="172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B688A4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05"/>
                      <wps:cNvSpPr>
                        <a:spLocks noChangeArrowheads="1"/>
                      </wps:cNvSpPr>
                      <wps:spPr bwMode="auto">
                        <a:xfrm>
                          <a:off x="2316" y="16222"/>
                          <a:ext cx="134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F60594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06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80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02CCB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07"/>
                      <wps:cNvSpPr>
                        <a:spLocks noChangeArrowheads="1"/>
                      </wps:cNvSpPr>
                      <wps:spPr bwMode="auto">
                        <a:xfrm>
                          <a:off x="457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972C79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08"/>
                      <wps:cNvSpPr>
                        <a:spLocks noChangeArrowheads="1"/>
                      </wps:cNvSpPr>
                      <wps:spPr bwMode="auto">
                        <a:xfrm>
                          <a:off x="11017" y="15671"/>
                          <a:ext cx="52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B2C2D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109"/>
                      <wps:cNvSpPr>
                        <a:spLocks noChangeArrowheads="1"/>
                      </wps:cNvSpPr>
                      <wps:spPr bwMode="auto">
                        <a:xfrm>
                          <a:off x="11034" y="15974"/>
                          <a:ext cx="503" cy="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207B69" w14:textId="77777777" w:rsidR="00D249AD" w:rsidRPr="00607EFB" w:rsidRDefault="00D249AD">
                            <w:pPr>
                              <w:pStyle w:val="a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10"/>
                      <wps:cNvSpPr>
                        <a:spLocks noChangeArrowheads="1"/>
                      </wps:cNvSpPr>
                      <wps:spPr bwMode="auto">
                        <a:xfrm>
                          <a:off x="5173" y="15868"/>
                          <a:ext cx="577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A70B4" w14:textId="6A8B198E" w:rsidR="00B3373F" w:rsidRDefault="0094178F" w:rsidP="00B3373F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151.</w:t>
                            </w:r>
                            <w:r w:rsidR="009E4D05">
                              <w:rPr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341</w:t>
                            </w:r>
                            <w:r w:rsidR="009E4D05">
                              <w:rPr>
                                <w:sz w:val="36"/>
                                <w:szCs w:val="36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.КР.П</w:t>
                            </w:r>
                            <w:r w:rsidR="002E7F1C">
                              <w:rPr>
                                <w:sz w:val="36"/>
                                <w:szCs w:val="36"/>
                              </w:rPr>
                              <w:t>З</w:t>
                            </w:r>
                          </w:p>
                          <w:p w14:paraId="14F284F5" w14:textId="77777777" w:rsidR="00D249AD" w:rsidRDefault="00D249AD" w:rsidP="00D249AD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36E35D22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753DF" id="Группа 203" o:spid="_x0000_s1026" style="position:absolute;left:0;text-align:left;margin-left:52.5pt;margin-top:18.75pt;width:521.55pt;height:805.05pt;z-index:251660800;mso-position-horizontal-relative:page;mso-position-vertical-relative:page" coordorigin="1134,340" coordsize="10431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">
              <v:rect id="Rectangle 92" o:spid="_x0000_s1027" style="position:absolute;left:1134;top:340;width:10431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93" o:spid="_x0000_s1028" style="position:absolute;visibility:visible;mso-wrap-style:square" from="1704,15648" to="170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94" o:spid="_x0000_s1029" style="position:absolute;visibility:visible;mso-wrap-style:square" from="1139,15641" to="11553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95" o:spid="_x0000_s1030" style="position:absolute;visibility:visible;mso-wrap-style:square" from="2274,15648" to="227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96" o:spid="_x0000_s1031" style="position:absolute;visibility:visible;mso-wrap-style:square" from="3700,15648" to="3701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97" o:spid="_x0000_s1032" style="position:absolute;visibility:visible;mso-wrap-style:square" from="4554,15656" to="455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98" o:spid="_x0000_s1033" style="position:absolute;visibility:visible;mso-wrap-style:square" from="5124,15648" to="5125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99" o:spid="_x0000_s1034" style="position:absolute;visibility:visible;mso-wrap-style:square" from="10994,15648" to="10996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100" o:spid="_x0000_s1035" style="position:absolute;visibility:visible;mso-wrap-style:square" from="1139,15926" to="5114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line id="Line 101" o:spid="_x0000_s1036" style="position:absolute;visibility:visible;mso-wrap-style:square" from="1139,16211" to="5114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102" o:spid="_x0000_s1037" style="position:absolute;visibility:visible;mso-wrap-style:square" from="11001,15928" to="11560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rect id="Rectangle 103" o:spid="_x0000_s1038" style="position:absolute;left:1162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7F60DD41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4" o:spid="_x0000_s1039" style="position:absolute;left:172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39B688A4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40" style="position:absolute;left:2316;top:16222;width:134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0CF60594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6" o:spid="_x0000_s1041" style="position:absolute;left:3733;top:16222;width:80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2D702CCB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07" o:spid="_x0000_s1042" style="position:absolute;left:457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34972C79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08" o:spid="_x0000_s1043" style="position:absolute;left:11017;top:15671;width:52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44EB2C2D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9" o:spid="_x0000_s1044" style="position:absolute;left:11034;top:15974;width:50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68207B69" w14:textId="77777777" w:rsidR="00D249AD" w:rsidRPr="00607EFB" w:rsidRDefault="00D249AD">
                      <w:pPr>
                        <w:pStyle w:val="a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rect id="Rectangle 110" o:spid="_x0000_s1045" style="position:absolute;left:5173;top:15868;width:577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38EA70B4" w14:textId="6A8B198E" w:rsidR="00B3373F" w:rsidRDefault="0094178F" w:rsidP="00B3373F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151.</w:t>
                      </w:r>
                      <w:r w:rsidR="009E4D05">
                        <w:rPr>
                          <w:sz w:val="36"/>
                          <w:szCs w:val="36"/>
                          <w:lang w:val="en-US"/>
                        </w:rPr>
                        <w:t>6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>341</w:t>
                      </w:r>
                      <w:r w:rsidR="009E4D05">
                        <w:rPr>
                          <w:sz w:val="36"/>
                          <w:szCs w:val="36"/>
                          <w:lang w:val="ru-RU"/>
                        </w:rPr>
                        <w:t>М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>.КР.П</w:t>
                      </w:r>
                      <w:r w:rsidR="002E7F1C">
                        <w:rPr>
                          <w:sz w:val="36"/>
                          <w:szCs w:val="36"/>
                        </w:rPr>
                        <w:t>З</w:t>
                      </w:r>
                    </w:p>
                    <w:p w14:paraId="14F284F5" w14:textId="77777777" w:rsidR="00D249AD" w:rsidRDefault="00D249AD" w:rsidP="00D249AD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</w:p>
                    <w:p w14:paraId="36E35D22" w14:textId="77777777" w:rsidR="00D249AD" w:rsidRDefault="00D249AD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B3C1" w14:textId="77777777" w:rsidR="00AF755A" w:rsidRPr="00AE15B8" w:rsidRDefault="00AF755A" w:rsidP="00AE15B8">
    <w:pPr>
      <w:ind w:firstLine="0"/>
      <w:rPr>
        <w:color w:val="FFFFFF"/>
      </w:rPr>
    </w:pPr>
    <w:r>
      <w:rPr>
        <w:noProof/>
        <w:color w:val="FFFFFF"/>
        <w:sz w:val="20"/>
        <w:lang w:val="ru-RU"/>
      </w:rPr>
      <mc:AlternateContent>
        <mc:Choice Requires="wpg">
          <w:drawing>
            <wp:anchor distT="0" distB="0" distL="114300" distR="114300" simplePos="0" relativeHeight="251662848" behindDoc="0" locked="1" layoutInCell="1" allowOverlap="1" wp14:anchorId="767E4C4A" wp14:editId="6641A4EC">
              <wp:simplePos x="0" y="0"/>
              <wp:positionH relativeFrom="column">
                <wp:posOffset>-428625</wp:posOffset>
              </wp:positionH>
              <wp:positionV relativeFrom="paragraph">
                <wp:posOffset>-193040</wp:posOffset>
              </wp:positionV>
              <wp:extent cx="6659880" cy="10232390"/>
              <wp:effectExtent l="0" t="0" r="26670" b="16510"/>
              <wp:wrapNone/>
              <wp:docPr id="2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32390"/>
                        <a:chOff x="1134" y="284"/>
                        <a:chExt cx="10488" cy="16114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655" y="14117"/>
                          <a:ext cx="1" cy="8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4109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280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3714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4572" y="14124"/>
                          <a:ext cx="2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5146" y="14117"/>
                          <a:ext cx="1" cy="22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9445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139" y="1610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1162" y="14704"/>
                          <a:ext cx="46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EC186A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685" y="14704"/>
                          <a:ext cx="57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8C9A1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323" y="14704"/>
                          <a:ext cx="134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C6322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3747" y="14704"/>
                          <a:ext cx="80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9E55C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597" y="14704"/>
                          <a:ext cx="52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0049D2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9487" y="14983"/>
                          <a:ext cx="77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5FDDE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9487" y="1527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5B2CD5" w14:textId="77777777" w:rsidR="00AF755A" w:rsidRDefault="00AF755A" w:rsidP="00AF75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5203" y="14357"/>
                          <a:ext cx="6377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9A4AAE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151.4341.КР.ПЗ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.Р1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140" y="14962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1147" y="1467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139" y="14393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139" y="1553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139" y="15244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1154" y="14990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DE6CBE" w14:textId="77777777" w:rsidR="00AF755A" w:rsidRDefault="00AF755A" w:rsidP="00AF755A">
                              <w:pPr>
                                <w:pStyle w:val="a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DF5BF" w14:textId="77777777" w:rsidR="00AF755A" w:rsidRPr="00945E2F" w:rsidRDefault="00AF755A" w:rsidP="00AF755A">
                              <w:pPr>
                                <w:pStyle w:val="a0"/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  <w:t>Іванов С.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4" y="15269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C60D0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AF4255" w14:textId="77777777" w:rsidR="00AF755A" w:rsidRDefault="00AF755A" w:rsidP="00AF755A">
                              <w:pPr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1154" y="15555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A052FA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Керівн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C7D68" w14:textId="77777777" w:rsidR="00AF755A" w:rsidRPr="00945E2F" w:rsidRDefault="00AF755A" w:rsidP="00AF755A">
                              <w:pPr>
                                <w:pStyle w:val="a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Топалов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5A751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Норм.контр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34FC5" w14:textId="77777777" w:rsidR="00AF755A" w:rsidRPr="00945E2F" w:rsidRDefault="00AF755A" w:rsidP="00AF755A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1154" y="16111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D06036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540C25" w14:textId="77777777" w:rsidR="00AF755A" w:rsidRDefault="00AF755A" w:rsidP="00AF755A">
                              <w:pPr>
                                <w:ind w:firstLine="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Черно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О.О.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8585" y="14967"/>
                          <a:ext cx="1" cy="14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5218" y="15103"/>
                          <a:ext cx="3299" cy="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43543" w14:textId="77777777" w:rsidR="00AF755A" w:rsidRPr="00702949" w:rsidRDefault="00AF755A" w:rsidP="00AF755A">
                            <w:pPr>
                              <w:pStyle w:val="BodyText2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8591" y="15247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8590" y="15531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0304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8630" y="14983"/>
                          <a:ext cx="77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D69C5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0351" y="14983"/>
                          <a:ext cx="122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83A3EF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0359" y="15268"/>
                          <a:ext cx="12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86022B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8872" y="15253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9158" y="15254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8630" y="15645"/>
                          <a:ext cx="2942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4E1B92" w14:textId="77777777" w:rsidR="00AF755A" w:rsidRPr="00945E2F" w:rsidRDefault="00AF755A" w:rsidP="00AF755A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</w:rPr>
                              <w:t>НУК</w:t>
                            </w:r>
                          </w:p>
                          <w:p w14:paraId="6F84860E" w14:textId="77777777" w:rsidR="00AF755A" w:rsidRPr="00945E2F" w:rsidRDefault="00AF755A" w:rsidP="00AF755A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ім. адмірала Макарова</w:t>
                            </w:r>
                          </w:p>
                          <w:p w14:paraId="4A17B501" w14:textId="77777777" w:rsidR="00AF755A" w:rsidRPr="00945E2F" w:rsidRDefault="00AF755A" w:rsidP="00AF755A">
                            <w:pPr>
                              <w:pStyle w:val="a0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7E4C4A" id="Group 72" o:spid="_x0000_s1046" style="position:absolute;left:0;text-align:left;margin-left:-33.75pt;margin-top:-15.2pt;width:524.4pt;height:805.7pt;z-index:251662848" coordorigin="1134,284" coordsize="10488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">
              <v:rect id="Rectangle 22" o:spid="_x0000_s1047" style="position:absolute;left:113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48" style="position:absolute;visibility:visible;mso-wrap-style:square" from="1655,14117" to="1656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49" style="position:absolute;visibility:visible;mso-wrap-style:square" from="1139,14109" to="11610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50" style="position:absolute;visibility:visible;mso-wrap-style:square" from="2280,14124" to="2281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51" style="position:absolute;visibility:visible;mso-wrap-style:square" from="3714,14124" to="3715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52" style="position:absolute;visibility:visible;mso-wrap-style:square" from="4572,14124" to="4574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5146,14117" to="5147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54" style="position:absolute;visibility:visible;mso-wrap-style:square" from="9445,14967" to="9447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55" style="position:absolute;visibility:visible;mso-wrap-style:square" from="1139,15816" to="5136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56" style="position:absolute;visibility:visible;mso-wrap-style:square" from="1139,16100" to="5136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57" style="position:absolute;left:1162;top:14704;width:4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EEC186A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685;top:14704;width:57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88C9A1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323;top:14704;width:13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3CC6322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3747;top:14704;width:8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6289E55C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4597;top:14704;width:52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740049D2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9487;top:14983;width:77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515FDDE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9487;top:1527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215B2CD5" w14:textId="77777777" w:rsidR="00AF755A" w:rsidRDefault="00AF755A" w:rsidP="00AF75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  <v:rect id="Rectangle 39" o:spid="_x0000_s1064" style="position:absolute;left:5203;top:14357;width:637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19A4AAE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151.4341.КР.ПЗ</w:t>
                      </w:r>
                      <w:r>
                        <w:rPr>
                          <w:sz w:val="36"/>
                          <w:szCs w:val="36"/>
                        </w:rPr>
                        <w:t>.Р1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140,14962" to="11611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66" style="position:absolute;visibility:visible;mso-wrap-style:square" from="1147,14679" to="5144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67" style="position:absolute;visibility:visible;mso-wrap-style:square" from="1139,14393" to="5136,1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68" style="position:absolute;visibility:visible;mso-wrap-style:square" from="1139,15530" to="5136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69" style="position:absolute;visibility:visible;mso-wrap-style:square" from="1139,15244" to="5136,1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70" style="position:absolute;left:1154;top:14990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3DE6CBE" w14:textId="77777777" w:rsidR="00AF755A" w:rsidRDefault="00AF755A" w:rsidP="00AF755A">
                        <w:pPr>
                          <w:pStyle w:val="a0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7CDF5BF" w14:textId="77777777" w:rsidR="00AF755A" w:rsidRPr="00945E2F" w:rsidRDefault="00AF755A" w:rsidP="00AF755A">
                        <w:pPr>
                          <w:pStyle w:val="a0"/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  <w:t>Іванов С. Ю.</w:t>
                        </w:r>
                      </w:p>
                    </w:txbxContent>
                  </v:textbox>
                </v:rect>
              </v:group>
              <v:group id="Group 48" o:spid="_x0000_s1073" style="position:absolute;left:1154;top:15269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1FC60D0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0AF4255" w14:textId="77777777" w:rsidR="00AF755A" w:rsidRDefault="00AF755A" w:rsidP="00AF755A">
                        <w:pPr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1154;top:15555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75A052FA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Керівн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5EBC7D68" w14:textId="77777777" w:rsidR="00AF755A" w:rsidRPr="00945E2F" w:rsidRDefault="00AF755A" w:rsidP="00AF755A">
                        <w:pPr>
                          <w:pStyle w:val="a0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Топалов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А.М.</w:t>
                        </w:r>
                      </w:p>
                    </w:txbxContent>
                  </v:textbox>
                </v:rect>
              </v:group>
              <v:group id="Group 54" o:spid="_x0000_s1079" style="position:absolute;left:1154;top:15833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7C25A751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Норм.контр</w:t>
                        </w:r>
                        <w:proofErr w:type="spellEnd"/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B234FC5" w14:textId="77777777" w:rsidR="00AF755A" w:rsidRPr="00945E2F" w:rsidRDefault="00AF755A" w:rsidP="00AF755A">
                        <w:pPr>
                          <w:ind w:firstLine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1154;top:16111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DD06036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4F540C25" w14:textId="77777777" w:rsidR="00AF755A" w:rsidRDefault="00AF755A" w:rsidP="00AF755A">
                        <w:pPr>
                          <w:ind w:firstLine="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Черно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О.О.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8585,14967" to="8586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86" style="position:absolute;left:5218;top:15103;width:329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8B43543" w14:textId="77777777" w:rsidR="00AF755A" w:rsidRPr="00702949" w:rsidRDefault="00AF755A" w:rsidP="00AF755A">
                      <w:pPr>
                        <w:pStyle w:val="BodyText2"/>
                        <w:spacing w:line="276" w:lineRule="auto"/>
                      </w:pPr>
                    </w:p>
                  </w:txbxContent>
                </v:textbox>
              </v:rect>
              <v:line id="Line 62" o:spid="_x0000_s1087" style="position:absolute;visibility:visible;mso-wrap-style:square" from="8591,15247" to="11617,1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88" style="position:absolute;visibility:visible;mso-wrap-style:square" from="8590,15531" to="11616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89" style="position:absolute;visibility:visible;mso-wrap-style:square" from="10304,14967" to="10306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90" style="position:absolute;left:8630;top:14983;width:7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66D69C5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0351;top:14983;width:122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983A3EF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0359;top:15268;width:121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786022B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8872,15253" to="8873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94" style="position:absolute;visibility:visible;mso-wrap-style:square" from="9158,15254" to="9159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95" style="position:absolute;left:8630;top:15645;width:2942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04E1B92" w14:textId="77777777" w:rsidR="00AF755A" w:rsidRPr="00945E2F" w:rsidRDefault="00AF755A" w:rsidP="00AF755A">
                      <w:pPr>
                        <w:pStyle w:val="a0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</w:rPr>
                        <w:t>НУК</w:t>
                      </w:r>
                    </w:p>
                    <w:p w14:paraId="6F84860E" w14:textId="77777777" w:rsidR="00AF755A" w:rsidRPr="00945E2F" w:rsidRDefault="00AF755A" w:rsidP="00AF755A">
                      <w:pPr>
                        <w:pStyle w:val="a0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  <w:sz w:val="24"/>
                        </w:rPr>
                        <w:t>ім. адмірала Макарова</w:t>
                      </w:r>
                    </w:p>
                    <w:p w14:paraId="4A17B501" w14:textId="77777777" w:rsidR="00AF755A" w:rsidRPr="00945E2F" w:rsidRDefault="00AF755A" w:rsidP="00AF755A">
                      <w:pPr>
                        <w:pStyle w:val="a0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A89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267218"/>
    <w:lvl w:ilvl="0">
      <w:start w:val="1"/>
      <w:numFmt w:val="bullet"/>
      <w:pStyle w:val="1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FE"/>
    <w:multiLevelType w:val="singleLevel"/>
    <w:tmpl w:val="4EA4464C"/>
    <w:lvl w:ilvl="0">
      <w:numFmt w:val="bullet"/>
      <w:lvlText w:val="*"/>
      <w:lvlJc w:val="left"/>
    </w:lvl>
  </w:abstractNum>
  <w:abstractNum w:abstractNumId="3" w15:restartNumberingAfterBreak="0">
    <w:nsid w:val="03894033"/>
    <w:multiLevelType w:val="singleLevel"/>
    <w:tmpl w:val="3580F936"/>
    <w:lvl w:ilvl="0">
      <w:start w:val="5"/>
      <w:numFmt w:val="decimal"/>
      <w:lvlText w:val="4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7B01946"/>
    <w:multiLevelType w:val="singleLevel"/>
    <w:tmpl w:val="760E67D4"/>
    <w:lvl w:ilvl="0">
      <w:start w:val="5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9AC45A2"/>
    <w:multiLevelType w:val="multilevel"/>
    <w:tmpl w:val="ADD40C3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1"/>
        </w:tabs>
        <w:ind w:left="55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51"/>
        </w:tabs>
        <w:ind w:left="70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47"/>
        </w:tabs>
        <w:ind w:left="84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91"/>
        </w:tabs>
        <w:ind w:left="99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71"/>
        </w:tabs>
        <w:ind w:left="1135" w:hanging="1584"/>
      </w:pPr>
      <w:rPr>
        <w:rFonts w:hint="default"/>
      </w:rPr>
    </w:lvl>
  </w:abstractNum>
  <w:abstractNum w:abstractNumId="6" w15:restartNumberingAfterBreak="0">
    <w:nsid w:val="0E09158C"/>
    <w:multiLevelType w:val="singleLevel"/>
    <w:tmpl w:val="9F061878"/>
    <w:lvl w:ilvl="0">
      <w:start w:val="3"/>
      <w:numFmt w:val="decimal"/>
      <w:lvlText w:val="4.%1"/>
      <w:legacy w:legacy="1" w:legacySpace="0" w:legacyIndent="36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A59006C"/>
    <w:multiLevelType w:val="hybridMultilevel"/>
    <w:tmpl w:val="B7CA6B18"/>
    <w:lvl w:ilvl="0" w:tplc="19C4C56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6FAFD4A">
      <w:numFmt w:val="none"/>
      <w:lvlText w:val=""/>
      <w:lvlJc w:val="left"/>
      <w:pPr>
        <w:tabs>
          <w:tab w:val="num" w:pos="360"/>
        </w:tabs>
      </w:pPr>
    </w:lvl>
    <w:lvl w:ilvl="2" w:tplc="C02E37AC">
      <w:numFmt w:val="none"/>
      <w:lvlText w:val=""/>
      <w:lvlJc w:val="left"/>
      <w:pPr>
        <w:tabs>
          <w:tab w:val="num" w:pos="360"/>
        </w:tabs>
      </w:pPr>
    </w:lvl>
    <w:lvl w:ilvl="3" w:tplc="15BE639E">
      <w:numFmt w:val="none"/>
      <w:lvlText w:val=""/>
      <w:lvlJc w:val="left"/>
      <w:pPr>
        <w:tabs>
          <w:tab w:val="num" w:pos="360"/>
        </w:tabs>
      </w:pPr>
    </w:lvl>
    <w:lvl w:ilvl="4" w:tplc="23F27266">
      <w:numFmt w:val="none"/>
      <w:lvlText w:val=""/>
      <w:lvlJc w:val="left"/>
      <w:pPr>
        <w:tabs>
          <w:tab w:val="num" w:pos="360"/>
        </w:tabs>
      </w:pPr>
    </w:lvl>
    <w:lvl w:ilvl="5" w:tplc="30E2DC00">
      <w:numFmt w:val="none"/>
      <w:lvlText w:val=""/>
      <w:lvlJc w:val="left"/>
      <w:pPr>
        <w:tabs>
          <w:tab w:val="num" w:pos="360"/>
        </w:tabs>
      </w:pPr>
    </w:lvl>
    <w:lvl w:ilvl="6" w:tplc="6720BF2C">
      <w:numFmt w:val="none"/>
      <w:lvlText w:val=""/>
      <w:lvlJc w:val="left"/>
      <w:pPr>
        <w:tabs>
          <w:tab w:val="num" w:pos="360"/>
        </w:tabs>
      </w:pPr>
    </w:lvl>
    <w:lvl w:ilvl="7" w:tplc="7B143298">
      <w:numFmt w:val="none"/>
      <w:lvlText w:val=""/>
      <w:lvlJc w:val="left"/>
      <w:pPr>
        <w:tabs>
          <w:tab w:val="num" w:pos="360"/>
        </w:tabs>
      </w:pPr>
    </w:lvl>
    <w:lvl w:ilvl="8" w:tplc="79E6D1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2DBA7B87"/>
    <w:multiLevelType w:val="singleLevel"/>
    <w:tmpl w:val="72F47C86"/>
    <w:lvl w:ilvl="0">
      <w:start w:val="1"/>
      <w:numFmt w:val="decimal"/>
      <w:lvlText w:val="9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9FC2EB9"/>
    <w:multiLevelType w:val="hybridMultilevel"/>
    <w:tmpl w:val="331884E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780C6B"/>
    <w:multiLevelType w:val="hybridMultilevel"/>
    <w:tmpl w:val="46DCD35C"/>
    <w:lvl w:ilvl="0" w:tplc="27880636">
      <w:start w:val="1"/>
      <w:numFmt w:val="bullet"/>
      <w:lvlText w:val=""/>
      <w:lvlJc w:val="left"/>
      <w:pPr>
        <w:tabs>
          <w:tab w:val="num" w:pos="387"/>
        </w:tabs>
        <w:ind w:left="3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11" w15:restartNumberingAfterBreak="0">
    <w:nsid w:val="3FE91594"/>
    <w:multiLevelType w:val="hybridMultilevel"/>
    <w:tmpl w:val="09069640"/>
    <w:lvl w:ilvl="0" w:tplc="278806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4010"/>
    <w:multiLevelType w:val="singleLevel"/>
    <w:tmpl w:val="04EAC122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6C460D7"/>
    <w:multiLevelType w:val="singleLevel"/>
    <w:tmpl w:val="B8288D8A"/>
    <w:lvl w:ilvl="0">
      <w:start w:val="1"/>
      <w:numFmt w:val="decimal"/>
      <w:lvlText w:val="8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A3F7553"/>
    <w:multiLevelType w:val="singleLevel"/>
    <w:tmpl w:val="AA16833C"/>
    <w:lvl w:ilvl="0">
      <w:start w:val="3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FD1176B"/>
    <w:multiLevelType w:val="singleLevel"/>
    <w:tmpl w:val="3812617E"/>
    <w:lvl w:ilvl="0">
      <w:start w:val="1"/>
      <w:numFmt w:val="decimal"/>
      <w:lvlText w:val="7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8962308"/>
    <w:multiLevelType w:val="hybridMultilevel"/>
    <w:tmpl w:val="179C1DF2"/>
    <w:lvl w:ilvl="0" w:tplc="0419000D">
      <w:start w:val="1"/>
      <w:numFmt w:val="bullet"/>
      <w:lvlText w:val="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72B977D6"/>
    <w:multiLevelType w:val="singleLevel"/>
    <w:tmpl w:val="2B48F5E4"/>
    <w:lvl w:ilvl="0">
      <w:start w:val="4"/>
      <w:numFmt w:val="decimal"/>
      <w:lvlText w:val="1.%1."/>
      <w:legacy w:legacy="1" w:legacySpace="0" w:legacyIndent="45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A1E25DA"/>
    <w:multiLevelType w:val="singleLevel"/>
    <w:tmpl w:val="A1C487C2"/>
    <w:lvl w:ilvl="0">
      <w:start w:val="3"/>
      <w:numFmt w:val="decimal"/>
      <w:lvlText w:val="2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12"/>
  </w:num>
  <w:num w:numId="8">
    <w:abstractNumId w:val="17"/>
  </w:num>
  <w:num w:numId="9">
    <w:abstractNumId w:val="18"/>
  </w:num>
  <w:num w:numId="10">
    <w:abstractNumId w:val="14"/>
  </w:num>
  <w:num w:numId="11">
    <w:abstractNumId w:val="6"/>
  </w:num>
  <w:num w:numId="12">
    <w:abstractNumId w:val="3"/>
  </w:num>
  <w:num w:numId="13">
    <w:abstractNumId w:val="4"/>
  </w:num>
  <w:num w:numId="14">
    <w:abstractNumId w:val="15"/>
  </w:num>
  <w:num w:numId="15">
    <w:abstractNumId w:val="13"/>
  </w:num>
  <w:num w:numId="16">
    <w:abstractNumId w:val="8"/>
  </w:num>
  <w:num w:numId="17">
    <w:abstractNumId w:val="2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6E1"/>
    <w:rsid w:val="00006760"/>
    <w:rsid w:val="000111DD"/>
    <w:rsid w:val="00012760"/>
    <w:rsid w:val="00014B26"/>
    <w:rsid w:val="000176FF"/>
    <w:rsid w:val="000213F4"/>
    <w:rsid w:val="00021D35"/>
    <w:rsid w:val="000237DC"/>
    <w:rsid w:val="00024E77"/>
    <w:rsid w:val="00026CDE"/>
    <w:rsid w:val="00026FAC"/>
    <w:rsid w:val="0003122C"/>
    <w:rsid w:val="000316F1"/>
    <w:rsid w:val="00041981"/>
    <w:rsid w:val="00045D1E"/>
    <w:rsid w:val="000502B8"/>
    <w:rsid w:val="000507DD"/>
    <w:rsid w:val="00054C4F"/>
    <w:rsid w:val="0006048A"/>
    <w:rsid w:val="000747ED"/>
    <w:rsid w:val="0008095C"/>
    <w:rsid w:val="0008230C"/>
    <w:rsid w:val="00084CA1"/>
    <w:rsid w:val="000946D7"/>
    <w:rsid w:val="00096FDD"/>
    <w:rsid w:val="000A4A91"/>
    <w:rsid w:val="000B58AD"/>
    <w:rsid w:val="000C0292"/>
    <w:rsid w:val="000C5791"/>
    <w:rsid w:val="000C7AF1"/>
    <w:rsid w:val="000E1CFC"/>
    <w:rsid w:val="000E2780"/>
    <w:rsid w:val="000E28F9"/>
    <w:rsid w:val="000E3ED1"/>
    <w:rsid w:val="000F186A"/>
    <w:rsid w:val="000F27CB"/>
    <w:rsid w:val="000F2915"/>
    <w:rsid w:val="00102E2C"/>
    <w:rsid w:val="00104C5A"/>
    <w:rsid w:val="00110D7E"/>
    <w:rsid w:val="0011699F"/>
    <w:rsid w:val="00121645"/>
    <w:rsid w:val="00124E44"/>
    <w:rsid w:val="0014198D"/>
    <w:rsid w:val="00144507"/>
    <w:rsid w:val="00145944"/>
    <w:rsid w:val="00154F3A"/>
    <w:rsid w:val="0016028D"/>
    <w:rsid w:val="00160DEA"/>
    <w:rsid w:val="00161589"/>
    <w:rsid w:val="00171743"/>
    <w:rsid w:val="00171B01"/>
    <w:rsid w:val="00172810"/>
    <w:rsid w:val="00173FD3"/>
    <w:rsid w:val="00174903"/>
    <w:rsid w:val="001825C9"/>
    <w:rsid w:val="001A4AD6"/>
    <w:rsid w:val="001B0889"/>
    <w:rsid w:val="001B0D18"/>
    <w:rsid w:val="001B3F0F"/>
    <w:rsid w:val="001B7BD8"/>
    <w:rsid w:val="001C0885"/>
    <w:rsid w:val="001C1707"/>
    <w:rsid w:val="001D150F"/>
    <w:rsid w:val="001D19AA"/>
    <w:rsid w:val="001D35C7"/>
    <w:rsid w:val="001D5878"/>
    <w:rsid w:val="001D7627"/>
    <w:rsid w:val="001E7862"/>
    <w:rsid w:val="001F5FB1"/>
    <w:rsid w:val="001F6D59"/>
    <w:rsid w:val="001F706F"/>
    <w:rsid w:val="001F715D"/>
    <w:rsid w:val="0021136E"/>
    <w:rsid w:val="00212833"/>
    <w:rsid w:val="002202DC"/>
    <w:rsid w:val="0022080E"/>
    <w:rsid w:val="00222BC4"/>
    <w:rsid w:val="002231F0"/>
    <w:rsid w:val="0023076E"/>
    <w:rsid w:val="00251FE4"/>
    <w:rsid w:val="00253D91"/>
    <w:rsid w:val="0026049E"/>
    <w:rsid w:val="00264E1D"/>
    <w:rsid w:val="00265309"/>
    <w:rsid w:val="00265FBA"/>
    <w:rsid w:val="00275D02"/>
    <w:rsid w:val="00282FE4"/>
    <w:rsid w:val="002838A8"/>
    <w:rsid w:val="002A1D4A"/>
    <w:rsid w:val="002A63A5"/>
    <w:rsid w:val="002B12D7"/>
    <w:rsid w:val="002B12DE"/>
    <w:rsid w:val="002C0794"/>
    <w:rsid w:val="002D0CD2"/>
    <w:rsid w:val="002D1674"/>
    <w:rsid w:val="002D3D8D"/>
    <w:rsid w:val="002D4678"/>
    <w:rsid w:val="002D5678"/>
    <w:rsid w:val="002D6096"/>
    <w:rsid w:val="002E229D"/>
    <w:rsid w:val="002E2E7C"/>
    <w:rsid w:val="002E5587"/>
    <w:rsid w:val="002E724C"/>
    <w:rsid w:val="002E783B"/>
    <w:rsid w:val="002E7F1C"/>
    <w:rsid w:val="002F04A2"/>
    <w:rsid w:val="002F509F"/>
    <w:rsid w:val="00311CFA"/>
    <w:rsid w:val="003127ED"/>
    <w:rsid w:val="003149E3"/>
    <w:rsid w:val="003163BB"/>
    <w:rsid w:val="00316518"/>
    <w:rsid w:val="00316C7F"/>
    <w:rsid w:val="003174C8"/>
    <w:rsid w:val="00322CA2"/>
    <w:rsid w:val="00324E8C"/>
    <w:rsid w:val="00336A41"/>
    <w:rsid w:val="00343AAF"/>
    <w:rsid w:val="003461FA"/>
    <w:rsid w:val="00347FB8"/>
    <w:rsid w:val="003606A5"/>
    <w:rsid w:val="003622C8"/>
    <w:rsid w:val="00372F3E"/>
    <w:rsid w:val="003771BE"/>
    <w:rsid w:val="00385A38"/>
    <w:rsid w:val="00395611"/>
    <w:rsid w:val="00396A3A"/>
    <w:rsid w:val="003A3EC2"/>
    <w:rsid w:val="003B1719"/>
    <w:rsid w:val="003B2B39"/>
    <w:rsid w:val="003B6D08"/>
    <w:rsid w:val="003C4939"/>
    <w:rsid w:val="003C4EAD"/>
    <w:rsid w:val="003C5398"/>
    <w:rsid w:val="003C6A1F"/>
    <w:rsid w:val="003C7097"/>
    <w:rsid w:val="003C79DA"/>
    <w:rsid w:val="003D1F8A"/>
    <w:rsid w:val="003D5B34"/>
    <w:rsid w:val="003E1312"/>
    <w:rsid w:val="003E37B7"/>
    <w:rsid w:val="003F0AB4"/>
    <w:rsid w:val="003F2D59"/>
    <w:rsid w:val="00410D88"/>
    <w:rsid w:val="0041111D"/>
    <w:rsid w:val="004122DC"/>
    <w:rsid w:val="0041623E"/>
    <w:rsid w:val="004224E3"/>
    <w:rsid w:val="00430CB3"/>
    <w:rsid w:val="004313C3"/>
    <w:rsid w:val="00432364"/>
    <w:rsid w:val="0044141C"/>
    <w:rsid w:val="00443650"/>
    <w:rsid w:val="00451E6C"/>
    <w:rsid w:val="00467F59"/>
    <w:rsid w:val="004756AD"/>
    <w:rsid w:val="00475C8B"/>
    <w:rsid w:val="0048048D"/>
    <w:rsid w:val="00480ADA"/>
    <w:rsid w:val="00481618"/>
    <w:rsid w:val="00490EED"/>
    <w:rsid w:val="004A1188"/>
    <w:rsid w:val="004A31C3"/>
    <w:rsid w:val="004A3821"/>
    <w:rsid w:val="004A6BEE"/>
    <w:rsid w:val="004B109D"/>
    <w:rsid w:val="004C21FC"/>
    <w:rsid w:val="004C4D5D"/>
    <w:rsid w:val="004C6660"/>
    <w:rsid w:val="004D18DE"/>
    <w:rsid w:val="004D26D0"/>
    <w:rsid w:val="004F352D"/>
    <w:rsid w:val="00507440"/>
    <w:rsid w:val="0052277C"/>
    <w:rsid w:val="00532AA4"/>
    <w:rsid w:val="005421BE"/>
    <w:rsid w:val="00543EAD"/>
    <w:rsid w:val="00547F38"/>
    <w:rsid w:val="00562504"/>
    <w:rsid w:val="0057219D"/>
    <w:rsid w:val="00590085"/>
    <w:rsid w:val="00593EDD"/>
    <w:rsid w:val="005941F2"/>
    <w:rsid w:val="00597DB7"/>
    <w:rsid w:val="005A7239"/>
    <w:rsid w:val="005B05E5"/>
    <w:rsid w:val="005B27E8"/>
    <w:rsid w:val="005B3F9F"/>
    <w:rsid w:val="005D2588"/>
    <w:rsid w:val="005D331A"/>
    <w:rsid w:val="005E3CD1"/>
    <w:rsid w:val="005F4BFC"/>
    <w:rsid w:val="005F5227"/>
    <w:rsid w:val="005F6217"/>
    <w:rsid w:val="0060257F"/>
    <w:rsid w:val="006035BD"/>
    <w:rsid w:val="00606A70"/>
    <w:rsid w:val="00607EFB"/>
    <w:rsid w:val="006157BD"/>
    <w:rsid w:val="006229F7"/>
    <w:rsid w:val="006232C5"/>
    <w:rsid w:val="00626012"/>
    <w:rsid w:val="006415AF"/>
    <w:rsid w:val="00644B2F"/>
    <w:rsid w:val="00650A44"/>
    <w:rsid w:val="00650CE2"/>
    <w:rsid w:val="0065153C"/>
    <w:rsid w:val="006518BA"/>
    <w:rsid w:val="00652C46"/>
    <w:rsid w:val="00653842"/>
    <w:rsid w:val="0065562F"/>
    <w:rsid w:val="0066157F"/>
    <w:rsid w:val="00661C18"/>
    <w:rsid w:val="0066391A"/>
    <w:rsid w:val="0066535D"/>
    <w:rsid w:val="00667DC3"/>
    <w:rsid w:val="00670590"/>
    <w:rsid w:val="0067738B"/>
    <w:rsid w:val="00685B91"/>
    <w:rsid w:val="006910A7"/>
    <w:rsid w:val="006920B0"/>
    <w:rsid w:val="00697E0E"/>
    <w:rsid w:val="006B1072"/>
    <w:rsid w:val="006C45AE"/>
    <w:rsid w:val="006D0DDA"/>
    <w:rsid w:val="006E162F"/>
    <w:rsid w:val="006E47D3"/>
    <w:rsid w:val="006E5603"/>
    <w:rsid w:val="006E689C"/>
    <w:rsid w:val="006F3805"/>
    <w:rsid w:val="006F70AA"/>
    <w:rsid w:val="007025D9"/>
    <w:rsid w:val="00702949"/>
    <w:rsid w:val="007068D3"/>
    <w:rsid w:val="00712DB6"/>
    <w:rsid w:val="00712F42"/>
    <w:rsid w:val="00717814"/>
    <w:rsid w:val="00720453"/>
    <w:rsid w:val="00720AAD"/>
    <w:rsid w:val="007210DE"/>
    <w:rsid w:val="0072767E"/>
    <w:rsid w:val="00730D60"/>
    <w:rsid w:val="00733770"/>
    <w:rsid w:val="007374A2"/>
    <w:rsid w:val="0074070C"/>
    <w:rsid w:val="00740878"/>
    <w:rsid w:val="00744D22"/>
    <w:rsid w:val="00765C04"/>
    <w:rsid w:val="007660EB"/>
    <w:rsid w:val="00772238"/>
    <w:rsid w:val="00775863"/>
    <w:rsid w:val="0077751C"/>
    <w:rsid w:val="00781BA9"/>
    <w:rsid w:val="00781E88"/>
    <w:rsid w:val="00786D13"/>
    <w:rsid w:val="00792FB4"/>
    <w:rsid w:val="00793CCD"/>
    <w:rsid w:val="007970EA"/>
    <w:rsid w:val="0079737B"/>
    <w:rsid w:val="007A42C9"/>
    <w:rsid w:val="007A68FB"/>
    <w:rsid w:val="007B08C3"/>
    <w:rsid w:val="007B1BA1"/>
    <w:rsid w:val="007B2755"/>
    <w:rsid w:val="007B37FC"/>
    <w:rsid w:val="007B4216"/>
    <w:rsid w:val="007C17E1"/>
    <w:rsid w:val="007C1CE7"/>
    <w:rsid w:val="007C78B0"/>
    <w:rsid w:val="007D4406"/>
    <w:rsid w:val="007D57E8"/>
    <w:rsid w:val="007E6B9D"/>
    <w:rsid w:val="007F106E"/>
    <w:rsid w:val="007F54EC"/>
    <w:rsid w:val="00800278"/>
    <w:rsid w:val="00800676"/>
    <w:rsid w:val="008015A2"/>
    <w:rsid w:val="0081597D"/>
    <w:rsid w:val="00815A42"/>
    <w:rsid w:val="00817AA1"/>
    <w:rsid w:val="00821428"/>
    <w:rsid w:val="00821E1C"/>
    <w:rsid w:val="0082438A"/>
    <w:rsid w:val="00824CE1"/>
    <w:rsid w:val="008308A8"/>
    <w:rsid w:val="00834A94"/>
    <w:rsid w:val="008424BB"/>
    <w:rsid w:val="00843B18"/>
    <w:rsid w:val="008448DD"/>
    <w:rsid w:val="008532DB"/>
    <w:rsid w:val="008609D4"/>
    <w:rsid w:val="00860B54"/>
    <w:rsid w:val="0086699F"/>
    <w:rsid w:val="008703FF"/>
    <w:rsid w:val="00870D29"/>
    <w:rsid w:val="008713FF"/>
    <w:rsid w:val="00872A93"/>
    <w:rsid w:val="00873086"/>
    <w:rsid w:val="00882627"/>
    <w:rsid w:val="008919D8"/>
    <w:rsid w:val="00892AB9"/>
    <w:rsid w:val="008A08A2"/>
    <w:rsid w:val="008A12A2"/>
    <w:rsid w:val="008A4977"/>
    <w:rsid w:val="008B542E"/>
    <w:rsid w:val="008B7453"/>
    <w:rsid w:val="008C0AE1"/>
    <w:rsid w:val="008C15C8"/>
    <w:rsid w:val="008C72A1"/>
    <w:rsid w:val="008D045D"/>
    <w:rsid w:val="008D29DD"/>
    <w:rsid w:val="008D31AE"/>
    <w:rsid w:val="008D3DA4"/>
    <w:rsid w:val="008E78E4"/>
    <w:rsid w:val="0090074D"/>
    <w:rsid w:val="00911937"/>
    <w:rsid w:val="00914710"/>
    <w:rsid w:val="00920168"/>
    <w:rsid w:val="0092117D"/>
    <w:rsid w:val="00927710"/>
    <w:rsid w:val="00931D16"/>
    <w:rsid w:val="00932FE3"/>
    <w:rsid w:val="00933ED7"/>
    <w:rsid w:val="00934049"/>
    <w:rsid w:val="00934E00"/>
    <w:rsid w:val="0093656D"/>
    <w:rsid w:val="00937699"/>
    <w:rsid w:val="0094178F"/>
    <w:rsid w:val="00944E16"/>
    <w:rsid w:val="00945E2F"/>
    <w:rsid w:val="00947FD7"/>
    <w:rsid w:val="00954595"/>
    <w:rsid w:val="009643DD"/>
    <w:rsid w:val="00971DF2"/>
    <w:rsid w:val="009746A7"/>
    <w:rsid w:val="00974F5F"/>
    <w:rsid w:val="00982EC0"/>
    <w:rsid w:val="00984F1E"/>
    <w:rsid w:val="009909B3"/>
    <w:rsid w:val="00995830"/>
    <w:rsid w:val="00996576"/>
    <w:rsid w:val="00996ECC"/>
    <w:rsid w:val="0099789A"/>
    <w:rsid w:val="009A1FC7"/>
    <w:rsid w:val="009A29C2"/>
    <w:rsid w:val="009A793D"/>
    <w:rsid w:val="009B7843"/>
    <w:rsid w:val="009C2217"/>
    <w:rsid w:val="009C5847"/>
    <w:rsid w:val="009D15E8"/>
    <w:rsid w:val="009D1B4F"/>
    <w:rsid w:val="009D2BA3"/>
    <w:rsid w:val="009D5E57"/>
    <w:rsid w:val="009E1F0D"/>
    <w:rsid w:val="009E4923"/>
    <w:rsid w:val="009E4C69"/>
    <w:rsid w:val="009E4D05"/>
    <w:rsid w:val="009E6B78"/>
    <w:rsid w:val="009F0DAD"/>
    <w:rsid w:val="009F74B2"/>
    <w:rsid w:val="00A036CB"/>
    <w:rsid w:val="00A03DBE"/>
    <w:rsid w:val="00A07C6D"/>
    <w:rsid w:val="00A1038F"/>
    <w:rsid w:val="00A204A4"/>
    <w:rsid w:val="00A25429"/>
    <w:rsid w:val="00A426DD"/>
    <w:rsid w:val="00A42FFB"/>
    <w:rsid w:val="00A44958"/>
    <w:rsid w:val="00A45810"/>
    <w:rsid w:val="00A47677"/>
    <w:rsid w:val="00A47EE9"/>
    <w:rsid w:val="00A5564D"/>
    <w:rsid w:val="00A5646C"/>
    <w:rsid w:val="00A74577"/>
    <w:rsid w:val="00A82009"/>
    <w:rsid w:val="00A86665"/>
    <w:rsid w:val="00A935CC"/>
    <w:rsid w:val="00A97C58"/>
    <w:rsid w:val="00AB101C"/>
    <w:rsid w:val="00AB2FDF"/>
    <w:rsid w:val="00AB3BFE"/>
    <w:rsid w:val="00AD7750"/>
    <w:rsid w:val="00AE15B8"/>
    <w:rsid w:val="00AE6CC5"/>
    <w:rsid w:val="00AE720F"/>
    <w:rsid w:val="00AE7DF1"/>
    <w:rsid w:val="00AF755A"/>
    <w:rsid w:val="00AF7F52"/>
    <w:rsid w:val="00B0142D"/>
    <w:rsid w:val="00B01E9F"/>
    <w:rsid w:val="00B02AD7"/>
    <w:rsid w:val="00B02F70"/>
    <w:rsid w:val="00B0516C"/>
    <w:rsid w:val="00B05A9A"/>
    <w:rsid w:val="00B07015"/>
    <w:rsid w:val="00B07044"/>
    <w:rsid w:val="00B12EFB"/>
    <w:rsid w:val="00B140D3"/>
    <w:rsid w:val="00B1571A"/>
    <w:rsid w:val="00B22CFC"/>
    <w:rsid w:val="00B23929"/>
    <w:rsid w:val="00B26875"/>
    <w:rsid w:val="00B324DD"/>
    <w:rsid w:val="00B3373F"/>
    <w:rsid w:val="00B33B9B"/>
    <w:rsid w:val="00B34F9B"/>
    <w:rsid w:val="00B44CC4"/>
    <w:rsid w:val="00B46E2B"/>
    <w:rsid w:val="00B502F8"/>
    <w:rsid w:val="00B5078B"/>
    <w:rsid w:val="00B53892"/>
    <w:rsid w:val="00B62E81"/>
    <w:rsid w:val="00B64B51"/>
    <w:rsid w:val="00B72D15"/>
    <w:rsid w:val="00B77CE5"/>
    <w:rsid w:val="00B80F03"/>
    <w:rsid w:val="00B83E8A"/>
    <w:rsid w:val="00B859C0"/>
    <w:rsid w:val="00B8708A"/>
    <w:rsid w:val="00B95597"/>
    <w:rsid w:val="00BB2E35"/>
    <w:rsid w:val="00BC0046"/>
    <w:rsid w:val="00BC115F"/>
    <w:rsid w:val="00BC512B"/>
    <w:rsid w:val="00BC6273"/>
    <w:rsid w:val="00BD26F4"/>
    <w:rsid w:val="00BD5B9D"/>
    <w:rsid w:val="00BE340B"/>
    <w:rsid w:val="00BE4D89"/>
    <w:rsid w:val="00BF3F56"/>
    <w:rsid w:val="00C022A2"/>
    <w:rsid w:val="00C04FF5"/>
    <w:rsid w:val="00C077D9"/>
    <w:rsid w:val="00C11602"/>
    <w:rsid w:val="00C13140"/>
    <w:rsid w:val="00C169C7"/>
    <w:rsid w:val="00C2083B"/>
    <w:rsid w:val="00C3217D"/>
    <w:rsid w:val="00C33540"/>
    <w:rsid w:val="00C34E4B"/>
    <w:rsid w:val="00C42398"/>
    <w:rsid w:val="00C52C57"/>
    <w:rsid w:val="00C53E03"/>
    <w:rsid w:val="00C55955"/>
    <w:rsid w:val="00C57A6F"/>
    <w:rsid w:val="00C62C4B"/>
    <w:rsid w:val="00C634CE"/>
    <w:rsid w:val="00C6454C"/>
    <w:rsid w:val="00C66B3F"/>
    <w:rsid w:val="00C67021"/>
    <w:rsid w:val="00C71F6F"/>
    <w:rsid w:val="00C722F2"/>
    <w:rsid w:val="00C766A9"/>
    <w:rsid w:val="00C8300E"/>
    <w:rsid w:val="00C83DA4"/>
    <w:rsid w:val="00C84E2E"/>
    <w:rsid w:val="00C86757"/>
    <w:rsid w:val="00C87D25"/>
    <w:rsid w:val="00C924E9"/>
    <w:rsid w:val="00CA7650"/>
    <w:rsid w:val="00CB6868"/>
    <w:rsid w:val="00CC131C"/>
    <w:rsid w:val="00CC52AC"/>
    <w:rsid w:val="00CD4BC2"/>
    <w:rsid w:val="00CE4C65"/>
    <w:rsid w:val="00CE6A65"/>
    <w:rsid w:val="00CE72A3"/>
    <w:rsid w:val="00CF40C6"/>
    <w:rsid w:val="00CF7867"/>
    <w:rsid w:val="00CF7EA8"/>
    <w:rsid w:val="00D00431"/>
    <w:rsid w:val="00D05BE1"/>
    <w:rsid w:val="00D11BB7"/>
    <w:rsid w:val="00D17671"/>
    <w:rsid w:val="00D21269"/>
    <w:rsid w:val="00D2216B"/>
    <w:rsid w:val="00D249AD"/>
    <w:rsid w:val="00D25C65"/>
    <w:rsid w:val="00D27D88"/>
    <w:rsid w:val="00D41472"/>
    <w:rsid w:val="00D43488"/>
    <w:rsid w:val="00D43A2D"/>
    <w:rsid w:val="00D54ACA"/>
    <w:rsid w:val="00D613EA"/>
    <w:rsid w:val="00D61E66"/>
    <w:rsid w:val="00D64F7D"/>
    <w:rsid w:val="00D65100"/>
    <w:rsid w:val="00D71933"/>
    <w:rsid w:val="00D72664"/>
    <w:rsid w:val="00D80585"/>
    <w:rsid w:val="00D9340E"/>
    <w:rsid w:val="00D958BF"/>
    <w:rsid w:val="00D97668"/>
    <w:rsid w:val="00D9799D"/>
    <w:rsid w:val="00DA6A9F"/>
    <w:rsid w:val="00DB60C5"/>
    <w:rsid w:val="00DC1B47"/>
    <w:rsid w:val="00DC4440"/>
    <w:rsid w:val="00DC4722"/>
    <w:rsid w:val="00DC4783"/>
    <w:rsid w:val="00DC4A00"/>
    <w:rsid w:val="00DC76E2"/>
    <w:rsid w:val="00DD2D73"/>
    <w:rsid w:val="00DE0247"/>
    <w:rsid w:val="00DE1303"/>
    <w:rsid w:val="00DE306F"/>
    <w:rsid w:val="00DE4670"/>
    <w:rsid w:val="00DE46F6"/>
    <w:rsid w:val="00DF422B"/>
    <w:rsid w:val="00DF636E"/>
    <w:rsid w:val="00E00238"/>
    <w:rsid w:val="00E04CC5"/>
    <w:rsid w:val="00E04F40"/>
    <w:rsid w:val="00E079BE"/>
    <w:rsid w:val="00E07A61"/>
    <w:rsid w:val="00E1078F"/>
    <w:rsid w:val="00E10BF1"/>
    <w:rsid w:val="00E157C1"/>
    <w:rsid w:val="00E166E1"/>
    <w:rsid w:val="00E1677D"/>
    <w:rsid w:val="00E2092A"/>
    <w:rsid w:val="00E22884"/>
    <w:rsid w:val="00E26D62"/>
    <w:rsid w:val="00E271B0"/>
    <w:rsid w:val="00E32D00"/>
    <w:rsid w:val="00E35468"/>
    <w:rsid w:val="00E40FFB"/>
    <w:rsid w:val="00E4120D"/>
    <w:rsid w:val="00E43721"/>
    <w:rsid w:val="00E508F6"/>
    <w:rsid w:val="00E54C4B"/>
    <w:rsid w:val="00E55B21"/>
    <w:rsid w:val="00E661DC"/>
    <w:rsid w:val="00E70F46"/>
    <w:rsid w:val="00E738DB"/>
    <w:rsid w:val="00E77CB8"/>
    <w:rsid w:val="00E84C9B"/>
    <w:rsid w:val="00E86C86"/>
    <w:rsid w:val="00E90986"/>
    <w:rsid w:val="00E94F0F"/>
    <w:rsid w:val="00EA06D6"/>
    <w:rsid w:val="00EA136D"/>
    <w:rsid w:val="00EA7B6F"/>
    <w:rsid w:val="00EB6FCE"/>
    <w:rsid w:val="00EC276A"/>
    <w:rsid w:val="00EC294F"/>
    <w:rsid w:val="00EC3B94"/>
    <w:rsid w:val="00EC7313"/>
    <w:rsid w:val="00ED6F0C"/>
    <w:rsid w:val="00EE4263"/>
    <w:rsid w:val="00EE53FF"/>
    <w:rsid w:val="00EF6BC9"/>
    <w:rsid w:val="00F01FE7"/>
    <w:rsid w:val="00F0312E"/>
    <w:rsid w:val="00F045F9"/>
    <w:rsid w:val="00F04C8C"/>
    <w:rsid w:val="00F06B04"/>
    <w:rsid w:val="00F12A1C"/>
    <w:rsid w:val="00F1619A"/>
    <w:rsid w:val="00F260AC"/>
    <w:rsid w:val="00F26A41"/>
    <w:rsid w:val="00F26DFC"/>
    <w:rsid w:val="00F303F2"/>
    <w:rsid w:val="00F454B7"/>
    <w:rsid w:val="00F50319"/>
    <w:rsid w:val="00F57E0A"/>
    <w:rsid w:val="00F6050B"/>
    <w:rsid w:val="00F62B53"/>
    <w:rsid w:val="00F63AA0"/>
    <w:rsid w:val="00F643A8"/>
    <w:rsid w:val="00F65DD9"/>
    <w:rsid w:val="00F768EA"/>
    <w:rsid w:val="00F8144A"/>
    <w:rsid w:val="00F913EE"/>
    <w:rsid w:val="00F92262"/>
    <w:rsid w:val="00FB5437"/>
    <w:rsid w:val="00FB7DB8"/>
    <w:rsid w:val="00FC13CF"/>
    <w:rsid w:val="00FC3801"/>
    <w:rsid w:val="00FE15E6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BD247"/>
  <w15:chartTrackingRefBased/>
  <w15:docId w15:val="{40750992-D4BA-4842-9D9C-8E254E4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E4"/>
    <w:pPr>
      <w:spacing w:line="360" w:lineRule="auto"/>
      <w:ind w:firstLine="737"/>
      <w:jc w:val="both"/>
    </w:pPr>
    <w:rPr>
      <w:sz w:val="28"/>
      <w:szCs w:val="24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Чертежный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customStyle="1" w:styleId="a">
    <w:name w:val="Заголовок ГЛАВЫ"/>
    <w:pPr>
      <w:keepNext/>
      <w:keepLines/>
      <w:pageBreakBefore/>
      <w:numPr>
        <w:numId w:val="3"/>
      </w:numPr>
      <w:suppressAutoHyphens/>
      <w:spacing w:after="480"/>
      <w:jc w:val="center"/>
      <w:outlineLvl w:val="0"/>
    </w:pPr>
    <w:rPr>
      <w:b/>
      <w:caps/>
      <w:sz w:val="28"/>
    </w:rPr>
  </w:style>
  <w:style w:type="paragraph" w:customStyle="1" w:styleId="10">
    <w:name w:val="Заголовок Х.1"/>
    <w:basedOn w:val="Heading2"/>
    <w:pPr>
      <w:keepLines/>
      <w:numPr>
        <w:ilvl w:val="1"/>
        <w:numId w:val="3"/>
      </w:numPr>
      <w:tabs>
        <w:tab w:val="num" w:pos="360"/>
      </w:tabs>
      <w:suppressAutoHyphens/>
      <w:spacing w:before="480" w:after="480"/>
      <w:ind w:right="1134"/>
      <w:jc w:val="center"/>
    </w:pPr>
    <w:rPr>
      <w:rFonts w:ascii="Times New Roman" w:hAnsi="Times New Roman"/>
      <w:i w:val="0"/>
    </w:rPr>
  </w:style>
  <w:style w:type="paragraph" w:customStyle="1" w:styleId="11">
    <w:name w:val="Заголовок Х.Х.1"/>
    <w:basedOn w:val="10"/>
    <w:pPr>
      <w:numPr>
        <w:ilvl w:val="2"/>
      </w:numPr>
      <w:tabs>
        <w:tab w:val="num" w:pos="360"/>
      </w:tabs>
      <w:ind w:right="1418"/>
      <w:jc w:val="both"/>
      <w:outlineLvl w:val="2"/>
    </w:pPr>
    <w:rPr>
      <w:b w:val="0"/>
    </w:rPr>
  </w:style>
  <w:style w:type="paragraph" w:customStyle="1" w:styleId="1">
    <w:name w:val="Список МАРКЕР (1уровень)"/>
    <w:basedOn w:val="Normal"/>
    <w:pPr>
      <w:numPr>
        <w:numId w:val="2"/>
      </w:numPr>
      <w:tabs>
        <w:tab w:val="clear" w:pos="1211"/>
        <w:tab w:val="num" w:pos="360"/>
      </w:tabs>
      <w:ind w:left="1208" w:hanging="357"/>
    </w:pPr>
    <w:rPr>
      <w:lang w:val="ru-RU"/>
    </w:rPr>
  </w:style>
  <w:style w:type="character" w:customStyle="1" w:styleId="a1">
    <w:name w:val="Раздел в тексте"/>
    <w:rPr>
      <w:b/>
      <w:dstrike w:val="0"/>
      <w:vertAlign w:val="baseline"/>
    </w:rPr>
  </w:style>
  <w:style w:type="paragraph" w:customStyle="1" w:styleId="a2">
    <w:name w:val="ГДЕ...."/>
    <w:basedOn w:val="Normal"/>
    <w:pPr>
      <w:keepNext/>
      <w:keepLines/>
      <w:ind w:left="1474" w:hanging="737"/>
      <w:jc w:val="left"/>
    </w:pPr>
    <w:rPr>
      <w:lang w:val="ru-RU"/>
    </w:rPr>
  </w:style>
  <w:style w:type="paragraph" w:customStyle="1" w:styleId="a3">
    <w:name w:val="Свои замечания (Абзац)"/>
    <w:basedOn w:val="Normal"/>
    <w:pPr>
      <w:shd w:val="clear" w:color="auto" w:fill="FFFFCC"/>
    </w:pPr>
    <w:rPr>
      <w:rFonts w:ascii="Arial" w:hAnsi="Arial"/>
      <w:lang w:val="ru-RU"/>
    </w:rPr>
  </w:style>
  <w:style w:type="character" w:customStyle="1" w:styleId="a4">
    <w:name w:val="Свои замечания (Символ)"/>
    <w:rPr>
      <w:rFonts w:ascii="Arial" w:hAnsi="Arial"/>
      <w:dstrike w:val="0"/>
      <w:kern w:val="0"/>
      <w:sz w:val="28"/>
      <w:bdr w:val="none" w:sz="0" w:space="0" w:color="auto"/>
      <w:shd w:val="clear" w:color="auto" w:fill="FFFFCC"/>
      <w:vertAlign w:val="baseline"/>
      <w:lang w:val="ru-RU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link w:val="BodyTextIndentChar"/>
    <w:semiHidden/>
    <w:rPr>
      <w:lang w:eastAsia="x-none"/>
    </w:rPr>
  </w:style>
  <w:style w:type="paragraph" w:customStyle="1" w:styleId="a5">
    <w:name w:val="Название таблицы"/>
    <w:basedOn w:val="Normal"/>
    <w:pPr>
      <w:keepNext/>
      <w:jc w:val="right"/>
    </w:pPr>
  </w:style>
  <w:style w:type="paragraph" w:customStyle="1" w:styleId="a6">
    <w:name w:val="Надпись в таблице"/>
    <w:basedOn w:val="Normal"/>
    <w:pPr>
      <w:spacing w:line="240" w:lineRule="auto"/>
      <w:ind w:firstLine="0"/>
      <w:jc w:val="left"/>
    </w:pPr>
    <w:rPr>
      <w:sz w:val="24"/>
    </w:rPr>
  </w:style>
  <w:style w:type="paragraph" w:customStyle="1" w:styleId="12">
    <w:name w:val="Название1"/>
    <w:basedOn w:val="Normal"/>
    <w:qFormat/>
    <w:pPr>
      <w:ind w:firstLine="0"/>
      <w:jc w:val="center"/>
    </w:pPr>
    <w:rPr>
      <w:b/>
      <w:szCs w:val="20"/>
      <w:lang w:val="ru-RU"/>
    </w:rPr>
  </w:style>
  <w:style w:type="paragraph" w:styleId="BodyTextIndent2">
    <w:name w:val="Body Text Indent 2"/>
    <w:basedOn w:val="Normal"/>
    <w:semiHidden/>
    <w:pPr>
      <w:jc w:val="center"/>
    </w:pPr>
    <w:rPr>
      <w:bCs/>
      <w:caps/>
      <w:sz w:val="16"/>
    </w:rPr>
  </w:style>
  <w:style w:type="paragraph" w:styleId="BodyText2">
    <w:name w:val="Body Text 2"/>
    <w:basedOn w:val="Normal"/>
    <w:link w:val="BodyText2Char"/>
    <w:semiHidden/>
    <w:pPr>
      <w:ind w:firstLine="0"/>
      <w:jc w:val="center"/>
    </w:pPr>
    <w:rPr>
      <w:sz w:val="24"/>
    </w:rPr>
  </w:style>
  <w:style w:type="paragraph" w:styleId="BodyTextIndent3">
    <w:name w:val="Body Text Indent 3"/>
    <w:basedOn w:val="Normal"/>
    <w:semiHidden/>
    <w:pPr>
      <w:spacing w:line="460" w:lineRule="exact"/>
      <w:ind w:firstLine="724"/>
    </w:pPr>
    <w:rPr>
      <w:szCs w:val="28"/>
    </w:rPr>
  </w:style>
  <w:style w:type="paragraph" w:styleId="BodyText">
    <w:name w:val="Body Text"/>
    <w:basedOn w:val="Normal"/>
    <w:semiHidden/>
    <w:pPr>
      <w:spacing w:after="120"/>
      <w:ind w:firstLine="0"/>
      <w:jc w:val="center"/>
    </w:pPr>
    <w:rPr>
      <w:szCs w:val="28"/>
    </w:rPr>
  </w:style>
  <w:style w:type="character" w:customStyle="1" w:styleId="FontStyle11">
    <w:name w:val="Font Style11"/>
    <w:rPr>
      <w:rFonts w:ascii="Times New Roman" w:hAnsi="Times New Roman" w:cs="Times New Roman"/>
      <w:sz w:val="28"/>
      <w:szCs w:val="28"/>
    </w:rPr>
  </w:style>
  <w:style w:type="character" w:customStyle="1" w:styleId="BodyTextIndentChar">
    <w:name w:val="Body Text Indent Char"/>
    <w:link w:val="BodyTextIndent"/>
    <w:semiHidden/>
    <w:rsid w:val="00D2216B"/>
    <w:rPr>
      <w:sz w:val="28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7D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1677D"/>
    <w:rPr>
      <w:rFonts w:ascii="Tahoma" w:hAnsi="Tahoma" w:cs="Tahoma"/>
      <w:sz w:val="16"/>
      <w:szCs w:val="16"/>
      <w:lang w:val="uk-UA"/>
    </w:rPr>
  </w:style>
  <w:style w:type="table" w:styleId="TableGrid">
    <w:name w:val="Table Grid"/>
    <w:basedOn w:val="TableNormal"/>
    <w:uiPriority w:val="59"/>
    <w:rsid w:val="00C53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D25"/>
    <w:rPr>
      <w:color w:val="808080"/>
    </w:rPr>
  </w:style>
  <w:style w:type="paragraph" w:styleId="Title">
    <w:name w:val="Title"/>
    <w:basedOn w:val="Normal"/>
    <w:link w:val="TitleChar"/>
    <w:qFormat/>
    <w:rsid w:val="00607EFB"/>
    <w:pPr>
      <w:ind w:firstLine="0"/>
      <w:jc w:val="center"/>
    </w:pPr>
    <w:rPr>
      <w:b/>
      <w:szCs w:val="20"/>
      <w:lang w:val="ru-RU"/>
    </w:rPr>
  </w:style>
  <w:style w:type="character" w:customStyle="1" w:styleId="TitleChar">
    <w:name w:val="Title Char"/>
    <w:basedOn w:val="DefaultParagraphFont"/>
    <w:link w:val="Title"/>
    <w:rsid w:val="00607EFB"/>
    <w:rPr>
      <w:b/>
      <w:sz w:val="28"/>
    </w:rPr>
  </w:style>
  <w:style w:type="paragraph" w:customStyle="1" w:styleId="Style2">
    <w:name w:val="Style2"/>
    <w:basedOn w:val="Normal"/>
    <w:rsid w:val="00607EFB"/>
    <w:pPr>
      <w:autoSpaceDE w:val="0"/>
      <w:autoSpaceDN w:val="0"/>
      <w:adjustRightInd w:val="0"/>
      <w:spacing w:line="460" w:lineRule="exact"/>
      <w:ind w:firstLine="0"/>
      <w:jc w:val="center"/>
    </w:pPr>
    <w:rPr>
      <w:sz w:val="24"/>
    </w:rPr>
  </w:style>
  <w:style w:type="paragraph" w:customStyle="1" w:styleId="Style3">
    <w:name w:val="Style3"/>
    <w:basedOn w:val="Normal"/>
    <w:rsid w:val="00607EFB"/>
    <w:pPr>
      <w:widowControl w:val="0"/>
      <w:autoSpaceDE w:val="0"/>
      <w:autoSpaceDN w:val="0"/>
      <w:adjustRightInd w:val="0"/>
      <w:spacing w:line="480" w:lineRule="exact"/>
      <w:ind w:firstLine="720"/>
    </w:pPr>
    <w:rPr>
      <w:sz w:val="24"/>
      <w:lang w:val="ru-RU"/>
    </w:rPr>
  </w:style>
  <w:style w:type="character" w:customStyle="1" w:styleId="FontStyle12">
    <w:name w:val="Font Style12"/>
    <w:rsid w:val="00607EFB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5">
    <w:name w:val="Style5"/>
    <w:basedOn w:val="Normal"/>
    <w:rsid w:val="00607EFB"/>
    <w:pPr>
      <w:widowControl w:val="0"/>
      <w:autoSpaceDE w:val="0"/>
      <w:autoSpaceDN w:val="0"/>
      <w:adjustRightInd w:val="0"/>
      <w:spacing w:line="484" w:lineRule="exact"/>
      <w:ind w:firstLine="0"/>
      <w:jc w:val="left"/>
    </w:pPr>
    <w:rPr>
      <w:sz w:val="24"/>
      <w:lang w:val="ru-RU"/>
    </w:rPr>
  </w:style>
  <w:style w:type="paragraph" w:customStyle="1" w:styleId="Style9">
    <w:name w:val="Style9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character" w:customStyle="1" w:styleId="FontStyle25">
    <w:name w:val="Font Style25"/>
    <w:rsid w:val="00607EFB"/>
    <w:rPr>
      <w:rFonts w:ascii="Times New Roman" w:hAnsi="Times New Roman" w:cs="Times New Roman"/>
      <w:sz w:val="28"/>
      <w:szCs w:val="28"/>
    </w:rPr>
  </w:style>
  <w:style w:type="character" w:customStyle="1" w:styleId="FontStyle13">
    <w:name w:val="Font Style13"/>
    <w:rsid w:val="00607EFB"/>
    <w:rPr>
      <w:rFonts w:ascii="Times New Roman" w:hAnsi="Times New Roman" w:cs="Times New Roman"/>
      <w:b/>
      <w:bCs/>
      <w:sz w:val="28"/>
      <w:szCs w:val="28"/>
    </w:rPr>
  </w:style>
  <w:style w:type="paragraph" w:customStyle="1" w:styleId="Style4">
    <w:name w:val="Style4"/>
    <w:basedOn w:val="Normal"/>
    <w:rsid w:val="00607EFB"/>
    <w:pPr>
      <w:widowControl w:val="0"/>
      <w:autoSpaceDE w:val="0"/>
      <w:autoSpaceDN w:val="0"/>
      <w:adjustRightInd w:val="0"/>
      <w:spacing w:line="480" w:lineRule="exact"/>
      <w:ind w:firstLine="0"/>
    </w:pPr>
    <w:rPr>
      <w:sz w:val="24"/>
      <w:lang w:val="ru-RU"/>
    </w:rPr>
  </w:style>
  <w:style w:type="character" w:customStyle="1" w:styleId="FontStyle15">
    <w:name w:val="Font Style15"/>
    <w:rsid w:val="00607EFB"/>
    <w:rPr>
      <w:rFonts w:ascii="Franklin Gothic Medium" w:hAnsi="Franklin Gothic Medium" w:cs="Franklin Gothic Medium"/>
      <w:sz w:val="26"/>
      <w:szCs w:val="26"/>
    </w:rPr>
  </w:style>
  <w:style w:type="paragraph" w:customStyle="1" w:styleId="Style8">
    <w:name w:val="Style8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7">
    <w:name w:val="Style7"/>
    <w:basedOn w:val="Normal"/>
    <w:rsid w:val="00607EFB"/>
    <w:pPr>
      <w:widowControl w:val="0"/>
      <w:autoSpaceDE w:val="0"/>
      <w:autoSpaceDN w:val="0"/>
      <w:adjustRightInd w:val="0"/>
      <w:spacing w:line="482" w:lineRule="exact"/>
      <w:ind w:firstLine="710"/>
    </w:pPr>
    <w:rPr>
      <w:sz w:val="24"/>
      <w:lang w:val="ru-RU"/>
    </w:rPr>
  </w:style>
  <w:style w:type="character" w:customStyle="1" w:styleId="FontStyle14">
    <w:name w:val="Font Style14"/>
    <w:rsid w:val="00607EFB"/>
    <w:rPr>
      <w:rFonts w:ascii="Times New Roman" w:hAnsi="Times New Roman" w:cs="Times New Roman"/>
      <w:spacing w:val="-20"/>
      <w:sz w:val="32"/>
      <w:szCs w:val="32"/>
    </w:rPr>
  </w:style>
  <w:style w:type="paragraph" w:styleId="ListParagraph">
    <w:name w:val="List Paragraph"/>
    <w:basedOn w:val="Normal"/>
    <w:uiPriority w:val="34"/>
    <w:qFormat/>
    <w:rsid w:val="003B6D08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semiHidden/>
    <w:rsid w:val="00AF755A"/>
    <w:rPr>
      <w:sz w:val="24"/>
      <w:szCs w:val="24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E00238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E00238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00238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00238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0CE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0CE2"/>
    <w:rPr>
      <w:lang w:val="uk-UA"/>
    </w:rPr>
  </w:style>
  <w:style w:type="character" w:styleId="EndnoteReference">
    <w:name w:val="endnote reference"/>
    <w:basedOn w:val="DefaultParagraphFont"/>
    <w:uiPriority w:val="99"/>
    <w:semiHidden/>
    <w:unhideWhenUsed/>
    <w:rsid w:val="00650CE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0CE2"/>
    <w:rPr>
      <w:color w:val="0563C1" w:themeColor="hyperlink"/>
      <w:u w:val="single"/>
    </w:rPr>
  </w:style>
  <w:style w:type="paragraph" w:customStyle="1" w:styleId="Default">
    <w:name w:val="Default"/>
    <w:rsid w:val="001F70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de.com.ua/documents/gsm-signalizacia-chto-eto/" TargetMode="External"/><Relationship Id="rId13" Type="http://schemas.openxmlformats.org/officeDocument/2006/relationships/hyperlink" Target="https://arduino.ua/prod298-modyl-datchika-dima-mq-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kosmodrom.com.ua/prodlist.php?name=-sim900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hranatrud-ua.ru/razdely-kursovykh-i-diplomnykh-po-ot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duino.ua/prod977-teensy-3-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gineering-solutions.ru/ultrasound/-piezomaterials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ua-referat.com/&#1058;&#1077;&#1093;&#1085;&#1110;&#1095;&#1085;&#1110;_&#1079;&#1072;&#1089;&#1086;&#1073;&#1080;_&#1086;&#1093;&#1086;&#1088;&#1086;&#1085;&#1085;&#1086;-&#1087;&#1086;&#1078;&#1077;&#1078;&#1085;&#1086;&#1111;_&#1089;&#1080;&#1075;&#1085;&#1072;&#1083;&#1110;&#1079;&#1072;&#1094;&#1110;&#1111;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ua-referat.com/&#1058;&#1077;&#1093;&#1085;&#1110;&#1095;&#1085;&#1110;_&#1079;&#1072;&#1089;&#1086;&#1073;&#1080;_&#1086;&#1093;&#1086;&#1088;&#1086;&#1085;&#1085;&#1086;-&#1087;&#1086;&#1078;&#1077;&#1078;&#1085;&#1086;&#1111;_&#1089;&#1080;&#1075;&#1085;&#1072;&#1083;&#1110;&#1079;&#1072;&#1094;&#1110;&#1111;" TargetMode="External"/><Relationship Id="rId14" Type="http://schemas.openxmlformats.org/officeDocument/2006/relationships/hyperlink" Target="https://hcomp.ru/shop/ky026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5;&#1075;&#1086;&#1088;\Application%20Data\Microsoft\&#1064;&#1072;&#1073;&#1083;&#1086;&#1085;&#1099;\&#1056;&#1072;&#1079;&#1076;&#1077;&#1083;%20&#1076;&#1080;&#1087;&#1083;&#1086;&#1084;&#1072;%20b4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749F2-BFB8-44D8-90D0-BE3C2CF6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Раздел диплома b41.dot</Template>
  <TotalTime>417</TotalTime>
  <Pages>12</Pages>
  <Words>2812</Words>
  <Characters>16031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AnderGround</Company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ivanoff</dc:creator>
  <cp:keywords/>
  <cp:lastModifiedBy>Admin PC</cp:lastModifiedBy>
  <cp:revision>138</cp:revision>
  <cp:lastPrinted>2018-06-24T09:32:00Z</cp:lastPrinted>
  <dcterms:created xsi:type="dcterms:W3CDTF">2018-06-18T19:07:00Z</dcterms:created>
  <dcterms:modified xsi:type="dcterms:W3CDTF">2021-12-19T21:01:00Z</dcterms:modified>
</cp:coreProperties>
</file>