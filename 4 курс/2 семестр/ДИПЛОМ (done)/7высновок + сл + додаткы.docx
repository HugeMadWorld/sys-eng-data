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DF2" w:rsidRPr="00873086" w:rsidRDefault="00971DF2" w:rsidP="00971DF2">
      <w:pPr>
        <w:ind w:firstLine="0"/>
        <w:jc w:val="center"/>
        <w:rPr>
          <w:b/>
          <w:szCs w:val="28"/>
        </w:rPr>
      </w:pPr>
      <w:bookmarkStart w:id="0" w:name="_Toc43146954"/>
      <w:r w:rsidRPr="00971DF2">
        <w:rPr>
          <w:b/>
          <w:szCs w:val="28"/>
        </w:rPr>
        <w:t>ВИСНОВКИ</w:t>
      </w:r>
      <w:bookmarkEnd w:id="0"/>
    </w:p>
    <w:p w:rsidR="00971DF2" w:rsidRPr="00873086" w:rsidRDefault="00971DF2" w:rsidP="00971DF2">
      <w:pPr>
        <w:ind w:firstLine="0"/>
        <w:rPr>
          <w:b/>
          <w:szCs w:val="28"/>
        </w:rPr>
      </w:pPr>
    </w:p>
    <w:p w:rsidR="00971DF2" w:rsidRPr="00971DF2" w:rsidRDefault="00971DF2" w:rsidP="00971DF2">
      <w:pPr>
        <w:ind w:firstLine="708"/>
        <w:rPr>
          <w:rFonts w:eastAsia="Calibri"/>
          <w:szCs w:val="28"/>
          <w:lang w:eastAsia="en-US"/>
        </w:rPr>
      </w:pPr>
      <w:r w:rsidRPr="00971DF2">
        <w:rPr>
          <w:rFonts w:eastAsia="Calibri"/>
          <w:szCs w:val="28"/>
          <w:lang w:eastAsia="en-US"/>
        </w:rPr>
        <w:t>В результаті виконання кваліфікаційної роботи</w:t>
      </w:r>
      <w:r w:rsidR="00873086">
        <w:rPr>
          <w:rFonts w:eastAsia="Calibri"/>
          <w:szCs w:val="28"/>
          <w:lang w:eastAsia="en-US"/>
        </w:rPr>
        <w:t xml:space="preserve"> була досягнута мета ро</w:t>
      </w:r>
      <w:r w:rsidRPr="00971DF2">
        <w:rPr>
          <w:rFonts w:eastAsia="Calibri"/>
          <w:szCs w:val="28"/>
          <w:lang w:eastAsia="en-US"/>
        </w:rPr>
        <w:t>боти, а саме була створена система пожежної сигналізації. Розроблена система цілком задовольняє вимоги щодо ціни та простоти реалізації.</w:t>
      </w:r>
    </w:p>
    <w:p w:rsidR="00971DF2" w:rsidRPr="00971DF2" w:rsidRDefault="00971DF2" w:rsidP="00971DF2">
      <w:pPr>
        <w:rPr>
          <w:rFonts w:eastAsia="Calibri"/>
          <w:szCs w:val="28"/>
          <w:lang w:eastAsia="en-US"/>
        </w:rPr>
      </w:pPr>
      <w:r w:rsidRPr="00971DF2">
        <w:rPr>
          <w:rFonts w:eastAsia="Calibri"/>
          <w:szCs w:val="28"/>
          <w:lang w:eastAsia="en-US"/>
        </w:rPr>
        <w:t xml:space="preserve">Розроблена пожежна сигналізація має джерело резервного живлення, що забезпечує високу автономність та підвищує надійність спрацювання. У процесі створення </w:t>
      </w:r>
      <w:r w:rsidRPr="00B72D15">
        <w:rPr>
          <w:rFonts w:eastAsia="Calibri"/>
          <w:i/>
          <w:szCs w:val="28"/>
          <w:lang w:eastAsia="en-US"/>
        </w:rPr>
        <w:t>GSM</w:t>
      </w:r>
      <w:r w:rsidRPr="00971DF2">
        <w:rPr>
          <w:rFonts w:eastAsia="Calibri"/>
          <w:szCs w:val="28"/>
          <w:lang w:eastAsia="en-US"/>
        </w:rPr>
        <w:t xml:space="preserve">-сигналізації для мікроконтролера написані базові функції роботи з шлейфами сигналізації, функції відправки </w:t>
      </w:r>
      <w:r w:rsidRPr="00B72D15">
        <w:rPr>
          <w:rFonts w:eastAsia="Calibri"/>
          <w:i/>
          <w:szCs w:val="28"/>
          <w:lang w:eastAsia="en-US"/>
        </w:rPr>
        <w:t>SMS</w:t>
      </w:r>
      <w:r w:rsidRPr="00971DF2">
        <w:rPr>
          <w:rFonts w:eastAsia="Calibri"/>
          <w:szCs w:val="28"/>
          <w:lang w:eastAsia="en-US"/>
        </w:rPr>
        <w:t xml:space="preserve"> повідомлень.</w:t>
      </w:r>
    </w:p>
    <w:p w:rsidR="00971DF2" w:rsidRPr="00971DF2" w:rsidRDefault="00971DF2" w:rsidP="00971DF2">
      <w:pPr>
        <w:rPr>
          <w:rFonts w:eastAsia="Calibri"/>
          <w:szCs w:val="28"/>
          <w:lang w:eastAsia="en-US"/>
        </w:rPr>
      </w:pPr>
      <w:r w:rsidRPr="00971DF2">
        <w:rPr>
          <w:rFonts w:eastAsia="Calibri"/>
          <w:szCs w:val="28"/>
          <w:lang w:eastAsia="en-US"/>
        </w:rPr>
        <w:t xml:space="preserve">Вся інформація з датчиків та подальші керуючі сигнали формує мікроконтролер </w:t>
      </w:r>
      <w:proofErr w:type="spellStart"/>
      <w:r w:rsidRPr="00B72D15">
        <w:rPr>
          <w:rFonts w:eastAsia="Calibri"/>
          <w:i/>
          <w:szCs w:val="28"/>
          <w:lang w:eastAsia="en-US"/>
        </w:rPr>
        <w:t>Arduino</w:t>
      </w:r>
      <w:proofErr w:type="spellEnd"/>
      <w:r w:rsidRPr="00B72D15">
        <w:rPr>
          <w:rFonts w:eastAsia="Calibri"/>
          <w:i/>
          <w:szCs w:val="28"/>
          <w:lang w:eastAsia="en-US"/>
        </w:rPr>
        <w:t xml:space="preserve"> </w:t>
      </w:r>
      <w:proofErr w:type="spellStart"/>
      <w:r w:rsidRPr="00B72D15">
        <w:rPr>
          <w:rFonts w:eastAsia="Calibri"/>
          <w:i/>
          <w:szCs w:val="28"/>
          <w:lang w:eastAsia="en-US"/>
        </w:rPr>
        <w:t>Nano</w:t>
      </w:r>
      <w:proofErr w:type="spellEnd"/>
      <w:r w:rsidRPr="00971DF2">
        <w:rPr>
          <w:rFonts w:eastAsia="Calibri"/>
          <w:szCs w:val="28"/>
          <w:lang w:eastAsia="en-US"/>
        </w:rPr>
        <w:t xml:space="preserve">, що є гарним вибором для такої розробки. </w:t>
      </w:r>
    </w:p>
    <w:p w:rsidR="00971DF2" w:rsidRPr="00971DF2" w:rsidRDefault="00971DF2" w:rsidP="00971DF2">
      <w:pPr>
        <w:rPr>
          <w:rFonts w:eastAsia="Calibri"/>
          <w:szCs w:val="28"/>
          <w:lang w:eastAsia="en-US"/>
        </w:rPr>
      </w:pPr>
      <w:r w:rsidRPr="00971DF2">
        <w:rPr>
          <w:rFonts w:eastAsia="Calibri"/>
          <w:szCs w:val="28"/>
          <w:lang w:eastAsia="en-US"/>
        </w:rPr>
        <w:t xml:space="preserve">Застосування такої пожежної сигналізації підвищить безпеку власності та попередить можливе виникнення пожежі. </w:t>
      </w:r>
    </w:p>
    <w:p w:rsidR="00971DF2" w:rsidRPr="00971DF2" w:rsidRDefault="00971DF2" w:rsidP="00971DF2">
      <w:pPr>
        <w:rPr>
          <w:rFonts w:eastAsia="Calibri"/>
          <w:color w:val="FF0000"/>
          <w:szCs w:val="28"/>
          <w:lang w:eastAsia="en-US"/>
        </w:rPr>
      </w:pPr>
      <w:r w:rsidRPr="00971DF2">
        <w:rPr>
          <w:rFonts w:eastAsia="Calibri"/>
          <w:szCs w:val="28"/>
          <w:lang w:eastAsia="en-US"/>
        </w:rPr>
        <w:t>Програмний код перевірено на працездатність та підготовлено до використання.</w:t>
      </w:r>
    </w:p>
    <w:p w:rsidR="00971DF2" w:rsidRPr="00971DF2" w:rsidRDefault="00971DF2" w:rsidP="00971DF2">
      <w:pPr>
        <w:rPr>
          <w:rFonts w:eastAsia="Calibri"/>
          <w:color w:val="FF0000"/>
          <w:szCs w:val="28"/>
          <w:lang w:eastAsia="en-US"/>
        </w:rPr>
      </w:pPr>
      <w:r w:rsidRPr="00971DF2">
        <w:rPr>
          <w:rFonts w:eastAsia="Calibri"/>
          <w:color w:val="FF0000"/>
          <w:szCs w:val="28"/>
          <w:lang w:eastAsia="en-US"/>
        </w:rPr>
        <w:br w:type="page"/>
      </w:r>
    </w:p>
    <w:p w:rsidR="00971DF2" w:rsidRPr="00971DF2" w:rsidRDefault="00971DF2" w:rsidP="00650CE2">
      <w:pPr>
        <w:ind w:firstLine="0"/>
        <w:jc w:val="center"/>
        <w:rPr>
          <w:b/>
          <w:szCs w:val="28"/>
        </w:rPr>
      </w:pPr>
      <w:bookmarkStart w:id="1" w:name="_Toc43146955"/>
      <w:r w:rsidRPr="00971DF2">
        <w:rPr>
          <w:b/>
          <w:szCs w:val="28"/>
        </w:rPr>
        <w:lastRenderedPageBreak/>
        <w:t>ПЕРЕЛІК ДЖЕРЕЛ ПОСИЛАНЬ</w:t>
      </w:r>
      <w:bookmarkEnd w:id="1"/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>1.</w:t>
      </w:r>
      <w:r w:rsidR="001F706F" w:rsidRPr="0066157F">
        <w:rPr>
          <w:rFonts w:eastAsia="Calibri"/>
          <w:i/>
          <w:szCs w:val="28"/>
          <w:lang w:val="ru-RU" w:eastAsia="en-US"/>
        </w:rPr>
        <w:t xml:space="preserve"> </w:t>
      </w:r>
      <w:r w:rsidR="001F706F" w:rsidRPr="0066157F">
        <w:rPr>
          <w:rFonts w:eastAsia="Calibri"/>
          <w:i/>
          <w:szCs w:val="28"/>
          <w:lang w:val="en-US" w:eastAsia="en-US"/>
        </w:rPr>
        <w:t>GSM</w:t>
      </w:r>
      <w:r w:rsidR="001F706F" w:rsidRPr="0066157F">
        <w:rPr>
          <w:rFonts w:eastAsia="Calibri"/>
          <w:szCs w:val="28"/>
          <w:lang w:val="ru-RU" w:eastAsia="en-US"/>
        </w:rPr>
        <w:t xml:space="preserve"> </w:t>
      </w:r>
      <w:r w:rsidR="001F706F" w:rsidRPr="0066157F">
        <w:rPr>
          <w:rFonts w:eastAsia="Calibri"/>
          <w:szCs w:val="28"/>
          <w:lang w:eastAsia="en-US"/>
        </w:rPr>
        <w:t>сигналізація та охорона:</w:t>
      </w:r>
      <w:r w:rsidRPr="0066157F">
        <w:rPr>
          <w:rFonts w:eastAsia="Calibri"/>
          <w:szCs w:val="28"/>
          <w:lang w:eastAsia="en-US"/>
        </w:rPr>
        <w:t xml:space="preserve"> http://www.vide.com.ua/alarm/gsm/ </w:t>
      </w:r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 xml:space="preserve">2. </w:t>
      </w:r>
      <w:r w:rsidR="001F706F" w:rsidRPr="0066157F">
        <w:rPr>
          <w:rFonts w:eastAsia="Calibri"/>
          <w:szCs w:val="28"/>
          <w:lang w:eastAsia="en-US"/>
        </w:rPr>
        <w:t xml:space="preserve">Що таке </w:t>
      </w:r>
      <w:r w:rsidR="001F706F" w:rsidRPr="0066157F">
        <w:rPr>
          <w:rFonts w:eastAsia="Calibri"/>
          <w:i/>
          <w:szCs w:val="28"/>
          <w:lang w:val="en-US" w:eastAsia="en-US"/>
        </w:rPr>
        <w:t>GSM</w:t>
      </w:r>
      <w:r w:rsidR="001F706F" w:rsidRPr="0066157F">
        <w:rPr>
          <w:rFonts w:eastAsia="Calibri"/>
          <w:szCs w:val="28"/>
          <w:lang w:eastAsia="en-US"/>
        </w:rPr>
        <w:t xml:space="preserve"> сигналізація: </w:t>
      </w:r>
      <w:r w:rsidRPr="0066157F">
        <w:rPr>
          <w:rFonts w:eastAsia="Calibri"/>
          <w:szCs w:val="28"/>
          <w:lang w:eastAsia="en-US"/>
        </w:rPr>
        <w:t>http://www.vide.com.ua/docum</w:t>
      </w:r>
      <w:r w:rsidR="00650CE2" w:rsidRPr="0066157F">
        <w:rPr>
          <w:rFonts w:eastAsia="Calibri"/>
          <w:szCs w:val="28"/>
          <w:lang w:eastAsia="en-US"/>
        </w:rPr>
        <w:t>ents/gsm-signalizacia-chto-eto/</w:t>
      </w:r>
    </w:p>
    <w:p w:rsidR="00971DF2" w:rsidRPr="0066157F" w:rsidRDefault="00650CE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>3.</w:t>
      </w:r>
      <w:r w:rsidR="00E55B21" w:rsidRPr="0066157F">
        <w:rPr>
          <w:rFonts w:eastAsia="Calibri"/>
          <w:szCs w:val="28"/>
          <w:lang w:eastAsia="en-US"/>
        </w:rPr>
        <w:t xml:space="preserve"> Охоронна система: </w:t>
      </w:r>
      <w:hyperlink r:id="rId8" w:history="1">
        <w:r w:rsidR="00E55B21" w:rsidRPr="0066157F">
          <w:rPr>
            <w:rStyle w:val="afc"/>
            <w:color w:val="auto"/>
            <w:szCs w:val="28"/>
            <w:u w:val="none"/>
          </w:rPr>
          <w:t>https://ru.wikipedia.org/wiki/%D0%9E%D1%85%D-1%80%D0%B0%D0%BD%D0%BD%D0%B0%D1%8F_%D1%81%D0%B8%D1%81%D1%82%D0%B5%D0%BC%D0%B0</w:t>
        </w:r>
      </w:hyperlink>
      <w:r w:rsidR="00971DF2" w:rsidRPr="0066157F">
        <w:rPr>
          <w:rFonts w:eastAsia="Calibri"/>
          <w:szCs w:val="28"/>
          <w:lang w:eastAsia="en-US"/>
        </w:rPr>
        <w:t xml:space="preserve"> </w:t>
      </w:r>
    </w:p>
    <w:p w:rsidR="00971DF2" w:rsidRPr="0066157F" w:rsidRDefault="00971DF2" w:rsidP="0066157F">
      <w:pPr>
        <w:ind w:firstLine="708"/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 xml:space="preserve">4. </w:t>
      </w:r>
      <w:r w:rsidR="00E55B21" w:rsidRPr="0066157F">
        <w:rPr>
          <w:rFonts w:eastAsia="Calibri"/>
          <w:i/>
          <w:szCs w:val="28"/>
          <w:lang w:val="en-US" w:eastAsia="en-US"/>
        </w:rPr>
        <w:t>SIM</w:t>
      </w:r>
      <w:r w:rsidR="00E55B21" w:rsidRPr="0066157F">
        <w:rPr>
          <w:rFonts w:eastAsia="Calibri"/>
          <w:i/>
          <w:szCs w:val="28"/>
          <w:lang w:val="ru-RU" w:eastAsia="en-US"/>
        </w:rPr>
        <w:t>900</w:t>
      </w:r>
      <w:r w:rsidR="00E55B21" w:rsidRPr="0066157F">
        <w:rPr>
          <w:rFonts w:eastAsia="Calibri"/>
          <w:szCs w:val="28"/>
          <w:lang w:val="ru-RU" w:eastAsia="en-US"/>
        </w:rPr>
        <w:t xml:space="preserve"> </w:t>
      </w:r>
      <w:r w:rsidR="00E55B21" w:rsidRPr="0066157F">
        <w:rPr>
          <w:rFonts w:eastAsia="Calibri"/>
          <w:szCs w:val="28"/>
          <w:lang w:eastAsia="en-US"/>
        </w:rPr>
        <w:t xml:space="preserve">опис: </w:t>
      </w:r>
      <w:hyperlink r:id="rId9" w:history="1">
        <w:r w:rsidR="00E55B21" w:rsidRPr="0066157F">
          <w:rPr>
            <w:rStyle w:val="afc"/>
            <w:color w:val="auto"/>
            <w:szCs w:val="28"/>
            <w:u w:val="none"/>
          </w:rPr>
          <w:t>http://www.kosmodrom.com.ua/prodlist.php?name=-sim900</w:t>
        </w:r>
      </w:hyperlink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 xml:space="preserve">5. </w:t>
      </w:r>
      <w:proofErr w:type="spellStart"/>
      <w:r w:rsidRPr="0066157F">
        <w:rPr>
          <w:rFonts w:eastAsia="Calibri"/>
          <w:bCs/>
          <w:szCs w:val="28"/>
          <w:lang w:eastAsia="en-US"/>
        </w:rPr>
        <w:t>Cистеми</w:t>
      </w:r>
      <w:proofErr w:type="spellEnd"/>
      <w:r w:rsidRPr="0066157F">
        <w:rPr>
          <w:rFonts w:eastAsia="Calibri"/>
          <w:bCs/>
          <w:szCs w:val="28"/>
          <w:lang w:eastAsia="en-US"/>
        </w:rPr>
        <w:t xml:space="preserve"> пожежної та охоронної сигналізації. </w:t>
      </w:r>
      <w:proofErr w:type="spellStart"/>
      <w:r w:rsidRPr="0066157F">
        <w:rPr>
          <w:rFonts w:eastAsia="Calibri"/>
          <w:szCs w:val="28"/>
          <w:lang w:eastAsia="en-US"/>
        </w:rPr>
        <w:t>Христич</w:t>
      </w:r>
      <w:proofErr w:type="spellEnd"/>
      <w:r w:rsidRPr="0066157F">
        <w:rPr>
          <w:rFonts w:eastAsia="Calibri"/>
          <w:szCs w:val="28"/>
          <w:lang w:eastAsia="en-US"/>
        </w:rPr>
        <w:t xml:space="preserve"> В.В., Дерев'я</w:t>
      </w:r>
      <w:r w:rsidR="00650CE2" w:rsidRPr="0066157F">
        <w:rPr>
          <w:rFonts w:eastAsia="Calibri"/>
          <w:szCs w:val="28"/>
          <w:lang w:eastAsia="en-US"/>
        </w:rPr>
        <w:softHyphen/>
      </w:r>
      <w:r w:rsidRPr="0066157F">
        <w:rPr>
          <w:rFonts w:eastAsia="Calibri"/>
          <w:szCs w:val="28"/>
          <w:lang w:eastAsia="en-US"/>
        </w:rPr>
        <w:t xml:space="preserve">нко О.А., Бондаренко С.М., </w:t>
      </w:r>
      <w:proofErr w:type="spellStart"/>
      <w:r w:rsidRPr="0066157F">
        <w:rPr>
          <w:rFonts w:eastAsia="Calibri"/>
          <w:szCs w:val="28"/>
          <w:lang w:eastAsia="en-US"/>
        </w:rPr>
        <w:t>Антошкін</w:t>
      </w:r>
      <w:proofErr w:type="spellEnd"/>
      <w:r w:rsidRPr="0066157F">
        <w:rPr>
          <w:rFonts w:eastAsia="Calibri"/>
          <w:szCs w:val="28"/>
          <w:lang w:eastAsia="en-US"/>
        </w:rPr>
        <w:t xml:space="preserve"> О.А.: АПБУ МВС України</w:t>
      </w:r>
    </w:p>
    <w:p w:rsidR="00E55B21" w:rsidRPr="0066157F" w:rsidRDefault="00E55B21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 xml:space="preserve">6. </w:t>
      </w:r>
      <w:r w:rsidRPr="0066157F">
        <w:rPr>
          <w:rFonts w:eastAsia="Calibri"/>
          <w:i/>
          <w:szCs w:val="28"/>
          <w:lang w:val="en-US" w:eastAsia="en-US"/>
        </w:rPr>
        <w:t>MQ</w:t>
      </w:r>
      <w:r w:rsidRPr="0066157F">
        <w:rPr>
          <w:rFonts w:eastAsia="Calibri"/>
          <w:i/>
          <w:szCs w:val="28"/>
          <w:lang w:val="ru-RU" w:eastAsia="en-US"/>
        </w:rPr>
        <w:t>-2</w:t>
      </w:r>
      <w:r w:rsidRPr="0066157F">
        <w:rPr>
          <w:rFonts w:eastAsia="Calibri"/>
          <w:szCs w:val="28"/>
          <w:lang w:val="ru-RU" w:eastAsia="en-US"/>
        </w:rPr>
        <w:t xml:space="preserve"> </w:t>
      </w:r>
      <w:r w:rsidRPr="0066157F">
        <w:rPr>
          <w:rFonts w:eastAsia="Calibri"/>
          <w:szCs w:val="28"/>
          <w:lang w:eastAsia="en-US"/>
        </w:rPr>
        <w:t xml:space="preserve">опис і характеристики: </w:t>
      </w:r>
      <w:hyperlink r:id="rId10" w:history="1">
        <w:r w:rsidRPr="0066157F">
          <w:rPr>
            <w:rStyle w:val="afc"/>
            <w:color w:val="auto"/>
            <w:szCs w:val="28"/>
            <w:u w:val="none"/>
          </w:rPr>
          <w:t>https://arduino.ua/prod298-modyl-datchika-dima-mq-2</w:t>
        </w:r>
      </w:hyperlink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 xml:space="preserve">7. </w:t>
      </w:r>
      <w:r w:rsidR="00E55B21" w:rsidRPr="0066157F">
        <w:rPr>
          <w:rFonts w:eastAsia="Calibri"/>
          <w:szCs w:val="28"/>
          <w:lang w:eastAsia="en-US"/>
        </w:rPr>
        <w:t xml:space="preserve">Датчик вогню інфрачервоний </w:t>
      </w:r>
      <w:r w:rsidR="00E55B21" w:rsidRPr="0066157F">
        <w:rPr>
          <w:rFonts w:eastAsia="Calibri"/>
          <w:i/>
          <w:szCs w:val="28"/>
          <w:lang w:eastAsia="en-US"/>
        </w:rPr>
        <w:t>KY-026</w:t>
      </w:r>
      <w:r w:rsidR="00E55B21" w:rsidRPr="0066157F">
        <w:rPr>
          <w:rFonts w:eastAsia="Calibri"/>
          <w:szCs w:val="28"/>
          <w:lang w:eastAsia="en-US"/>
        </w:rPr>
        <w:t xml:space="preserve">: </w:t>
      </w:r>
      <w:hyperlink r:id="rId11" w:history="1">
        <w:r w:rsidR="00E55B21" w:rsidRPr="0066157F">
          <w:rPr>
            <w:rStyle w:val="afc"/>
            <w:color w:val="auto"/>
            <w:szCs w:val="28"/>
            <w:u w:val="none"/>
          </w:rPr>
          <w:t>https://hcomp.ru/shop/ky026/</w:t>
        </w:r>
      </w:hyperlink>
    </w:p>
    <w:p w:rsidR="00971DF2" w:rsidRPr="0066157F" w:rsidRDefault="00971DF2" w:rsidP="0066157F">
      <w:pPr>
        <w:rPr>
          <w:rFonts w:eastAsia="Calibri"/>
          <w:szCs w:val="28"/>
          <w:lang w:val="ru-RU" w:eastAsia="en-US"/>
        </w:rPr>
      </w:pPr>
      <w:r w:rsidRPr="0066157F">
        <w:rPr>
          <w:rFonts w:eastAsia="Calibri"/>
          <w:szCs w:val="28"/>
          <w:lang w:eastAsia="en-US"/>
        </w:rPr>
        <w:t xml:space="preserve">8. </w:t>
      </w:r>
      <w:r w:rsidR="00E55B21" w:rsidRPr="0066157F">
        <w:rPr>
          <w:rFonts w:eastAsia="Calibri"/>
          <w:szCs w:val="28"/>
          <w:lang w:eastAsia="en-US"/>
        </w:rPr>
        <w:t xml:space="preserve">П’єзоелемент: </w:t>
      </w:r>
      <w:hyperlink r:id="rId12" w:history="1">
        <w:r w:rsidR="00E55B21" w:rsidRPr="0066157F">
          <w:rPr>
            <w:rStyle w:val="afc"/>
            <w:color w:val="auto"/>
            <w:szCs w:val="28"/>
            <w:u w:val="none"/>
          </w:rPr>
          <w:t>https://engineering-solutions.ru/ultrasound/piezomaterials/</w:t>
        </w:r>
      </w:hyperlink>
    </w:p>
    <w:p w:rsidR="00650CE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>9. Опис мікр</w:t>
      </w:r>
      <w:r w:rsidR="003D1F8A" w:rsidRPr="0066157F">
        <w:rPr>
          <w:rFonts w:eastAsia="Calibri"/>
          <w:szCs w:val="28"/>
          <w:lang w:eastAsia="en-US"/>
        </w:rPr>
        <w:t xml:space="preserve">оконтролерів </w:t>
      </w:r>
      <w:r w:rsidR="003D1F8A" w:rsidRPr="0066157F">
        <w:rPr>
          <w:rFonts w:eastAsia="Calibri"/>
          <w:i/>
          <w:szCs w:val="28"/>
          <w:lang w:eastAsia="en-US"/>
        </w:rPr>
        <w:t>PIC16C7X</w:t>
      </w:r>
      <w:r w:rsidR="003D1F8A" w:rsidRPr="0066157F">
        <w:rPr>
          <w:rFonts w:eastAsia="Calibri"/>
          <w:szCs w:val="28"/>
          <w:lang w:eastAsia="en-US"/>
        </w:rPr>
        <w:t>:</w:t>
      </w:r>
      <w:r w:rsidRPr="0066157F">
        <w:rPr>
          <w:rFonts w:eastAsia="Calibri"/>
          <w:szCs w:val="28"/>
          <w:lang w:eastAsia="en-US"/>
        </w:rPr>
        <w:t xml:space="preserve"> http: // www. microchip.com. </w:t>
      </w:r>
    </w:p>
    <w:p w:rsidR="00971DF2" w:rsidRPr="0066157F" w:rsidRDefault="00971DF2" w:rsidP="0066157F">
      <w:pPr>
        <w:ind w:firstLine="708"/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>10. О</w:t>
      </w:r>
      <w:r w:rsidR="003D1F8A" w:rsidRPr="0066157F">
        <w:rPr>
          <w:rFonts w:eastAsia="Calibri"/>
          <w:szCs w:val="28"/>
          <w:lang w:eastAsia="en-US"/>
        </w:rPr>
        <w:t xml:space="preserve">пис мікроконтролерів </w:t>
      </w:r>
      <w:proofErr w:type="spellStart"/>
      <w:r w:rsidR="003D1F8A" w:rsidRPr="0066157F">
        <w:rPr>
          <w:rFonts w:eastAsia="Calibri"/>
          <w:i/>
          <w:szCs w:val="28"/>
          <w:lang w:eastAsia="en-US"/>
        </w:rPr>
        <w:t>Atmega</w:t>
      </w:r>
      <w:proofErr w:type="spellEnd"/>
      <w:r w:rsidRPr="0066157F">
        <w:rPr>
          <w:rFonts w:eastAsia="Calibri"/>
          <w:szCs w:val="28"/>
          <w:lang w:eastAsia="en-US"/>
        </w:rPr>
        <w:t xml:space="preserve">: http: // www. atmel.com. </w:t>
      </w:r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 xml:space="preserve">11. Одно кристальний мікроконтролери </w:t>
      </w:r>
      <w:proofErr w:type="spellStart"/>
      <w:r w:rsidRPr="0066157F">
        <w:rPr>
          <w:rFonts w:eastAsia="Calibri"/>
          <w:i/>
          <w:szCs w:val="28"/>
          <w:lang w:eastAsia="en-US"/>
        </w:rPr>
        <w:t>Microchip</w:t>
      </w:r>
      <w:proofErr w:type="spellEnd"/>
      <w:r w:rsidRPr="0066157F">
        <w:rPr>
          <w:rFonts w:eastAsia="Calibri"/>
          <w:i/>
          <w:szCs w:val="28"/>
          <w:lang w:eastAsia="en-US"/>
        </w:rPr>
        <w:t>: PIC16C5X</w:t>
      </w:r>
      <w:r w:rsidRPr="0066157F">
        <w:rPr>
          <w:rFonts w:eastAsia="Calibri"/>
          <w:szCs w:val="28"/>
          <w:lang w:eastAsia="en-US"/>
        </w:rPr>
        <w:t xml:space="preserve">. Під ред. А.Н. Владимирова. - М: ORMIX, 1996. - 96 с. </w:t>
      </w:r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 xml:space="preserve">12. </w:t>
      </w:r>
      <w:r w:rsidR="002D0CD2" w:rsidRPr="0066157F">
        <w:rPr>
          <w:rFonts w:eastAsia="Calibri"/>
          <w:szCs w:val="28"/>
          <w:lang w:eastAsia="en-US"/>
        </w:rPr>
        <w:t xml:space="preserve">Пристрій </w:t>
      </w:r>
      <w:proofErr w:type="spellStart"/>
      <w:r w:rsidR="002D0CD2" w:rsidRPr="0066157F">
        <w:rPr>
          <w:rFonts w:eastAsia="Calibri"/>
          <w:szCs w:val="28"/>
          <w:lang w:eastAsia="en-US"/>
        </w:rPr>
        <w:t>мікроконтроллера</w:t>
      </w:r>
      <w:proofErr w:type="spellEnd"/>
      <w:r w:rsidR="002D0CD2" w:rsidRPr="0066157F">
        <w:rPr>
          <w:rFonts w:eastAsia="Calibri"/>
          <w:szCs w:val="28"/>
          <w:lang w:eastAsia="en-US"/>
        </w:rPr>
        <w:t xml:space="preserve"> ATmega328: </w:t>
      </w:r>
      <w:r w:rsidRPr="0066157F">
        <w:rPr>
          <w:rFonts w:eastAsia="Calibri"/>
          <w:szCs w:val="28"/>
          <w:lang w:eastAsia="en-US"/>
        </w:rPr>
        <w:t>http://robolive.ru/</w:t>
      </w:r>
      <w:r w:rsidR="002D0CD2" w:rsidRPr="0066157F">
        <w:rPr>
          <w:rFonts w:eastAsia="Calibri"/>
          <w:szCs w:val="28"/>
          <w:lang w:eastAsia="en-US"/>
        </w:rPr>
        <w:t>-</w:t>
      </w:r>
      <w:r w:rsidRPr="0066157F">
        <w:rPr>
          <w:rFonts w:eastAsia="Calibri"/>
          <w:szCs w:val="28"/>
          <w:lang w:eastAsia="en-US"/>
        </w:rPr>
        <w:t xml:space="preserve">mikrokontroller-atmega328-opisanie-xarakteristiki/ </w:t>
      </w:r>
    </w:p>
    <w:p w:rsidR="00971DF2" w:rsidRPr="0066157F" w:rsidRDefault="00650CE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>13.</w:t>
      </w:r>
      <w:r w:rsidR="002D0CD2" w:rsidRPr="0066157F">
        <w:rPr>
          <w:rFonts w:eastAsia="Calibri"/>
          <w:szCs w:val="28"/>
          <w:lang w:eastAsia="en-US"/>
        </w:rPr>
        <w:t xml:space="preserve"> Плата </w:t>
      </w:r>
      <w:proofErr w:type="spellStart"/>
      <w:r w:rsidR="002D0CD2" w:rsidRPr="0066157F">
        <w:rPr>
          <w:rFonts w:eastAsia="Calibri"/>
          <w:szCs w:val="28"/>
          <w:lang w:eastAsia="en-US"/>
        </w:rPr>
        <w:t>Arduino</w:t>
      </w:r>
      <w:proofErr w:type="spellEnd"/>
      <w:r w:rsidR="002D0CD2" w:rsidRPr="0066157F">
        <w:rPr>
          <w:rFonts w:eastAsia="Calibri"/>
          <w:szCs w:val="28"/>
          <w:lang w:eastAsia="en-US"/>
        </w:rPr>
        <w:t xml:space="preserve"> </w:t>
      </w:r>
      <w:proofErr w:type="spellStart"/>
      <w:r w:rsidR="002D0CD2" w:rsidRPr="0066157F">
        <w:rPr>
          <w:rFonts w:eastAsia="Calibri"/>
          <w:szCs w:val="28"/>
          <w:lang w:eastAsia="en-US"/>
        </w:rPr>
        <w:t>Nano</w:t>
      </w:r>
      <w:proofErr w:type="spellEnd"/>
      <w:r w:rsidR="002D0CD2" w:rsidRPr="0066157F">
        <w:rPr>
          <w:rFonts w:eastAsia="Calibri"/>
          <w:szCs w:val="28"/>
          <w:lang w:eastAsia="en-US"/>
        </w:rPr>
        <w:t xml:space="preserve"> v 3.0 : </w:t>
      </w:r>
      <w:proofErr w:type="spellStart"/>
      <w:r w:rsidR="002D0CD2" w:rsidRPr="0066157F">
        <w:rPr>
          <w:rFonts w:eastAsia="Calibri"/>
          <w:szCs w:val="28"/>
          <w:lang w:eastAsia="en-US"/>
        </w:rPr>
        <w:t>розпіновка</w:t>
      </w:r>
      <w:proofErr w:type="spellEnd"/>
      <w:r w:rsidR="002D0CD2" w:rsidRPr="0066157F">
        <w:rPr>
          <w:rFonts w:eastAsia="Calibri"/>
          <w:szCs w:val="28"/>
          <w:lang w:eastAsia="en-US"/>
        </w:rPr>
        <w:t xml:space="preserve">, схеми, драйвер:  </w:t>
      </w:r>
      <w:r w:rsidR="00971DF2" w:rsidRPr="0066157F">
        <w:rPr>
          <w:rFonts w:eastAsia="Calibri"/>
          <w:szCs w:val="28"/>
          <w:lang w:eastAsia="en-US"/>
        </w:rPr>
        <w:t>https://arduinomaster.ru/platy-ardui</w:t>
      </w:r>
      <w:r w:rsidRPr="0066157F">
        <w:rPr>
          <w:rFonts w:eastAsia="Calibri"/>
          <w:szCs w:val="28"/>
          <w:lang w:eastAsia="en-US"/>
        </w:rPr>
        <w:t>no/plata-arduino-nano/#_Arduino-Nano</w:t>
      </w:r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 xml:space="preserve">14. </w:t>
      </w:r>
      <w:proofErr w:type="spellStart"/>
      <w:r w:rsidR="002D0CD2" w:rsidRPr="0066157F">
        <w:rPr>
          <w:rFonts w:eastAsia="Calibri"/>
          <w:szCs w:val="28"/>
          <w:lang w:eastAsia="en-US"/>
        </w:rPr>
        <w:t>Розпіновка</w:t>
      </w:r>
      <w:proofErr w:type="spellEnd"/>
      <w:r w:rsidR="002D0CD2" w:rsidRPr="0066157F">
        <w:rPr>
          <w:rFonts w:eastAsia="Calibri"/>
          <w:szCs w:val="28"/>
          <w:lang w:eastAsia="en-US"/>
        </w:rPr>
        <w:t xml:space="preserve"> процесорів </w:t>
      </w:r>
      <w:proofErr w:type="spellStart"/>
      <w:r w:rsidR="002D0CD2" w:rsidRPr="0066157F">
        <w:rPr>
          <w:rFonts w:eastAsia="Calibri"/>
          <w:szCs w:val="28"/>
          <w:lang w:eastAsia="en-US"/>
        </w:rPr>
        <w:t>atmega</w:t>
      </w:r>
      <w:proofErr w:type="spellEnd"/>
      <w:r w:rsidR="002D0CD2" w:rsidRPr="0066157F">
        <w:rPr>
          <w:rFonts w:eastAsia="Calibri"/>
          <w:szCs w:val="28"/>
          <w:lang w:eastAsia="en-US"/>
        </w:rPr>
        <w:t xml:space="preserve"> та </w:t>
      </w:r>
      <w:proofErr w:type="spellStart"/>
      <w:r w:rsidR="002D0CD2" w:rsidRPr="0066157F">
        <w:rPr>
          <w:rFonts w:eastAsia="Calibri"/>
          <w:szCs w:val="28"/>
          <w:lang w:eastAsia="en-US"/>
        </w:rPr>
        <w:t>atini</w:t>
      </w:r>
      <w:proofErr w:type="spellEnd"/>
      <w:r w:rsidR="002D0CD2" w:rsidRPr="0066157F">
        <w:rPr>
          <w:rFonts w:eastAsia="Calibri"/>
          <w:szCs w:val="28"/>
          <w:lang w:eastAsia="en-US"/>
        </w:rPr>
        <w:t xml:space="preserve">: </w:t>
      </w:r>
      <w:r w:rsidRPr="0066157F">
        <w:rPr>
          <w:rFonts w:eastAsia="Calibri"/>
          <w:szCs w:val="28"/>
          <w:lang w:eastAsia="en-US"/>
        </w:rPr>
        <w:t>http://www.electronica52.in.ua/</w:t>
      </w:r>
      <w:r w:rsidR="00931D16" w:rsidRPr="0066157F">
        <w:rPr>
          <w:rFonts w:eastAsia="Calibri"/>
          <w:szCs w:val="28"/>
          <w:lang w:eastAsia="en-US"/>
        </w:rPr>
        <w:t>-</w:t>
      </w:r>
      <w:r w:rsidRPr="0066157F">
        <w:rPr>
          <w:rFonts w:eastAsia="Calibri"/>
          <w:szCs w:val="28"/>
          <w:lang w:eastAsia="en-US"/>
        </w:rPr>
        <w:t>proekty-arduino/raspinovki-processorov-atmega--i-atini</w:t>
      </w:r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 xml:space="preserve">15. </w:t>
      </w:r>
      <w:hyperlink r:id="rId13" w:history="1">
        <w:r w:rsidR="00650CE2" w:rsidRPr="0066157F">
          <w:rPr>
            <w:rStyle w:val="afc"/>
            <w:rFonts w:eastAsia="Calibri"/>
            <w:color w:val="auto"/>
            <w:szCs w:val="28"/>
            <w:u w:val="none"/>
            <w:lang w:eastAsia="en-US"/>
          </w:rPr>
          <w:t>https://ru.wikipedia.org/wiki/%D0%A2%D0%B8%D0%BF%D1%8B_-%D0%</w:t>
        </w:r>
      </w:hyperlink>
      <w:r w:rsidRPr="0066157F">
        <w:rPr>
          <w:rFonts w:eastAsia="Calibri"/>
          <w:szCs w:val="28"/>
          <w:lang w:eastAsia="en-US"/>
        </w:rPr>
        <w:t>BA%D0%BE%D1%80%D0%BF%D1%83%D1%81%D0%BE%D0%B2</w:t>
      </w:r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 xml:space="preserve">16. </w:t>
      </w:r>
      <w:proofErr w:type="spellStart"/>
      <w:r w:rsidRPr="0066157F">
        <w:rPr>
          <w:rFonts w:eastAsia="Calibri"/>
          <w:szCs w:val="28"/>
          <w:lang w:eastAsia="en-US"/>
        </w:rPr>
        <w:t>Бєлов</w:t>
      </w:r>
      <w:proofErr w:type="spellEnd"/>
      <w:r w:rsidRPr="0066157F">
        <w:rPr>
          <w:rFonts w:eastAsia="Calibri"/>
          <w:szCs w:val="28"/>
          <w:lang w:eastAsia="en-US"/>
        </w:rPr>
        <w:t xml:space="preserve"> А.В. - Мікроконтролери AVR в радіоаматорського практиці, 2007. – 352 с. </w:t>
      </w:r>
    </w:p>
    <w:p w:rsidR="00971DF2" w:rsidRPr="0066157F" w:rsidRDefault="00971DF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lastRenderedPageBreak/>
        <w:t xml:space="preserve">17. </w:t>
      </w:r>
      <w:proofErr w:type="spellStart"/>
      <w:r w:rsidR="001F706F" w:rsidRPr="0066157F">
        <w:rPr>
          <w:rFonts w:eastAsia="Calibri"/>
          <w:i/>
          <w:szCs w:val="28"/>
          <w:lang w:eastAsia="en-US"/>
        </w:rPr>
        <w:t>Arduino</w:t>
      </w:r>
      <w:proofErr w:type="spellEnd"/>
      <w:r w:rsidR="001F706F" w:rsidRPr="0066157F">
        <w:rPr>
          <w:rFonts w:eastAsia="Calibri"/>
          <w:i/>
          <w:szCs w:val="28"/>
          <w:lang w:eastAsia="en-US"/>
        </w:rPr>
        <w:t xml:space="preserve"> </w:t>
      </w:r>
      <w:proofErr w:type="spellStart"/>
      <w:r w:rsidR="001F706F" w:rsidRPr="0066157F">
        <w:rPr>
          <w:rFonts w:eastAsia="Calibri"/>
          <w:i/>
          <w:szCs w:val="28"/>
          <w:lang w:eastAsia="en-US"/>
        </w:rPr>
        <w:t>Nano</w:t>
      </w:r>
      <w:proofErr w:type="spellEnd"/>
      <w:r w:rsidR="001F706F" w:rsidRPr="0066157F">
        <w:rPr>
          <w:rFonts w:eastAsia="Calibri"/>
          <w:szCs w:val="28"/>
          <w:lang w:eastAsia="en-US"/>
        </w:rPr>
        <w:t>: огляд і характеристики плати</w:t>
      </w:r>
      <w:r w:rsidR="001F706F" w:rsidRPr="0066157F">
        <w:rPr>
          <w:rFonts w:eastAsia="Calibri"/>
          <w:szCs w:val="28"/>
          <w:lang w:val="ru-RU" w:eastAsia="en-US"/>
        </w:rPr>
        <w:t xml:space="preserve">: </w:t>
      </w:r>
      <w:r w:rsidRPr="0066157F">
        <w:rPr>
          <w:rFonts w:eastAsia="Calibri"/>
          <w:szCs w:val="28"/>
          <w:lang w:eastAsia="en-US"/>
        </w:rPr>
        <w:t xml:space="preserve">https://arduinoplus.ru/arduino-nano/ </w:t>
      </w:r>
    </w:p>
    <w:p w:rsidR="00971DF2" w:rsidRPr="0066157F" w:rsidRDefault="00650CE2" w:rsidP="0066157F">
      <w:pPr>
        <w:rPr>
          <w:rFonts w:eastAsia="Calibri"/>
          <w:szCs w:val="28"/>
          <w:lang w:eastAsia="en-US"/>
        </w:rPr>
      </w:pPr>
      <w:r w:rsidRPr="0066157F">
        <w:rPr>
          <w:rFonts w:eastAsia="Calibri"/>
          <w:szCs w:val="28"/>
          <w:lang w:eastAsia="en-US"/>
        </w:rPr>
        <w:t>18</w:t>
      </w:r>
      <w:r w:rsidR="00971DF2" w:rsidRPr="0066157F">
        <w:rPr>
          <w:rFonts w:eastAsia="Calibri"/>
          <w:szCs w:val="28"/>
          <w:lang w:eastAsia="en-US"/>
        </w:rPr>
        <w:t xml:space="preserve">. </w:t>
      </w:r>
      <w:r w:rsidR="001F706F" w:rsidRPr="0066157F">
        <w:rPr>
          <w:rFonts w:eastAsia="Calibri"/>
          <w:i/>
          <w:szCs w:val="28"/>
          <w:lang w:val="en-US" w:eastAsia="en-US"/>
        </w:rPr>
        <w:t>DC</w:t>
      </w:r>
      <w:r w:rsidR="001F706F" w:rsidRPr="0066157F">
        <w:rPr>
          <w:rFonts w:eastAsia="Calibri"/>
          <w:i/>
          <w:szCs w:val="28"/>
          <w:lang w:eastAsia="en-US"/>
        </w:rPr>
        <w:t>-</w:t>
      </w:r>
      <w:r w:rsidR="001F706F" w:rsidRPr="0066157F">
        <w:rPr>
          <w:rFonts w:eastAsia="Calibri"/>
          <w:i/>
          <w:szCs w:val="28"/>
          <w:lang w:val="en-US" w:eastAsia="en-US"/>
        </w:rPr>
        <w:t>DC</w:t>
      </w:r>
      <w:r w:rsidR="001F706F" w:rsidRPr="0066157F">
        <w:rPr>
          <w:rFonts w:eastAsia="Calibri"/>
          <w:szCs w:val="28"/>
          <w:lang w:eastAsia="en-US"/>
        </w:rPr>
        <w:t xml:space="preserve"> перетворювачі: </w:t>
      </w:r>
      <w:r w:rsidR="00971DF2" w:rsidRPr="0066157F">
        <w:rPr>
          <w:rFonts w:eastAsia="Calibri"/>
          <w:szCs w:val="28"/>
          <w:lang w:eastAsia="en-US"/>
        </w:rPr>
        <w:t xml:space="preserve">http://electrik.info/main/praktika/1112-dcdc-preobrazovateli.html </w:t>
      </w:r>
    </w:p>
    <w:p w:rsidR="001F706F" w:rsidRPr="0066157F" w:rsidRDefault="00650CE2" w:rsidP="0066157F">
      <w:pPr>
        <w:pStyle w:val="Default"/>
        <w:spacing w:line="360" w:lineRule="auto"/>
        <w:ind w:firstLine="708"/>
        <w:rPr>
          <w:color w:val="auto"/>
          <w:sz w:val="28"/>
          <w:szCs w:val="28"/>
          <w:lang w:val="uk-UA"/>
        </w:rPr>
      </w:pPr>
      <w:r w:rsidRPr="0066157F">
        <w:rPr>
          <w:rFonts w:eastAsia="Calibri"/>
          <w:color w:val="auto"/>
          <w:sz w:val="28"/>
          <w:szCs w:val="28"/>
          <w:lang w:val="uk-UA" w:eastAsia="en-US"/>
        </w:rPr>
        <w:t>19</w:t>
      </w:r>
      <w:r w:rsidR="00971DF2" w:rsidRPr="0066157F">
        <w:rPr>
          <w:rFonts w:eastAsia="Calibri"/>
          <w:color w:val="auto"/>
          <w:sz w:val="28"/>
          <w:szCs w:val="28"/>
          <w:lang w:val="uk-UA" w:eastAsia="en-US"/>
        </w:rPr>
        <w:t>.</w:t>
      </w:r>
      <w:r w:rsidR="00B83E8A" w:rsidRPr="0066157F">
        <w:rPr>
          <w:rFonts w:eastAsia="Calibri"/>
          <w:color w:val="auto"/>
          <w:sz w:val="28"/>
          <w:szCs w:val="28"/>
          <w:lang w:val="uk-UA" w:eastAsia="en-US"/>
        </w:rPr>
        <w:t xml:space="preserve"> </w:t>
      </w:r>
      <w:proofErr w:type="spellStart"/>
      <w:r w:rsidR="001F706F" w:rsidRPr="0066157F">
        <w:rPr>
          <w:rFonts w:eastAsia="Calibri"/>
          <w:i/>
          <w:color w:val="auto"/>
          <w:sz w:val="28"/>
          <w:szCs w:val="28"/>
          <w:lang w:val="uk-UA" w:eastAsia="en-US"/>
        </w:rPr>
        <w:t>MediaTek</w:t>
      </w:r>
      <w:proofErr w:type="spellEnd"/>
      <w:r w:rsidR="001F706F" w:rsidRPr="0066157F">
        <w:rPr>
          <w:rFonts w:eastAsia="Calibri"/>
          <w:i/>
          <w:color w:val="auto"/>
          <w:sz w:val="28"/>
          <w:szCs w:val="28"/>
          <w:lang w:val="uk-UA" w:eastAsia="en-US"/>
        </w:rPr>
        <w:t xml:space="preserve"> MT6261</w:t>
      </w:r>
      <w:r w:rsidR="001F706F" w:rsidRPr="0066157F">
        <w:rPr>
          <w:rFonts w:eastAsia="Calibri"/>
          <w:color w:val="auto"/>
          <w:sz w:val="28"/>
          <w:szCs w:val="28"/>
          <w:lang w:val="uk-UA" w:eastAsia="en-US"/>
        </w:rPr>
        <w:t xml:space="preserve"> стаття та огляд: </w:t>
      </w:r>
      <w:r w:rsidR="001F706F" w:rsidRPr="0066157F">
        <w:rPr>
          <w:color w:val="auto"/>
          <w:sz w:val="28"/>
          <w:szCs w:val="28"/>
        </w:rPr>
        <w:fldChar w:fldCharType="begin"/>
      </w:r>
      <w:r w:rsidR="001F706F" w:rsidRPr="0066157F">
        <w:rPr>
          <w:color w:val="auto"/>
          <w:sz w:val="28"/>
          <w:szCs w:val="28"/>
          <w:lang w:val="uk-UA"/>
        </w:rPr>
        <w:instrText xml:space="preserve"> </w:instrText>
      </w:r>
      <w:r w:rsidR="001F706F" w:rsidRPr="0066157F">
        <w:rPr>
          <w:color w:val="auto"/>
          <w:sz w:val="28"/>
          <w:szCs w:val="28"/>
        </w:rPr>
        <w:instrText>HYPERLINK</w:instrText>
      </w:r>
      <w:r w:rsidR="001F706F" w:rsidRPr="0066157F">
        <w:rPr>
          <w:color w:val="auto"/>
          <w:sz w:val="28"/>
          <w:szCs w:val="28"/>
          <w:lang w:val="uk-UA"/>
        </w:rPr>
        <w:instrText xml:space="preserve"> "</w:instrText>
      </w:r>
      <w:r w:rsidR="001F706F" w:rsidRPr="0066157F">
        <w:rPr>
          <w:color w:val="auto"/>
          <w:sz w:val="28"/>
          <w:szCs w:val="28"/>
        </w:rPr>
        <w:instrText>https</w:instrText>
      </w:r>
      <w:r w:rsidR="001F706F" w:rsidRPr="0066157F">
        <w:rPr>
          <w:color w:val="auto"/>
          <w:sz w:val="28"/>
          <w:szCs w:val="28"/>
          <w:lang w:val="uk-UA"/>
        </w:rPr>
        <w:instrText>://</w:instrText>
      </w:r>
      <w:r w:rsidR="001F706F" w:rsidRPr="0066157F">
        <w:rPr>
          <w:color w:val="auto"/>
          <w:sz w:val="28"/>
          <w:szCs w:val="28"/>
        </w:rPr>
        <w:instrText>mediatek</w:instrText>
      </w:r>
      <w:r w:rsidR="001F706F" w:rsidRPr="0066157F">
        <w:rPr>
          <w:color w:val="auto"/>
          <w:sz w:val="28"/>
          <w:szCs w:val="28"/>
          <w:lang w:val="uk-UA"/>
        </w:rPr>
        <w:instrText>-</w:instrText>
      </w:r>
      <w:r w:rsidR="001F706F" w:rsidRPr="0066157F">
        <w:rPr>
          <w:color w:val="auto"/>
          <w:sz w:val="28"/>
          <w:szCs w:val="28"/>
        </w:rPr>
        <w:instrText>club</w:instrText>
      </w:r>
      <w:r w:rsidR="001F706F" w:rsidRPr="0066157F">
        <w:rPr>
          <w:color w:val="auto"/>
          <w:sz w:val="28"/>
          <w:szCs w:val="28"/>
          <w:lang w:val="uk-UA"/>
        </w:rPr>
        <w:instrText>.</w:instrText>
      </w:r>
      <w:r w:rsidR="001F706F" w:rsidRPr="0066157F">
        <w:rPr>
          <w:color w:val="auto"/>
          <w:sz w:val="28"/>
          <w:szCs w:val="28"/>
        </w:rPr>
        <w:instrText>ru</w:instrText>
      </w:r>
      <w:r w:rsidR="001F706F" w:rsidRPr="0066157F">
        <w:rPr>
          <w:color w:val="auto"/>
          <w:sz w:val="28"/>
          <w:szCs w:val="28"/>
          <w:lang w:val="uk-UA"/>
        </w:rPr>
        <w:instrText>/</w:instrText>
      </w:r>
      <w:r w:rsidR="001F706F" w:rsidRPr="0066157F">
        <w:rPr>
          <w:color w:val="auto"/>
          <w:sz w:val="28"/>
          <w:szCs w:val="28"/>
        </w:rPr>
        <w:instrText>mediatek</w:instrText>
      </w:r>
      <w:r w:rsidR="001F706F" w:rsidRPr="0066157F">
        <w:rPr>
          <w:color w:val="auto"/>
          <w:sz w:val="28"/>
          <w:szCs w:val="28"/>
          <w:lang w:val="uk-UA"/>
        </w:rPr>
        <w:instrText>-</w:instrText>
      </w:r>
      <w:r w:rsidR="001F706F" w:rsidRPr="0066157F">
        <w:rPr>
          <w:color w:val="auto"/>
          <w:sz w:val="28"/>
          <w:szCs w:val="28"/>
        </w:rPr>
        <w:instrText>mt</w:instrText>
      </w:r>
      <w:r w:rsidR="001F706F" w:rsidRPr="0066157F">
        <w:rPr>
          <w:color w:val="auto"/>
          <w:sz w:val="28"/>
          <w:szCs w:val="28"/>
          <w:lang w:val="uk-UA"/>
        </w:rPr>
        <w:instrText xml:space="preserve">6261 </w:instrText>
      </w:r>
    </w:p>
    <w:p w:rsidR="001F706F" w:rsidRPr="0066157F" w:rsidRDefault="001F706F" w:rsidP="0066157F">
      <w:pPr>
        <w:pStyle w:val="Default"/>
        <w:spacing w:line="360" w:lineRule="auto"/>
        <w:ind w:firstLine="708"/>
        <w:rPr>
          <w:rStyle w:val="afc"/>
          <w:color w:val="auto"/>
          <w:sz w:val="28"/>
          <w:szCs w:val="28"/>
          <w:u w:val="none"/>
          <w:lang w:val="uk-UA"/>
        </w:rPr>
      </w:pPr>
      <w:r w:rsidRPr="0066157F">
        <w:rPr>
          <w:color w:val="auto"/>
          <w:sz w:val="28"/>
          <w:szCs w:val="28"/>
          <w:lang w:val="uk-UA"/>
        </w:rPr>
        <w:instrText xml:space="preserve">20" </w:instrText>
      </w:r>
      <w:r w:rsidRPr="0066157F">
        <w:rPr>
          <w:color w:val="auto"/>
          <w:sz w:val="28"/>
          <w:szCs w:val="28"/>
        </w:rPr>
        <w:fldChar w:fldCharType="separate"/>
      </w:r>
      <w:r w:rsidRPr="0066157F">
        <w:rPr>
          <w:rStyle w:val="afc"/>
          <w:color w:val="auto"/>
          <w:sz w:val="28"/>
          <w:szCs w:val="28"/>
          <w:u w:val="none"/>
        </w:rPr>
        <w:t>https</w:t>
      </w:r>
      <w:r w:rsidRPr="0066157F">
        <w:rPr>
          <w:rStyle w:val="afc"/>
          <w:color w:val="auto"/>
          <w:sz w:val="28"/>
          <w:szCs w:val="28"/>
          <w:u w:val="none"/>
          <w:lang w:val="uk-UA"/>
        </w:rPr>
        <w:t>://</w:t>
      </w:r>
      <w:r w:rsidRPr="0066157F">
        <w:rPr>
          <w:rStyle w:val="afc"/>
          <w:color w:val="auto"/>
          <w:sz w:val="28"/>
          <w:szCs w:val="28"/>
          <w:u w:val="none"/>
        </w:rPr>
        <w:t>mediatek</w:t>
      </w:r>
      <w:r w:rsidRPr="0066157F">
        <w:rPr>
          <w:rStyle w:val="afc"/>
          <w:color w:val="auto"/>
          <w:sz w:val="28"/>
          <w:szCs w:val="28"/>
          <w:u w:val="none"/>
          <w:lang w:val="uk-UA"/>
        </w:rPr>
        <w:t>-</w:t>
      </w:r>
      <w:r w:rsidRPr="0066157F">
        <w:rPr>
          <w:rStyle w:val="afc"/>
          <w:color w:val="auto"/>
          <w:sz w:val="28"/>
          <w:szCs w:val="28"/>
          <w:u w:val="none"/>
        </w:rPr>
        <w:t>club</w:t>
      </w:r>
      <w:r w:rsidRPr="0066157F">
        <w:rPr>
          <w:rStyle w:val="afc"/>
          <w:color w:val="auto"/>
          <w:sz w:val="28"/>
          <w:szCs w:val="28"/>
          <w:u w:val="none"/>
          <w:lang w:val="uk-UA"/>
        </w:rPr>
        <w:t>.</w:t>
      </w:r>
      <w:r w:rsidRPr="0066157F">
        <w:rPr>
          <w:rStyle w:val="afc"/>
          <w:color w:val="auto"/>
          <w:sz w:val="28"/>
          <w:szCs w:val="28"/>
          <w:u w:val="none"/>
        </w:rPr>
        <w:t>ru</w:t>
      </w:r>
      <w:r w:rsidRPr="0066157F">
        <w:rPr>
          <w:rStyle w:val="afc"/>
          <w:color w:val="auto"/>
          <w:sz w:val="28"/>
          <w:szCs w:val="28"/>
          <w:u w:val="none"/>
          <w:lang w:val="uk-UA"/>
        </w:rPr>
        <w:t>/</w:t>
      </w:r>
      <w:r w:rsidRPr="0066157F">
        <w:rPr>
          <w:rStyle w:val="afc"/>
          <w:color w:val="auto"/>
          <w:sz w:val="28"/>
          <w:szCs w:val="28"/>
          <w:u w:val="none"/>
        </w:rPr>
        <w:t>mediatek</w:t>
      </w:r>
      <w:r w:rsidRPr="0066157F">
        <w:rPr>
          <w:rStyle w:val="afc"/>
          <w:color w:val="auto"/>
          <w:sz w:val="28"/>
          <w:szCs w:val="28"/>
          <w:u w:val="none"/>
          <w:lang w:val="uk-UA"/>
        </w:rPr>
        <w:t>-</w:t>
      </w:r>
      <w:r w:rsidRPr="0066157F">
        <w:rPr>
          <w:rStyle w:val="afc"/>
          <w:color w:val="auto"/>
          <w:sz w:val="28"/>
          <w:szCs w:val="28"/>
          <w:u w:val="none"/>
        </w:rPr>
        <w:t>mt</w:t>
      </w:r>
      <w:r w:rsidRPr="0066157F">
        <w:rPr>
          <w:rStyle w:val="afc"/>
          <w:color w:val="auto"/>
          <w:sz w:val="28"/>
          <w:szCs w:val="28"/>
          <w:u w:val="none"/>
          <w:lang w:val="uk-UA"/>
        </w:rPr>
        <w:t xml:space="preserve">6261 </w:t>
      </w:r>
    </w:p>
    <w:p w:rsidR="001F706F" w:rsidRPr="0066157F" w:rsidRDefault="001F706F" w:rsidP="0066157F">
      <w:pPr>
        <w:pStyle w:val="Default"/>
        <w:spacing w:line="360" w:lineRule="auto"/>
        <w:ind w:firstLine="708"/>
        <w:rPr>
          <w:color w:val="auto"/>
          <w:sz w:val="28"/>
          <w:szCs w:val="28"/>
          <w:lang w:val="uk-UA"/>
        </w:rPr>
      </w:pPr>
      <w:r w:rsidRPr="0066157F">
        <w:rPr>
          <w:rStyle w:val="afc"/>
          <w:color w:val="auto"/>
          <w:sz w:val="28"/>
          <w:szCs w:val="28"/>
          <w:u w:val="none"/>
          <w:lang w:val="uk-UA"/>
        </w:rPr>
        <w:t>20</w:t>
      </w:r>
      <w:r w:rsidRPr="0066157F">
        <w:rPr>
          <w:color w:val="auto"/>
          <w:sz w:val="28"/>
          <w:szCs w:val="28"/>
        </w:rPr>
        <w:fldChar w:fldCharType="end"/>
      </w:r>
      <w:r w:rsidRPr="0066157F">
        <w:rPr>
          <w:color w:val="auto"/>
          <w:sz w:val="28"/>
          <w:szCs w:val="28"/>
          <w:lang w:val="uk-UA"/>
        </w:rPr>
        <w:t xml:space="preserve">. </w:t>
      </w:r>
      <w:r w:rsidR="00E55B21" w:rsidRPr="0066157F">
        <w:rPr>
          <w:i/>
          <w:color w:val="auto"/>
          <w:sz w:val="28"/>
          <w:szCs w:val="28"/>
          <w:lang w:val="uk-UA"/>
        </w:rPr>
        <w:t>GSM-модуль SIM800L</w:t>
      </w:r>
      <w:r w:rsidR="00E55B21" w:rsidRPr="0066157F">
        <w:rPr>
          <w:color w:val="auto"/>
          <w:sz w:val="28"/>
          <w:szCs w:val="28"/>
          <w:lang w:val="uk-UA"/>
        </w:rPr>
        <w:t xml:space="preserve">: повна інструкція з використання: </w:t>
      </w:r>
      <w:hyperlink r:id="rId14" w:history="1"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http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://</w:t>
        </w:r>
        <w:proofErr w:type="spellStart"/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codius</w:t>
        </w:r>
        <w:proofErr w:type="spellEnd"/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.</w:t>
        </w:r>
        <w:proofErr w:type="spellStart"/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/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articles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/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GSM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_%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0%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BC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0%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BE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0%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B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4%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1%83%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0%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BB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1%8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C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_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SIM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800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L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_%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1%87%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0%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B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0%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1%81%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1%82%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D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1%8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en-US"/>
          </w:rPr>
          <w:t>C</w:t>
        </w:r>
        <w:r w:rsidR="0066157F" w:rsidRPr="0066157F">
          <w:rPr>
            <w:rStyle w:val="afc"/>
            <w:color w:val="auto"/>
            <w:sz w:val="28"/>
            <w:szCs w:val="28"/>
            <w:u w:val="none"/>
            <w:lang w:val="uk-UA"/>
          </w:rPr>
          <w:t>_1</w:t>
        </w:r>
      </w:hyperlink>
    </w:p>
    <w:p w:rsidR="0066157F" w:rsidRPr="0066157F" w:rsidRDefault="0066157F" w:rsidP="00A1038F">
      <w:pPr>
        <w:pStyle w:val="Default"/>
        <w:spacing w:line="360" w:lineRule="auto"/>
        <w:ind w:firstLine="708"/>
        <w:rPr>
          <w:color w:val="auto"/>
          <w:sz w:val="28"/>
          <w:szCs w:val="28"/>
          <w:lang w:val="uk-UA"/>
        </w:rPr>
      </w:pPr>
      <w:r w:rsidRPr="0066157F">
        <w:rPr>
          <w:color w:val="auto"/>
          <w:sz w:val="28"/>
          <w:szCs w:val="28"/>
          <w:lang w:val="uk-UA"/>
        </w:rPr>
        <w:t xml:space="preserve">21. </w:t>
      </w:r>
      <w:r w:rsidRPr="0066157F">
        <w:rPr>
          <w:i/>
          <w:color w:val="auto"/>
          <w:sz w:val="28"/>
          <w:szCs w:val="28"/>
          <w:lang w:val="en-US"/>
        </w:rPr>
        <w:t>GSM</w:t>
      </w:r>
      <w:r w:rsidRPr="0066157F">
        <w:rPr>
          <w:color w:val="auto"/>
          <w:sz w:val="28"/>
          <w:szCs w:val="28"/>
          <w:lang w:val="uk-UA"/>
        </w:rPr>
        <w:t xml:space="preserve"> та </w:t>
      </w:r>
      <w:r w:rsidRPr="0066157F">
        <w:rPr>
          <w:i/>
          <w:color w:val="auto"/>
          <w:sz w:val="28"/>
          <w:szCs w:val="28"/>
          <w:lang w:val="en-US"/>
        </w:rPr>
        <w:t>GPRS</w:t>
      </w:r>
      <w:r w:rsidRPr="0066157F">
        <w:rPr>
          <w:color w:val="auto"/>
          <w:sz w:val="28"/>
          <w:szCs w:val="28"/>
          <w:lang w:val="uk-UA"/>
        </w:rPr>
        <w:t xml:space="preserve"> модулі: </w:t>
      </w:r>
      <w:proofErr w:type="spellStart"/>
      <w:r w:rsidRPr="0066157F">
        <w:rPr>
          <w:color w:val="auto"/>
          <w:sz w:val="28"/>
          <w:szCs w:val="28"/>
        </w:rPr>
        <w:t>https</w:t>
      </w:r>
      <w:proofErr w:type="spellEnd"/>
      <w:r w:rsidRPr="0066157F">
        <w:rPr>
          <w:color w:val="auto"/>
          <w:sz w:val="28"/>
          <w:szCs w:val="28"/>
          <w:lang w:val="uk-UA"/>
        </w:rPr>
        <w:t>://</w:t>
      </w:r>
      <w:proofErr w:type="spellStart"/>
      <w:r w:rsidRPr="0066157F">
        <w:rPr>
          <w:color w:val="auto"/>
          <w:sz w:val="28"/>
          <w:szCs w:val="28"/>
        </w:rPr>
        <w:t>arduinomaster</w:t>
      </w:r>
      <w:proofErr w:type="spellEnd"/>
      <w:r w:rsidRPr="0066157F">
        <w:rPr>
          <w:color w:val="auto"/>
          <w:sz w:val="28"/>
          <w:szCs w:val="28"/>
          <w:lang w:val="uk-UA"/>
        </w:rPr>
        <w:t>.</w:t>
      </w:r>
      <w:proofErr w:type="spellStart"/>
      <w:r w:rsidRPr="0066157F">
        <w:rPr>
          <w:color w:val="auto"/>
          <w:sz w:val="28"/>
          <w:szCs w:val="28"/>
        </w:rPr>
        <w:t>ru</w:t>
      </w:r>
      <w:proofErr w:type="spellEnd"/>
      <w:r w:rsidRPr="0066157F">
        <w:rPr>
          <w:color w:val="auto"/>
          <w:sz w:val="28"/>
          <w:szCs w:val="28"/>
          <w:lang w:val="uk-UA"/>
        </w:rPr>
        <w:t>/</w:t>
      </w:r>
      <w:proofErr w:type="spellStart"/>
      <w:r w:rsidRPr="0066157F">
        <w:rPr>
          <w:color w:val="auto"/>
          <w:sz w:val="28"/>
          <w:szCs w:val="28"/>
        </w:rPr>
        <w:t>datchiki</w:t>
      </w:r>
      <w:proofErr w:type="spellEnd"/>
      <w:r w:rsidRPr="0066157F">
        <w:rPr>
          <w:color w:val="auto"/>
          <w:sz w:val="28"/>
          <w:szCs w:val="28"/>
          <w:lang w:val="uk-UA"/>
        </w:rPr>
        <w:t>-</w:t>
      </w:r>
      <w:proofErr w:type="spellStart"/>
      <w:r w:rsidRPr="0066157F">
        <w:rPr>
          <w:color w:val="auto"/>
          <w:sz w:val="28"/>
          <w:szCs w:val="28"/>
        </w:rPr>
        <w:t>arduino</w:t>
      </w:r>
      <w:proofErr w:type="spellEnd"/>
      <w:r w:rsidRPr="0066157F">
        <w:rPr>
          <w:color w:val="auto"/>
          <w:sz w:val="28"/>
          <w:szCs w:val="28"/>
          <w:lang w:val="uk-UA"/>
        </w:rPr>
        <w:t>/</w:t>
      </w:r>
      <w:proofErr w:type="spellStart"/>
      <w:r w:rsidRPr="0066157F">
        <w:rPr>
          <w:color w:val="auto"/>
          <w:sz w:val="28"/>
          <w:szCs w:val="28"/>
        </w:rPr>
        <w:t>gsm</w:t>
      </w:r>
      <w:proofErr w:type="spellEnd"/>
      <w:r w:rsidRPr="0066157F">
        <w:rPr>
          <w:color w:val="auto"/>
          <w:sz w:val="28"/>
          <w:szCs w:val="28"/>
          <w:lang w:val="uk-UA"/>
        </w:rPr>
        <w:t>-</w:t>
      </w:r>
      <w:proofErr w:type="spellStart"/>
      <w:r w:rsidRPr="0066157F">
        <w:rPr>
          <w:color w:val="auto"/>
          <w:sz w:val="28"/>
          <w:szCs w:val="28"/>
        </w:rPr>
        <w:t>gprs</w:t>
      </w:r>
      <w:proofErr w:type="spellEnd"/>
      <w:r w:rsidRPr="0066157F">
        <w:rPr>
          <w:color w:val="auto"/>
          <w:sz w:val="28"/>
          <w:szCs w:val="28"/>
          <w:lang w:val="uk-UA"/>
        </w:rPr>
        <w:t>-</w:t>
      </w:r>
      <w:proofErr w:type="spellStart"/>
      <w:r w:rsidRPr="0066157F">
        <w:rPr>
          <w:color w:val="auto"/>
          <w:sz w:val="28"/>
          <w:szCs w:val="28"/>
        </w:rPr>
        <w:t>modul</w:t>
      </w:r>
      <w:proofErr w:type="spellEnd"/>
      <w:r w:rsidRPr="0066157F">
        <w:rPr>
          <w:color w:val="auto"/>
          <w:sz w:val="28"/>
          <w:szCs w:val="28"/>
          <w:lang w:val="uk-UA"/>
        </w:rPr>
        <w:t>-</w:t>
      </w:r>
      <w:proofErr w:type="spellStart"/>
      <w:r w:rsidRPr="0066157F">
        <w:rPr>
          <w:color w:val="auto"/>
          <w:sz w:val="28"/>
          <w:szCs w:val="28"/>
        </w:rPr>
        <w:t>arduino</w:t>
      </w:r>
      <w:proofErr w:type="spellEnd"/>
      <w:r w:rsidRPr="0066157F">
        <w:rPr>
          <w:color w:val="auto"/>
          <w:sz w:val="28"/>
          <w:szCs w:val="28"/>
          <w:lang w:val="uk-UA"/>
        </w:rPr>
        <w:t xml:space="preserve">/ </w:t>
      </w:r>
    </w:p>
    <w:p w:rsidR="0066157F" w:rsidRPr="0066157F" w:rsidRDefault="0066157F" w:rsidP="002D0CD2">
      <w:pPr>
        <w:pStyle w:val="Default"/>
        <w:spacing w:line="360" w:lineRule="auto"/>
        <w:ind w:firstLine="708"/>
        <w:rPr>
          <w:color w:val="auto"/>
          <w:sz w:val="28"/>
          <w:szCs w:val="28"/>
          <w:lang w:val="uk-UA"/>
        </w:rPr>
      </w:pPr>
    </w:p>
    <w:p w:rsidR="00971DF2" w:rsidRPr="00E55B21" w:rsidRDefault="001F706F" w:rsidP="002D0CD2">
      <w:pPr>
        <w:rPr>
          <w:rFonts w:eastAsia="Calibri"/>
          <w:szCs w:val="28"/>
          <w:lang w:eastAsia="en-US"/>
        </w:rPr>
      </w:pPr>
      <w:r w:rsidRPr="00E55B21">
        <w:rPr>
          <w:rFonts w:eastAsia="Calibri"/>
          <w:szCs w:val="28"/>
          <w:lang w:eastAsia="en-US"/>
        </w:rPr>
        <w:t xml:space="preserve"> </w:t>
      </w:r>
      <w:r w:rsidR="00971DF2" w:rsidRPr="00E55B21">
        <w:rPr>
          <w:rFonts w:eastAsia="Calibri"/>
          <w:szCs w:val="28"/>
          <w:lang w:eastAsia="en-US"/>
        </w:rPr>
        <w:br w:type="page"/>
      </w:r>
    </w:p>
    <w:p w:rsidR="00652C46" w:rsidRDefault="00652C46" w:rsidP="003D1F8A">
      <w:pPr>
        <w:ind w:firstLine="0"/>
        <w:jc w:val="center"/>
        <w:rPr>
          <w:rFonts w:eastAsia="Calibri"/>
          <w:b/>
          <w:bCs/>
          <w:color w:val="000000"/>
          <w:szCs w:val="28"/>
          <w:lang w:eastAsia="en-US"/>
        </w:rPr>
      </w:pPr>
      <w:bookmarkStart w:id="2" w:name="_Toc43146956"/>
      <w:r>
        <w:rPr>
          <w:rFonts w:eastAsia="Calibri"/>
          <w:b/>
          <w:bCs/>
          <w:color w:val="000000"/>
          <w:szCs w:val="28"/>
          <w:lang w:eastAsia="en-US"/>
        </w:rPr>
        <w:lastRenderedPageBreak/>
        <w:t>ДОДАТОК А</w:t>
      </w:r>
    </w:p>
    <w:p w:rsidR="00971DF2" w:rsidRDefault="00971DF2" w:rsidP="003D1F8A">
      <w:pPr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bookmarkStart w:id="3" w:name="_GoBack"/>
      <w:bookmarkEnd w:id="3"/>
      <w:r w:rsidRPr="00971DF2">
        <w:rPr>
          <w:rFonts w:eastAsia="Calibri"/>
          <w:b/>
          <w:color w:val="000000"/>
          <w:szCs w:val="28"/>
          <w:lang w:eastAsia="en-US"/>
        </w:rPr>
        <w:t>ПРИКЛАД ПРОГРАМИ</w:t>
      </w:r>
      <w:bookmarkEnd w:id="2"/>
      <w:r w:rsidR="008C72A1">
        <w:rPr>
          <w:rFonts w:eastAsia="Calibri"/>
          <w:b/>
          <w:color w:val="000000"/>
          <w:szCs w:val="28"/>
          <w:lang w:eastAsia="en-US"/>
        </w:rPr>
        <w:t xml:space="preserve"> ПОЖЕЖНОЇ </w:t>
      </w:r>
      <w:r w:rsidR="008C72A1">
        <w:rPr>
          <w:rFonts w:eastAsia="Calibri"/>
          <w:b/>
          <w:color w:val="000000"/>
          <w:szCs w:val="28"/>
          <w:lang w:val="en-US" w:eastAsia="en-US"/>
        </w:rPr>
        <w:t>GSM</w:t>
      </w:r>
      <w:r w:rsidR="008C72A1" w:rsidRPr="005F5227">
        <w:rPr>
          <w:rFonts w:eastAsia="Calibri"/>
          <w:b/>
          <w:color w:val="000000"/>
          <w:szCs w:val="28"/>
          <w:lang w:val="ru-RU" w:eastAsia="en-US"/>
        </w:rPr>
        <w:t xml:space="preserve"> </w:t>
      </w:r>
      <w:r w:rsidR="008C72A1">
        <w:rPr>
          <w:rFonts w:eastAsia="Calibri"/>
          <w:b/>
          <w:color w:val="000000"/>
          <w:szCs w:val="28"/>
          <w:lang w:eastAsia="en-US"/>
        </w:rPr>
        <w:t>СИГНАЛІЗАЦІЇ</w:t>
      </w:r>
    </w:p>
    <w:p w:rsidR="003D1F8A" w:rsidRPr="00971DF2" w:rsidRDefault="003D1F8A" w:rsidP="00B44CC4">
      <w:pPr>
        <w:ind w:firstLine="0"/>
        <w:jc w:val="center"/>
        <w:rPr>
          <w:rFonts w:eastAsia="Calibri"/>
          <w:b/>
          <w:bCs/>
          <w:color w:val="000000"/>
          <w:szCs w:val="28"/>
          <w:lang w:eastAsia="en-US"/>
        </w:rPr>
      </w:pPr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eastAsia="en-US"/>
        </w:rPr>
      </w:pPr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>#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include</w:t>
      </w:r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 xml:space="preserve"> &lt;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SoftwareSerial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>.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h</w:t>
      </w:r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 xml:space="preserve">&gt; //підключаємо бібліотеку для програмного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Rx</w:t>
      </w:r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Tx</w:t>
      </w:r>
      <w:proofErr w:type="spellEnd"/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SoftwareSerial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 xml:space="preserve"> </w:t>
      </w:r>
      <w:proofErr w:type="spellStart"/>
      <w:proofErr w:type="gram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mySerial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>(</w:t>
      </w:r>
      <w:proofErr w:type="gramEnd"/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 xml:space="preserve">2, 3); //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RX</w:t>
      </w:r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 xml:space="preserve">,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TX</w:t>
      </w:r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eastAsia="en-US"/>
        </w:rPr>
      </w:pPr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eastAsia="en-US"/>
        </w:rPr>
      </w:pPr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 xml:space="preserve">//бібліотеки для роботи з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>смс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eastAsia="en-US"/>
        </w:rPr>
        <w:t xml:space="preserve"> і дзвінками</w:t>
      </w:r>
    </w:p>
    <w:p w:rsidR="00971DF2" w:rsidRPr="008C72A1" w:rsidRDefault="00971DF2" w:rsidP="00B44CC4">
      <w:pPr>
        <w:rPr>
          <w:rFonts w:ascii="Courier New" w:eastAsia="Calibri" w:hAnsi="Courier New" w:cs="Courier New"/>
          <w:sz w:val="20"/>
          <w:szCs w:val="20"/>
          <w:lang w:eastAsia="en-US"/>
        </w:rPr>
      </w:pPr>
      <w:r w:rsidRPr="008C72A1">
        <w:rPr>
          <w:rFonts w:ascii="Courier New" w:eastAsia="Calibri" w:hAnsi="Courier New" w:cs="Courier New"/>
          <w:sz w:val="20"/>
          <w:szCs w:val="20"/>
          <w:lang w:eastAsia="en-US"/>
        </w:rPr>
        <w:t>#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include</w:t>
      </w:r>
      <w:r w:rsidRPr="008C72A1">
        <w:rPr>
          <w:rFonts w:ascii="Courier New" w:eastAsia="Calibr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</w:t>
      </w:r>
      <w:proofErr w:type="spellEnd"/>
      <w:r w:rsidRPr="008C72A1">
        <w:rPr>
          <w:rFonts w:ascii="Courier New" w:eastAsia="Calibri" w:hAnsi="Courier New" w:cs="Courier New"/>
          <w:sz w:val="20"/>
          <w:szCs w:val="20"/>
          <w:lang w:eastAsia="en-US"/>
        </w:rPr>
        <w:t>.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h</w:t>
      </w:r>
      <w:r w:rsidRPr="008C72A1">
        <w:rPr>
          <w:rFonts w:ascii="Courier New" w:eastAsia="Calibri" w:hAnsi="Courier New" w:cs="Courier New"/>
          <w:sz w:val="20"/>
          <w:szCs w:val="20"/>
          <w:lang w:eastAsia="en-US"/>
        </w:rPr>
        <w:t>"</w:t>
      </w:r>
    </w:p>
    <w:p w:rsidR="00971DF2" w:rsidRPr="008C72A1" w:rsidRDefault="00971DF2" w:rsidP="00B44CC4">
      <w:pPr>
        <w:rPr>
          <w:rFonts w:ascii="Courier New" w:eastAsia="Calibri" w:hAnsi="Courier New" w:cs="Courier New"/>
          <w:sz w:val="20"/>
          <w:szCs w:val="20"/>
          <w:lang w:eastAsia="en-US"/>
        </w:rPr>
      </w:pPr>
      <w:r w:rsidRPr="008C72A1">
        <w:rPr>
          <w:rFonts w:ascii="Courier New" w:eastAsia="Calibri" w:hAnsi="Courier New" w:cs="Courier New"/>
          <w:sz w:val="20"/>
          <w:szCs w:val="20"/>
          <w:lang w:eastAsia="en-US"/>
        </w:rPr>
        <w:t>#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include</w:t>
      </w:r>
      <w:r w:rsidRPr="008C72A1">
        <w:rPr>
          <w:rFonts w:ascii="Courier New" w:eastAsia="Calibri" w:hAnsi="Courier New" w:cs="Courier New"/>
          <w:sz w:val="20"/>
          <w:szCs w:val="20"/>
          <w:lang w:eastAsia="en-US"/>
        </w:rPr>
        <w:t xml:space="preserve"> "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call</w:t>
      </w:r>
      <w:r w:rsidRPr="008C72A1">
        <w:rPr>
          <w:rFonts w:ascii="Courier New" w:eastAsia="Calibri" w:hAnsi="Courier New" w:cs="Courier New"/>
          <w:sz w:val="20"/>
          <w:szCs w:val="20"/>
          <w:lang w:eastAsia="en-US"/>
        </w:rPr>
        <w:t>.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h</w:t>
      </w:r>
      <w:r w:rsidRPr="008C72A1">
        <w:rPr>
          <w:rFonts w:ascii="Courier New" w:eastAsia="Calibri" w:hAnsi="Courier New" w:cs="Courier New"/>
          <w:sz w:val="20"/>
          <w:szCs w:val="20"/>
          <w:lang w:eastAsia="en-US"/>
        </w:rPr>
        <w:t>"</w:t>
      </w:r>
    </w:p>
    <w:p w:rsidR="00971DF2" w:rsidRPr="008C72A1" w:rsidRDefault="00971DF2" w:rsidP="00B44CC4">
      <w:pPr>
        <w:rPr>
          <w:rFonts w:ascii="Courier New" w:eastAsia="Calibri" w:hAnsi="Courier New" w:cs="Courier New"/>
          <w:sz w:val="20"/>
          <w:szCs w:val="20"/>
          <w:lang w:eastAsia="en-US"/>
        </w:rPr>
      </w:pPr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val="ru-RU" w:eastAsia="en-US"/>
        </w:rPr>
      </w:pPr>
      <w:r w:rsidRPr="008C72A1">
        <w:rPr>
          <w:rFonts w:ascii="Courier New" w:eastAsia="Calibri" w:hAnsi="Courier New" w:cs="Courier New"/>
          <w:sz w:val="20"/>
          <w:szCs w:val="20"/>
          <w:lang w:eastAsia="en-US"/>
        </w:rPr>
        <w:t>//</w:t>
      </w:r>
      <w:proofErr w:type="spellStart"/>
      <w:r w:rsidRPr="008C72A1">
        <w:rPr>
          <w:rFonts w:ascii="Courier New" w:eastAsia="Calibri" w:hAnsi="Courier New" w:cs="Courier New"/>
          <w:sz w:val="20"/>
          <w:szCs w:val="20"/>
          <w:lang w:eastAsia="en-US"/>
        </w:rPr>
        <w:t>об'є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кти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класу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для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роботи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з смс і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дзвінками</w:t>
      </w:r>
      <w:proofErr w:type="spellEnd"/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val="ru-RU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SMSGSM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;</w:t>
      </w:r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val="ru-RU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CallGSM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call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;</w:t>
      </w:r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val="ru-RU" w:eastAsia="en-US"/>
        </w:rPr>
      </w:pPr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val="ru-RU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bool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alarmState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=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false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;//стан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сигналізації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: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true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-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ввімк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,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false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-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вимк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bool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flaggas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false;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bool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flagfire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false;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GasPin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A5; 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пін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для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сенсора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газу</w:t>
      </w:r>
      <w:proofErr w:type="spellEnd"/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val="ru-RU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int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GasValue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= 0; //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змінна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для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зберігання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стану датчика газу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FirePin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A4; 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пін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для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датчика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вогню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FireValue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0; 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змінна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для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зберігання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стану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датчика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вогню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buzzer = 8; 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пін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для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п'єзовипромінювача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ledPin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10;//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пін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для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led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resetgsm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9;//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пін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для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resetgsm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char </w:t>
      </w:r>
      <w:proofErr w:type="spellStart"/>
      <w:proofErr w:type="gram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nomer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[</w:t>
      </w:r>
      <w:proofErr w:type="gram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] = "+380123456789";//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номер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абонента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String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AlarmOffCommand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"0";//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Команда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зняття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з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охорони</w:t>
      </w:r>
      <w:proofErr w:type="spellEnd"/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val="ru-RU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String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AlarmOnCommand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= "1";//Команда постановки на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охорону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char </w:t>
      </w:r>
      <w:proofErr w:type="spellStart"/>
      <w:proofErr w:type="gram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smsOgon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[</w:t>
      </w:r>
      <w:proofErr w:type="gram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] = "UVAHA! SPRATSIUVANNIA DATCHYKA VOGNIU!";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char </w:t>
      </w:r>
      <w:proofErr w:type="spellStart"/>
      <w:proofErr w:type="gram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smsGas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[</w:t>
      </w:r>
      <w:proofErr w:type="gram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] = "UVAHA! SPRATSIUVANNIA DATCHYKA GAZU!";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char </w:t>
      </w:r>
      <w:proofErr w:type="spellStart"/>
      <w:proofErr w:type="gram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smsOn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[</w:t>
      </w:r>
      <w:proofErr w:type="gram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] = "POSTANOVKA NA OKHORONU!";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char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smsOff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[] = "ZNIATO Z OKHORONY!";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SmsBufferSize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160;//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Розмір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буфера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const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int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sensorThres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600;//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Поріг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зпрацювання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датчика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void setup()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pinMode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(buzzer, OUTPUT);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pinMode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ledPin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, OUTPUT);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pinMode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resetgsm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, OUTPUT);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pinMode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FirePin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, INPUT);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pinMode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GasPin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, INPUT);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mySerial.begin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(115200);//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швидкість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порта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delay(2000);//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час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на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ініціалізацію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модуля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mySerial.println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("AT");//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чи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є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відповідь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від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модема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delay(100);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if (!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mySerial.find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("OK"))//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якщо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ні-ресет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digitalWrite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resetgsm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, HIGH);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delay(1000);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digitalWrite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resetgsm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, LOW);</w:t>
      </w:r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val="ru-RU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}</w:t>
      </w:r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val="ru-RU" w:eastAsia="en-US"/>
        </w:rPr>
      </w:pP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delay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(2000);//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потрібно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дочекатися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включення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модему і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з'єднання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з мережею</w:t>
      </w:r>
    </w:p>
    <w:p w:rsidR="00971DF2" w:rsidRPr="00B44CC4" w:rsidRDefault="00971DF2" w:rsidP="00B44CC4">
      <w:pPr>
        <w:rPr>
          <w:rFonts w:ascii="Courier New" w:eastAsia="Calibri" w:hAnsi="Courier New" w:cs="Courier New"/>
          <w:sz w:val="20"/>
          <w:szCs w:val="20"/>
          <w:lang w:val="ru-RU" w:eastAsia="en-US"/>
        </w:rPr>
      </w:pP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while</w:t>
      </w: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(1)//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чекаємо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підключення</w:t>
      </w:r>
      <w:proofErr w:type="spellEnd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модему до </w:t>
      </w:r>
      <w:proofErr w:type="spellStart"/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>мережі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B44CC4">
        <w:rPr>
          <w:rFonts w:ascii="Courier New" w:eastAsia="Calibri" w:hAnsi="Courier New" w:cs="Courier New"/>
          <w:sz w:val="20"/>
          <w:szCs w:val="20"/>
          <w:lang w:val="ru-RU" w:eastAsia="en-US"/>
        </w:rPr>
        <w:t xml:space="preserve"> 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{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mySerial.println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("AT+COPS?");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  if 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mySerial.find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("+COPS: 0")) break;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}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mySerial.println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("AT+CMGF=1"); 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режим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кодування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СМС -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звичайний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для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англ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.)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delay(100);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mySerial.println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("AT+CSCS=\"GSM\""); 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режим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кодування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тексту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delay(100);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}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void loop()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CheckSms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CheckSensor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delay(3000);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}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void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CheckSensor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()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GasValue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analogRead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GasPin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Зчитуємо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значення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з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датчика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газа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if ((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GasValue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&gt;=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sensorThres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) &amp;&amp;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flaggas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==false &amp;&amp;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alarmState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==true)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digitalWrite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ledPin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, HIGH);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tone(buzzer, 2780);//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Сирена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pin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freq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sms.SendSMS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nomer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smsGas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Відправляємо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про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знаходження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газу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sms.DeleteSMS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(1);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flaggas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=true;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}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FireValue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analogRead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FirePin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Зчитуємо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значення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з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датчика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вогню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if ((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FireValue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&gt;=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sensorThres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) &amp;&amp;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flagfire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==false &amp;&amp;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alarmState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==true)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</w:t>
      </w: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digitalWrite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ledPin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, HIGH);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tone(buzzer, 2780);//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Сирена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pin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freq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sms.SendSMS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nomer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smsOgon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Відправляємо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про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знаходження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вогню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sms.DeleteSMS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(1);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flagfire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=true;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}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}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void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CheckSms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()//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Перевіряємо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чи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прийшло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char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receivedSms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sms.IsSMSPresent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(SMS_UNREAD);//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Перевіряємо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непрочитанні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if 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receivedSms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Якщо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є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непрочитані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то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...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String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smsContent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GetSmsContent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receivedSms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Отримуємо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вміст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непрочитаного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if 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smsContent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AlarmOffCommand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Вимикаємо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сигналізацію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якщо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прийшла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команда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вимкнення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noTone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(buzzer);//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Вимикаємо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п'єзолемент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digitalWrite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ledPin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, LOW);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sms.SendSMS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nomer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smsOff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Відправляємо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про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вимкнення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сигналізації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alarmState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false;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flaggas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false;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flagfire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false;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}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else if 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smsContent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==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AlarmOnCommand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Вмикаємо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сигналізацію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якщо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прийшла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команда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ввімкнення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noTone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(buzzer);//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Вимикаємо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п'єзолемент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lastRenderedPageBreak/>
        <w:tab/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digitalWrite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ledPin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, LOW);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sms.SendSMS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nomer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smsOn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Відправляємо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про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ввімкнення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сигналізації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alarmState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true;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flaggas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false;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flagfire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= false;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}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sms.DeleteSMS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receivedSms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);//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Видаляємо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з SIM-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карти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 }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}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String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GetSmsContent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(char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receivedSms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)//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Отримуємо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вміст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 SMS-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повідомлення</w:t>
      </w:r>
      <w:proofErr w:type="spellEnd"/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{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 xml:space="preserve">char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smsBuffer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[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SmsBufferSize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];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sms.GetSMS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receivedSms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nomer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smsBuffer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sizeof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smsBuffer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)); </w:t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</w:r>
    </w:p>
    <w:p w:rsidR="00971DF2" w:rsidRPr="00971DF2" w:rsidRDefault="00971DF2" w:rsidP="00B44CC4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ab/>
        <w:t>return String(</w:t>
      </w:r>
      <w:proofErr w:type="spellStart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smsBuffer</w:t>
      </w:r>
      <w:proofErr w:type="spellEnd"/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 xml:space="preserve">); </w:t>
      </w:r>
    </w:p>
    <w:p w:rsidR="00B0142D" w:rsidRDefault="00971DF2" w:rsidP="005F5227">
      <w:pPr>
        <w:rPr>
          <w:rFonts w:ascii="Courier New" w:eastAsia="Calibri" w:hAnsi="Courier New" w:cs="Courier New"/>
          <w:sz w:val="20"/>
          <w:szCs w:val="20"/>
          <w:lang w:val="en-US" w:eastAsia="en-US"/>
        </w:rPr>
      </w:pPr>
      <w:r w:rsidRPr="00971DF2">
        <w:rPr>
          <w:rFonts w:ascii="Courier New" w:eastAsia="Calibri" w:hAnsi="Courier New" w:cs="Courier New"/>
          <w:sz w:val="20"/>
          <w:szCs w:val="20"/>
          <w:lang w:val="en-US" w:eastAsia="en-US"/>
        </w:rPr>
        <w:t>}</w:t>
      </w:r>
    </w:p>
    <w:p w:rsidR="00B0142D" w:rsidRDefault="00B0142D">
      <w:pPr>
        <w:spacing w:line="240" w:lineRule="auto"/>
        <w:ind w:firstLine="0"/>
        <w:jc w:val="left"/>
        <w:rPr>
          <w:rFonts w:ascii="Courier New" w:eastAsia="Calibri" w:hAnsi="Courier New" w:cs="Courier New"/>
          <w:sz w:val="20"/>
          <w:szCs w:val="20"/>
          <w:lang w:val="en-US" w:eastAsia="en-US"/>
        </w:rPr>
      </w:pPr>
      <w:r>
        <w:rPr>
          <w:rFonts w:ascii="Courier New" w:eastAsia="Calibri" w:hAnsi="Courier New" w:cs="Courier New"/>
          <w:sz w:val="20"/>
          <w:szCs w:val="20"/>
          <w:lang w:val="en-US" w:eastAsia="en-US"/>
        </w:rPr>
        <w:br w:type="page"/>
      </w:r>
    </w:p>
    <w:p w:rsidR="00024E77" w:rsidRDefault="00B0142D" w:rsidP="00B0142D">
      <w:pPr>
        <w:ind w:firstLine="0"/>
        <w:jc w:val="center"/>
        <w:rPr>
          <w:rFonts w:eastAsia="Calibri"/>
          <w:b/>
          <w:bCs/>
          <w:color w:val="000000"/>
          <w:szCs w:val="28"/>
          <w:lang w:eastAsia="en-US"/>
        </w:rPr>
      </w:pPr>
      <w:r>
        <w:rPr>
          <w:rFonts w:eastAsia="Calibri"/>
          <w:b/>
          <w:bCs/>
          <w:color w:val="000000"/>
          <w:szCs w:val="28"/>
          <w:lang w:eastAsia="en-US"/>
        </w:rPr>
        <w:lastRenderedPageBreak/>
        <w:t>ДОДАТОК Б</w:t>
      </w:r>
    </w:p>
    <w:p w:rsidR="003B6D08" w:rsidRDefault="000F27CB" w:rsidP="00B0142D">
      <w:pPr>
        <w:ind w:firstLine="0"/>
        <w:jc w:val="center"/>
        <w:rPr>
          <w:rFonts w:eastAsia="Calibri"/>
          <w:b/>
          <w:bCs/>
          <w:color w:val="000000"/>
          <w:szCs w:val="28"/>
          <w:lang w:eastAsia="en-US"/>
        </w:rPr>
      </w:pPr>
      <w:r>
        <w:rPr>
          <w:rFonts w:eastAsia="Calibri"/>
          <w:b/>
          <w:bCs/>
          <w:color w:val="000000"/>
          <w:szCs w:val="28"/>
          <w:lang w:eastAsia="en-US"/>
        </w:rPr>
        <w:t>ПРИНЦИПОВА</w:t>
      </w:r>
      <w:r w:rsidR="00B0142D">
        <w:rPr>
          <w:rFonts w:eastAsia="Calibri"/>
          <w:b/>
          <w:bCs/>
          <w:color w:val="000000"/>
          <w:szCs w:val="28"/>
          <w:lang w:eastAsia="en-US"/>
        </w:rPr>
        <w:t xml:space="preserve"> СХЕМА ПІДКЛЮЧЕННЯ ЕЛЕМЕНТІВ СИГНАЛІЗАЦІЇ</w:t>
      </w:r>
    </w:p>
    <w:p w:rsidR="00B0142D" w:rsidRDefault="00B0142D" w:rsidP="00B0142D">
      <w:pPr>
        <w:ind w:firstLine="0"/>
        <w:jc w:val="center"/>
        <w:rPr>
          <w:rFonts w:eastAsia="Calibri"/>
          <w:b/>
          <w:bCs/>
          <w:color w:val="000000"/>
          <w:szCs w:val="28"/>
          <w:lang w:eastAsia="en-US"/>
        </w:rPr>
      </w:pPr>
    </w:p>
    <w:p w:rsidR="00B0142D" w:rsidRPr="005F5227" w:rsidRDefault="00B0142D" w:rsidP="00B0142D">
      <w:pPr>
        <w:ind w:firstLine="0"/>
        <w:jc w:val="center"/>
        <w:rPr>
          <w:rFonts w:eastAsia="Calibri"/>
          <w:color w:val="000000"/>
          <w:szCs w:val="28"/>
          <w:lang w:eastAsia="en-US"/>
        </w:rPr>
      </w:pPr>
      <w:r>
        <w:rPr>
          <w:rFonts w:eastAsia="Calibri"/>
          <w:noProof/>
          <w:color w:val="000000"/>
          <w:szCs w:val="28"/>
          <w:lang w:val="ru-RU"/>
        </w:rPr>
        <w:drawing>
          <wp:inline distT="0" distB="0" distL="0" distR="0">
            <wp:extent cx="5939790" cy="67043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tch diplom_схем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42D" w:rsidRPr="005F5227" w:rsidSect="00490EE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4A4" w:rsidRDefault="00A204A4">
      <w:r>
        <w:separator/>
      </w:r>
    </w:p>
  </w:endnote>
  <w:endnote w:type="continuationSeparator" w:id="0">
    <w:p w:rsidR="00A204A4" w:rsidRDefault="00A20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C" w:rsidRDefault="002E7F1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C" w:rsidRDefault="002E7F1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794" w:rsidRDefault="002C0794">
    <w:pPr>
      <w:pStyle w:val="a5"/>
    </w:pPr>
  </w:p>
  <w:p w:rsidR="002C0794" w:rsidRDefault="002C0794">
    <w:pPr>
      <w:pStyle w:val="a5"/>
    </w:pPr>
  </w:p>
  <w:p w:rsidR="002C0794" w:rsidRDefault="002C0794">
    <w:pPr>
      <w:pStyle w:val="a5"/>
    </w:pPr>
  </w:p>
  <w:p w:rsidR="002C0794" w:rsidRDefault="002C07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4A4" w:rsidRDefault="00A204A4">
      <w:r>
        <w:separator/>
      </w:r>
    </w:p>
  </w:footnote>
  <w:footnote w:type="continuationSeparator" w:id="0">
    <w:p w:rsidR="00A204A4" w:rsidRDefault="00A20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C" w:rsidRDefault="002E7F1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9AD" w:rsidRDefault="00D249AD">
    <w:pPr>
      <w:pStyle w:val="a6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0800" behindDoc="0" locked="1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238125</wp:posOffset>
              </wp:positionV>
              <wp:extent cx="6623685" cy="10224135"/>
              <wp:effectExtent l="0" t="0" r="24765" b="24765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24135"/>
                        <a:chOff x="1134" y="340"/>
                        <a:chExt cx="10431" cy="16157"/>
                      </a:xfrm>
                    </wpg:grpSpPr>
                    <wps:wsp>
                      <wps:cNvPr id="204" name="Rectangle 92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10431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93"/>
                      <wps:cNvCnPr>
                        <a:cxnSpLocks noChangeShapeType="1"/>
                      </wps:cNvCnPr>
                      <wps:spPr bwMode="auto">
                        <a:xfrm>
                          <a:off x="170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94"/>
                      <wps:cNvCnPr>
                        <a:cxnSpLocks noChangeShapeType="1"/>
                      </wps:cNvCnPr>
                      <wps:spPr bwMode="auto">
                        <a:xfrm>
                          <a:off x="1139" y="15641"/>
                          <a:ext cx="1041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95"/>
                      <wps:cNvCnPr>
                        <a:cxnSpLocks noChangeShapeType="1"/>
                      </wps:cNvCnPr>
                      <wps:spPr bwMode="auto">
                        <a:xfrm>
                          <a:off x="227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96"/>
                      <wps:cNvCnPr>
                        <a:cxnSpLocks noChangeShapeType="1"/>
                      </wps:cNvCnPr>
                      <wps:spPr bwMode="auto">
                        <a:xfrm>
                          <a:off x="3700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Line 97"/>
                      <wps:cNvCnPr>
                        <a:cxnSpLocks noChangeShapeType="1"/>
                      </wps:cNvCnPr>
                      <wps:spPr bwMode="auto">
                        <a:xfrm>
                          <a:off x="4554" y="15656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98"/>
                      <wps:cNvCnPr>
                        <a:cxnSpLocks noChangeShapeType="1"/>
                      </wps:cNvCnPr>
                      <wps:spPr bwMode="auto">
                        <a:xfrm>
                          <a:off x="5124" y="15648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99"/>
                      <wps:cNvCnPr>
                        <a:cxnSpLocks noChangeShapeType="1"/>
                      </wps:cNvCnPr>
                      <wps:spPr bwMode="auto">
                        <a:xfrm>
                          <a:off x="10994" y="15648"/>
                          <a:ext cx="2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926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10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102"/>
                      <wps:cNvCnPr>
                        <a:cxnSpLocks noChangeShapeType="1"/>
                      </wps:cNvCnPr>
                      <wps:spPr bwMode="auto">
                        <a:xfrm>
                          <a:off x="11001" y="15928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Rectangle 103"/>
                      <wps:cNvSpPr>
                        <a:spLocks noChangeArrowheads="1"/>
                      </wps:cNvSpPr>
                      <wps:spPr bwMode="auto">
                        <a:xfrm>
                          <a:off x="1162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104"/>
                      <wps:cNvSpPr>
                        <a:spLocks noChangeArrowheads="1"/>
                      </wps:cNvSpPr>
                      <wps:spPr bwMode="auto">
                        <a:xfrm>
                          <a:off x="172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105"/>
                      <wps:cNvSpPr>
                        <a:spLocks noChangeArrowheads="1"/>
                      </wps:cNvSpPr>
                      <wps:spPr bwMode="auto">
                        <a:xfrm>
                          <a:off x="2316" y="16222"/>
                          <a:ext cx="134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106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80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107"/>
                      <wps:cNvSpPr>
                        <a:spLocks noChangeArrowheads="1"/>
                      </wps:cNvSpPr>
                      <wps:spPr bwMode="auto">
                        <a:xfrm>
                          <a:off x="457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108"/>
                      <wps:cNvSpPr>
                        <a:spLocks noChangeArrowheads="1"/>
                      </wps:cNvSpPr>
                      <wps:spPr bwMode="auto">
                        <a:xfrm>
                          <a:off x="11017" y="15671"/>
                          <a:ext cx="52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109"/>
                      <wps:cNvSpPr>
                        <a:spLocks noChangeArrowheads="1"/>
                      </wps:cNvSpPr>
                      <wps:spPr bwMode="auto">
                        <a:xfrm>
                          <a:off x="11034" y="15974"/>
                          <a:ext cx="503" cy="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249AD" w:rsidRPr="00607EFB" w:rsidRDefault="00D249AD">
                            <w:pPr>
                              <w:pStyle w:val="a4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10"/>
                      <wps:cNvSpPr>
                        <a:spLocks noChangeArrowheads="1"/>
                      </wps:cNvSpPr>
                      <wps:spPr bwMode="auto">
                        <a:xfrm>
                          <a:off x="5173" y="15868"/>
                          <a:ext cx="5777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3373F" w:rsidRDefault="0094178F" w:rsidP="00B3373F">
                            <w:pPr>
                              <w:pStyle w:val="a4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151.4341.КР.П</w:t>
                            </w:r>
                            <w:r w:rsidR="002E7F1C">
                              <w:rPr>
                                <w:sz w:val="36"/>
                                <w:szCs w:val="36"/>
                              </w:rPr>
                              <w:t>З</w:t>
                            </w:r>
                          </w:p>
                          <w:p w:rsidR="00D249AD" w:rsidRDefault="00D249AD" w:rsidP="00D249AD">
                            <w:pPr>
                              <w:pStyle w:val="a4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:rsidR="00D249AD" w:rsidRDefault="00D249AD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03" o:spid="_x0000_s1026" style="position:absolute;left:0;text-align:left;margin-left:52.5pt;margin-top:18.75pt;width:521.55pt;height:805.05pt;z-index:251660800;mso-position-horizontal-relative:page;mso-position-vertical-relative:page" coordorigin="1134,340" coordsize="10431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">
              <v:rect id="Rectangle 92" o:spid="_x0000_s1027" style="position:absolute;left:1134;top:340;width:10431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<v:line id="Line 93" o:spid="_x0000_s1028" style="position:absolute;visibility:visible;mso-wrap-style:square" from="1704,15648" to="170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94" o:spid="_x0000_s1029" style="position:absolute;visibility:visible;mso-wrap-style:square" from="1139,15641" to="11553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95" o:spid="_x0000_s1030" style="position:absolute;visibility:visible;mso-wrap-style:square" from="2274,15648" to="227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96" o:spid="_x0000_s1031" style="position:absolute;visibility:visible;mso-wrap-style:square" from="3700,15648" to="3701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97" o:spid="_x0000_s1032" style="position:absolute;visibility:visible;mso-wrap-style:square" from="4554,15656" to="455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98" o:spid="_x0000_s1033" style="position:absolute;visibility:visible;mso-wrap-style:square" from="5124,15648" to="5125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99" o:spid="_x0000_s1034" style="position:absolute;visibility:visible;mso-wrap-style:square" from="10994,15648" to="10996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100" o:spid="_x0000_s1035" style="position:absolute;visibility:visible;mso-wrap-style:square" from="1139,15926" to="5114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line id="Line 101" o:spid="_x0000_s1036" style="position:absolute;visibility:visible;mso-wrap-style:square" from="1139,16211" to="5114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102" o:spid="_x0000_s1037" style="position:absolute;visibility:visible;mso-wrap-style:square" from="11001,15928" to="11560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<v:rect id="Rectangle 103" o:spid="_x0000_s1038" style="position:absolute;left:1162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4" o:spid="_x0000_s1039" style="position:absolute;left:172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5" o:spid="_x0000_s1040" style="position:absolute;left:2316;top:16222;width:134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6" o:spid="_x0000_s1041" style="position:absolute;left:3733;top:16222;width:80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07" o:spid="_x0000_s1042" style="position:absolute;left:457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08" o:spid="_x0000_s1043" style="position:absolute;left:11017;top:15671;width:52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:rsidR="00D249AD" w:rsidRDefault="00D249AD">
                      <w:pPr>
                        <w:pStyle w:val="a4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09" o:spid="_x0000_s1044" style="position:absolute;left:11034;top:15974;width:50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:rsidR="00D249AD" w:rsidRPr="00607EFB" w:rsidRDefault="00D249AD">
                      <w:pPr>
                        <w:pStyle w:val="a4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rect id="Rectangle 110" o:spid="_x0000_s1045" style="position:absolute;left:5173;top:15868;width:577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:rsidR="00B3373F" w:rsidRDefault="0094178F" w:rsidP="00B3373F">
                      <w:pPr>
                        <w:pStyle w:val="a4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151.4341.КР.П</w:t>
                      </w:r>
                      <w:r w:rsidR="002E7F1C">
                        <w:rPr>
                          <w:sz w:val="36"/>
                          <w:szCs w:val="36"/>
                        </w:rPr>
                        <w:t>З</w:t>
                      </w:r>
                    </w:p>
                    <w:p w:rsidR="00D249AD" w:rsidRDefault="00D249AD" w:rsidP="00D249AD">
                      <w:pPr>
                        <w:pStyle w:val="a4"/>
                        <w:jc w:val="center"/>
                        <w:rPr>
                          <w:sz w:val="36"/>
                        </w:rPr>
                      </w:pPr>
                    </w:p>
                    <w:p w:rsidR="00D249AD" w:rsidRDefault="00D249AD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55A" w:rsidRPr="00AE15B8" w:rsidRDefault="00AF755A" w:rsidP="00AE15B8">
    <w:pPr>
      <w:ind w:firstLine="0"/>
      <w:rPr>
        <w:color w:val="FFFFFF"/>
      </w:rPr>
    </w:pPr>
    <w:r>
      <w:rPr>
        <w:noProof/>
        <w:color w:val="FFFFFF"/>
        <w:sz w:val="20"/>
        <w:lang w:val="ru-RU"/>
      </w:rPr>
      <mc:AlternateContent>
        <mc:Choice Requires="wpg">
          <w:drawing>
            <wp:anchor distT="0" distB="0" distL="114300" distR="114300" simplePos="0" relativeHeight="251662848" behindDoc="0" locked="1" layoutInCell="1" allowOverlap="1" wp14:anchorId="79B2D58D" wp14:editId="5CB77802">
              <wp:simplePos x="0" y="0"/>
              <wp:positionH relativeFrom="column">
                <wp:posOffset>-428625</wp:posOffset>
              </wp:positionH>
              <wp:positionV relativeFrom="paragraph">
                <wp:posOffset>-193040</wp:posOffset>
              </wp:positionV>
              <wp:extent cx="6659880" cy="10232390"/>
              <wp:effectExtent l="0" t="0" r="26670" b="16510"/>
              <wp:wrapNone/>
              <wp:docPr id="2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32390"/>
                        <a:chOff x="1134" y="284"/>
                        <a:chExt cx="10488" cy="16114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10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655" y="14117"/>
                          <a:ext cx="1" cy="8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4109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280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3714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4572" y="14124"/>
                          <a:ext cx="2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5146" y="14117"/>
                          <a:ext cx="1" cy="22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9445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139" y="1610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1162" y="14704"/>
                          <a:ext cx="46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685" y="14704"/>
                          <a:ext cx="57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323" y="14704"/>
                          <a:ext cx="134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3747" y="14704"/>
                          <a:ext cx="80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597" y="14704"/>
                          <a:ext cx="52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9487" y="14983"/>
                          <a:ext cx="77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9487" y="1527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5203" y="14357"/>
                          <a:ext cx="6377" cy="3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36"/>
                              </w:rPr>
                            </w:pPr>
                            <w:r w:rsidRPr="0077751C">
                              <w:rPr>
                                <w:sz w:val="36"/>
                                <w:szCs w:val="36"/>
                                <w:lang w:val="ru-RU"/>
                              </w:rPr>
                              <w:t>151.4341.КР.ПЗ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.Р1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140" y="14962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1147" y="1467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139" y="14393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139" y="1553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139" y="15244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1154" y="14990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945E2F" w:rsidRDefault="00AF755A" w:rsidP="00AF755A">
                              <w:pPr>
                                <w:pStyle w:val="a4"/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  <w:t>Іванов С.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1154" y="15269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1154" y="15555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Керівн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945E2F" w:rsidRDefault="00AF755A" w:rsidP="00AF755A">
                              <w:pPr>
                                <w:pStyle w:val="a4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Топалов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Норм.контр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Pr="00945E2F" w:rsidRDefault="00AF755A" w:rsidP="00AF755A">
                              <w:pPr>
                                <w:ind w:firstLine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1154" y="16111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pStyle w:val="a4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F755A" w:rsidRDefault="00AF755A" w:rsidP="00AF755A">
                              <w:pPr>
                                <w:ind w:firstLine="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Черно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О.О.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8585" y="14967"/>
                          <a:ext cx="1" cy="140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5218" y="15103"/>
                          <a:ext cx="3299" cy="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Pr="00702949" w:rsidRDefault="00AF755A" w:rsidP="00AF755A">
                            <w:pPr>
                              <w:pStyle w:val="21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8591" y="15247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8590" y="15531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0304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8630" y="14983"/>
                          <a:ext cx="77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0351" y="14983"/>
                          <a:ext cx="122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0359" y="15268"/>
                          <a:ext cx="12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Default="00AF755A" w:rsidP="00AF755A">
                            <w:pPr>
                              <w:pStyle w:val="a4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8872" y="15253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9158" y="15254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8630" y="15645"/>
                          <a:ext cx="2942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55A" w:rsidRPr="00945E2F" w:rsidRDefault="00AF755A" w:rsidP="00AF755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</w:rPr>
                              <w:t>НУК</w:t>
                            </w:r>
                          </w:p>
                          <w:p w:rsidR="00AF755A" w:rsidRPr="00945E2F" w:rsidRDefault="00AF755A" w:rsidP="00AF755A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ім. адмірала Макарова</w:t>
                            </w:r>
                          </w:p>
                          <w:p w:rsidR="00AF755A" w:rsidRPr="00945E2F" w:rsidRDefault="00AF755A" w:rsidP="00AF755A">
                            <w:pPr>
                              <w:pStyle w:val="a4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B2D58D" id="Group 72" o:spid="_x0000_s1046" style="position:absolute;left:0;text-align:left;margin-left:-33.75pt;margin-top:-15.2pt;width:524.4pt;height:805.7pt;z-index:251662848" coordorigin="1134,284" coordsize="10488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">
              <v:rect id="Rectangle 22" o:spid="_x0000_s1047" style="position:absolute;left:1134;top:284;width:10488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48" style="position:absolute;visibility:visible;mso-wrap-style:square" from="1655,14117" to="1656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49" style="position:absolute;visibility:visible;mso-wrap-style:square" from="1139,14109" to="11610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50" style="position:absolute;visibility:visible;mso-wrap-style:square" from="2280,14124" to="2281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51" style="position:absolute;visibility:visible;mso-wrap-style:square" from="3714,14124" to="3715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52" style="position:absolute;visibility:visible;mso-wrap-style:square" from="4572,14124" to="4574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5146,14117" to="5147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54" style="position:absolute;visibility:visible;mso-wrap-style:square" from="9445,14967" to="9447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55" style="position:absolute;visibility:visible;mso-wrap-style:square" from="1139,15816" to="5136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56" style="position:absolute;visibility:visible;mso-wrap-style:square" from="1139,16100" to="5136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57" style="position:absolute;left:1162;top:14704;width:46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685;top:14704;width:57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323;top:14704;width:13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3747;top:14704;width:8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4597;top:14704;width:52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9487;top:14983;width:77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9487;top:1527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  <v:rect id="Rectangle 39" o:spid="_x0000_s1064" style="position:absolute;left:5203;top:14357;width:6377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36"/>
                        </w:rPr>
                      </w:pPr>
                      <w:r w:rsidRPr="0077751C">
                        <w:rPr>
                          <w:sz w:val="36"/>
                          <w:szCs w:val="36"/>
                          <w:lang w:val="ru-RU"/>
                        </w:rPr>
                        <w:t>151.4341.КР.ПЗ</w:t>
                      </w:r>
                      <w:r>
                        <w:rPr>
                          <w:sz w:val="36"/>
                          <w:szCs w:val="36"/>
                        </w:rPr>
                        <w:t>.Р1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140,14962" to="11611,1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66" style="position:absolute;visibility:visible;mso-wrap-style:square" from="1147,14679" to="5144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67" style="position:absolute;visibility:visible;mso-wrap-style:square" from="1139,14393" to="5136,1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68" style="position:absolute;visibility:visible;mso-wrap-style:square" from="1139,15530" to="5136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69" style="position:absolute;visibility:visible;mso-wrap-style:square" from="1139,15244" to="5136,1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70" style="position:absolute;left:1154;top:14990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AF755A" w:rsidRPr="00945E2F" w:rsidRDefault="00AF755A" w:rsidP="00AF755A">
                        <w:pPr>
                          <w:pStyle w:val="a4"/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  <w:t>Іванов С. Ю.</w:t>
                        </w:r>
                      </w:p>
                    </w:txbxContent>
                  </v:textbox>
                </v:rect>
              </v:group>
              <v:group id="Group 48" o:spid="_x0000_s1073" style="position:absolute;left:1154;top:15269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1154;top:15555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Керівн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AF755A" w:rsidRPr="00945E2F" w:rsidRDefault="00AF755A" w:rsidP="00AF755A">
                        <w:pPr>
                          <w:pStyle w:val="a4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Топалов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А.М.</w:t>
                        </w:r>
                      </w:p>
                    </w:txbxContent>
                  </v:textbox>
                </v:rect>
              </v:group>
              <v:group id="Group 54" o:spid="_x0000_s1079" style="position:absolute;left:1154;top:15833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Норм.контр</w:t>
                        </w:r>
                        <w:proofErr w:type="spellEnd"/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Pr="00945E2F" w:rsidRDefault="00AF755A" w:rsidP="00AF755A">
                        <w:pPr>
                          <w:ind w:firstLine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1154;top:16111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pStyle w:val="a4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AF755A" w:rsidRDefault="00AF755A" w:rsidP="00AF755A">
                        <w:pPr>
                          <w:ind w:firstLine="0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Черно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О.О.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8585,14967" to="8586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86" style="position:absolute;left:5218;top:15103;width:3299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Pr="00702949" w:rsidRDefault="00AF755A" w:rsidP="00AF755A">
                      <w:pPr>
                        <w:pStyle w:val="21"/>
                        <w:spacing w:line="276" w:lineRule="auto"/>
                      </w:pPr>
                    </w:p>
                  </w:txbxContent>
                </v:textbox>
              </v:rect>
              <v:line id="Line 62" o:spid="_x0000_s1087" style="position:absolute;visibility:visible;mso-wrap-style:square" from="8591,15247" to="11617,15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88" style="position:absolute;visibility:visible;mso-wrap-style:square" from="8590,15531" to="11616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89" style="position:absolute;visibility:visible;mso-wrap-style:square" from="10304,14967" to="10306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90" style="position:absolute;left:8630;top:14983;width:77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0351;top:14983;width:122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0359;top:15268;width:121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AF755A" w:rsidRDefault="00AF755A" w:rsidP="00AF755A">
                      <w:pPr>
                        <w:pStyle w:val="a4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8872,15253" to="8873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94" style="position:absolute;visibility:visible;mso-wrap-style:square" from="9158,15254" to="9159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95" style="position:absolute;left:8630;top:15645;width:2942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AF755A" w:rsidRPr="00945E2F" w:rsidRDefault="00AF755A" w:rsidP="00AF755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</w:rPr>
                        <w:t>НУК</w:t>
                      </w:r>
                    </w:p>
                    <w:p w:rsidR="00AF755A" w:rsidRPr="00945E2F" w:rsidRDefault="00AF755A" w:rsidP="00AF755A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  <w:sz w:val="24"/>
                        </w:rPr>
                        <w:t>ім. адмірала Макарова</w:t>
                      </w:r>
                    </w:p>
                    <w:p w:rsidR="00AF755A" w:rsidRPr="00945E2F" w:rsidRDefault="00AF755A" w:rsidP="00AF755A">
                      <w:pPr>
                        <w:pStyle w:val="a4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EA89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3267218"/>
    <w:lvl w:ilvl="0">
      <w:start w:val="1"/>
      <w:numFmt w:val="bullet"/>
      <w:pStyle w:val="1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FE"/>
    <w:multiLevelType w:val="singleLevel"/>
    <w:tmpl w:val="4EA4464C"/>
    <w:lvl w:ilvl="0">
      <w:numFmt w:val="bullet"/>
      <w:lvlText w:val="*"/>
      <w:lvlJc w:val="left"/>
    </w:lvl>
  </w:abstractNum>
  <w:abstractNum w:abstractNumId="3" w15:restartNumberingAfterBreak="0">
    <w:nsid w:val="03894033"/>
    <w:multiLevelType w:val="singleLevel"/>
    <w:tmpl w:val="3580F936"/>
    <w:lvl w:ilvl="0">
      <w:start w:val="5"/>
      <w:numFmt w:val="decimal"/>
      <w:lvlText w:val="4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7B01946"/>
    <w:multiLevelType w:val="singleLevel"/>
    <w:tmpl w:val="760E67D4"/>
    <w:lvl w:ilvl="0">
      <w:start w:val="5"/>
      <w:numFmt w:val="decimal"/>
      <w:lvlText w:val="%1.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09AC45A2"/>
    <w:multiLevelType w:val="multilevel"/>
    <w:tmpl w:val="ADD40C32"/>
    <w:lvl w:ilvl="0">
      <w:start w:val="1"/>
      <w:numFmt w:val="decimal"/>
      <w:pStyle w:val="a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11"/>
      <w:suff w:val="space"/>
      <w:lvlText w:val="%1.%2.%3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1"/>
        </w:tabs>
        <w:ind w:left="559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351"/>
        </w:tabs>
        <w:ind w:left="703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7"/>
        </w:tabs>
        <w:ind w:left="847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1"/>
        </w:tabs>
        <w:ind w:left="991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71"/>
        </w:tabs>
        <w:ind w:left="1135" w:hanging="1584"/>
      </w:pPr>
      <w:rPr>
        <w:rFonts w:hint="default"/>
      </w:rPr>
    </w:lvl>
  </w:abstractNum>
  <w:abstractNum w:abstractNumId="6" w15:restartNumberingAfterBreak="0">
    <w:nsid w:val="0E09158C"/>
    <w:multiLevelType w:val="singleLevel"/>
    <w:tmpl w:val="9F061878"/>
    <w:lvl w:ilvl="0">
      <w:start w:val="3"/>
      <w:numFmt w:val="decimal"/>
      <w:lvlText w:val="4.%1"/>
      <w:legacy w:legacy="1" w:legacySpace="0" w:legacyIndent="36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1A59006C"/>
    <w:multiLevelType w:val="hybridMultilevel"/>
    <w:tmpl w:val="B7CA6B18"/>
    <w:lvl w:ilvl="0" w:tplc="19C4C56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6FAFD4A">
      <w:numFmt w:val="none"/>
      <w:lvlText w:val=""/>
      <w:lvlJc w:val="left"/>
      <w:pPr>
        <w:tabs>
          <w:tab w:val="num" w:pos="360"/>
        </w:tabs>
      </w:pPr>
    </w:lvl>
    <w:lvl w:ilvl="2" w:tplc="C02E37AC">
      <w:numFmt w:val="none"/>
      <w:lvlText w:val=""/>
      <w:lvlJc w:val="left"/>
      <w:pPr>
        <w:tabs>
          <w:tab w:val="num" w:pos="360"/>
        </w:tabs>
      </w:pPr>
    </w:lvl>
    <w:lvl w:ilvl="3" w:tplc="15BE639E">
      <w:numFmt w:val="none"/>
      <w:lvlText w:val=""/>
      <w:lvlJc w:val="left"/>
      <w:pPr>
        <w:tabs>
          <w:tab w:val="num" w:pos="360"/>
        </w:tabs>
      </w:pPr>
    </w:lvl>
    <w:lvl w:ilvl="4" w:tplc="23F27266">
      <w:numFmt w:val="none"/>
      <w:lvlText w:val=""/>
      <w:lvlJc w:val="left"/>
      <w:pPr>
        <w:tabs>
          <w:tab w:val="num" w:pos="360"/>
        </w:tabs>
      </w:pPr>
    </w:lvl>
    <w:lvl w:ilvl="5" w:tplc="30E2DC00">
      <w:numFmt w:val="none"/>
      <w:lvlText w:val=""/>
      <w:lvlJc w:val="left"/>
      <w:pPr>
        <w:tabs>
          <w:tab w:val="num" w:pos="360"/>
        </w:tabs>
      </w:pPr>
    </w:lvl>
    <w:lvl w:ilvl="6" w:tplc="6720BF2C">
      <w:numFmt w:val="none"/>
      <w:lvlText w:val=""/>
      <w:lvlJc w:val="left"/>
      <w:pPr>
        <w:tabs>
          <w:tab w:val="num" w:pos="360"/>
        </w:tabs>
      </w:pPr>
    </w:lvl>
    <w:lvl w:ilvl="7" w:tplc="7B143298">
      <w:numFmt w:val="none"/>
      <w:lvlText w:val=""/>
      <w:lvlJc w:val="left"/>
      <w:pPr>
        <w:tabs>
          <w:tab w:val="num" w:pos="360"/>
        </w:tabs>
      </w:pPr>
    </w:lvl>
    <w:lvl w:ilvl="8" w:tplc="79E6D1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2DBA7B87"/>
    <w:multiLevelType w:val="singleLevel"/>
    <w:tmpl w:val="72F47C86"/>
    <w:lvl w:ilvl="0">
      <w:start w:val="1"/>
      <w:numFmt w:val="decimal"/>
      <w:lvlText w:val="9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9FC2EB9"/>
    <w:multiLevelType w:val="hybridMultilevel"/>
    <w:tmpl w:val="331884E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780C6B"/>
    <w:multiLevelType w:val="hybridMultilevel"/>
    <w:tmpl w:val="46DCD35C"/>
    <w:lvl w:ilvl="0" w:tplc="27880636">
      <w:start w:val="1"/>
      <w:numFmt w:val="bullet"/>
      <w:lvlText w:val=""/>
      <w:lvlJc w:val="left"/>
      <w:pPr>
        <w:tabs>
          <w:tab w:val="num" w:pos="387"/>
        </w:tabs>
        <w:ind w:left="3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11" w15:restartNumberingAfterBreak="0">
    <w:nsid w:val="3FE91594"/>
    <w:multiLevelType w:val="hybridMultilevel"/>
    <w:tmpl w:val="09069640"/>
    <w:lvl w:ilvl="0" w:tplc="278806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4010"/>
    <w:multiLevelType w:val="singleLevel"/>
    <w:tmpl w:val="04EAC122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6C460D7"/>
    <w:multiLevelType w:val="singleLevel"/>
    <w:tmpl w:val="B8288D8A"/>
    <w:lvl w:ilvl="0">
      <w:start w:val="1"/>
      <w:numFmt w:val="decimal"/>
      <w:lvlText w:val="8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A3F7553"/>
    <w:multiLevelType w:val="singleLevel"/>
    <w:tmpl w:val="AA16833C"/>
    <w:lvl w:ilvl="0">
      <w:start w:val="3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5FD1176B"/>
    <w:multiLevelType w:val="singleLevel"/>
    <w:tmpl w:val="3812617E"/>
    <w:lvl w:ilvl="0">
      <w:start w:val="1"/>
      <w:numFmt w:val="decimal"/>
      <w:lvlText w:val="7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8962308"/>
    <w:multiLevelType w:val="hybridMultilevel"/>
    <w:tmpl w:val="179C1DF2"/>
    <w:lvl w:ilvl="0" w:tplc="0419000D">
      <w:start w:val="1"/>
      <w:numFmt w:val="bullet"/>
      <w:lvlText w:val="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72B977D6"/>
    <w:multiLevelType w:val="singleLevel"/>
    <w:tmpl w:val="2B48F5E4"/>
    <w:lvl w:ilvl="0">
      <w:start w:val="4"/>
      <w:numFmt w:val="decimal"/>
      <w:lvlText w:val="1.%1."/>
      <w:legacy w:legacy="1" w:legacySpace="0" w:legacyIndent="45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7A1E25DA"/>
    <w:multiLevelType w:val="singleLevel"/>
    <w:tmpl w:val="A1C487C2"/>
    <w:lvl w:ilvl="0">
      <w:start w:val="3"/>
      <w:numFmt w:val="decimal"/>
      <w:lvlText w:val="2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12"/>
  </w:num>
  <w:num w:numId="8">
    <w:abstractNumId w:val="17"/>
  </w:num>
  <w:num w:numId="9">
    <w:abstractNumId w:val="18"/>
  </w:num>
  <w:num w:numId="10">
    <w:abstractNumId w:val="14"/>
  </w:num>
  <w:num w:numId="11">
    <w:abstractNumId w:val="6"/>
  </w:num>
  <w:num w:numId="12">
    <w:abstractNumId w:val="3"/>
  </w:num>
  <w:num w:numId="13">
    <w:abstractNumId w:val="4"/>
  </w:num>
  <w:num w:numId="14">
    <w:abstractNumId w:val="15"/>
  </w:num>
  <w:num w:numId="15">
    <w:abstractNumId w:val="13"/>
  </w:num>
  <w:num w:numId="16">
    <w:abstractNumId w:val="8"/>
  </w:num>
  <w:num w:numId="17">
    <w:abstractNumId w:val="2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357"/>
  <w:doNotHyphenateCaps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E1"/>
    <w:rsid w:val="00006760"/>
    <w:rsid w:val="000111DD"/>
    <w:rsid w:val="00012760"/>
    <w:rsid w:val="00014B26"/>
    <w:rsid w:val="000176FF"/>
    <w:rsid w:val="000213F4"/>
    <w:rsid w:val="00021D35"/>
    <w:rsid w:val="000237DC"/>
    <w:rsid w:val="00024E77"/>
    <w:rsid w:val="00026FAC"/>
    <w:rsid w:val="0003122C"/>
    <w:rsid w:val="000316F1"/>
    <w:rsid w:val="00045D1E"/>
    <w:rsid w:val="000507DD"/>
    <w:rsid w:val="00054C4F"/>
    <w:rsid w:val="000747ED"/>
    <w:rsid w:val="0008095C"/>
    <w:rsid w:val="0008230C"/>
    <w:rsid w:val="000946D7"/>
    <w:rsid w:val="000A4A91"/>
    <w:rsid w:val="000B58AD"/>
    <w:rsid w:val="000C0292"/>
    <w:rsid w:val="000C5791"/>
    <w:rsid w:val="000C7AF1"/>
    <w:rsid w:val="000E1CFC"/>
    <w:rsid w:val="000E2780"/>
    <w:rsid w:val="000E28F9"/>
    <w:rsid w:val="000F186A"/>
    <w:rsid w:val="000F27CB"/>
    <w:rsid w:val="000F2915"/>
    <w:rsid w:val="00102E2C"/>
    <w:rsid w:val="00110D7E"/>
    <w:rsid w:val="0011699F"/>
    <w:rsid w:val="00121645"/>
    <w:rsid w:val="00124E44"/>
    <w:rsid w:val="0014198D"/>
    <w:rsid w:val="00144507"/>
    <w:rsid w:val="00160DEA"/>
    <w:rsid w:val="00161589"/>
    <w:rsid w:val="00171743"/>
    <w:rsid w:val="00171B01"/>
    <w:rsid w:val="00173FD3"/>
    <w:rsid w:val="00174903"/>
    <w:rsid w:val="001825C9"/>
    <w:rsid w:val="001A4AD6"/>
    <w:rsid w:val="001B0889"/>
    <w:rsid w:val="001B0D18"/>
    <w:rsid w:val="001B3F0F"/>
    <w:rsid w:val="001B7BD8"/>
    <w:rsid w:val="001C0885"/>
    <w:rsid w:val="001C1707"/>
    <w:rsid w:val="001D150F"/>
    <w:rsid w:val="001D35C7"/>
    <w:rsid w:val="001D5878"/>
    <w:rsid w:val="001D7627"/>
    <w:rsid w:val="001E7862"/>
    <w:rsid w:val="001F5FB1"/>
    <w:rsid w:val="001F6D59"/>
    <w:rsid w:val="001F706F"/>
    <w:rsid w:val="001F715D"/>
    <w:rsid w:val="0021136E"/>
    <w:rsid w:val="00212833"/>
    <w:rsid w:val="002202DC"/>
    <w:rsid w:val="0022080E"/>
    <w:rsid w:val="00222BC4"/>
    <w:rsid w:val="002231F0"/>
    <w:rsid w:val="0023076E"/>
    <w:rsid w:val="00253D91"/>
    <w:rsid w:val="0026049E"/>
    <w:rsid w:val="00264E1D"/>
    <w:rsid w:val="00265309"/>
    <w:rsid w:val="00275D02"/>
    <w:rsid w:val="002838A8"/>
    <w:rsid w:val="002A1D4A"/>
    <w:rsid w:val="002A63A5"/>
    <w:rsid w:val="002B12D7"/>
    <w:rsid w:val="002B12DE"/>
    <w:rsid w:val="002C0794"/>
    <w:rsid w:val="002D0CD2"/>
    <w:rsid w:val="002D4678"/>
    <w:rsid w:val="002D5678"/>
    <w:rsid w:val="002E229D"/>
    <w:rsid w:val="002E2E7C"/>
    <w:rsid w:val="002E724C"/>
    <w:rsid w:val="002E7F1C"/>
    <w:rsid w:val="002F04A2"/>
    <w:rsid w:val="002F509F"/>
    <w:rsid w:val="00311CFA"/>
    <w:rsid w:val="003127ED"/>
    <w:rsid w:val="003149E3"/>
    <w:rsid w:val="003163BB"/>
    <w:rsid w:val="003174C8"/>
    <w:rsid w:val="00322CA2"/>
    <w:rsid w:val="00324E8C"/>
    <w:rsid w:val="00343AAF"/>
    <w:rsid w:val="003461FA"/>
    <w:rsid w:val="00347FB8"/>
    <w:rsid w:val="003622C8"/>
    <w:rsid w:val="00372F3E"/>
    <w:rsid w:val="003771BE"/>
    <w:rsid w:val="00385A38"/>
    <w:rsid w:val="00395611"/>
    <w:rsid w:val="00396A3A"/>
    <w:rsid w:val="003A3EC2"/>
    <w:rsid w:val="003B1719"/>
    <w:rsid w:val="003B2B39"/>
    <w:rsid w:val="003B6D08"/>
    <w:rsid w:val="003C4939"/>
    <w:rsid w:val="003C4EAD"/>
    <w:rsid w:val="003C5398"/>
    <w:rsid w:val="003C6A1F"/>
    <w:rsid w:val="003C79DA"/>
    <w:rsid w:val="003D1F8A"/>
    <w:rsid w:val="003D5B34"/>
    <w:rsid w:val="003F0AB4"/>
    <w:rsid w:val="003F2D59"/>
    <w:rsid w:val="00410D88"/>
    <w:rsid w:val="0041111D"/>
    <w:rsid w:val="004122DC"/>
    <w:rsid w:val="0041623E"/>
    <w:rsid w:val="004224E3"/>
    <w:rsid w:val="00430CB3"/>
    <w:rsid w:val="004313C3"/>
    <w:rsid w:val="0044141C"/>
    <w:rsid w:val="00443650"/>
    <w:rsid w:val="00451E6C"/>
    <w:rsid w:val="00467F59"/>
    <w:rsid w:val="004756AD"/>
    <w:rsid w:val="00475C8B"/>
    <w:rsid w:val="0048048D"/>
    <w:rsid w:val="00480ADA"/>
    <w:rsid w:val="00490EED"/>
    <w:rsid w:val="004A1188"/>
    <w:rsid w:val="004A31C3"/>
    <w:rsid w:val="004A3821"/>
    <w:rsid w:val="004B109D"/>
    <w:rsid w:val="004C21FC"/>
    <w:rsid w:val="004C4D5D"/>
    <w:rsid w:val="004D18DE"/>
    <w:rsid w:val="004D26D0"/>
    <w:rsid w:val="004F352D"/>
    <w:rsid w:val="00507440"/>
    <w:rsid w:val="0052277C"/>
    <w:rsid w:val="005421BE"/>
    <w:rsid w:val="00543EAD"/>
    <w:rsid w:val="00547F38"/>
    <w:rsid w:val="00562504"/>
    <w:rsid w:val="0057219D"/>
    <w:rsid w:val="00590085"/>
    <w:rsid w:val="00593EDD"/>
    <w:rsid w:val="00597DB7"/>
    <w:rsid w:val="005A7239"/>
    <w:rsid w:val="005B05E5"/>
    <w:rsid w:val="005B27E8"/>
    <w:rsid w:val="005B3F9F"/>
    <w:rsid w:val="005D2588"/>
    <w:rsid w:val="005F4BFC"/>
    <w:rsid w:val="005F5227"/>
    <w:rsid w:val="005F6217"/>
    <w:rsid w:val="0060257F"/>
    <w:rsid w:val="00606A70"/>
    <w:rsid w:val="00607EFB"/>
    <w:rsid w:val="006157BD"/>
    <w:rsid w:val="006229F7"/>
    <w:rsid w:val="00626012"/>
    <w:rsid w:val="006415AF"/>
    <w:rsid w:val="00650A44"/>
    <w:rsid w:val="00650CE2"/>
    <w:rsid w:val="0065153C"/>
    <w:rsid w:val="006518BA"/>
    <w:rsid w:val="00652C46"/>
    <w:rsid w:val="00653842"/>
    <w:rsid w:val="0065562F"/>
    <w:rsid w:val="0066157F"/>
    <w:rsid w:val="0066391A"/>
    <w:rsid w:val="0066535D"/>
    <w:rsid w:val="0067738B"/>
    <w:rsid w:val="00685B91"/>
    <w:rsid w:val="006910A7"/>
    <w:rsid w:val="006920B0"/>
    <w:rsid w:val="00697E0E"/>
    <w:rsid w:val="006B1072"/>
    <w:rsid w:val="006C45AE"/>
    <w:rsid w:val="006D0DDA"/>
    <w:rsid w:val="006E47D3"/>
    <w:rsid w:val="006E689C"/>
    <w:rsid w:val="006F3805"/>
    <w:rsid w:val="006F70AA"/>
    <w:rsid w:val="007025D9"/>
    <w:rsid w:val="00702949"/>
    <w:rsid w:val="007068D3"/>
    <w:rsid w:val="00712F42"/>
    <w:rsid w:val="00717814"/>
    <w:rsid w:val="00720453"/>
    <w:rsid w:val="00720AAD"/>
    <w:rsid w:val="007210DE"/>
    <w:rsid w:val="0072767E"/>
    <w:rsid w:val="00730D60"/>
    <w:rsid w:val="00733770"/>
    <w:rsid w:val="007374A2"/>
    <w:rsid w:val="00740878"/>
    <w:rsid w:val="00765C04"/>
    <w:rsid w:val="007660EB"/>
    <w:rsid w:val="00772238"/>
    <w:rsid w:val="00775863"/>
    <w:rsid w:val="0077751C"/>
    <w:rsid w:val="00781BA9"/>
    <w:rsid w:val="00781E88"/>
    <w:rsid w:val="00786D13"/>
    <w:rsid w:val="00792FB4"/>
    <w:rsid w:val="00793CCD"/>
    <w:rsid w:val="007970EA"/>
    <w:rsid w:val="0079737B"/>
    <w:rsid w:val="007A42C9"/>
    <w:rsid w:val="007A68FB"/>
    <w:rsid w:val="007B08C3"/>
    <w:rsid w:val="007B4216"/>
    <w:rsid w:val="007C17E1"/>
    <w:rsid w:val="007D4406"/>
    <w:rsid w:val="007D57E8"/>
    <w:rsid w:val="007F106E"/>
    <w:rsid w:val="007F54EC"/>
    <w:rsid w:val="00800676"/>
    <w:rsid w:val="008015A2"/>
    <w:rsid w:val="00817AA1"/>
    <w:rsid w:val="00821428"/>
    <w:rsid w:val="00821E1C"/>
    <w:rsid w:val="0082438A"/>
    <w:rsid w:val="00834A94"/>
    <w:rsid w:val="008424BB"/>
    <w:rsid w:val="008448DD"/>
    <w:rsid w:val="008532DB"/>
    <w:rsid w:val="0086699F"/>
    <w:rsid w:val="008703FF"/>
    <w:rsid w:val="00870D29"/>
    <w:rsid w:val="008713FF"/>
    <w:rsid w:val="00872A93"/>
    <w:rsid w:val="00873086"/>
    <w:rsid w:val="008919D8"/>
    <w:rsid w:val="00892AB9"/>
    <w:rsid w:val="008A08A2"/>
    <w:rsid w:val="008A12A2"/>
    <w:rsid w:val="008B542E"/>
    <w:rsid w:val="008B7453"/>
    <w:rsid w:val="008C0AE1"/>
    <w:rsid w:val="008C15C8"/>
    <w:rsid w:val="008C72A1"/>
    <w:rsid w:val="008D045D"/>
    <w:rsid w:val="008D29DD"/>
    <w:rsid w:val="008D31AE"/>
    <w:rsid w:val="008D3DA4"/>
    <w:rsid w:val="008E78E4"/>
    <w:rsid w:val="0090074D"/>
    <w:rsid w:val="00911937"/>
    <w:rsid w:val="00914710"/>
    <w:rsid w:val="00920168"/>
    <w:rsid w:val="0092117D"/>
    <w:rsid w:val="00927710"/>
    <w:rsid w:val="00931D16"/>
    <w:rsid w:val="00932FE3"/>
    <w:rsid w:val="00933ED7"/>
    <w:rsid w:val="00934049"/>
    <w:rsid w:val="00934E00"/>
    <w:rsid w:val="0093656D"/>
    <w:rsid w:val="00937699"/>
    <w:rsid w:val="0094178F"/>
    <w:rsid w:val="00945E2F"/>
    <w:rsid w:val="00947FD7"/>
    <w:rsid w:val="009643DD"/>
    <w:rsid w:val="00971DF2"/>
    <w:rsid w:val="009746A7"/>
    <w:rsid w:val="00982EC0"/>
    <w:rsid w:val="00984F1E"/>
    <w:rsid w:val="009909B3"/>
    <w:rsid w:val="00995830"/>
    <w:rsid w:val="00996576"/>
    <w:rsid w:val="00996ECC"/>
    <w:rsid w:val="0099789A"/>
    <w:rsid w:val="009A1FC7"/>
    <w:rsid w:val="009A29C2"/>
    <w:rsid w:val="009B7843"/>
    <w:rsid w:val="009C2217"/>
    <w:rsid w:val="009C5847"/>
    <w:rsid w:val="009D15E8"/>
    <w:rsid w:val="009D1B4F"/>
    <w:rsid w:val="009D5E57"/>
    <w:rsid w:val="009E1F0D"/>
    <w:rsid w:val="009E4C69"/>
    <w:rsid w:val="009E6B78"/>
    <w:rsid w:val="009F0DAD"/>
    <w:rsid w:val="009F74B2"/>
    <w:rsid w:val="00A036CB"/>
    <w:rsid w:val="00A03DBE"/>
    <w:rsid w:val="00A1038F"/>
    <w:rsid w:val="00A204A4"/>
    <w:rsid w:val="00A25429"/>
    <w:rsid w:val="00A45810"/>
    <w:rsid w:val="00A47677"/>
    <w:rsid w:val="00A47EE9"/>
    <w:rsid w:val="00A5646C"/>
    <w:rsid w:val="00A82009"/>
    <w:rsid w:val="00A935CC"/>
    <w:rsid w:val="00A97C58"/>
    <w:rsid w:val="00AB101C"/>
    <w:rsid w:val="00AB2FDF"/>
    <w:rsid w:val="00AD7750"/>
    <w:rsid w:val="00AE15B8"/>
    <w:rsid w:val="00AE6CC5"/>
    <w:rsid w:val="00AE720F"/>
    <w:rsid w:val="00AE7DF1"/>
    <w:rsid w:val="00AF755A"/>
    <w:rsid w:val="00AF7F52"/>
    <w:rsid w:val="00B0142D"/>
    <w:rsid w:val="00B01E9F"/>
    <w:rsid w:val="00B02AD7"/>
    <w:rsid w:val="00B02F70"/>
    <w:rsid w:val="00B05A9A"/>
    <w:rsid w:val="00B07015"/>
    <w:rsid w:val="00B07044"/>
    <w:rsid w:val="00B12EFB"/>
    <w:rsid w:val="00B140D3"/>
    <w:rsid w:val="00B1571A"/>
    <w:rsid w:val="00B22CFC"/>
    <w:rsid w:val="00B23929"/>
    <w:rsid w:val="00B26875"/>
    <w:rsid w:val="00B324DD"/>
    <w:rsid w:val="00B3373F"/>
    <w:rsid w:val="00B34F9B"/>
    <w:rsid w:val="00B44CC4"/>
    <w:rsid w:val="00B46E2B"/>
    <w:rsid w:val="00B502F8"/>
    <w:rsid w:val="00B5078B"/>
    <w:rsid w:val="00B62E81"/>
    <w:rsid w:val="00B64B51"/>
    <w:rsid w:val="00B72D15"/>
    <w:rsid w:val="00B77CE5"/>
    <w:rsid w:val="00B80F03"/>
    <w:rsid w:val="00B83E8A"/>
    <w:rsid w:val="00B859C0"/>
    <w:rsid w:val="00B8708A"/>
    <w:rsid w:val="00B95597"/>
    <w:rsid w:val="00BC0046"/>
    <w:rsid w:val="00BC115F"/>
    <w:rsid w:val="00BC512B"/>
    <w:rsid w:val="00BC6273"/>
    <w:rsid w:val="00BD26F4"/>
    <w:rsid w:val="00BD5B9D"/>
    <w:rsid w:val="00BE340B"/>
    <w:rsid w:val="00BE4D89"/>
    <w:rsid w:val="00BF3F56"/>
    <w:rsid w:val="00C022A2"/>
    <w:rsid w:val="00C04FF5"/>
    <w:rsid w:val="00C077D9"/>
    <w:rsid w:val="00C11602"/>
    <w:rsid w:val="00C13140"/>
    <w:rsid w:val="00C169C7"/>
    <w:rsid w:val="00C2083B"/>
    <w:rsid w:val="00C3217D"/>
    <w:rsid w:val="00C33540"/>
    <w:rsid w:val="00C34E4B"/>
    <w:rsid w:val="00C52C57"/>
    <w:rsid w:val="00C53E03"/>
    <w:rsid w:val="00C55955"/>
    <w:rsid w:val="00C57A6F"/>
    <w:rsid w:val="00C634CE"/>
    <w:rsid w:val="00C6454C"/>
    <w:rsid w:val="00C67021"/>
    <w:rsid w:val="00C766A9"/>
    <w:rsid w:val="00C8300E"/>
    <w:rsid w:val="00C84E2E"/>
    <w:rsid w:val="00C86757"/>
    <w:rsid w:val="00C87D25"/>
    <w:rsid w:val="00C924E9"/>
    <w:rsid w:val="00CA7650"/>
    <w:rsid w:val="00CB6868"/>
    <w:rsid w:val="00CC131C"/>
    <w:rsid w:val="00CC52AC"/>
    <w:rsid w:val="00CD4BC2"/>
    <w:rsid w:val="00CE4C65"/>
    <w:rsid w:val="00CE6A65"/>
    <w:rsid w:val="00CE72A3"/>
    <w:rsid w:val="00CF40C6"/>
    <w:rsid w:val="00CF7867"/>
    <w:rsid w:val="00CF7EA8"/>
    <w:rsid w:val="00D00431"/>
    <w:rsid w:val="00D05BE1"/>
    <w:rsid w:val="00D11BB7"/>
    <w:rsid w:val="00D17671"/>
    <w:rsid w:val="00D21269"/>
    <w:rsid w:val="00D2216B"/>
    <w:rsid w:val="00D249AD"/>
    <w:rsid w:val="00D25C65"/>
    <w:rsid w:val="00D27D88"/>
    <w:rsid w:val="00D41472"/>
    <w:rsid w:val="00D43488"/>
    <w:rsid w:val="00D43A2D"/>
    <w:rsid w:val="00D54ACA"/>
    <w:rsid w:val="00D613EA"/>
    <w:rsid w:val="00D71933"/>
    <w:rsid w:val="00D72664"/>
    <w:rsid w:val="00D80585"/>
    <w:rsid w:val="00D9340E"/>
    <w:rsid w:val="00D958BF"/>
    <w:rsid w:val="00D97668"/>
    <w:rsid w:val="00D9799D"/>
    <w:rsid w:val="00DA6A9F"/>
    <w:rsid w:val="00DB60C5"/>
    <w:rsid w:val="00DC1B47"/>
    <w:rsid w:val="00DC4440"/>
    <w:rsid w:val="00DC4722"/>
    <w:rsid w:val="00DC4783"/>
    <w:rsid w:val="00DC4A00"/>
    <w:rsid w:val="00DC76E2"/>
    <w:rsid w:val="00DD2D73"/>
    <w:rsid w:val="00DE0247"/>
    <w:rsid w:val="00DE1303"/>
    <w:rsid w:val="00DE306F"/>
    <w:rsid w:val="00DF422B"/>
    <w:rsid w:val="00DF636E"/>
    <w:rsid w:val="00E00238"/>
    <w:rsid w:val="00E04CC5"/>
    <w:rsid w:val="00E04F40"/>
    <w:rsid w:val="00E079BE"/>
    <w:rsid w:val="00E1078F"/>
    <w:rsid w:val="00E10BF1"/>
    <w:rsid w:val="00E157C1"/>
    <w:rsid w:val="00E166E1"/>
    <w:rsid w:val="00E1677D"/>
    <w:rsid w:val="00E2092A"/>
    <w:rsid w:val="00E22884"/>
    <w:rsid w:val="00E26D62"/>
    <w:rsid w:val="00E271B0"/>
    <w:rsid w:val="00E32D00"/>
    <w:rsid w:val="00E40FFB"/>
    <w:rsid w:val="00E4120D"/>
    <w:rsid w:val="00E43721"/>
    <w:rsid w:val="00E508F6"/>
    <w:rsid w:val="00E54C4B"/>
    <w:rsid w:val="00E55B21"/>
    <w:rsid w:val="00E661DC"/>
    <w:rsid w:val="00E738DB"/>
    <w:rsid w:val="00E84C9B"/>
    <w:rsid w:val="00E86C86"/>
    <w:rsid w:val="00E94F0F"/>
    <w:rsid w:val="00EA06D6"/>
    <w:rsid w:val="00EA136D"/>
    <w:rsid w:val="00EA7B6F"/>
    <w:rsid w:val="00EB6FCE"/>
    <w:rsid w:val="00EC276A"/>
    <w:rsid w:val="00EC294F"/>
    <w:rsid w:val="00EC3B94"/>
    <w:rsid w:val="00EC7313"/>
    <w:rsid w:val="00ED6F0C"/>
    <w:rsid w:val="00EE4263"/>
    <w:rsid w:val="00EE53FF"/>
    <w:rsid w:val="00EF6BC9"/>
    <w:rsid w:val="00F01FE7"/>
    <w:rsid w:val="00F0312E"/>
    <w:rsid w:val="00F04C8C"/>
    <w:rsid w:val="00F12A1C"/>
    <w:rsid w:val="00F1619A"/>
    <w:rsid w:val="00F260AC"/>
    <w:rsid w:val="00F26A41"/>
    <w:rsid w:val="00F26DFC"/>
    <w:rsid w:val="00F303F2"/>
    <w:rsid w:val="00F454B7"/>
    <w:rsid w:val="00F57E0A"/>
    <w:rsid w:val="00F6050B"/>
    <w:rsid w:val="00F62B53"/>
    <w:rsid w:val="00F63AA0"/>
    <w:rsid w:val="00F643A8"/>
    <w:rsid w:val="00F65DD9"/>
    <w:rsid w:val="00F768EA"/>
    <w:rsid w:val="00F8144A"/>
    <w:rsid w:val="00F913EE"/>
    <w:rsid w:val="00F92262"/>
    <w:rsid w:val="00FB7DB8"/>
    <w:rsid w:val="00FC13CF"/>
    <w:rsid w:val="00FC3801"/>
    <w:rsid w:val="00FE15E6"/>
    <w:rsid w:val="00F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65CFA1"/>
  <w15:chartTrackingRefBased/>
  <w15:docId w15:val="{40750992-D4BA-4842-9D9C-8E254E4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0142D"/>
    <w:pPr>
      <w:spacing w:line="360" w:lineRule="auto"/>
      <w:ind w:firstLine="737"/>
      <w:jc w:val="both"/>
    </w:pPr>
    <w:rPr>
      <w:sz w:val="28"/>
      <w:szCs w:val="24"/>
      <w:lang w:val="uk-UA"/>
    </w:rPr>
  </w:style>
  <w:style w:type="paragraph" w:styleId="12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0"/>
    <w:next w:val="a0"/>
    <w:qFormat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styleId="a5">
    <w:name w:val="footer"/>
    <w:basedOn w:val="a0"/>
    <w:semiHidden/>
    <w:pPr>
      <w:tabs>
        <w:tab w:val="center" w:pos="4677"/>
        <w:tab w:val="right" w:pos="9355"/>
      </w:tabs>
    </w:pPr>
  </w:style>
  <w:style w:type="paragraph" w:styleId="a6">
    <w:name w:val="header"/>
    <w:basedOn w:val="a0"/>
    <w:semiHidden/>
    <w:pPr>
      <w:tabs>
        <w:tab w:val="center" w:pos="4677"/>
        <w:tab w:val="right" w:pos="9355"/>
      </w:tabs>
    </w:pPr>
  </w:style>
  <w:style w:type="paragraph" w:customStyle="1" w:styleId="a">
    <w:name w:val="Заголовок ГЛАВЫ"/>
    <w:pPr>
      <w:keepNext/>
      <w:keepLines/>
      <w:pageBreakBefore/>
      <w:numPr>
        <w:numId w:val="3"/>
      </w:numPr>
      <w:suppressAutoHyphens/>
      <w:spacing w:after="480"/>
      <w:jc w:val="center"/>
      <w:outlineLvl w:val="0"/>
    </w:pPr>
    <w:rPr>
      <w:b/>
      <w:caps/>
      <w:sz w:val="28"/>
    </w:rPr>
  </w:style>
  <w:style w:type="paragraph" w:customStyle="1" w:styleId="10">
    <w:name w:val="Заголовок Х.1"/>
    <w:basedOn w:val="2"/>
    <w:pPr>
      <w:keepLines/>
      <w:numPr>
        <w:ilvl w:val="1"/>
        <w:numId w:val="3"/>
      </w:numPr>
      <w:tabs>
        <w:tab w:val="num" w:pos="360"/>
      </w:tabs>
      <w:suppressAutoHyphens/>
      <w:spacing w:before="480" w:after="480"/>
      <w:ind w:right="1134"/>
      <w:jc w:val="center"/>
    </w:pPr>
    <w:rPr>
      <w:rFonts w:ascii="Times New Roman" w:hAnsi="Times New Roman"/>
      <w:i w:val="0"/>
    </w:rPr>
  </w:style>
  <w:style w:type="paragraph" w:customStyle="1" w:styleId="11">
    <w:name w:val="Заголовок Х.Х.1"/>
    <w:basedOn w:val="10"/>
    <w:pPr>
      <w:numPr>
        <w:ilvl w:val="2"/>
      </w:numPr>
      <w:tabs>
        <w:tab w:val="num" w:pos="360"/>
      </w:tabs>
      <w:ind w:right="1418"/>
      <w:jc w:val="both"/>
      <w:outlineLvl w:val="2"/>
    </w:pPr>
    <w:rPr>
      <w:b w:val="0"/>
    </w:rPr>
  </w:style>
  <w:style w:type="paragraph" w:customStyle="1" w:styleId="1">
    <w:name w:val="Список МАРКЕР (1уровень)"/>
    <w:basedOn w:val="a0"/>
    <w:pPr>
      <w:numPr>
        <w:numId w:val="2"/>
      </w:numPr>
      <w:tabs>
        <w:tab w:val="clear" w:pos="1211"/>
        <w:tab w:val="num" w:pos="360"/>
      </w:tabs>
      <w:ind w:left="1208" w:hanging="357"/>
    </w:pPr>
    <w:rPr>
      <w:lang w:val="ru-RU"/>
    </w:rPr>
  </w:style>
  <w:style w:type="character" w:customStyle="1" w:styleId="a7">
    <w:name w:val="Раздел в тексте"/>
    <w:rPr>
      <w:b/>
      <w:dstrike w:val="0"/>
      <w:vertAlign w:val="baseline"/>
    </w:rPr>
  </w:style>
  <w:style w:type="paragraph" w:customStyle="1" w:styleId="a8">
    <w:name w:val="ГДЕ...."/>
    <w:basedOn w:val="a0"/>
    <w:pPr>
      <w:keepNext/>
      <w:keepLines/>
      <w:ind w:left="1474" w:hanging="737"/>
      <w:jc w:val="left"/>
    </w:pPr>
    <w:rPr>
      <w:lang w:val="ru-RU"/>
    </w:rPr>
  </w:style>
  <w:style w:type="paragraph" w:customStyle="1" w:styleId="a9">
    <w:name w:val="Свои замечания (Абзац)"/>
    <w:basedOn w:val="a0"/>
    <w:pPr>
      <w:shd w:val="clear" w:color="auto" w:fill="FFFFCC"/>
    </w:pPr>
    <w:rPr>
      <w:rFonts w:ascii="Arial" w:hAnsi="Arial"/>
      <w:lang w:val="ru-RU"/>
    </w:rPr>
  </w:style>
  <w:style w:type="character" w:customStyle="1" w:styleId="aa">
    <w:name w:val="Свои замечания (Символ)"/>
    <w:rPr>
      <w:rFonts w:ascii="Arial" w:hAnsi="Arial"/>
      <w:dstrike w:val="0"/>
      <w:kern w:val="0"/>
      <w:sz w:val="28"/>
      <w:bdr w:val="none" w:sz="0" w:space="0" w:color="auto"/>
      <w:shd w:val="clear" w:color="auto" w:fill="FFFFCC"/>
      <w:vertAlign w:val="baseline"/>
      <w:lang w:val="ru-RU"/>
    </w:rPr>
  </w:style>
  <w:style w:type="character" w:styleId="ab">
    <w:name w:val="page number"/>
    <w:basedOn w:val="a1"/>
    <w:semiHidden/>
  </w:style>
  <w:style w:type="paragraph" w:styleId="ac">
    <w:name w:val="Body Text Indent"/>
    <w:basedOn w:val="a0"/>
    <w:link w:val="ad"/>
    <w:semiHidden/>
    <w:rPr>
      <w:lang w:eastAsia="x-none"/>
    </w:rPr>
  </w:style>
  <w:style w:type="paragraph" w:customStyle="1" w:styleId="ae">
    <w:name w:val="Название таблицы"/>
    <w:basedOn w:val="a0"/>
    <w:pPr>
      <w:keepNext/>
      <w:jc w:val="right"/>
    </w:pPr>
  </w:style>
  <w:style w:type="paragraph" w:customStyle="1" w:styleId="af">
    <w:name w:val="Надпись в таблице"/>
    <w:basedOn w:val="a0"/>
    <w:pPr>
      <w:spacing w:line="240" w:lineRule="auto"/>
      <w:ind w:firstLine="0"/>
      <w:jc w:val="left"/>
    </w:pPr>
    <w:rPr>
      <w:sz w:val="24"/>
    </w:rPr>
  </w:style>
  <w:style w:type="paragraph" w:customStyle="1" w:styleId="13">
    <w:name w:val="Название1"/>
    <w:basedOn w:val="a0"/>
    <w:qFormat/>
    <w:pPr>
      <w:ind w:firstLine="0"/>
      <w:jc w:val="center"/>
    </w:pPr>
    <w:rPr>
      <w:b/>
      <w:szCs w:val="20"/>
      <w:lang w:val="ru-RU"/>
    </w:rPr>
  </w:style>
  <w:style w:type="paragraph" w:styleId="20">
    <w:name w:val="Body Text Indent 2"/>
    <w:basedOn w:val="a0"/>
    <w:semiHidden/>
    <w:pPr>
      <w:jc w:val="center"/>
    </w:pPr>
    <w:rPr>
      <w:bCs/>
      <w:caps/>
      <w:sz w:val="16"/>
    </w:rPr>
  </w:style>
  <w:style w:type="paragraph" w:styleId="21">
    <w:name w:val="Body Text 2"/>
    <w:basedOn w:val="a0"/>
    <w:link w:val="22"/>
    <w:semiHidden/>
    <w:pPr>
      <w:ind w:firstLine="0"/>
      <w:jc w:val="center"/>
    </w:pPr>
    <w:rPr>
      <w:sz w:val="24"/>
    </w:rPr>
  </w:style>
  <w:style w:type="paragraph" w:styleId="30">
    <w:name w:val="Body Text Indent 3"/>
    <w:basedOn w:val="a0"/>
    <w:semiHidden/>
    <w:pPr>
      <w:spacing w:line="460" w:lineRule="exact"/>
      <w:ind w:firstLine="724"/>
    </w:pPr>
    <w:rPr>
      <w:szCs w:val="28"/>
    </w:rPr>
  </w:style>
  <w:style w:type="paragraph" w:styleId="af0">
    <w:name w:val="Body Text"/>
    <w:basedOn w:val="a0"/>
    <w:semiHidden/>
    <w:pPr>
      <w:spacing w:after="120"/>
      <w:ind w:firstLine="0"/>
      <w:jc w:val="center"/>
    </w:pPr>
    <w:rPr>
      <w:szCs w:val="28"/>
    </w:rPr>
  </w:style>
  <w:style w:type="character" w:customStyle="1" w:styleId="FontStyle11">
    <w:name w:val="Font Style11"/>
    <w:rPr>
      <w:rFonts w:ascii="Times New Roman" w:hAnsi="Times New Roman" w:cs="Times New Roman"/>
      <w:sz w:val="28"/>
      <w:szCs w:val="28"/>
    </w:rPr>
  </w:style>
  <w:style w:type="character" w:customStyle="1" w:styleId="ad">
    <w:name w:val="Основной текст с отступом Знак"/>
    <w:link w:val="ac"/>
    <w:semiHidden/>
    <w:rsid w:val="00D2216B"/>
    <w:rPr>
      <w:sz w:val="28"/>
      <w:szCs w:val="24"/>
      <w:lang w:val="uk-UA"/>
    </w:rPr>
  </w:style>
  <w:style w:type="paragraph" w:styleId="af1">
    <w:name w:val="Balloon Text"/>
    <w:basedOn w:val="a0"/>
    <w:link w:val="af2"/>
    <w:uiPriority w:val="99"/>
    <w:semiHidden/>
    <w:unhideWhenUsed/>
    <w:rsid w:val="00E1677D"/>
    <w:pPr>
      <w:spacing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f2">
    <w:name w:val="Текст выноски Знак"/>
    <w:link w:val="af1"/>
    <w:uiPriority w:val="99"/>
    <w:semiHidden/>
    <w:rsid w:val="00E1677D"/>
    <w:rPr>
      <w:rFonts w:ascii="Tahoma" w:hAnsi="Tahoma" w:cs="Tahoma"/>
      <w:sz w:val="16"/>
      <w:szCs w:val="16"/>
      <w:lang w:val="uk-UA"/>
    </w:rPr>
  </w:style>
  <w:style w:type="table" w:styleId="af3">
    <w:name w:val="Table Grid"/>
    <w:basedOn w:val="a2"/>
    <w:uiPriority w:val="59"/>
    <w:rsid w:val="00C53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1"/>
    <w:uiPriority w:val="99"/>
    <w:semiHidden/>
    <w:rsid w:val="00C87D25"/>
    <w:rPr>
      <w:color w:val="808080"/>
    </w:rPr>
  </w:style>
  <w:style w:type="paragraph" w:styleId="af5">
    <w:name w:val="Title"/>
    <w:basedOn w:val="a0"/>
    <w:link w:val="af6"/>
    <w:qFormat/>
    <w:rsid w:val="00607EFB"/>
    <w:pPr>
      <w:ind w:firstLine="0"/>
      <w:jc w:val="center"/>
    </w:pPr>
    <w:rPr>
      <w:b/>
      <w:szCs w:val="20"/>
      <w:lang w:val="ru-RU"/>
    </w:rPr>
  </w:style>
  <w:style w:type="character" w:customStyle="1" w:styleId="af6">
    <w:name w:val="Заголовок Знак"/>
    <w:basedOn w:val="a1"/>
    <w:link w:val="af5"/>
    <w:rsid w:val="00607EFB"/>
    <w:rPr>
      <w:b/>
      <w:sz w:val="28"/>
    </w:rPr>
  </w:style>
  <w:style w:type="paragraph" w:customStyle="1" w:styleId="Style2">
    <w:name w:val="Style2"/>
    <w:basedOn w:val="a0"/>
    <w:rsid w:val="00607EFB"/>
    <w:pPr>
      <w:autoSpaceDE w:val="0"/>
      <w:autoSpaceDN w:val="0"/>
      <w:adjustRightInd w:val="0"/>
      <w:spacing w:line="460" w:lineRule="exact"/>
      <w:ind w:firstLine="0"/>
      <w:jc w:val="center"/>
    </w:pPr>
    <w:rPr>
      <w:sz w:val="24"/>
    </w:rPr>
  </w:style>
  <w:style w:type="paragraph" w:customStyle="1" w:styleId="Style3">
    <w:name w:val="Style3"/>
    <w:basedOn w:val="a0"/>
    <w:rsid w:val="00607EFB"/>
    <w:pPr>
      <w:widowControl w:val="0"/>
      <w:autoSpaceDE w:val="0"/>
      <w:autoSpaceDN w:val="0"/>
      <w:adjustRightInd w:val="0"/>
      <w:spacing w:line="480" w:lineRule="exact"/>
      <w:ind w:firstLine="720"/>
    </w:pPr>
    <w:rPr>
      <w:sz w:val="24"/>
      <w:lang w:val="ru-RU"/>
    </w:rPr>
  </w:style>
  <w:style w:type="character" w:customStyle="1" w:styleId="FontStyle12">
    <w:name w:val="Font Style12"/>
    <w:rsid w:val="00607EFB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a0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5">
    <w:name w:val="Style5"/>
    <w:basedOn w:val="a0"/>
    <w:rsid w:val="00607EFB"/>
    <w:pPr>
      <w:widowControl w:val="0"/>
      <w:autoSpaceDE w:val="0"/>
      <w:autoSpaceDN w:val="0"/>
      <w:adjustRightInd w:val="0"/>
      <w:spacing w:line="484" w:lineRule="exact"/>
      <w:ind w:firstLine="0"/>
      <w:jc w:val="left"/>
    </w:pPr>
    <w:rPr>
      <w:sz w:val="24"/>
      <w:lang w:val="ru-RU"/>
    </w:rPr>
  </w:style>
  <w:style w:type="paragraph" w:customStyle="1" w:styleId="Style9">
    <w:name w:val="Style9"/>
    <w:basedOn w:val="a0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character" w:customStyle="1" w:styleId="FontStyle25">
    <w:name w:val="Font Style25"/>
    <w:rsid w:val="00607EFB"/>
    <w:rPr>
      <w:rFonts w:ascii="Times New Roman" w:hAnsi="Times New Roman" w:cs="Times New Roman"/>
      <w:sz w:val="28"/>
      <w:szCs w:val="28"/>
    </w:rPr>
  </w:style>
  <w:style w:type="character" w:customStyle="1" w:styleId="FontStyle13">
    <w:name w:val="Font Style13"/>
    <w:rsid w:val="00607EFB"/>
    <w:rPr>
      <w:rFonts w:ascii="Times New Roman" w:hAnsi="Times New Roman" w:cs="Times New Roman"/>
      <w:b/>
      <w:bCs/>
      <w:sz w:val="28"/>
      <w:szCs w:val="28"/>
    </w:rPr>
  </w:style>
  <w:style w:type="paragraph" w:customStyle="1" w:styleId="Style4">
    <w:name w:val="Style4"/>
    <w:basedOn w:val="a0"/>
    <w:rsid w:val="00607EFB"/>
    <w:pPr>
      <w:widowControl w:val="0"/>
      <w:autoSpaceDE w:val="0"/>
      <w:autoSpaceDN w:val="0"/>
      <w:adjustRightInd w:val="0"/>
      <w:spacing w:line="480" w:lineRule="exact"/>
      <w:ind w:firstLine="0"/>
    </w:pPr>
    <w:rPr>
      <w:sz w:val="24"/>
      <w:lang w:val="ru-RU"/>
    </w:rPr>
  </w:style>
  <w:style w:type="character" w:customStyle="1" w:styleId="FontStyle15">
    <w:name w:val="Font Style15"/>
    <w:rsid w:val="00607EFB"/>
    <w:rPr>
      <w:rFonts w:ascii="Franklin Gothic Medium" w:hAnsi="Franklin Gothic Medium" w:cs="Franklin Gothic Medium"/>
      <w:sz w:val="26"/>
      <w:szCs w:val="26"/>
    </w:rPr>
  </w:style>
  <w:style w:type="paragraph" w:customStyle="1" w:styleId="Style8">
    <w:name w:val="Style8"/>
    <w:basedOn w:val="a0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7">
    <w:name w:val="Style7"/>
    <w:basedOn w:val="a0"/>
    <w:rsid w:val="00607EFB"/>
    <w:pPr>
      <w:widowControl w:val="0"/>
      <w:autoSpaceDE w:val="0"/>
      <w:autoSpaceDN w:val="0"/>
      <w:adjustRightInd w:val="0"/>
      <w:spacing w:line="482" w:lineRule="exact"/>
      <w:ind w:firstLine="710"/>
    </w:pPr>
    <w:rPr>
      <w:sz w:val="24"/>
      <w:lang w:val="ru-RU"/>
    </w:rPr>
  </w:style>
  <w:style w:type="character" w:customStyle="1" w:styleId="FontStyle14">
    <w:name w:val="Font Style14"/>
    <w:rsid w:val="00607EFB"/>
    <w:rPr>
      <w:rFonts w:ascii="Times New Roman" w:hAnsi="Times New Roman" w:cs="Times New Roman"/>
      <w:spacing w:val="-20"/>
      <w:sz w:val="32"/>
      <w:szCs w:val="32"/>
    </w:rPr>
  </w:style>
  <w:style w:type="paragraph" w:styleId="af7">
    <w:name w:val="List Paragraph"/>
    <w:basedOn w:val="a0"/>
    <w:uiPriority w:val="34"/>
    <w:qFormat/>
    <w:rsid w:val="003B6D08"/>
    <w:pPr>
      <w:ind w:left="720"/>
      <w:contextualSpacing/>
    </w:pPr>
  </w:style>
  <w:style w:type="character" w:customStyle="1" w:styleId="22">
    <w:name w:val="Основной текст 2 Знак"/>
    <w:basedOn w:val="a1"/>
    <w:link w:val="21"/>
    <w:semiHidden/>
    <w:rsid w:val="00AF755A"/>
    <w:rPr>
      <w:sz w:val="24"/>
      <w:szCs w:val="24"/>
      <w:lang w:val="uk-UA"/>
    </w:rPr>
  </w:style>
  <w:style w:type="paragraph" w:styleId="af8">
    <w:name w:val="TOC Heading"/>
    <w:basedOn w:val="12"/>
    <w:next w:val="a0"/>
    <w:uiPriority w:val="39"/>
    <w:unhideWhenUsed/>
    <w:qFormat/>
    <w:rsid w:val="00E00238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E00238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14">
    <w:name w:val="toc 1"/>
    <w:basedOn w:val="a0"/>
    <w:next w:val="a0"/>
    <w:autoRedefine/>
    <w:uiPriority w:val="39"/>
    <w:unhideWhenUsed/>
    <w:rsid w:val="00E00238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0"/>
    <w:next w:val="a0"/>
    <w:autoRedefine/>
    <w:uiPriority w:val="39"/>
    <w:unhideWhenUsed/>
    <w:rsid w:val="00E00238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af9">
    <w:name w:val="endnote text"/>
    <w:basedOn w:val="a0"/>
    <w:link w:val="afa"/>
    <w:uiPriority w:val="99"/>
    <w:semiHidden/>
    <w:unhideWhenUsed/>
    <w:rsid w:val="00650CE2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650CE2"/>
    <w:rPr>
      <w:lang w:val="uk-UA"/>
    </w:rPr>
  </w:style>
  <w:style w:type="character" w:styleId="afb">
    <w:name w:val="endnote reference"/>
    <w:basedOn w:val="a1"/>
    <w:uiPriority w:val="99"/>
    <w:semiHidden/>
    <w:unhideWhenUsed/>
    <w:rsid w:val="00650CE2"/>
    <w:rPr>
      <w:vertAlign w:val="superscript"/>
    </w:rPr>
  </w:style>
  <w:style w:type="character" w:styleId="afc">
    <w:name w:val="Hyperlink"/>
    <w:basedOn w:val="a1"/>
    <w:uiPriority w:val="99"/>
    <w:unhideWhenUsed/>
    <w:rsid w:val="00650CE2"/>
    <w:rPr>
      <w:color w:val="0563C1" w:themeColor="hyperlink"/>
      <w:u w:val="single"/>
    </w:rPr>
  </w:style>
  <w:style w:type="paragraph" w:customStyle="1" w:styleId="Default">
    <w:name w:val="Default"/>
    <w:rsid w:val="001F706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5%25D-1%80%D0%B0%D0%BD%D0%BD%D0%B0%D1%8F_%D1%81%D0%B8%D1%81%D1%82%D0%B5%D0%BC%D0%B0" TargetMode="External"/><Relationship Id="rId13" Type="http://schemas.openxmlformats.org/officeDocument/2006/relationships/hyperlink" Target="https://ru.wikipedia.org/wiki/%D0%A2%D0%B8%D0%BF%D1%8B_-%D0%25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ngineering-solutions.ru/ultrasound/piezomaterials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comp.ru/shop/ky02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arduino.ua/prod298-modyl-datchika-dima-mq-2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kosmodrom.com.ua/prodlist.php?name=-sim900" TargetMode="External"/><Relationship Id="rId14" Type="http://schemas.openxmlformats.org/officeDocument/2006/relationships/hyperlink" Target="http://codius.ru/articles/GSM_%D0%BC%D0%BE%D0%B4%D1%83%D0%BB%D1%8C_SIM800L_%D1%87%D0%B0%D1%81%D1%82%D1%8C_1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5;&#1075;&#1086;&#1088;\Application%20Data\Microsoft\&#1064;&#1072;&#1073;&#1083;&#1086;&#1085;&#1099;\&#1056;&#1072;&#1079;&#1076;&#1077;&#1083;%20&#1076;&#1080;&#1087;&#1083;&#1086;&#1084;&#1072;%20b4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749F2-BFB8-44D8-90D0-BE3C2CF6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Раздел диплома b41.dot</Template>
  <TotalTime>158</TotalTime>
  <Pages>8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AnderGround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ivanoff</dc:creator>
  <cp:keywords/>
  <cp:lastModifiedBy>RePack by Diakov</cp:lastModifiedBy>
  <cp:revision>49</cp:revision>
  <cp:lastPrinted>2018-06-24T09:32:00Z</cp:lastPrinted>
  <dcterms:created xsi:type="dcterms:W3CDTF">2018-06-18T19:07:00Z</dcterms:created>
  <dcterms:modified xsi:type="dcterms:W3CDTF">2020-06-23T15:06:00Z</dcterms:modified>
</cp:coreProperties>
</file>