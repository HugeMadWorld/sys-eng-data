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BD6" w:rsidRPr="004369E2" w:rsidRDefault="00397BD6" w:rsidP="004369E2">
      <w:pPr>
        <w:pStyle w:val="a4"/>
        <w:tabs>
          <w:tab w:val="clear" w:pos="4153"/>
          <w:tab w:val="clear" w:pos="8306"/>
        </w:tabs>
        <w:ind w:firstLine="0"/>
        <w:rPr>
          <w:lang w:val="uk-UA"/>
        </w:rPr>
      </w:pPr>
    </w:p>
    <w:p w:rsidR="00397BD6" w:rsidRPr="004369E2" w:rsidRDefault="00397BD6" w:rsidP="004369E2">
      <w:pPr>
        <w:pStyle w:val="a4"/>
        <w:tabs>
          <w:tab w:val="clear" w:pos="4153"/>
          <w:tab w:val="clear" w:pos="8306"/>
        </w:tabs>
        <w:jc w:val="left"/>
        <w:rPr>
          <w:lang w:val="uk-UA"/>
        </w:rPr>
      </w:pPr>
    </w:p>
    <w:p w:rsidR="00397BD6" w:rsidRPr="004369E2" w:rsidRDefault="00397BD6" w:rsidP="004369E2">
      <w:pPr>
        <w:pStyle w:val="a4"/>
        <w:tabs>
          <w:tab w:val="clear" w:pos="4153"/>
          <w:tab w:val="clear" w:pos="8306"/>
        </w:tabs>
        <w:jc w:val="left"/>
        <w:rPr>
          <w:lang w:val="uk-UA"/>
        </w:rPr>
      </w:pPr>
    </w:p>
    <w:p w:rsidR="00397BD6" w:rsidRPr="004369E2" w:rsidRDefault="00397BD6" w:rsidP="004369E2">
      <w:pPr>
        <w:pStyle w:val="a4"/>
        <w:tabs>
          <w:tab w:val="clear" w:pos="4153"/>
          <w:tab w:val="clear" w:pos="8306"/>
        </w:tabs>
      </w:pPr>
    </w:p>
    <w:p w:rsidR="00397BD6" w:rsidRPr="004369E2" w:rsidRDefault="00397BD6" w:rsidP="004369E2"/>
    <w:p w:rsidR="00397BD6" w:rsidRPr="004369E2" w:rsidRDefault="00397BD6" w:rsidP="004369E2"/>
    <w:p w:rsidR="00397BD6" w:rsidRPr="004369E2" w:rsidRDefault="00863C91" w:rsidP="00863C91">
      <w:pPr>
        <w:tabs>
          <w:tab w:val="left" w:pos="6976"/>
        </w:tabs>
      </w:pPr>
      <w:r>
        <w:tab/>
      </w:r>
    </w:p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>
      <w:pPr>
        <w:ind w:firstLine="0"/>
        <w:rPr>
          <w:lang w:val="en-US"/>
        </w:rPr>
      </w:pPr>
    </w:p>
    <w:p w:rsidR="00326D72" w:rsidRPr="004369E2" w:rsidRDefault="00326D72" w:rsidP="004369E2">
      <w:pPr>
        <w:ind w:firstLine="0"/>
        <w:rPr>
          <w:lang w:val="en-US"/>
        </w:rPr>
        <w:sectPr w:rsidR="00326D72" w:rsidRPr="004369E2" w:rsidSect="007F6C09">
          <w:footerReference w:type="default" r:id="rId8"/>
          <w:footerReference w:type="first" r:id="rId9"/>
          <w:type w:val="continuous"/>
          <w:pgSz w:w="11906" w:h="16838"/>
          <w:pgMar w:top="567" w:right="567" w:bottom="567" w:left="1134" w:header="708" w:footer="0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  <w:docGrid w:linePitch="326"/>
        </w:sectPr>
      </w:pPr>
    </w:p>
    <w:p w:rsidR="00326D72" w:rsidRPr="00A01D58" w:rsidRDefault="000D57EB" w:rsidP="00A01D58">
      <w:pPr>
        <w:spacing w:line="276" w:lineRule="auto"/>
        <w:jc w:val="center"/>
        <w:rPr>
          <w:b/>
          <w:lang w:val="uk-UA" w:eastAsia="uk-UA"/>
        </w:rPr>
      </w:pPr>
      <w:r w:rsidRPr="004369E2">
        <w:rPr>
          <w:b/>
          <w:lang w:eastAsia="uk-UA"/>
        </w:rPr>
        <w:lastRenderedPageBreak/>
        <w:t>Лабораторна</w:t>
      </w:r>
      <w:r w:rsidR="00B05BDA">
        <w:rPr>
          <w:b/>
          <w:lang w:eastAsia="uk-UA"/>
        </w:rPr>
        <w:t xml:space="preserve"> работа №</w:t>
      </w:r>
      <w:r w:rsidR="0093520E">
        <w:rPr>
          <w:b/>
          <w:lang w:val="uk-UA" w:eastAsia="uk-UA"/>
        </w:rPr>
        <w:t>5</w:t>
      </w:r>
    </w:p>
    <w:p w:rsidR="00A01D58" w:rsidRPr="00F31DD1" w:rsidRDefault="00345CAF" w:rsidP="00A01D58">
      <w:pPr>
        <w:spacing w:line="276" w:lineRule="auto"/>
        <w:jc w:val="center"/>
        <w:rPr>
          <w:b/>
          <w:lang w:val="uk-UA"/>
        </w:rPr>
      </w:pPr>
      <w:r>
        <w:rPr>
          <w:b/>
          <w:lang w:val="uk-UA"/>
        </w:rPr>
        <w:t>Матрична клавіатура</w:t>
      </w:r>
    </w:p>
    <w:p w:rsidR="000D57EB" w:rsidRDefault="000D57EB" w:rsidP="00436845">
      <w:pPr>
        <w:spacing w:line="276" w:lineRule="auto"/>
        <w:rPr>
          <w:lang w:val="uk-UA"/>
        </w:rPr>
      </w:pPr>
      <w:r w:rsidRPr="004369E2">
        <w:t xml:space="preserve"> </w:t>
      </w:r>
      <w:r w:rsidRPr="004369E2">
        <w:rPr>
          <w:b/>
        </w:rPr>
        <w:t>Мета:</w:t>
      </w:r>
      <w:r w:rsidR="00B05BDA">
        <w:rPr>
          <w:lang w:val="uk-UA"/>
        </w:rPr>
        <w:t xml:space="preserve"> Розглянути та вивчити </w:t>
      </w:r>
      <w:r w:rsidR="0093520E">
        <w:rPr>
          <w:lang w:val="uk-UA"/>
        </w:rPr>
        <w:t>способи реалізації клавіатури</w:t>
      </w:r>
      <w:r w:rsidRPr="004369E2">
        <w:t xml:space="preserve">; </w:t>
      </w:r>
      <w:r w:rsidR="00B05BDA">
        <w:rPr>
          <w:lang w:val="uk-UA"/>
        </w:rPr>
        <w:t xml:space="preserve">створити програму </w:t>
      </w:r>
      <w:r w:rsidR="0093520E">
        <w:rPr>
          <w:lang w:val="uk-UA"/>
        </w:rPr>
        <w:t>реалізації матричної клавіатури</w:t>
      </w:r>
      <w:r w:rsidR="00B05BDA">
        <w:rPr>
          <w:lang w:val="uk-UA"/>
        </w:rPr>
        <w:t>.</w:t>
      </w:r>
    </w:p>
    <w:p w:rsidR="00A01D58" w:rsidRPr="00A01D58" w:rsidRDefault="00A01D58" w:rsidP="00A01D58">
      <w:pPr>
        <w:spacing w:line="276" w:lineRule="auto"/>
        <w:ind w:left="720" w:firstLine="0"/>
        <w:rPr>
          <w:lang w:val="uk-UA"/>
        </w:rPr>
      </w:pPr>
    </w:p>
    <w:p w:rsidR="006E4F9F" w:rsidRPr="00173B9F" w:rsidRDefault="002F6486" w:rsidP="00436845">
      <w:pPr>
        <w:spacing w:line="276" w:lineRule="auto"/>
        <w:jc w:val="center"/>
        <w:rPr>
          <w:b/>
        </w:rPr>
      </w:pPr>
      <w:r>
        <w:rPr>
          <w:b/>
          <w:lang w:val="uk-UA"/>
        </w:rPr>
        <w:t>Завдання</w:t>
      </w:r>
    </w:p>
    <w:p w:rsidR="00912EBF" w:rsidRPr="00173B9F" w:rsidRDefault="00912EBF" w:rsidP="00436845">
      <w:pPr>
        <w:spacing w:line="276" w:lineRule="auto"/>
        <w:jc w:val="center"/>
        <w:rPr>
          <w:b/>
        </w:rPr>
      </w:pPr>
    </w:p>
    <w:p w:rsidR="006E4F9F" w:rsidRDefault="0076555E" w:rsidP="0076555E">
      <w:pPr>
        <w:spacing w:line="276" w:lineRule="auto"/>
        <w:ind w:firstLine="567"/>
        <w:rPr>
          <w:lang w:val="uk-UA"/>
        </w:rPr>
      </w:pPr>
      <w:r>
        <w:rPr>
          <w:lang w:val="uk-UA"/>
        </w:rPr>
        <w:t>Реалізувати опитування матричної клавіатури(4х4) підключеного до порту Р1.</w:t>
      </w:r>
    </w:p>
    <w:p w:rsidR="00170299" w:rsidRDefault="0076555E" w:rsidP="0076555E">
      <w:pPr>
        <w:spacing w:line="276" w:lineRule="auto"/>
        <w:ind w:firstLine="567"/>
        <w:rPr>
          <w:lang w:val="uk-UA"/>
        </w:rPr>
      </w:pPr>
      <w:r>
        <w:rPr>
          <w:lang w:val="uk-UA"/>
        </w:rPr>
        <w:t xml:space="preserve">Реалізувати процес програмного </w:t>
      </w:r>
      <w:r w:rsidR="00CD7849">
        <w:rPr>
          <w:lang w:val="uk-UA"/>
        </w:rPr>
        <w:t>антидребезгу.</w:t>
      </w:r>
    </w:p>
    <w:p w:rsidR="00CD7849" w:rsidRDefault="00CD7849" w:rsidP="0076555E">
      <w:pPr>
        <w:spacing w:line="276" w:lineRule="auto"/>
        <w:ind w:firstLine="567"/>
        <w:rPr>
          <w:lang w:val="uk-UA"/>
        </w:rPr>
      </w:pPr>
      <w:r>
        <w:rPr>
          <w:lang w:val="uk-UA"/>
        </w:rPr>
        <w:t>Якщо натиснута 1 клавіша, то необхідно вивести номер з</w:t>
      </w:r>
      <w:r w:rsidR="00043CB5">
        <w:rPr>
          <w:lang w:val="uk-UA"/>
        </w:rPr>
        <w:t>а</w:t>
      </w:r>
      <w:r>
        <w:rPr>
          <w:lang w:val="uk-UA"/>
        </w:rPr>
        <w:t xml:space="preserve"> допомогою двох 7-ми сегментних індикатори пі</w:t>
      </w:r>
      <w:r w:rsidR="00043CB5">
        <w:rPr>
          <w:lang w:val="uk-UA"/>
        </w:rPr>
        <w:t>д</w:t>
      </w:r>
      <w:r>
        <w:rPr>
          <w:lang w:val="uk-UA"/>
        </w:rPr>
        <w:t>ключен</w:t>
      </w:r>
      <w:r w:rsidR="00043CB5">
        <w:rPr>
          <w:lang w:val="uk-UA"/>
        </w:rPr>
        <w:t>их до порту Р0.</w:t>
      </w:r>
    </w:p>
    <w:p w:rsidR="00043CB5" w:rsidRPr="0076555E" w:rsidRDefault="00043CB5" w:rsidP="0076555E">
      <w:pPr>
        <w:spacing w:line="276" w:lineRule="auto"/>
        <w:ind w:firstLine="567"/>
        <w:rPr>
          <w:lang w:val="uk-UA"/>
        </w:rPr>
      </w:pPr>
      <w:r>
        <w:rPr>
          <w:lang w:val="uk-UA"/>
        </w:rPr>
        <w:t xml:space="preserve">Якщо не нажата жодна клавіші чи більше одної, то погасити індикатори. </w:t>
      </w:r>
    </w:p>
    <w:p w:rsidR="00170299" w:rsidRDefault="00043CB5" w:rsidP="00043CB5">
      <w:pPr>
        <w:pStyle w:val="afb"/>
        <w:spacing w:line="276" w:lineRule="auto"/>
        <w:ind w:left="0" w:firstLine="567"/>
        <w:rPr>
          <w:lang w:val="en-US"/>
        </w:rPr>
      </w:pPr>
      <w:r>
        <w:rPr>
          <w:lang w:val="uk-UA"/>
        </w:rPr>
        <w:t>Тактова частота – 12 мГц.</w:t>
      </w:r>
    </w:p>
    <w:p w:rsidR="00912EBF" w:rsidRDefault="00912EBF" w:rsidP="00043CB5">
      <w:pPr>
        <w:pStyle w:val="afb"/>
        <w:spacing w:line="276" w:lineRule="auto"/>
        <w:ind w:left="0" w:firstLine="567"/>
        <w:rPr>
          <w:lang w:val="en-US"/>
        </w:rPr>
      </w:pPr>
    </w:p>
    <w:p w:rsidR="00912EBF" w:rsidRDefault="00912EBF" w:rsidP="00043CB5">
      <w:pPr>
        <w:pStyle w:val="afb"/>
        <w:spacing w:line="276" w:lineRule="auto"/>
        <w:ind w:left="0" w:firstLine="567"/>
        <w:rPr>
          <w:lang w:val="en-US"/>
        </w:rPr>
      </w:pPr>
    </w:p>
    <w:p w:rsidR="00912EBF" w:rsidRPr="00912EBF" w:rsidRDefault="00912EBF" w:rsidP="00043CB5">
      <w:pPr>
        <w:pStyle w:val="afb"/>
        <w:spacing w:line="276" w:lineRule="auto"/>
        <w:ind w:left="0" w:firstLine="567"/>
        <w:rPr>
          <w:lang w:val="en-US"/>
        </w:rPr>
      </w:pPr>
    </w:p>
    <w:p w:rsidR="009512EC" w:rsidRPr="00DA6D81" w:rsidRDefault="00315273" w:rsidP="00DA6D81">
      <w:pPr>
        <w:spacing w:line="276" w:lineRule="auto"/>
        <w:rPr>
          <w:lang w:val="uk-UA"/>
        </w:rPr>
      </w:pPr>
      <w:r>
        <w:rPr>
          <w:noProof/>
          <w:lang w:val="uk-UA" w:eastAsia="uk-UA"/>
        </w:rPr>
        <w:pict>
          <v:rect id="_x0000_s1312" style="position:absolute;left:0;text-align:left;margin-left:434.75pt;margin-top:11.6pt;width:1in;height:165.75pt;z-index:251867136"/>
        </w:pict>
      </w:r>
      <w:r>
        <w:rPr>
          <w:noProof/>
        </w:rPr>
        <w:pict>
          <v:group id="_x0000_s1213" style="position:absolute;left:0;text-align:left;margin-left:286.35pt;margin-top:11.6pt;width:113.85pt;height:170.8pt;z-index:251804672" coordorigin="1624,9427" coordsize="2277,221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0" type="#_x0000_t202" style="position:absolute;left:1624;top:9427;width:2277;height:2214">
              <v:textbox style="mso-next-textbox:#_x0000_s1070">
                <w:txbxContent>
                  <w:p w:rsidR="00C8125A" w:rsidRDefault="00C8125A" w:rsidP="00C8125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MCU   P0.0</w:t>
                    </w:r>
                  </w:p>
                  <w:p w:rsidR="00C8125A" w:rsidRDefault="00C8125A" w:rsidP="00C8125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          P0.1</w:t>
                    </w:r>
                  </w:p>
                  <w:p w:rsidR="00C8125A" w:rsidRDefault="00C8125A" w:rsidP="00C8125A">
                    <w:pPr>
                      <w:rPr>
                        <w:lang w:val="uk-UA"/>
                      </w:rPr>
                    </w:pPr>
                    <w:r>
                      <w:rPr>
                        <w:lang w:val="en-US"/>
                      </w:rPr>
                      <w:t xml:space="preserve">           P0.2</w:t>
                    </w:r>
                  </w:p>
                  <w:p w:rsidR="00043CB5" w:rsidRDefault="00043CB5" w:rsidP="00C8125A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 xml:space="preserve">           Р0.3</w:t>
                    </w:r>
                  </w:p>
                  <w:p w:rsidR="00043CB5" w:rsidRDefault="00043CB5" w:rsidP="00043CB5">
                    <w:pPr>
                      <w:ind w:firstLine="1134"/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 xml:space="preserve">     Р0.4</w:t>
                    </w:r>
                  </w:p>
                  <w:p w:rsidR="00043CB5" w:rsidRDefault="00043CB5" w:rsidP="00043CB5">
                    <w:pPr>
                      <w:ind w:firstLine="1134"/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 xml:space="preserve">     Р0.5</w:t>
                    </w:r>
                  </w:p>
                  <w:p w:rsidR="00043CB5" w:rsidRDefault="00043CB5" w:rsidP="00043CB5">
                    <w:pPr>
                      <w:ind w:firstLine="1134"/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 xml:space="preserve">     Р0.6</w:t>
                    </w:r>
                  </w:p>
                  <w:p w:rsidR="00043CB5" w:rsidRPr="00043CB5" w:rsidRDefault="00043CB5" w:rsidP="00043CB5">
                    <w:pPr>
                      <w:ind w:firstLine="1134"/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 xml:space="preserve">     Р0.7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11" type="#_x0000_t32" style="position:absolute;left:2210;top:9427;width:17;height:2214;flip:x" o:connectortype="straight"/>
            <v:shape id="_x0000_s1212" type="#_x0000_t32" style="position:absolute;left:3114;top:9427;width:0;height:2214" o:connectortype="straight"/>
          </v:group>
        </w:pict>
      </w:r>
    </w:p>
    <w:p w:rsidR="009445F7" w:rsidRPr="00E35E5F" w:rsidRDefault="00315273" w:rsidP="009445F7">
      <w:r>
        <w:rPr>
          <w:noProof/>
          <w:lang w:val="uk-UA" w:eastAsia="uk-UA"/>
        </w:rPr>
        <w:pict>
          <v:shape id="_x0000_s1329" type="#_x0000_t32" style="position:absolute;left:0;text-align:left;margin-left:178.55pt;margin-top:9.4pt;width:0;height:139.5pt;z-index:251884544" o:connectortype="straight"/>
        </w:pict>
      </w:r>
      <w:r>
        <w:rPr>
          <w:noProof/>
          <w:lang w:val="uk-UA" w:eastAsia="uk-UA"/>
        </w:rPr>
        <w:pict>
          <v:shape id="_x0000_s1328" type="#_x0000_t32" style="position:absolute;left:0;text-align:left;margin-left:215.4pt;margin-top:8.25pt;width:0;height:130.6pt;z-index:251883520" o:connectortype="straight"/>
        </w:pict>
      </w:r>
      <w:r>
        <w:rPr>
          <w:noProof/>
          <w:lang w:val="uk-UA" w:eastAsia="uk-UA"/>
        </w:rPr>
        <w:pict>
          <v:shape id="_x0000_s1327" type="#_x0000_t32" style="position:absolute;left:0;text-align:left;margin-left:250pt;margin-top:8.25pt;width:0;height:119.7pt;z-index:251882496" o:connectortype="straight"/>
        </w:pict>
      </w:r>
      <w:r>
        <w:rPr>
          <w:noProof/>
          <w:lang w:val="uk-UA" w:eastAsia="uk-UA"/>
        </w:rPr>
        <w:pict>
          <v:shape id="_x0000_s1323" type="#_x0000_t32" style="position:absolute;left:0;text-align:left;margin-left:144.25pt;margin-top:8.25pt;width:142.1pt;height:1.15pt;flip:x;z-index:251878400" o:connectortype="straight"/>
        </w:pict>
      </w:r>
      <w:r>
        <w:rPr>
          <w:noProof/>
          <w:lang w:val="uk-UA" w:eastAsia="uk-UA"/>
        </w:rPr>
        <w:pict>
          <v:shape id="_x0000_s1313" type="#_x0000_t32" style="position:absolute;left:0;text-align:left;margin-left:400.2pt;margin-top:8.25pt;width:34.55pt;height:0;z-index:251868160" o:connectortype="straight"/>
        </w:pict>
      </w:r>
      <w:r w:rsidR="009445F7">
        <w:rPr>
          <w:lang w:val="uk-UA"/>
        </w:rPr>
        <w:tab/>
      </w:r>
    </w:p>
    <w:p w:rsidR="009512EC" w:rsidRDefault="00315273" w:rsidP="00C8125A">
      <w:pPr>
        <w:tabs>
          <w:tab w:val="left" w:pos="4303"/>
        </w:tabs>
        <w:spacing w:line="276" w:lineRule="auto"/>
        <w:ind w:left="720" w:firstLine="0"/>
        <w:rPr>
          <w:lang w:val="uk-UA"/>
        </w:rPr>
      </w:pPr>
      <w:r>
        <w:rPr>
          <w:noProof/>
          <w:lang w:val="uk-UA" w:eastAsia="uk-UA"/>
        </w:rPr>
        <w:pict>
          <v:shape id="_x0000_s1330" type="#_x0000_t32" style="position:absolute;left:0;text-align:left;margin-left:107.4pt;margin-top:11.3pt;width:.05pt;height:129.45pt;z-index:251885568" o:connectortype="straight"/>
        </w:pict>
      </w:r>
      <w:r>
        <w:rPr>
          <w:noProof/>
          <w:lang w:val="uk-UA" w:eastAsia="uk-UA"/>
        </w:rPr>
        <w:pict>
          <v:shape id="_x0000_s1314" type="#_x0000_t32" style="position:absolute;left:0;text-align:left;margin-left:400.2pt;margin-top:5.1pt;width:34.55pt;height:0;z-index:251869184" o:connectortype="straight"/>
        </w:pict>
      </w:r>
      <w:r w:rsidR="00C8125A">
        <w:rPr>
          <w:lang w:val="uk-UA"/>
        </w:rPr>
        <w:tab/>
      </w:r>
    </w:p>
    <w:p w:rsidR="009445F7" w:rsidRPr="00E35E5F" w:rsidRDefault="00315273" w:rsidP="009445F7">
      <w:r>
        <w:rPr>
          <w:noProof/>
          <w:lang w:val="uk-UA" w:eastAsia="uk-UA"/>
        </w:rPr>
        <w:pict>
          <v:group id="_x0000_s1336" style="position:absolute;left:0;text-align:left;margin-left:479.1pt;margin-top:4.35pt;width:22.65pt;height:66.95pt;z-index:251890688" coordorigin="10180,6095" coordsize="453,1339">
            <v:rect id="_x0000_s1337" style="position:absolute;left:10180;top:6095;width:453;height:653">
              <v:stroke dashstyle="longDash"/>
            </v:rect>
            <v:rect id="_x0000_s1338" style="position:absolute;left:10180;top:6748;width:453;height:686">
              <v:stroke dashstyle="longDash"/>
            </v:rect>
          </v:group>
        </w:pict>
      </w:r>
      <w:r>
        <w:rPr>
          <w:noProof/>
          <w:lang w:val="uk-UA" w:eastAsia="uk-UA"/>
        </w:rPr>
        <w:pict>
          <v:group id="_x0000_s1335" style="position:absolute;left:0;text-align:left;margin-left:445.6pt;margin-top:4.35pt;width:22.65pt;height:66.95pt;z-index:251876864" coordorigin="10180,6095" coordsize="453,1339">
            <v:rect id="_x0000_s1321" style="position:absolute;left:10180;top:6095;width:453;height:653">
              <v:stroke dashstyle="longDash"/>
            </v:rect>
            <v:rect id="_x0000_s1322" style="position:absolute;left:10180;top:6748;width:453;height:686">
              <v:stroke dashstyle="longDash"/>
            </v:rect>
          </v:group>
        </w:pict>
      </w:r>
      <w:r>
        <w:rPr>
          <w:noProof/>
          <w:lang w:val="uk-UA" w:eastAsia="uk-UA"/>
        </w:rPr>
        <w:pict>
          <v:shape id="_x0000_s1324" type="#_x0000_t32" style="position:absolute;left:0;text-align:left;margin-left:140.05pt;margin-top:4.35pt;width:146.3pt;height:0;flip:x;z-index:251879424" o:connectortype="straight"/>
        </w:pict>
      </w:r>
      <w:r>
        <w:rPr>
          <w:noProof/>
          <w:lang w:val="uk-UA" w:eastAsia="uk-UA"/>
        </w:rPr>
        <w:pict>
          <v:shape id="_x0000_s1315" type="#_x0000_t32" style="position:absolute;left:0;text-align:left;margin-left:400.2pt;margin-top:11.9pt;width:34.55pt;height:0;z-index:251870208" o:connectortype="straight"/>
        </w:pict>
      </w:r>
    </w:p>
    <w:p w:rsidR="009512EC" w:rsidRDefault="00315273" w:rsidP="00F31DD1">
      <w:pPr>
        <w:spacing w:line="276" w:lineRule="auto"/>
        <w:ind w:left="720" w:firstLine="0"/>
        <w:rPr>
          <w:lang w:val="uk-UA"/>
        </w:rPr>
      </w:pPr>
      <w:r>
        <w:rPr>
          <w:noProof/>
          <w:lang w:val="uk-UA" w:eastAsia="uk-UA"/>
        </w:rPr>
        <w:pict>
          <v:shape id="_x0000_s1316" type="#_x0000_t32" style="position:absolute;left:0;text-align:left;margin-left:399.7pt;margin-top:11.25pt;width:34.55pt;height:0;z-index:251871232" o:connectortype="straight"/>
        </w:pict>
      </w:r>
    </w:p>
    <w:p w:rsidR="00C15A1B" w:rsidRPr="00DA6D81" w:rsidRDefault="00315273" w:rsidP="00173B9F">
      <w:pPr>
        <w:tabs>
          <w:tab w:val="left" w:pos="8020"/>
        </w:tabs>
        <w:spacing w:line="276" w:lineRule="auto"/>
        <w:ind w:firstLine="0"/>
        <w:rPr>
          <w:lang w:val="uk-UA"/>
        </w:rPr>
      </w:pPr>
      <w:r>
        <w:rPr>
          <w:noProof/>
          <w:lang w:val="uk-UA" w:eastAsia="uk-UA"/>
        </w:rPr>
        <w:pict>
          <v:shape id="_x0000_s1325" type="#_x0000_t32" style="position:absolute;left:0;text-align:left;margin-left:140.05pt;margin-top:.45pt;width:146.3pt;height:0;flip:x;z-index:251880448" o:connectortype="straight"/>
        </w:pict>
      </w:r>
      <w:r w:rsidR="00C15A1B" w:rsidRPr="00C15A1B">
        <w:rPr>
          <w:lang w:val="uk-UA"/>
        </w:rPr>
        <w:tab/>
      </w:r>
    </w:p>
    <w:p w:rsidR="009512EC" w:rsidRPr="00BE39B8" w:rsidRDefault="00315273" w:rsidP="00F31DD1">
      <w:pPr>
        <w:spacing w:line="276" w:lineRule="auto"/>
        <w:ind w:left="720" w:firstLine="0"/>
        <w:rPr>
          <w:lang w:val="uk-UA"/>
        </w:rPr>
      </w:pPr>
      <w:r>
        <w:rPr>
          <w:noProof/>
          <w:lang w:val="uk-UA" w:eastAsia="uk-UA"/>
        </w:rPr>
        <w:pict>
          <v:shape id="_x0000_s1317" type="#_x0000_t32" style="position:absolute;left:0;text-align:left;margin-left:399.7pt;margin-top:.45pt;width:34.55pt;height:0;z-index:251872256" o:connectortype="straight"/>
        </w:pict>
      </w:r>
    </w:p>
    <w:p w:rsidR="009512EC" w:rsidRDefault="00315273" w:rsidP="00F31DD1">
      <w:pPr>
        <w:spacing w:line="276" w:lineRule="auto"/>
        <w:ind w:left="720" w:firstLine="0"/>
        <w:rPr>
          <w:lang w:val="uk-UA"/>
        </w:rPr>
      </w:pPr>
      <w:r>
        <w:rPr>
          <w:noProof/>
          <w:lang w:val="uk-UA" w:eastAsia="uk-UA"/>
        </w:rPr>
        <w:pict>
          <v:shape id="_x0000_s1326" type="#_x0000_t32" style="position:absolute;left:0;text-align:left;margin-left:140.05pt;margin-top:3pt;width:146.3pt;height:0;flip:x;z-index:251881472" o:connectortype="straight"/>
        </w:pict>
      </w:r>
      <w:r>
        <w:rPr>
          <w:noProof/>
          <w:lang w:val="uk-UA" w:eastAsia="uk-UA"/>
        </w:rPr>
        <w:pict>
          <v:shape id="_x0000_s1318" type="#_x0000_t32" style="position:absolute;left:0;text-align:left;margin-left:399.7pt;margin-top:8.05pt;width:34.55pt;height:0;z-index:251873280" o:connectortype="straight"/>
        </w:pict>
      </w:r>
    </w:p>
    <w:p w:rsidR="009512EC" w:rsidRDefault="00315273" w:rsidP="00F31DD1">
      <w:pPr>
        <w:spacing w:line="276" w:lineRule="auto"/>
        <w:ind w:left="720" w:firstLine="0"/>
        <w:rPr>
          <w:lang w:val="uk-UA"/>
        </w:rPr>
      </w:pPr>
      <w:r>
        <w:rPr>
          <w:noProof/>
          <w:lang w:val="uk-UA" w:eastAsia="uk-UA"/>
        </w:rPr>
        <w:pict>
          <v:shape id="_x0000_s1334" type="#_x0000_t32" style="position:absolute;left:0;text-align:left;margin-left:250pt;margin-top:7.2pt;width:36.35pt;height:0;flip:x;z-index:251889664" o:connectortype="straight"/>
        </w:pict>
      </w:r>
      <w:r>
        <w:rPr>
          <w:noProof/>
          <w:lang w:val="uk-UA" w:eastAsia="uk-UA"/>
        </w:rPr>
        <w:pict>
          <v:shape id="_x0000_s1319" type="#_x0000_t32" style="position:absolute;left:0;text-align:left;margin-left:400.2pt;margin-top:11.4pt;width:34.55pt;height:0;z-index:251874304" o:connectortype="straight"/>
        </w:pict>
      </w:r>
    </w:p>
    <w:p w:rsidR="009512EC" w:rsidRDefault="00315273" w:rsidP="00F31DD1">
      <w:pPr>
        <w:spacing w:line="276" w:lineRule="auto"/>
        <w:ind w:left="720" w:firstLine="0"/>
        <w:rPr>
          <w:lang w:val="uk-UA"/>
        </w:rPr>
      </w:pPr>
      <w:r>
        <w:rPr>
          <w:noProof/>
          <w:lang w:val="uk-UA" w:eastAsia="uk-UA"/>
        </w:rPr>
        <w:pict>
          <v:shape id="_x0000_s1333" type="#_x0000_t32" style="position:absolute;left:0;text-align:left;margin-left:215.4pt;margin-top:2.25pt;width:70.95pt;height:0;flip:x;z-index:251888640" o:connectortype="straight"/>
        </w:pict>
      </w:r>
      <w:r>
        <w:rPr>
          <w:noProof/>
          <w:lang w:val="uk-UA" w:eastAsia="uk-UA"/>
        </w:rPr>
        <w:pict>
          <v:shape id="_x0000_s1332" type="#_x0000_t32" style="position:absolute;left:0;text-align:left;margin-left:178.55pt;margin-top:12.3pt;width:107.8pt;height:0;flip:x;z-index:251887616" o:connectortype="straight"/>
        </w:pict>
      </w:r>
      <w:r>
        <w:rPr>
          <w:noProof/>
          <w:lang w:val="uk-UA" w:eastAsia="uk-UA"/>
        </w:rPr>
        <w:pict>
          <v:shape id="_x0000_s1320" type="#_x0000_t32" style="position:absolute;left:0;text-align:left;margin-left:399.7pt;margin-top:12.3pt;width:34.55pt;height:0;z-index:251875328" o:connectortype="straight"/>
        </w:pict>
      </w:r>
    </w:p>
    <w:p w:rsidR="009512EC" w:rsidRDefault="00315273" w:rsidP="00043CB5">
      <w:pPr>
        <w:spacing w:line="276" w:lineRule="auto"/>
        <w:rPr>
          <w:lang w:val="uk-UA"/>
        </w:rPr>
      </w:pPr>
      <w:r>
        <w:rPr>
          <w:noProof/>
          <w:lang w:val="uk-UA" w:eastAsia="uk-UA"/>
        </w:rPr>
        <w:pict>
          <v:shape id="_x0000_s1331" type="#_x0000_t32" style="position:absolute;left:0;text-align:left;margin-left:107.4pt;margin-top:9pt;width:178.95pt;height:0;flip:x;z-index:251886592" o:connectortype="straight"/>
        </w:pict>
      </w:r>
    </w:p>
    <w:p w:rsidR="009512EC" w:rsidRDefault="009512EC" w:rsidP="00F31DD1">
      <w:pPr>
        <w:spacing w:line="276" w:lineRule="auto"/>
        <w:ind w:left="720" w:firstLine="0"/>
        <w:rPr>
          <w:lang w:val="uk-UA"/>
        </w:rPr>
      </w:pPr>
    </w:p>
    <w:p w:rsidR="009512EC" w:rsidRPr="00DA6D81" w:rsidRDefault="00C15A1B" w:rsidP="00C15A1B">
      <w:pPr>
        <w:tabs>
          <w:tab w:val="left" w:pos="8439"/>
        </w:tabs>
        <w:spacing w:line="276" w:lineRule="auto"/>
        <w:ind w:left="720" w:firstLine="0"/>
        <w:rPr>
          <w:lang w:val="uk-UA"/>
        </w:rPr>
      </w:pPr>
      <w:r w:rsidRPr="00C15A1B">
        <w:rPr>
          <w:lang w:val="uk-UA"/>
        </w:rPr>
        <w:tab/>
      </w:r>
    </w:p>
    <w:p w:rsidR="00167EC6" w:rsidRDefault="00167EC6" w:rsidP="00FA7E75">
      <w:pPr>
        <w:spacing w:line="276" w:lineRule="auto"/>
        <w:ind w:firstLine="0"/>
        <w:rPr>
          <w:b/>
          <w:lang w:val="uk-UA" w:eastAsia="uk-UA"/>
        </w:rPr>
      </w:pPr>
    </w:p>
    <w:p w:rsidR="00BD73FA" w:rsidRDefault="00BD73FA" w:rsidP="00FA7E75">
      <w:pPr>
        <w:spacing w:line="276" w:lineRule="auto"/>
        <w:ind w:firstLine="0"/>
        <w:rPr>
          <w:b/>
          <w:lang w:val="en-US" w:eastAsia="uk-UA"/>
        </w:rPr>
      </w:pPr>
    </w:p>
    <w:p w:rsidR="00912EBF" w:rsidRDefault="00912EBF" w:rsidP="00FA7E75">
      <w:pPr>
        <w:spacing w:line="276" w:lineRule="auto"/>
        <w:ind w:firstLine="0"/>
        <w:rPr>
          <w:b/>
          <w:lang w:val="en-US" w:eastAsia="uk-UA"/>
        </w:rPr>
      </w:pPr>
    </w:p>
    <w:p w:rsidR="00912EBF" w:rsidRDefault="00912EBF" w:rsidP="00FA7E75">
      <w:pPr>
        <w:spacing w:line="276" w:lineRule="auto"/>
        <w:ind w:firstLine="0"/>
        <w:rPr>
          <w:b/>
          <w:lang w:val="en-US" w:eastAsia="uk-UA"/>
        </w:rPr>
      </w:pPr>
    </w:p>
    <w:p w:rsidR="00912EBF" w:rsidRDefault="00912EBF" w:rsidP="00FA7E75">
      <w:pPr>
        <w:spacing w:line="276" w:lineRule="auto"/>
        <w:ind w:firstLine="0"/>
        <w:rPr>
          <w:b/>
          <w:lang w:val="en-US" w:eastAsia="uk-UA"/>
        </w:rPr>
      </w:pPr>
    </w:p>
    <w:p w:rsidR="00912EBF" w:rsidRDefault="00912EBF" w:rsidP="00FA7E75">
      <w:pPr>
        <w:spacing w:line="276" w:lineRule="auto"/>
        <w:ind w:firstLine="0"/>
        <w:rPr>
          <w:b/>
          <w:lang w:val="en-US" w:eastAsia="uk-UA"/>
        </w:rPr>
      </w:pPr>
    </w:p>
    <w:p w:rsidR="00912EBF" w:rsidRDefault="00912EBF" w:rsidP="00FA7E75">
      <w:pPr>
        <w:spacing w:line="276" w:lineRule="auto"/>
        <w:ind w:firstLine="0"/>
        <w:rPr>
          <w:b/>
          <w:lang w:val="en-US" w:eastAsia="uk-UA"/>
        </w:rPr>
      </w:pPr>
    </w:p>
    <w:p w:rsidR="00912EBF" w:rsidRDefault="00912EBF" w:rsidP="00FA7E75">
      <w:pPr>
        <w:spacing w:line="276" w:lineRule="auto"/>
        <w:ind w:firstLine="0"/>
        <w:rPr>
          <w:b/>
          <w:lang w:val="en-US" w:eastAsia="uk-UA"/>
        </w:rPr>
      </w:pPr>
    </w:p>
    <w:p w:rsidR="00912EBF" w:rsidRDefault="00912EBF" w:rsidP="00FA7E75">
      <w:pPr>
        <w:spacing w:line="276" w:lineRule="auto"/>
        <w:ind w:firstLine="0"/>
        <w:rPr>
          <w:b/>
          <w:lang w:val="en-US" w:eastAsia="uk-UA"/>
        </w:rPr>
      </w:pPr>
    </w:p>
    <w:p w:rsidR="00912EBF" w:rsidRDefault="00912EBF" w:rsidP="00FA7E75">
      <w:pPr>
        <w:spacing w:line="276" w:lineRule="auto"/>
        <w:ind w:firstLine="0"/>
        <w:rPr>
          <w:b/>
          <w:lang w:val="en-US" w:eastAsia="uk-UA"/>
        </w:rPr>
      </w:pPr>
    </w:p>
    <w:p w:rsidR="00912EBF" w:rsidRDefault="00912EBF" w:rsidP="00FA7E75">
      <w:pPr>
        <w:spacing w:line="276" w:lineRule="auto"/>
        <w:ind w:firstLine="0"/>
        <w:rPr>
          <w:b/>
          <w:lang w:val="en-US" w:eastAsia="uk-UA"/>
        </w:rPr>
      </w:pPr>
    </w:p>
    <w:p w:rsidR="00912EBF" w:rsidRDefault="00912EBF" w:rsidP="00FA7E75">
      <w:pPr>
        <w:spacing w:line="276" w:lineRule="auto"/>
        <w:ind w:firstLine="0"/>
        <w:rPr>
          <w:b/>
          <w:lang w:val="en-US" w:eastAsia="uk-UA"/>
        </w:rPr>
      </w:pPr>
    </w:p>
    <w:p w:rsidR="00912EBF" w:rsidRPr="00912EBF" w:rsidRDefault="00912EBF" w:rsidP="00FA7E75">
      <w:pPr>
        <w:spacing w:line="276" w:lineRule="auto"/>
        <w:ind w:firstLine="0"/>
        <w:rPr>
          <w:b/>
          <w:lang w:val="en-US" w:eastAsia="uk-UA"/>
        </w:rPr>
      </w:pPr>
    </w:p>
    <w:p w:rsidR="00914019" w:rsidRDefault="00914019" w:rsidP="00FA7E75">
      <w:pPr>
        <w:spacing w:line="276" w:lineRule="auto"/>
        <w:ind w:firstLine="0"/>
        <w:rPr>
          <w:b/>
          <w:lang w:val="uk-UA" w:eastAsia="uk-UA"/>
        </w:rPr>
      </w:pPr>
    </w:p>
    <w:p w:rsidR="00EE64C8" w:rsidRPr="00345CAF" w:rsidRDefault="00EE64C8" w:rsidP="00EE64C8">
      <w:pPr>
        <w:spacing w:line="276" w:lineRule="auto"/>
        <w:ind w:firstLine="0"/>
        <w:rPr>
          <w:b/>
          <w:lang w:eastAsia="uk-UA"/>
        </w:rPr>
      </w:pPr>
    </w:p>
    <w:p w:rsidR="006E4F9F" w:rsidRPr="00173B9F" w:rsidRDefault="008A4A06" w:rsidP="00EE64C8">
      <w:pPr>
        <w:spacing w:line="276" w:lineRule="auto"/>
        <w:ind w:firstLine="0"/>
        <w:jc w:val="center"/>
        <w:rPr>
          <w:b/>
          <w:lang w:eastAsia="uk-UA"/>
        </w:rPr>
      </w:pPr>
      <w:r w:rsidRPr="008A4A06">
        <w:rPr>
          <w:b/>
          <w:lang w:val="uk-UA" w:eastAsia="uk-UA"/>
        </w:rPr>
        <w:lastRenderedPageBreak/>
        <w:t>Блок-схема</w:t>
      </w:r>
    </w:p>
    <w:p w:rsidR="00912EBF" w:rsidRDefault="00315273" w:rsidP="00912EBF">
      <w:pPr>
        <w:spacing w:line="276" w:lineRule="auto"/>
        <w:ind w:firstLine="0"/>
        <w:jc w:val="center"/>
        <w:rPr>
          <w:b/>
          <w:lang w:val="uk-UA" w:eastAsia="uk-UA"/>
        </w:rPr>
      </w:pPr>
      <w:r>
        <w:rPr>
          <w:b/>
          <w:noProof/>
          <w:lang w:val="uk-UA" w:eastAsia="uk-UA"/>
        </w:rPr>
        <w:pict>
          <v:oval id="_x0000_s1361" style="position:absolute;left:0;text-align:left;margin-left:206.2pt;margin-top:6.15pt;width:93.55pt;height:24.25pt;z-index:251914240">
            <v:textbox>
              <w:txbxContent>
                <w:p w:rsidR="00912EBF" w:rsidRPr="005C45E1" w:rsidRDefault="00912EBF" w:rsidP="00912EBF">
                  <w:pPr>
                    <w:ind w:firstLine="0"/>
                    <w:jc w:val="center"/>
                  </w:pPr>
                  <w:r>
                    <w:t>Начало</w:t>
                  </w:r>
                </w:p>
              </w:txbxContent>
            </v:textbox>
          </v:oval>
        </w:pict>
      </w:r>
    </w:p>
    <w:p w:rsidR="00912EBF" w:rsidRPr="008A4A06" w:rsidRDefault="00315273" w:rsidP="00912EBF">
      <w:pPr>
        <w:spacing w:line="276" w:lineRule="auto"/>
        <w:ind w:firstLine="0"/>
        <w:jc w:val="center"/>
        <w:rPr>
          <w:b/>
          <w:lang w:val="uk-UA" w:eastAsia="uk-UA"/>
        </w:rPr>
      </w:pPr>
      <w:r>
        <w:rPr>
          <w:noProof/>
        </w:rPr>
        <w:pict>
          <v:shape id="_x0000_s1342" type="#_x0000_t32" style="position:absolute;left:0;text-align:left;margin-left:254.75pt;margin-top:14.5pt;width:0;height:18.3pt;z-index:251894784" o:connectortype="straight">
            <v:stroke endarrow="block"/>
          </v:shape>
        </w:pict>
      </w:r>
    </w:p>
    <w:p w:rsidR="00912EBF" w:rsidRDefault="00912EBF" w:rsidP="00912EBF">
      <w:pPr>
        <w:spacing w:line="276" w:lineRule="auto"/>
        <w:jc w:val="center"/>
        <w:rPr>
          <w:lang w:val="uk-UA" w:eastAsia="uk-UA"/>
        </w:rPr>
      </w:pPr>
    </w:p>
    <w:p w:rsidR="00912EBF" w:rsidRPr="00F31DD1" w:rsidRDefault="00315273" w:rsidP="00912EBF">
      <w:pPr>
        <w:spacing w:line="276" w:lineRule="auto"/>
        <w:jc w:val="center"/>
        <w:rPr>
          <w:lang w:val="uk-UA" w:eastAsia="uk-UA"/>
        </w:rPr>
      </w:pPr>
      <w:r>
        <w:rPr>
          <w:noProof/>
        </w:rPr>
        <w:pict>
          <v:rect id="_x0000_s1341" style="position:absolute;left:0;text-align:left;margin-left:174.2pt;margin-top:1.1pt;width:156.5pt;height:50.35pt;z-index:251893760">
            <v:textbox>
              <w:txbxContent>
                <w:p w:rsidR="00912EBF" w:rsidRPr="000452B8" w:rsidRDefault="00912EBF" w:rsidP="00912EBF">
                  <w:pPr>
                    <w:spacing w:line="240" w:lineRule="auto"/>
                    <w:ind w:firstLine="0"/>
                  </w:pPr>
                  <w:r>
                    <w:rPr>
                      <w:lang w:val="en-US"/>
                    </w:rPr>
                    <w:t>P</w:t>
                  </w:r>
                  <w:r w:rsidRPr="000452B8">
                    <w:t xml:space="preserve">0 = </w:t>
                  </w:r>
                  <w:r>
                    <w:rPr>
                      <w:lang w:val="en-US"/>
                    </w:rPr>
                    <w:t>output</w:t>
                  </w:r>
                </w:p>
                <w:p w:rsidR="00912EBF" w:rsidRPr="000452B8" w:rsidRDefault="00912EBF" w:rsidP="00912EBF">
                  <w:pPr>
                    <w:spacing w:line="240" w:lineRule="auto"/>
                    <w:ind w:firstLine="0"/>
                  </w:pPr>
                  <w:r>
                    <w:rPr>
                      <w:lang w:val="en-US"/>
                    </w:rPr>
                    <w:t>P</w:t>
                  </w:r>
                  <w:r w:rsidRPr="000452B8">
                    <w:t xml:space="preserve">1 = </w:t>
                  </w:r>
                  <w:r>
                    <w:rPr>
                      <w:lang w:val="en-US"/>
                    </w:rPr>
                    <w:t>input</w:t>
                  </w:r>
                </w:p>
                <w:p w:rsidR="00912EBF" w:rsidRPr="00912EBF" w:rsidRDefault="00912EBF" w:rsidP="00912EBF">
                  <w:pPr>
                    <w:spacing w:line="240" w:lineRule="auto"/>
                    <w:ind w:firstLine="0"/>
                  </w:pPr>
                  <w:r>
                    <w:rPr>
                      <w:lang w:val="uk-UA"/>
                    </w:rPr>
                    <w:t>Подтягивающи</w:t>
                  </w:r>
                  <w:r w:rsidRPr="00173B9F">
                    <w:t>е</w:t>
                  </w:r>
                  <w:r>
                    <w:rPr>
                      <w:lang w:val="uk-UA"/>
                    </w:rPr>
                    <w:t xml:space="preserve"> резисторы</w:t>
                  </w:r>
                </w:p>
                <w:p w:rsidR="00912EBF" w:rsidRPr="00173B9F" w:rsidRDefault="00912EBF" w:rsidP="00912EBF">
                  <w:pPr>
                    <w:spacing w:line="240" w:lineRule="auto"/>
                    <w:ind w:firstLine="0"/>
                  </w:pPr>
                </w:p>
              </w:txbxContent>
            </v:textbox>
          </v:rect>
        </w:pict>
      </w:r>
      <w:r>
        <w:rPr>
          <w:noProof/>
          <w:lang w:val="uk-UA" w:eastAsia="uk-UA"/>
        </w:rPr>
        <w:pict>
          <v:shape id="_x0000_s1340" type="#_x0000_t202" style="position:absolute;left:0;text-align:left;margin-left:250pt;margin-top:1.1pt;width:36.35pt;height:13.45pt;z-index:251892736" filled="f" stroked="f">
            <v:textbox style="mso-next-textbox:#_x0000_s1340">
              <w:txbxContent>
                <w:p w:rsidR="00912EBF" w:rsidRPr="00230676" w:rsidRDefault="00912EBF" w:rsidP="00912EBF">
                  <w:pPr>
                    <w:ind w:firstLine="0"/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912EBF" w:rsidRPr="002519F6" w:rsidRDefault="00912EBF" w:rsidP="00912EBF">
      <w:pPr>
        <w:spacing w:line="276" w:lineRule="auto"/>
        <w:jc w:val="center"/>
        <w:rPr>
          <w:lang w:val="uk-UA" w:eastAsia="uk-UA"/>
        </w:rPr>
      </w:pPr>
    </w:p>
    <w:p w:rsidR="00912EBF" w:rsidRDefault="00912EBF" w:rsidP="00912EBF">
      <w:pPr>
        <w:spacing w:line="276" w:lineRule="auto"/>
        <w:jc w:val="center"/>
        <w:rPr>
          <w:lang w:val="uk-UA" w:eastAsia="uk-UA"/>
        </w:rPr>
      </w:pPr>
    </w:p>
    <w:p w:rsidR="00912EBF" w:rsidRPr="00F31DD1" w:rsidRDefault="00315273" w:rsidP="00912EBF">
      <w:pPr>
        <w:spacing w:line="276" w:lineRule="auto"/>
        <w:jc w:val="center"/>
        <w:rPr>
          <w:lang w:val="uk-UA" w:eastAsia="uk-UA"/>
        </w:rPr>
      </w:pPr>
      <w:r>
        <w:rPr>
          <w:noProof/>
        </w:rPr>
        <w:pict>
          <v:shape id="_x0000_s1346" type="#_x0000_t32" style="position:absolute;left:0;text-align:left;margin-left:254.75pt;margin-top:3.8pt;width:0;height:14.3pt;z-index:251898880" o:connectortype="straight">
            <v:stroke endarrow="block"/>
          </v:shape>
        </w:pict>
      </w:r>
    </w:p>
    <w:p w:rsidR="00912EBF" w:rsidRDefault="00315273" w:rsidP="00912EBF">
      <w:pPr>
        <w:spacing w:line="276" w:lineRule="auto"/>
        <w:jc w:val="center"/>
        <w:rPr>
          <w:lang w:val="uk-UA" w:eastAsia="uk-UA"/>
        </w:rPr>
      </w:pPr>
      <w:r>
        <w:rPr>
          <w:noProof/>
          <w:lang w:val="uk-UA" w:eastAsia="uk-UA"/>
        </w:rPr>
        <w:pict>
          <v:rect id="_x0000_s1362" style="position:absolute;left:0;text-align:left;margin-left:185.9pt;margin-top:2.25pt;width:144.8pt;height:36.9pt;z-index:251915264">
            <v:textbox>
              <w:txbxContent>
                <w:p w:rsidR="00912EBF" w:rsidRDefault="00912EBF" w:rsidP="00912EBF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CKCON</w:t>
                  </w:r>
                  <w:r>
                    <w:t>:</w:t>
                  </w:r>
                  <w:r>
                    <w:rPr>
                      <w:lang w:val="en-US"/>
                    </w:rPr>
                    <w:t>= SYSCLK/48</w:t>
                  </w:r>
                </w:p>
                <w:p w:rsidR="00912EBF" w:rsidRPr="00912EBF" w:rsidRDefault="00912EBF" w:rsidP="00912EBF">
                  <w:pPr>
                    <w:spacing w:line="240" w:lineRule="auto"/>
                    <w:ind w:firstLine="0"/>
                  </w:pPr>
                  <w:r>
                    <w:rPr>
                      <w:lang w:val="en-US"/>
                    </w:rPr>
                    <w:t>TMR0, TMR1</w:t>
                  </w:r>
                  <w:r>
                    <w:t xml:space="preserve">- </w:t>
                  </w:r>
                  <w:r>
                    <w:rPr>
                      <w:lang w:val="en-US"/>
                    </w:rPr>
                    <w:t>8</w:t>
                  </w:r>
                  <w:r>
                    <w:t>-ми разр.</w:t>
                  </w:r>
                </w:p>
              </w:txbxContent>
            </v:textbox>
          </v:rect>
        </w:pict>
      </w:r>
    </w:p>
    <w:p w:rsidR="00912EBF" w:rsidRPr="00F31DD1" w:rsidRDefault="00912EBF" w:rsidP="00912EBF">
      <w:pPr>
        <w:spacing w:line="276" w:lineRule="auto"/>
        <w:jc w:val="center"/>
        <w:rPr>
          <w:lang w:val="uk-UA" w:eastAsia="uk-UA"/>
        </w:rPr>
      </w:pPr>
    </w:p>
    <w:p w:rsidR="00912EBF" w:rsidRDefault="00315273" w:rsidP="00912EBF">
      <w:pPr>
        <w:spacing w:line="276" w:lineRule="auto"/>
        <w:jc w:val="center"/>
        <w:rPr>
          <w:lang w:val="uk-UA" w:eastAsia="uk-UA"/>
        </w:rPr>
      </w:pPr>
      <w:r>
        <w:rPr>
          <w:noProof/>
          <w:lang w:val="uk-UA" w:eastAsia="uk-UA"/>
        </w:rPr>
        <w:pict>
          <v:shape id="_x0000_s1363" type="#_x0000_t32" style="position:absolute;left:0;text-align:left;margin-left:254.75pt;margin-top:7.4pt;width:0;height:14.3pt;z-index:251916288" o:connectortype="straight">
            <v:stroke endarrow="block"/>
          </v:shape>
        </w:pict>
      </w:r>
    </w:p>
    <w:p w:rsidR="00912EBF" w:rsidRPr="00F31DD1" w:rsidRDefault="00315273" w:rsidP="00912EBF">
      <w:pPr>
        <w:spacing w:line="276" w:lineRule="auto"/>
        <w:jc w:val="center"/>
        <w:rPr>
          <w:lang w:val="uk-UA" w:eastAsia="uk-UA"/>
        </w:rPr>
      </w:pPr>
      <w:r>
        <w:rPr>
          <w:noProof/>
        </w:rPr>
        <w:pict>
          <v:rect id="_x0000_s1343" style="position:absolute;left:0;text-align:left;margin-left:157.65pt;margin-top:5.85pt;width:187.7pt;height:60.95pt;z-index:251895808">
            <v:textbox>
              <w:txbxContent>
                <w:p w:rsidR="00912EBF" w:rsidRPr="00912EBF" w:rsidRDefault="00912EBF" w:rsidP="00912EBF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PREV_</w:t>
                  </w:r>
                  <w:r w:rsidRPr="00912EBF">
                    <w:rPr>
                      <w:lang w:val="en-US"/>
                    </w:rPr>
                    <w:t>1</w:t>
                  </w:r>
                  <w:r w:rsidRPr="00173B9F">
                    <w:rPr>
                      <w:lang w:val="en-US"/>
                    </w:rPr>
                    <w:t>:</w:t>
                  </w:r>
                  <w:r>
                    <w:rPr>
                      <w:lang w:val="en-US"/>
                    </w:rPr>
                    <w:t>= F</w:t>
                  </w:r>
                  <w:r w:rsidRPr="00912EBF">
                    <w:rPr>
                      <w:lang w:val="en-US"/>
                    </w:rPr>
                    <w:t>0</w:t>
                  </w:r>
                  <w:r>
                    <w:rPr>
                      <w:lang w:val="en-US"/>
                    </w:rPr>
                    <w:t xml:space="preserve">h  </w:t>
                  </w:r>
                  <w:r w:rsidRPr="00912EBF">
                    <w:rPr>
                      <w:lang w:val="en-US"/>
                    </w:rPr>
                    <w:t xml:space="preserve"> </w:t>
                  </w:r>
                  <w:r w:rsidRPr="00173B9F">
                    <w:rPr>
                      <w:lang w:val="en-US"/>
                    </w:rPr>
                    <w:t xml:space="preserve"> </w:t>
                  </w:r>
                  <w:r w:rsidRPr="00912EBF">
                    <w:rPr>
                      <w:lang w:val="en-US"/>
                    </w:rPr>
                    <w:t xml:space="preserve">  </w:t>
                  </w:r>
                  <w:r>
                    <w:rPr>
                      <w:lang w:val="en-US"/>
                    </w:rPr>
                    <w:t>CNT_DEB = 10</w:t>
                  </w:r>
                </w:p>
                <w:p w:rsidR="00912EBF" w:rsidRPr="00912EBF" w:rsidRDefault="00912EBF" w:rsidP="00912EBF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PREV_</w:t>
                  </w:r>
                  <w:r w:rsidRPr="00912EBF">
                    <w:rPr>
                      <w:lang w:val="en-US"/>
                    </w:rPr>
                    <w:t>2:</w:t>
                  </w:r>
                  <w:r>
                    <w:rPr>
                      <w:lang w:val="en-US"/>
                    </w:rPr>
                    <w:t>= F</w:t>
                  </w:r>
                  <w:r w:rsidRPr="00912EBF">
                    <w:rPr>
                      <w:lang w:val="en-US"/>
                    </w:rPr>
                    <w:t>0</w:t>
                  </w:r>
                  <w:r>
                    <w:rPr>
                      <w:lang w:val="en-US"/>
                    </w:rPr>
                    <w:t>h</w:t>
                  </w:r>
                  <w:r w:rsidRPr="00912EBF">
                    <w:rPr>
                      <w:lang w:val="en-US"/>
                    </w:rPr>
                    <w:t xml:space="preserve">      </w:t>
                  </w:r>
                  <w:r>
                    <w:rPr>
                      <w:lang w:val="en-US"/>
                    </w:rPr>
                    <w:t>DIGIT_H = 10</w:t>
                  </w:r>
                </w:p>
                <w:p w:rsidR="00912EBF" w:rsidRPr="00912EBF" w:rsidRDefault="00912EBF" w:rsidP="00912EBF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PREV_</w:t>
                  </w:r>
                  <w:r w:rsidRPr="00912EBF">
                    <w:rPr>
                      <w:lang w:val="en-US"/>
                    </w:rPr>
                    <w:t>3:</w:t>
                  </w:r>
                  <w:r>
                    <w:rPr>
                      <w:lang w:val="en-US"/>
                    </w:rPr>
                    <w:t>= F</w:t>
                  </w:r>
                  <w:r w:rsidRPr="00912EBF">
                    <w:rPr>
                      <w:lang w:val="en-US"/>
                    </w:rPr>
                    <w:t>0</w:t>
                  </w:r>
                  <w:r>
                    <w:rPr>
                      <w:lang w:val="en-US"/>
                    </w:rPr>
                    <w:t>h</w:t>
                  </w:r>
                  <w:r w:rsidRPr="00912EBF">
                    <w:rPr>
                      <w:lang w:val="en-US"/>
                    </w:rPr>
                    <w:t xml:space="preserve">      </w:t>
                  </w:r>
                  <w:r>
                    <w:rPr>
                      <w:lang w:val="en-US"/>
                    </w:rPr>
                    <w:t>DIGIT_L = 10</w:t>
                  </w:r>
                </w:p>
                <w:p w:rsidR="00912EBF" w:rsidRDefault="00912EBF" w:rsidP="00912EBF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PREV_</w:t>
                  </w:r>
                  <w:r w:rsidRPr="00912EBF">
                    <w:rPr>
                      <w:lang w:val="en-US"/>
                    </w:rPr>
                    <w:t>4:</w:t>
                  </w:r>
                  <w:r>
                    <w:rPr>
                      <w:lang w:val="en-US"/>
                    </w:rPr>
                    <w:t>= F</w:t>
                  </w:r>
                  <w:r w:rsidRPr="00912EBF">
                    <w:rPr>
                      <w:lang w:val="en-US"/>
                    </w:rPr>
                    <w:t>0</w:t>
                  </w:r>
                  <w:r>
                    <w:rPr>
                      <w:lang w:val="en-US"/>
                    </w:rPr>
                    <w:t>h</w:t>
                  </w:r>
                </w:p>
                <w:p w:rsidR="00912EBF" w:rsidRPr="00912EBF" w:rsidRDefault="00912EBF" w:rsidP="00912EBF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</w:p>
              </w:txbxContent>
            </v:textbox>
          </v:rect>
        </w:pict>
      </w:r>
    </w:p>
    <w:p w:rsidR="00912EBF" w:rsidRDefault="00912EBF" w:rsidP="00912EBF">
      <w:pPr>
        <w:spacing w:line="276" w:lineRule="auto"/>
        <w:jc w:val="center"/>
        <w:rPr>
          <w:lang w:val="uk-UA" w:eastAsia="uk-UA"/>
        </w:rPr>
      </w:pPr>
    </w:p>
    <w:p w:rsidR="00912EBF" w:rsidRPr="00F31DD1" w:rsidRDefault="00912EBF" w:rsidP="00912EBF">
      <w:pPr>
        <w:spacing w:line="276" w:lineRule="auto"/>
        <w:jc w:val="center"/>
        <w:rPr>
          <w:lang w:val="uk-UA" w:eastAsia="uk-UA"/>
        </w:rPr>
      </w:pPr>
    </w:p>
    <w:p w:rsidR="00912EBF" w:rsidRPr="00173B9F" w:rsidRDefault="00912EBF" w:rsidP="00912EBF">
      <w:pPr>
        <w:spacing w:line="276" w:lineRule="auto"/>
        <w:jc w:val="center"/>
        <w:rPr>
          <w:lang w:eastAsia="uk-UA"/>
        </w:rPr>
      </w:pPr>
      <w:r w:rsidRPr="00173B9F">
        <w:rPr>
          <w:lang w:eastAsia="uk-UA"/>
        </w:rPr>
        <w:t xml:space="preserve">               </w:t>
      </w:r>
    </w:p>
    <w:p w:rsidR="00912EBF" w:rsidRDefault="00315273" w:rsidP="00912EBF">
      <w:pPr>
        <w:spacing w:line="276" w:lineRule="auto"/>
        <w:jc w:val="center"/>
        <w:rPr>
          <w:lang w:val="uk-UA" w:eastAsia="uk-UA"/>
        </w:rPr>
      </w:pPr>
      <w:r>
        <w:rPr>
          <w:noProof/>
        </w:rPr>
        <w:pict>
          <v:shape id="_x0000_s1355" type="#_x0000_t32" style="position:absolute;left:0;text-align:left;margin-left:147.6pt;margin-top:9.15pt;width:.05pt;height:123.05pt;flip:y;z-index:251908096" o:connectortype="straight"/>
        </w:pict>
      </w:r>
      <w:r>
        <w:rPr>
          <w:noProof/>
        </w:rPr>
        <w:pict>
          <v:shape id="_x0000_s1356" type="#_x0000_t32" style="position:absolute;left:0;text-align:left;margin-left:147.6pt;margin-top:9.15pt;width:107.15pt;height:.05pt;z-index:251909120" o:connectortype="straight">
            <v:stroke endarrow="block"/>
          </v:shape>
        </w:pict>
      </w:r>
      <w:r>
        <w:rPr>
          <w:noProof/>
        </w:rPr>
        <w:pict>
          <v:shape id="_x0000_s1349" type="#_x0000_t32" style="position:absolute;left:0;text-align:left;margin-left:254.75pt;margin-top:3.3pt;width:0;height:12.55pt;z-index:251901952" o:connectortype="straight">
            <v:stroke endarrow="block"/>
          </v:shape>
        </w:pict>
      </w:r>
    </w:p>
    <w:p w:rsidR="00912EBF" w:rsidRPr="0067286D" w:rsidRDefault="00315273" w:rsidP="0067286D">
      <w:pPr>
        <w:tabs>
          <w:tab w:val="left" w:pos="6463"/>
        </w:tabs>
        <w:spacing w:line="240" w:lineRule="auto"/>
        <w:ind w:firstLine="0"/>
      </w:pPr>
      <w:r>
        <w:rPr>
          <w:noProof/>
        </w:rPr>
        <w:pict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_x0000_s1347" type="#_x0000_t112" style="position:absolute;left:0;text-align:left;margin-left:345.35pt;margin-top:4.2pt;width:118.05pt;height:22.6pt;z-index:251899904">
            <v:textbox>
              <w:txbxContent>
                <w:p w:rsidR="00912EBF" w:rsidRPr="00FE7E22" w:rsidRDefault="00912EBF" w:rsidP="00912EBF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TMR0_OVF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344" type="#_x0000_t110" style="position:absolute;left:0;text-align:left;margin-left:206.2pt;margin-top:0;width:104.4pt;height:31.35pt;z-index:251896832">
            <v:textbox style="mso-next-textbox:#_x0000_s1344">
              <w:txbxContent>
                <w:p w:rsidR="00912EBF" w:rsidRDefault="00912EBF" w:rsidP="00912EBF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TF0 = 1</w:t>
                  </w:r>
                </w:p>
                <w:p w:rsidR="00912EBF" w:rsidRPr="00FE7E22" w:rsidRDefault="00912EBF" w:rsidP="00912EBF">
                  <w:pPr>
                    <w:ind w:firstLine="0"/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912EBF">
        <w:rPr>
          <w:lang w:val="uk-UA" w:eastAsia="uk-UA"/>
        </w:rPr>
        <w:t xml:space="preserve"> </w:t>
      </w:r>
      <w:r w:rsidR="00912EBF" w:rsidRPr="00173B9F">
        <w:rPr>
          <w:lang w:eastAsia="uk-UA"/>
        </w:rPr>
        <w:t xml:space="preserve">     </w:t>
      </w:r>
      <w:r w:rsidR="0067286D" w:rsidRPr="00173B9F">
        <w:rPr>
          <w:lang w:eastAsia="uk-UA"/>
        </w:rPr>
        <w:tab/>
      </w:r>
      <w:r w:rsidR="0067286D">
        <w:rPr>
          <w:lang w:eastAsia="uk-UA"/>
        </w:rPr>
        <w:t>да</w:t>
      </w:r>
    </w:p>
    <w:p w:rsidR="00912EBF" w:rsidRPr="00173B9F" w:rsidRDefault="00315273" w:rsidP="00912EBF">
      <w:pPr>
        <w:spacing w:line="276" w:lineRule="auto"/>
        <w:jc w:val="center"/>
        <w:rPr>
          <w:lang w:eastAsia="uk-UA"/>
        </w:rPr>
      </w:pPr>
      <w:r>
        <w:rPr>
          <w:noProof/>
        </w:rPr>
        <w:pict>
          <v:shape id="_x0000_s1351" type="#_x0000_t32" style="position:absolute;left:0;text-align:left;margin-left:310.1pt;margin-top:1.25pt;width:35.25pt;height:0;z-index:251904000" o:connectortype="straight">
            <v:stroke endarrow="block"/>
          </v:shape>
        </w:pict>
      </w:r>
      <w:r>
        <w:rPr>
          <w:noProof/>
        </w:rPr>
        <w:pict>
          <v:shape id="_x0000_s1357" type="#_x0000_t32" style="position:absolute;left:0;text-align:left;margin-left:401pt;margin-top:13pt;width:0;height:12.25pt;z-index:251910144" o:connectortype="straight"/>
        </w:pict>
      </w:r>
    </w:p>
    <w:p w:rsidR="00912EBF" w:rsidRDefault="00315273" w:rsidP="0067286D">
      <w:pPr>
        <w:spacing w:line="276" w:lineRule="auto"/>
        <w:rPr>
          <w:lang w:val="uk-UA" w:eastAsia="uk-UA"/>
        </w:rPr>
      </w:pPr>
      <w:r>
        <w:rPr>
          <w:noProof/>
        </w:rPr>
        <w:pict>
          <v:shape id="_x0000_s1358" type="#_x0000_t32" style="position:absolute;left:0;text-align:left;margin-left:258.95pt;margin-top:9.4pt;width:141.2pt;height:0;flip:x;z-index:251911168" o:connectortype="straight">
            <v:stroke endarrow="block"/>
          </v:shape>
        </w:pict>
      </w:r>
      <w:r>
        <w:rPr>
          <w:noProof/>
        </w:rPr>
        <w:pict>
          <v:shape id="_x0000_s1350" type="#_x0000_t32" style="position:absolute;left:0;text-align:left;margin-left:258.95pt;margin-top:1.7pt;width:0;height:28.5pt;z-index:251902976" o:connectortype="straight">
            <v:stroke endarrow="block"/>
          </v:shape>
        </w:pict>
      </w:r>
    </w:p>
    <w:p w:rsidR="00912EBF" w:rsidRDefault="00315273" w:rsidP="00912EBF">
      <w:pPr>
        <w:spacing w:line="276" w:lineRule="auto"/>
        <w:jc w:val="center"/>
        <w:rPr>
          <w:lang w:val="uk-UA" w:eastAsia="uk-UA"/>
        </w:rPr>
      </w:pPr>
      <w:r>
        <w:rPr>
          <w:noProof/>
        </w:rPr>
        <w:pict>
          <v:shape id="_x0000_s1345" type="#_x0000_t110" style="position:absolute;left:0;text-align:left;margin-left:206.2pt;margin-top:14.3pt;width:105.25pt;height:33.6pt;z-index:251897856">
            <v:textbox>
              <w:txbxContent>
                <w:p w:rsidR="00912EBF" w:rsidRDefault="00912EBF" w:rsidP="00912EBF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TF1 = 1</w:t>
                  </w:r>
                </w:p>
                <w:p w:rsidR="00912EBF" w:rsidRDefault="00912EBF" w:rsidP="00912EBF">
                  <w:pPr>
                    <w:ind w:firstLine="0"/>
                    <w:jc w:val="center"/>
                  </w:pPr>
                </w:p>
              </w:txbxContent>
            </v:textbox>
          </v:shape>
        </w:pict>
      </w:r>
    </w:p>
    <w:p w:rsidR="00912EBF" w:rsidRDefault="0067286D" w:rsidP="0067286D">
      <w:pPr>
        <w:tabs>
          <w:tab w:val="center" w:pos="5462"/>
          <w:tab w:val="left" w:pos="6480"/>
        </w:tabs>
        <w:spacing w:line="276" w:lineRule="auto"/>
        <w:jc w:val="left"/>
        <w:rPr>
          <w:lang w:val="uk-UA" w:eastAsia="uk-UA"/>
        </w:rPr>
      </w:pPr>
      <w:r>
        <w:rPr>
          <w:lang w:val="uk-UA" w:eastAsia="uk-UA"/>
        </w:rPr>
        <w:tab/>
      </w:r>
      <w:r w:rsidR="00315273">
        <w:rPr>
          <w:noProof/>
        </w:rPr>
        <w:pict>
          <v:shape id="_x0000_s1348" type="#_x0000_t112" style="position:absolute;left:0;text-align:left;margin-left:345.35pt;margin-top:4.75pt;width:118.05pt;height:22.6pt;z-index:251900928;mso-position-horizontal-relative:text;mso-position-vertical-relative:text">
            <v:textbox>
              <w:txbxContent>
                <w:p w:rsidR="00912EBF" w:rsidRPr="00FE7E22" w:rsidRDefault="00912EBF" w:rsidP="00912EBF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TMR1_OVF</w:t>
                  </w:r>
                </w:p>
              </w:txbxContent>
            </v:textbox>
          </v:shape>
        </w:pict>
      </w:r>
      <w:r>
        <w:rPr>
          <w:lang w:val="uk-UA" w:eastAsia="uk-UA"/>
        </w:rPr>
        <w:tab/>
        <w:t>да</w:t>
      </w:r>
    </w:p>
    <w:p w:rsidR="00912EBF" w:rsidRDefault="00315273" w:rsidP="00912EBF">
      <w:pPr>
        <w:spacing w:line="276" w:lineRule="auto"/>
        <w:jc w:val="center"/>
        <w:rPr>
          <w:lang w:val="uk-UA" w:eastAsia="uk-UA"/>
        </w:rPr>
      </w:pPr>
      <w:r>
        <w:rPr>
          <w:noProof/>
        </w:rPr>
        <w:pict>
          <v:shape id="_x0000_s1352" type="#_x0000_t32" style="position:absolute;left:0;text-align:left;margin-left:310.1pt;margin-top:-.2pt;width:35.25pt;height:0;z-index:251905024" o:connectortype="straight">
            <v:stroke endarrow="block"/>
          </v:shape>
        </w:pict>
      </w:r>
      <w:r>
        <w:rPr>
          <w:noProof/>
        </w:rPr>
        <w:pict>
          <v:shape id="_x0000_s1359" type="#_x0000_t32" style="position:absolute;left:0;text-align:left;margin-left:401pt;margin-top:11.5pt;width:0;height:17.3pt;z-index:251912192" o:connectortype="straight"/>
        </w:pict>
      </w:r>
    </w:p>
    <w:p w:rsidR="00912EBF" w:rsidRDefault="00315273" w:rsidP="00912EBF">
      <w:pPr>
        <w:spacing w:line="276" w:lineRule="auto"/>
        <w:jc w:val="center"/>
        <w:rPr>
          <w:lang w:val="uk-UA" w:eastAsia="uk-UA"/>
        </w:rPr>
      </w:pPr>
      <w:r>
        <w:rPr>
          <w:noProof/>
        </w:rPr>
        <w:pict>
          <v:shape id="_x0000_s1353" type="#_x0000_t32" style="position:absolute;left:0;text-align:left;margin-left:258.95pt;margin-top:.3pt;width:0;height:22.9pt;z-index:251906048" o:connectortype="straight"/>
        </w:pict>
      </w:r>
      <w:r>
        <w:rPr>
          <w:noProof/>
        </w:rPr>
        <w:pict>
          <v:shape id="_x0000_s1360" type="#_x0000_t32" style="position:absolute;left:0;text-align:left;margin-left:260.65pt;margin-top:12.9pt;width:140.35pt;height:.05pt;flip:x;z-index:251913216" o:connectortype="straight">
            <v:stroke endarrow="block"/>
          </v:shape>
        </w:pict>
      </w:r>
    </w:p>
    <w:p w:rsidR="00912EBF" w:rsidRDefault="00315273" w:rsidP="00912EBF">
      <w:pPr>
        <w:spacing w:line="276" w:lineRule="auto"/>
        <w:jc w:val="center"/>
        <w:rPr>
          <w:lang w:val="uk-UA" w:eastAsia="uk-UA"/>
        </w:rPr>
      </w:pPr>
      <w:r>
        <w:rPr>
          <w:noProof/>
        </w:rPr>
        <w:pict>
          <v:shape id="_x0000_s1354" type="#_x0000_t32" style="position:absolute;left:0;text-align:left;margin-left:147.6pt;margin-top:7.35pt;width:111.35pt;height:0;flip:x;z-index:251907072" o:connectortype="straight"/>
        </w:pict>
      </w:r>
    </w:p>
    <w:p w:rsidR="00914019" w:rsidRDefault="00914019" w:rsidP="00914019">
      <w:pPr>
        <w:spacing w:line="276" w:lineRule="auto"/>
        <w:ind w:firstLine="0"/>
        <w:jc w:val="center"/>
        <w:rPr>
          <w:b/>
          <w:lang w:val="uk-UA" w:eastAsia="uk-UA"/>
        </w:rPr>
      </w:pPr>
    </w:p>
    <w:p w:rsidR="00914019" w:rsidRPr="008A4A06" w:rsidRDefault="00914019" w:rsidP="00914019">
      <w:pPr>
        <w:spacing w:line="276" w:lineRule="auto"/>
        <w:ind w:firstLine="0"/>
        <w:jc w:val="center"/>
        <w:rPr>
          <w:b/>
          <w:lang w:val="uk-UA" w:eastAsia="uk-UA"/>
        </w:rPr>
      </w:pPr>
    </w:p>
    <w:p w:rsidR="00436845" w:rsidRDefault="00436845" w:rsidP="001A084E">
      <w:pPr>
        <w:spacing w:line="276" w:lineRule="auto"/>
        <w:rPr>
          <w:lang w:val="uk-UA" w:eastAsia="uk-UA"/>
        </w:rPr>
      </w:pPr>
    </w:p>
    <w:p w:rsidR="00B40E18" w:rsidRPr="00F31DD1" w:rsidRDefault="00315273" w:rsidP="00436845">
      <w:pPr>
        <w:spacing w:line="276" w:lineRule="auto"/>
        <w:jc w:val="center"/>
        <w:rPr>
          <w:lang w:val="uk-UA" w:eastAsia="uk-UA"/>
        </w:rPr>
      </w:pPr>
      <w:r>
        <w:rPr>
          <w:noProof/>
          <w:lang w:val="uk-UA" w:eastAsia="uk-UA"/>
        </w:rPr>
        <w:pict>
          <v:shape id="_x0000_s1034" type="#_x0000_t202" style="position:absolute;left:0;text-align:left;margin-left:250pt;margin-top:1.1pt;width:36.35pt;height:13.45pt;z-index:251664384" filled="f" stroked="f">
            <v:textbox style="mso-next-textbox:#_x0000_s1034">
              <w:txbxContent>
                <w:p w:rsidR="00094013" w:rsidRPr="00230676" w:rsidRDefault="00094013" w:rsidP="00230676">
                  <w:pPr>
                    <w:ind w:firstLine="0"/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816496" w:rsidRDefault="00314A12" w:rsidP="00314A12">
      <w:pPr>
        <w:tabs>
          <w:tab w:val="left" w:pos="4169"/>
          <w:tab w:val="center" w:pos="5462"/>
        </w:tabs>
        <w:spacing w:line="276" w:lineRule="auto"/>
        <w:jc w:val="left"/>
        <w:rPr>
          <w:lang w:val="uk-UA" w:eastAsia="uk-UA"/>
        </w:rPr>
      </w:pPr>
      <w:r>
        <w:rPr>
          <w:lang w:val="uk-UA" w:eastAsia="uk-UA"/>
        </w:rPr>
        <w:tab/>
      </w:r>
      <w:r>
        <w:rPr>
          <w:lang w:val="uk-UA" w:eastAsia="uk-UA"/>
        </w:rPr>
        <w:tab/>
      </w:r>
    </w:p>
    <w:p w:rsidR="001A084E" w:rsidRDefault="001A084E" w:rsidP="00436845">
      <w:pPr>
        <w:spacing w:line="276" w:lineRule="auto"/>
        <w:jc w:val="center"/>
        <w:rPr>
          <w:lang w:eastAsia="uk-UA"/>
        </w:rPr>
      </w:pPr>
    </w:p>
    <w:p w:rsidR="001A084E" w:rsidRDefault="001A084E" w:rsidP="00436845">
      <w:pPr>
        <w:spacing w:line="276" w:lineRule="auto"/>
        <w:jc w:val="center"/>
        <w:rPr>
          <w:lang w:eastAsia="uk-UA"/>
        </w:rPr>
      </w:pPr>
    </w:p>
    <w:p w:rsidR="001A084E" w:rsidRDefault="001A084E" w:rsidP="00436845">
      <w:pPr>
        <w:spacing w:line="276" w:lineRule="auto"/>
        <w:jc w:val="center"/>
        <w:rPr>
          <w:lang w:eastAsia="uk-UA"/>
        </w:rPr>
      </w:pPr>
    </w:p>
    <w:p w:rsidR="001A084E" w:rsidRDefault="001A084E" w:rsidP="00436845">
      <w:pPr>
        <w:spacing w:line="276" w:lineRule="auto"/>
        <w:jc w:val="center"/>
        <w:rPr>
          <w:lang w:eastAsia="uk-UA"/>
        </w:rPr>
      </w:pPr>
    </w:p>
    <w:p w:rsidR="001A084E" w:rsidRDefault="001A084E" w:rsidP="00436845">
      <w:pPr>
        <w:spacing w:line="276" w:lineRule="auto"/>
        <w:jc w:val="center"/>
        <w:rPr>
          <w:lang w:eastAsia="uk-UA"/>
        </w:rPr>
      </w:pPr>
    </w:p>
    <w:p w:rsidR="001A084E" w:rsidRDefault="001A084E" w:rsidP="00436845">
      <w:pPr>
        <w:spacing w:line="276" w:lineRule="auto"/>
        <w:jc w:val="center"/>
        <w:rPr>
          <w:lang w:eastAsia="uk-UA"/>
        </w:rPr>
      </w:pPr>
    </w:p>
    <w:p w:rsidR="001A084E" w:rsidRDefault="001A084E" w:rsidP="00436845">
      <w:pPr>
        <w:spacing w:line="276" w:lineRule="auto"/>
        <w:jc w:val="center"/>
        <w:rPr>
          <w:lang w:eastAsia="uk-UA"/>
        </w:rPr>
      </w:pPr>
    </w:p>
    <w:p w:rsidR="001A084E" w:rsidRDefault="001A084E" w:rsidP="00436845">
      <w:pPr>
        <w:spacing w:line="276" w:lineRule="auto"/>
        <w:jc w:val="center"/>
        <w:rPr>
          <w:lang w:eastAsia="uk-UA"/>
        </w:rPr>
      </w:pPr>
    </w:p>
    <w:p w:rsidR="001A084E" w:rsidRDefault="001A084E" w:rsidP="00436845">
      <w:pPr>
        <w:spacing w:line="276" w:lineRule="auto"/>
        <w:jc w:val="center"/>
        <w:rPr>
          <w:lang w:eastAsia="uk-UA"/>
        </w:rPr>
      </w:pPr>
    </w:p>
    <w:p w:rsidR="001A084E" w:rsidRDefault="001A084E" w:rsidP="00436845">
      <w:pPr>
        <w:spacing w:line="276" w:lineRule="auto"/>
        <w:jc w:val="center"/>
        <w:rPr>
          <w:lang w:eastAsia="uk-UA"/>
        </w:rPr>
      </w:pPr>
    </w:p>
    <w:p w:rsidR="001A084E" w:rsidRDefault="001A084E" w:rsidP="00436845">
      <w:pPr>
        <w:spacing w:line="276" w:lineRule="auto"/>
        <w:jc w:val="center"/>
        <w:rPr>
          <w:lang w:eastAsia="uk-UA"/>
        </w:rPr>
      </w:pPr>
    </w:p>
    <w:p w:rsidR="001A084E" w:rsidRDefault="001A084E" w:rsidP="00436845">
      <w:pPr>
        <w:spacing w:line="276" w:lineRule="auto"/>
        <w:jc w:val="center"/>
        <w:rPr>
          <w:lang w:eastAsia="uk-UA"/>
        </w:rPr>
      </w:pPr>
    </w:p>
    <w:p w:rsidR="001A084E" w:rsidRDefault="001A084E" w:rsidP="00436845">
      <w:pPr>
        <w:spacing w:line="276" w:lineRule="auto"/>
        <w:jc w:val="center"/>
        <w:rPr>
          <w:lang w:eastAsia="uk-UA"/>
        </w:rPr>
      </w:pPr>
    </w:p>
    <w:p w:rsidR="001A084E" w:rsidRDefault="001A084E" w:rsidP="00436845">
      <w:pPr>
        <w:spacing w:line="276" w:lineRule="auto"/>
        <w:jc w:val="center"/>
        <w:rPr>
          <w:lang w:eastAsia="uk-UA"/>
        </w:rPr>
      </w:pPr>
    </w:p>
    <w:p w:rsidR="001A084E" w:rsidRDefault="001A084E" w:rsidP="00436845">
      <w:pPr>
        <w:spacing w:line="276" w:lineRule="auto"/>
        <w:jc w:val="center"/>
        <w:rPr>
          <w:lang w:eastAsia="uk-UA"/>
        </w:rPr>
      </w:pPr>
    </w:p>
    <w:p w:rsidR="001A084E" w:rsidRDefault="001A084E" w:rsidP="00436845">
      <w:pPr>
        <w:spacing w:line="276" w:lineRule="auto"/>
        <w:jc w:val="center"/>
        <w:rPr>
          <w:lang w:eastAsia="uk-UA"/>
        </w:rPr>
      </w:pPr>
    </w:p>
    <w:p w:rsidR="001A084E" w:rsidRDefault="00315273" w:rsidP="00436845">
      <w:pPr>
        <w:spacing w:line="276" w:lineRule="auto"/>
        <w:jc w:val="center"/>
        <w:rPr>
          <w:lang w:eastAsia="uk-UA"/>
        </w:rPr>
      </w:pPr>
      <w:r>
        <w:rPr>
          <w:noProof/>
          <w:lang w:val="uk-UA" w:eastAsia="uk-UA"/>
        </w:rPr>
        <w:lastRenderedPageBreak/>
        <w:pict>
          <v:shape id="_x0000_s1457" type="#_x0000_t32" style="position:absolute;left:0;text-align:left;margin-left:123.3pt;margin-top:12.8pt;width:0;height:15.05pt;z-index:251934720" o:connectortype="straight">
            <v:stroke endarrow="block"/>
          </v:shape>
        </w:pict>
      </w:r>
      <w:r>
        <w:rPr>
          <w:noProof/>
          <w:lang w:val="uk-UA" w:eastAsia="uk-UA"/>
        </w:rPr>
        <w:pict>
          <v:oval id="_x0000_s1440" style="position:absolute;left:0;text-align:left;margin-left:66.4pt;margin-top:-14pt;width:109.65pt;height:26.8pt;z-index:251917312">
            <v:textbox style="mso-next-textbox:#_x0000_s1440">
              <w:txbxContent>
                <w:p w:rsidR="001A084E" w:rsidRPr="00180718" w:rsidRDefault="001A084E" w:rsidP="001A084E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TMR0_OVFF</w:t>
                  </w:r>
                </w:p>
              </w:txbxContent>
            </v:textbox>
          </v:oval>
        </w:pict>
      </w:r>
    </w:p>
    <w:p w:rsidR="001A084E" w:rsidRDefault="00315273" w:rsidP="00436845">
      <w:pPr>
        <w:spacing w:line="276" w:lineRule="auto"/>
        <w:jc w:val="center"/>
        <w:rPr>
          <w:lang w:eastAsia="uk-UA"/>
        </w:rPr>
      </w:pPr>
      <w:r>
        <w:rPr>
          <w:noProof/>
          <w:lang w:val="uk-UA" w:eastAsia="uk-UA"/>
        </w:rPr>
        <w:pict>
          <v:rect id="_x0000_s1441" style="position:absolute;left:0;text-align:left;margin-left:79.8pt;margin-top:12pt;width:90.4pt;height:70.3pt;z-index:251918336">
            <v:textbox style="mso-next-textbox:#_x0000_s1441">
              <w:txbxContent>
                <w:p w:rsidR="002E48C8" w:rsidRDefault="002E48C8" w:rsidP="002E48C8">
                  <w:pPr>
                    <w:spacing w:line="276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TF0:= 0</w:t>
                  </w:r>
                </w:p>
                <w:p w:rsidR="002E48C8" w:rsidRPr="002E48C8" w:rsidRDefault="002E48C8" w:rsidP="002E48C8">
                  <w:pPr>
                    <w:spacing w:line="276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P1:=FEh</w:t>
                  </w:r>
                </w:p>
                <w:p w:rsidR="001A084E" w:rsidRDefault="001A084E" w:rsidP="002E48C8">
                  <w:pPr>
                    <w:spacing w:line="276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  <w:r w:rsidR="002E48C8">
                    <w:rPr>
                      <w:lang w:val="en-US"/>
                    </w:rPr>
                    <w:t>:</w:t>
                  </w:r>
                  <w:r>
                    <w:rPr>
                      <w:lang w:val="en-US"/>
                    </w:rPr>
                    <w:t>=</w:t>
                  </w:r>
                  <w:r w:rsidR="002E48C8">
                    <w:rPr>
                      <w:lang w:val="en-US"/>
                    </w:rPr>
                    <w:t xml:space="preserve"> P</w:t>
                  </w:r>
                  <w:r>
                    <w:rPr>
                      <w:lang w:val="en-US"/>
                    </w:rPr>
                    <w:t>1</w:t>
                  </w:r>
                </w:p>
                <w:p w:rsidR="002E48C8" w:rsidRPr="00180718" w:rsidRDefault="002E48C8" w:rsidP="002E48C8">
                  <w:pPr>
                    <w:spacing w:line="276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A:= A and F0h</w:t>
                  </w:r>
                </w:p>
              </w:txbxContent>
            </v:textbox>
          </v:rect>
        </w:pict>
      </w:r>
    </w:p>
    <w:p w:rsidR="001A084E" w:rsidRDefault="001A084E" w:rsidP="00436845">
      <w:pPr>
        <w:spacing w:line="276" w:lineRule="auto"/>
        <w:jc w:val="center"/>
        <w:rPr>
          <w:lang w:eastAsia="uk-UA"/>
        </w:rPr>
      </w:pPr>
    </w:p>
    <w:p w:rsidR="001A084E" w:rsidRDefault="001A084E" w:rsidP="00436845">
      <w:pPr>
        <w:spacing w:line="276" w:lineRule="auto"/>
        <w:jc w:val="center"/>
        <w:rPr>
          <w:lang w:eastAsia="uk-UA"/>
        </w:rPr>
      </w:pPr>
    </w:p>
    <w:p w:rsidR="001A084E" w:rsidRDefault="001A084E" w:rsidP="00436845">
      <w:pPr>
        <w:spacing w:line="276" w:lineRule="auto"/>
        <w:jc w:val="center"/>
        <w:rPr>
          <w:lang w:eastAsia="uk-UA"/>
        </w:rPr>
      </w:pPr>
    </w:p>
    <w:p w:rsidR="001A084E" w:rsidRDefault="001A084E" w:rsidP="00436845">
      <w:pPr>
        <w:spacing w:line="276" w:lineRule="auto"/>
        <w:jc w:val="center"/>
        <w:rPr>
          <w:lang w:eastAsia="uk-UA"/>
        </w:rPr>
      </w:pPr>
    </w:p>
    <w:p w:rsidR="001A084E" w:rsidRDefault="00315273" w:rsidP="00436845">
      <w:pPr>
        <w:spacing w:line="276" w:lineRule="auto"/>
        <w:jc w:val="center"/>
        <w:rPr>
          <w:lang w:eastAsia="uk-UA"/>
        </w:rPr>
      </w:pPr>
      <w:r>
        <w:rPr>
          <w:noProof/>
          <w:lang w:val="uk-UA" w:eastAsia="uk-UA"/>
        </w:rPr>
        <w:pict>
          <v:rect id="_x0000_s1547" style="position:absolute;left:0;text-align:left;margin-left:218.7pt;margin-top:349.75pt;width:98.8pt;height:45.25pt;z-index:252025856">
            <v:textbox style="mso-next-textbox:#_x0000_s1547">
              <w:txbxContent>
                <w:p w:rsidR="003C5EF7" w:rsidRDefault="003C5EF7" w:rsidP="001A084E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PREV_</w:t>
                  </w:r>
                  <w:r>
                    <w:rPr>
                      <w:lang w:val="uk-UA"/>
                    </w:rPr>
                    <w:t>4:</w:t>
                  </w:r>
                  <w:r>
                    <w:rPr>
                      <w:lang w:val="en-US"/>
                    </w:rPr>
                    <w:t>= A</w:t>
                  </w:r>
                </w:p>
                <w:p w:rsidR="003C5EF7" w:rsidRPr="00231AB3" w:rsidRDefault="003C5EF7" w:rsidP="001A084E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CNT_DEB</w:t>
                  </w:r>
                  <w:r>
                    <w:rPr>
                      <w:lang w:val="uk-UA"/>
                    </w:rPr>
                    <w:t>:</w:t>
                  </w:r>
                  <w:r>
                    <w:rPr>
                      <w:lang w:val="en-US"/>
                    </w:rPr>
                    <w:t xml:space="preserve"> = 10</w:t>
                  </w:r>
                </w:p>
              </w:txbxContent>
            </v:textbox>
          </v:rect>
        </w:pict>
      </w:r>
      <w:r>
        <w:rPr>
          <w:noProof/>
          <w:lang w:val="uk-UA" w:eastAsia="uk-UA"/>
        </w:rPr>
        <w:pict>
          <v:shape id="_x0000_s1548" type="#_x0000_t32" style="position:absolute;left:0;text-align:left;margin-left:183.55pt;margin-top:375.75pt;width:35.15pt;height:0;z-index:252026880" o:connectortype="straight">
            <v:stroke endarrow="block"/>
          </v:shape>
        </w:pict>
      </w:r>
      <w:r>
        <w:rPr>
          <w:noProof/>
          <w:lang w:val="uk-UA" w:eastAsia="uk-UA"/>
        </w:rPr>
        <w:pict>
          <v:rect id="_x0000_s1545" style="position:absolute;left:0;text-align:left;margin-left:222.9pt;margin-top:233.95pt;width:98.8pt;height:45.25pt;z-index:252023808">
            <v:textbox style="mso-next-textbox:#_x0000_s1545">
              <w:txbxContent>
                <w:p w:rsidR="003C5EF7" w:rsidRDefault="003C5EF7" w:rsidP="001A084E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PREV_</w:t>
                  </w:r>
                  <w:r>
                    <w:rPr>
                      <w:lang w:val="uk-UA"/>
                    </w:rPr>
                    <w:t>3:</w:t>
                  </w:r>
                  <w:r>
                    <w:rPr>
                      <w:lang w:val="en-US"/>
                    </w:rPr>
                    <w:t>= A</w:t>
                  </w:r>
                </w:p>
                <w:p w:rsidR="003C5EF7" w:rsidRPr="00231AB3" w:rsidRDefault="003C5EF7" w:rsidP="001A084E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CNT_DEB</w:t>
                  </w:r>
                  <w:r>
                    <w:rPr>
                      <w:lang w:val="uk-UA"/>
                    </w:rPr>
                    <w:t>:</w:t>
                  </w:r>
                  <w:r>
                    <w:rPr>
                      <w:lang w:val="en-US"/>
                    </w:rPr>
                    <w:t xml:space="preserve"> = 10</w:t>
                  </w:r>
                </w:p>
              </w:txbxContent>
            </v:textbox>
          </v:rect>
        </w:pict>
      </w:r>
      <w:r>
        <w:rPr>
          <w:noProof/>
          <w:lang w:val="uk-UA" w:eastAsia="uk-UA"/>
        </w:rPr>
        <w:pict>
          <v:shape id="_x0000_s1546" type="#_x0000_t32" style="position:absolute;left:0;text-align:left;margin-left:187.75pt;margin-top:259.95pt;width:35.15pt;height:0;z-index:252024832" o:connectortype="straight">
            <v:stroke endarrow="block"/>
          </v:shape>
        </w:pict>
      </w:r>
      <w:r>
        <w:rPr>
          <w:noProof/>
          <w:lang w:val="uk-UA" w:eastAsia="uk-UA"/>
        </w:rPr>
        <w:pict>
          <v:rect id="_x0000_s1543" style="position:absolute;left:0;text-align:left;margin-left:222.9pt;margin-top:119.55pt;width:98.8pt;height:45.25pt;z-index:252021760">
            <v:textbox style="mso-next-textbox:#_x0000_s1543">
              <w:txbxContent>
                <w:p w:rsidR="003C5EF7" w:rsidRDefault="003C5EF7" w:rsidP="001A084E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PREV_</w:t>
                  </w:r>
                  <w:r>
                    <w:rPr>
                      <w:lang w:val="uk-UA"/>
                    </w:rPr>
                    <w:t>2:</w:t>
                  </w:r>
                  <w:r>
                    <w:rPr>
                      <w:lang w:val="en-US"/>
                    </w:rPr>
                    <w:t>= A</w:t>
                  </w:r>
                </w:p>
                <w:p w:rsidR="003C5EF7" w:rsidRPr="00231AB3" w:rsidRDefault="003C5EF7" w:rsidP="001A084E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CNT_DEB</w:t>
                  </w:r>
                  <w:r>
                    <w:rPr>
                      <w:lang w:val="uk-UA"/>
                    </w:rPr>
                    <w:t>:</w:t>
                  </w:r>
                  <w:r>
                    <w:rPr>
                      <w:lang w:val="en-US"/>
                    </w:rPr>
                    <w:t xml:space="preserve"> = 10</w:t>
                  </w:r>
                </w:p>
              </w:txbxContent>
            </v:textbox>
          </v:rect>
        </w:pict>
      </w:r>
      <w:r>
        <w:rPr>
          <w:noProof/>
          <w:lang w:val="uk-UA" w:eastAsia="uk-UA"/>
        </w:rPr>
        <w:pict>
          <v:shape id="_x0000_s1544" type="#_x0000_t32" style="position:absolute;left:0;text-align:left;margin-left:187.75pt;margin-top:145.55pt;width:35.15pt;height:0;z-index:252022784" o:connectortype="straight">
            <v:stroke endarrow="block"/>
          </v:shape>
        </w:pict>
      </w:r>
      <w:r>
        <w:rPr>
          <w:noProof/>
          <w:lang w:val="uk-UA" w:eastAsia="uk-UA"/>
        </w:rPr>
        <w:pict>
          <v:rect id="_x0000_s1445" style="position:absolute;left:0;text-align:left;margin-left:227.1pt;margin-top:4.6pt;width:98.8pt;height:45.25pt;z-index:251922432">
            <v:textbox style="mso-next-textbox:#_x0000_s1445">
              <w:txbxContent>
                <w:p w:rsidR="001A084E" w:rsidRDefault="003C5EF7" w:rsidP="001A084E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PREV_</w:t>
                  </w:r>
                  <w:r>
                    <w:rPr>
                      <w:lang w:val="uk-UA"/>
                    </w:rPr>
                    <w:t>1:</w:t>
                  </w:r>
                  <w:r w:rsidR="001A084E">
                    <w:rPr>
                      <w:lang w:val="en-US"/>
                    </w:rPr>
                    <w:t>= A</w:t>
                  </w:r>
                </w:p>
                <w:p w:rsidR="001A084E" w:rsidRPr="00231AB3" w:rsidRDefault="001A084E" w:rsidP="001A084E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CNT_DEB</w:t>
                  </w:r>
                  <w:r w:rsidR="003C5EF7">
                    <w:rPr>
                      <w:lang w:val="uk-UA"/>
                    </w:rPr>
                    <w:t>:</w:t>
                  </w:r>
                  <w:r>
                    <w:rPr>
                      <w:lang w:val="en-US"/>
                    </w:rPr>
                    <w:t xml:space="preserve"> = 10</w:t>
                  </w:r>
                </w:p>
              </w:txbxContent>
            </v:textbox>
          </v:rect>
        </w:pict>
      </w:r>
      <w:r>
        <w:rPr>
          <w:noProof/>
          <w:lang w:val="uk-UA" w:eastAsia="uk-UA"/>
        </w:rPr>
        <w:pict>
          <v:shape id="_x0000_s1458" type="#_x0000_t32" style="position:absolute;left:0;text-align:left;margin-left:122.45pt;margin-top:2.95pt;width:0;height:12.6pt;z-index:251935744" o:connectortype="straight">
            <v:stroke endarrow="block"/>
          </v:shape>
        </w:pict>
      </w:r>
    </w:p>
    <w:p w:rsidR="001A084E" w:rsidRPr="00A51D07" w:rsidRDefault="00315273" w:rsidP="00A51D07">
      <w:pPr>
        <w:spacing w:line="276" w:lineRule="auto"/>
        <w:rPr>
          <w:lang w:val="uk-UA" w:eastAsia="uk-UA"/>
        </w:rPr>
      </w:pPr>
      <w:r>
        <w:rPr>
          <w:noProof/>
          <w:lang w:val="uk-UA" w:eastAsia="uk-UA"/>
        </w:rPr>
        <w:pict>
          <v:shape id="_x0000_s1550" type="#_x0000_t32" style="position:absolute;left:0;text-align:left;margin-left:325.9pt;margin-top:10.5pt;width:63.65pt;height:0;z-index:252028928" o:connectortype="straight"/>
        </w:pict>
      </w:r>
      <w:r>
        <w:rPr>
          <w:noProof/>
          <w:lang w:val="uk-UA" w:eastAsia="uk-UA"/>
        </w:rPr>
        <w:pict>
          <v:shape id="_x0000_s1549" type="#_x0000_t32" style="position:absolute;left:0;text-align:left;margin-left:389.55pt;margin-top:10.5pt;width:0;height:427.15pt;z-index:252027904" o:connectortype="straight">
            <v:stroke endarrow="block"/>
          </v:shape>
        </w:pict>
      </w:r>
      <w:r>
        <w:rPr>
          <w:noProof/>
          <w:lang w:val="uk-UA" w:eastAsia="uk-UA"/>
        </w:rPr>
        <w:pict>
          <v:shape id="_x0000_s1469" type="#_x0000_t32" style="position:absolute;left:0;text-align:left;margin-left:191.95pt;margin-top:14.7pt;width:35.15pt;height:0;z-index:251947008" o:connectortype="straight">
            <v:stroke endarrow="block"/>
          </v:shape>
        </w:pict>
      </w:r>
      <w:r>
        <w:rPr>
          <w:noProof/>
          <w:lang w:val="uk-UA" w:eastAsia="uk-UA"/>
        </w:rPr>
        <w:pict>
          <v:shape id="_x0000_s1442" type="#_x0000_t110" style="position:absolute;left:0;text-align:left;margin-left:51.3pt;margin-top:-.35pt;width:140.65pt;height:34.3pt;z-index:251919360">
            <v:textbox style="mso-next-textbox:#_x0000_s1442">
              <w:txbxContent>
                <w:p w:rsidR="001A084E" w:rsidRPr="00180718" w:rsidRDefault="002E48C8" w:rsidP="001A084E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A=PREV 1</w:t>
                  </w:r>
                </w:p>
              </w:txbxContent>
            </v:textbox>
          </v:shape>
        </w:pict>
      </w:r>
      <w:r w:rsidR="00A51D07">
        <w:rPr>
          <w:lang w:val="uk-UA" w:eastAsia="uk-UA"/>
        </w:rPr>
        <w:t xml:space="preserve">                                              ні</w:t>
      </w:r>
    </w:p>
    <w:p w:rsidR="001A084E" w:rsidRPr="00173B9F" w:rsidRDefault="001A084E" w:rsidP="00436845">
      <w:pPr>
        <w:spacing w:line="276" w:lineRule="auto"/>
        <w:jc w:val="center"/>
        <w:rPr>
          <w:lang w:eastAsia="uk-UA"/>
        </w:rPr>
      </w:pPr>
    </w:p>
    <w:p w:rsidR="002E48C8" w:rsidRPr="00173B9F" w:rsidRDefault="00315273" w:rsidP="00436845">
      <w:pPr>
        <w:spacing w:line="276" w:lineRule="auto"/>
        <w:jc w:val="center"/>
        <w:rPr>
          <w:lang w:eastAsia="uk-UA"/>
        </w:rPr>
      </w:pPr>
      <w:r>
        <w:rPr>
          <w:noProof/>
          <w:lang w:val="uk-UA" w:eastAsia="uk-UA"/>
        </w:rPr>
        <w:pict>
          <v:shape id="_x0000_s1479" type="#_x0000_t32" style="position:absolute;left:0;text-align:left;margin-left:122.45pt;margin-top:2.25pt;width:0;height:15pt;z-index:251957248" o:connectortype="straight">
            <v:stroke endarrow="block"/>
          </v:shape>
        </w:pict>
      </w:r>
    </w:p>
    <w:p w:rsidR="002E48C8" w:rsidRPr="00173B9F" w:rsidRDefault="00315273" w:rsidP="00436845">
      <w:pPr>
        <w:spacing w:line="276" w:lineRule="auto"/>
        <w:jc w:val="center"/>
        <w:rPr>
          <w:lang w:eastAsia="uk-UA"/>
        </w:rPr>
      </w:pPr>
      <w:r>
        <w:rPr>
          <w:noProof/>
          <w:lang w:val="uk-UA" w:eastAsia="uk-UA"/>
        </w:rPr>
        <w:pict>
          <v:rect id="_x0000_s1478" style="position:absolute;left:0;text-align:left;margin-left:77.3pt;margin-top:1.35pt;width:92.9pt;height:53.65pt;z-index:251956224">
            <v:textbox style="mso-next-textbox:#_x0000_s1478">
              <w:txbxContent>
                <w:p w:rsidR="002E48C8" w:rsidRDefault="002E48C8" w:rsidP="002E48C8">
                  <w:pPr>
                    <w:spacing w:line="276" w:lineRule="auto"/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P1=FDh</w:t>
                  </w:r>
                </w:p>
                <w:p w:rsidR="002E48C8" w:rsidRDefault="002E48C8" w:rsidP="002E48C8">
                  <w:pPr>
                    <w:spacing w:line="276" w:lineRule="auto"/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A:=P1</w:t>
                  </w:r>
                </w:p>
                <w:p w:rsidR="002E48C8" w:rsidRPr="00180718" w:rsidRDefault="002E48C8" w:rsidP="002E48C8">
                  <w:pPr>
                    <w:spacing w:line="276" w:lineRule="auto"/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A:= A and F0h</w:t>
                  </w:r>
                </w:p>
                <w:p w:rsidR="002E48C8" w:rsidRPr="00231AB3" w:rsidRDefault="002E48C8" w:rsidP="002E48C8">
                  <w:pPr>
                    <w:spacing w:line="276" w:lineRule="auto"/>
                    <w:ind w:firstLine="0"/>
                    <w:rPr>
                      <w:lang w:val="en-US"/>
                    </w:rPr>
                  </w:pPr>
                </w:p>
                <w:p w:rsidR="002E48C8" w:rsidRPr="00231AB3" w:rsidRDefault="002E48C8" w:rsidP="002E48C8">
                  <w:pPr>
                    <w:ind w:firstLine="0"/>
                    <w:rPr>
                      <w:lang w:val="en-US"/>
                    </w:rPr>
                  </w:pPr>
                </w:p>
              </w:txbxContent>
            </v:textbox>
          </v:rect>
        </w:pict>
      </w:r>
    </w:p>
    <w:p w:rsidR="001A084E" w:rsidRDefault="001A084E" w:rsidP="00436845">
      <w:pPr>
        <w:spacing w:line="276" w:lineRule="auto"/>
        <w:jc w:val="center"/>
        <w:rPr>
          <w:lang w:eastAsia="uk-UA"/>
        </w:rPr>
      </w:pPr>
    </w:p>
    <w:p w:rsidR="001A084E" w:rsidRDefault="001A084E" w:rsidP="00436845">
      <w:pPr>
        <w:spacing w:line="276" w:lineRule="auto"/>
        <w:jc w:val="center"/>
        <w:rPr>
          <w:lang w:eastAsia="uk-UA"/>
        </w:rPr>
      </w:pPr>
    </w:p>
    <w:p w:rsidR="001A084E" w:rsidRDefault="00315273" w:rsidP="00436845">
      <w:pPr>
        <w:spacing w:line="276" w:lineRule="auto"/>
        <w:jc w:val="center"/>
        <w:rPr>
          <w:lang w:eastAsia="uk-UA"/>
        </w:rPr>
      </w:pPr>
      <w:r>
        <w:rPr>
          <w:noProof/>
          <w:lang w:val="uk-UA" w:eastAsia="uk-UA"/>
        </w:rPr>
        <w:pict>
          <v:rect id="_x0000_s1482" style="position:absolute;left:0;text-align:left;margin-left:72.55pt;margin-top:68.7pt;width:92.9pt;height:53.65pt;z-index:251960320">
            <v:textbox style="mso-next-textbox:#_x0000_s1482">
              <w:txbxContent>
                <w:p w:rsidR="002E48C8" w:rsidRDefault="002E48C8" w:rsidP="002E48C8">
                  <w:pPr>
                    <w:spacing w:line="276" w:lineRule="auto"/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</w:t>
                  </w:r>
                  <w:r w:rsidR="000E461E">
                    <w:rPr>
                      <w:lang w:val="en-US"/>
                    </w:rPr>
                    <w:t>1=F</w:t>
                  </w:r>
                  <w:r w:rsidR="000E461E">
                    <w:rPr>
                      <w:lang w:val="uk-UA"/>
                    </w:rPr>
                    <w:t>В</w:t>
                  </w:r>
                  <w:r>
                    <w:rPr>
                      <w:lang w:val="en-US"/>
                    </w:rPr>
                    <w:t>h</w:t>
                  </w:r>
                </w:p>
                <w:p w:rsidR="002E48C8" w:rsidRDefault="002E48C8" w:rsidP="002E48C8">
                  <w:pPr>
                    <w:spacing w:line="276" w:lineRule="auto"/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A:=P1</w:t>
                  </w:r>
                </w:p>
                <w:p w:rsidR="002E48C8" w:rsidRPr="00180718" w:rsidRDefault="002E48C8" w:rsidP="002E48C8">
                  <w:pPr>
                    <w:spacing w:line="276" w:lineRule="auto"/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A:= A and F0h</w:t>
                  </w:r>
                </w:p>
                <w:p w:rsidR="002E48C8" w:rsidRPr="00231AB3" w:rsidRDefault="002E48C8" w:rsidP="002E48C8">
                  <w:pPr>
                    <w:spacing w:line="276" w:lineRule="auto"/>
                    <w:ind w:firstLine="0"/>
                    <w:rPr>
                      <w:lang w:val="en-US"/>
                    </w:rPr>
                  </w:pPr>
                </w:p>
                <w:p w:rsidR="002E48C8" w:rsidRPr="00231AB3" w:rsidRDefault="002E48C8" w:rsidP="002E48C8">
                  <w:pPr>
                    <w:ind w:firstLine="0"/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  <w:lang w:val="uk-UA" w:eastAsia="uk-UA"/>
        </w:rPr>
        <w:pict>
          <v:shape id="_x0000_s1481" type="#_x0000_t32" style="position:absolute;left:0;text-align:left;margin-left:117.7pt;margin-top:6.8pt;width:0;height:12.6pt;z-index:251959296" o:connectortype="straight">
            <v:stroke endarrow="block"/>
          </v:shape>
        </w:pict>
      </w:r>
      <w:r>
        <w:rPr>
          <w:noProof/>
          <w:lang w:val="uk-UA" w:eastAsia="uk-UA"/>
        </w:rPr>
        <w:pict>
          <v:shape id="_x0000_s1480" type="#_x0000_t110" style="position:absolute;left:0;text-align:left;margin-left:46.55pt;margin-top:19.4pt;width:140.65pt;height:34.3pt;z-index:251958272">
            <v:textbox style="mso-next-textbox:#_x0000_s1480">
              <w:txbxContent>
                <w:p w:rsidR="002E48C8" w:rsidRPr="000E461E" w:rsidRDefault="002E48C8" w:rsidP="002E48C8">
                  <w:pPr>
                    <w:ind w:firstLine="0"/>
                    <w:rPr>
                      <w:lang w:val="uk-UA"/>
                    </w:rPr>
                  </w:pPr>
                  <w:r>
                    <w:rPr>
                      <w:lang w:val="en-US"/>
                    </w:rPr>
                    <w:t xml:space="preserve">A=PREV </w:t>
                  </w:r>
                  <w:r w:rsidR="000E461E">
                    <w:rPr>
                      <w:lang w:val="uk-UA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shape id="_x0000_s1483" type="#_x0000_t32" style="position:absolute;left:0;text-align:left;margin-left:117.7pt;margin-top:53.7pt;width:0;height:15pt;z-index:251961344" o:connectortype="straight">
            <v:stroke endarrow="block"/>
          </v:shape>
        </w:pict>
      </w:r>
    </w:p>
    <w:p w:rsidR="001A084E" w:rsidRPr="00A51D07" w:rsidRDefault="00A51D07" w:rsidP="00A51D07">
      <w:pPr>
        <w:tabs>
          <w:tab w:val="left" w:pos="3617"/>
        </w:tabs>
        <w:spacing w:line="276" w:lineRule="auto"/>
        <w:rPr>
          <w:lang w:val="uk-UA" w:eastAsia="uk-UA"/>
        </w:rPr>
      </w:pPr>
      <w:r>
        <w:rPr>
          <w:lang w:eastAsia="uk-UA"/>
        </w:rPr>
        <w:tab/>
      </w:r>
      <w:r>
        <w:rPr>
          <w:lang w:val="uk-UA" w:eastAsia="uk-UA"/>
        </w:rPr>
        <w:t xml:space="preserve">  ні</w:t>
      </w:r>
    </w:p>
    <w:p w:rsidR="001A084E" w:rsidRDefault="00315273" w:rsidP="00436845">
      <w:pPr>
        <w:spacing w:line="276" w:lineRule="auto"/>
        <w:jc w:val="center"/>
        <w:rPr>
          <w:lang w:eastAsia="uk-UA"/>
        </w:rPr>
      </w:pPr>
      <w:r>
        <w:rPr>
          <w:noProof/>
          <w:lang w:val="uk-UA" w:eastAsia="uk-UA"/>
        </w:rPr>
        <w:pict>
          <v:shape id="_x0000_s1551" type="#_x0000_t32" style="position:absolute;left:0;text-align:left;margin-left:321.7pt;margin-top:2.7pt;width:67.85pt;height:0;z-index:252029952" o:connectortype="straight"/>
        </w:pict>
      </w:r>
    </w:p>
    <w:p w:rsidR="001A084E" w:rsidRDefault="001A084E" w:rsidP="00436845">
      <w:pPr>
        <w:spacing w:line="276" w:lineRule="auto"/>
        <w:jc w:val="center"/>
        <w:rPr>
          <w:lang w:eastAsia="uk-UA"/>
        </w:rPr>
      </w:pPr>
    </w:p>
    <w:p w:rsidR="001A084E" w:rsidRDefault="001A084E" w:rsidP="00436845">
      <w:pPr>
        <w:spacing w:line="276" w:lineRule="auto"/>
        <w:jc w:val="center"/>
        <w:rPr>
          <w:lang w:eastAsia="uk-UA"/>
        </w:rPr>
      </w:pPr>
    </w:p>
    <w:p w:rsidR="001A084E" w:rsidRDefault="001A084E" w:rsidP="00436845">
      <w:pPr>
        <w:spacing w:line="276" w:lineRule="auto"/>
        <w:jc w:val="center"/>
        <w:rPr>
          <w:lang w:eastAsia="uk-UA"/>
        </w:rPr>
      </w:pPr>
    </w:p>
    <w:p w:rsidR="001A084E" w:rsidRDefault="001A084E" w:rsidP="00436845">
      <w:pPr>
        <w:spacing w:line="276" w:lineRule="auto"/>
        <w:jc w:val="center"/>
        <w:rPr>
          <w:lang w:eastAsia="uk-UA"/>
        </w:rPr>
      </w:pPr>
    </w:p>
    <w:p w:rsidR="001A084E" w:rsidRDefault="00315273" w:rsidP="00436845">
      <w:pPr>
        <w:spacing w:line="276" w:lineRule="auto"/>
        <w:jc w:val="center"/>
        <w:rPr>
          <w:lang w:eastAsia="uk-UA"/>
        </w:rPr>
      </w:pPr>
      <w:r>
        <w:rPr>
          <w:noProof/>
          <w:lang w:val="uk-UA" w:eastAsia="uk-UA"/>
        </w:rPr>
        <w:pict>
          <v:rect id="_x0000_s1486" style="position:absolute;left:0;text-align:left;margin-left:72.55pt;margin-top:72.05pt;width:92.9pt;height:53.65pt;z-index:251964416">
            <v:textbox style="mso-next-textbox:#_x0000_s1486">
              <w:txbxContent>
                <w:p w:rsidR="002E48C8" w:rsidRDefault="002E48C8" w:rsidP="002E48C8">
                  <w:pPr>
                    <w:spacing w:line="276" w:lineRule="auto"/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</w:t>
                  </w:r>
                  <w:r w:rsidR="000E461E">
                    <w:rPr>
                      <w:lang w:val="en-US"/>
                    </w:rPr>
                    <w:t>1=F</w:t>
                  </w:r>
                  <w:r w:rsidR="000E461E">
                    <w:rPr>
                      <w:lang w:val="uk-UA"/>
                    </w:rPr>
                    <w:t>7</w:t>
                  </w:r>
                  <w:r>
                    <w:rPr>
                      <w:lang w:val="en-US"/>
                    </w:rPr>
                    <w:t>h</w:t>
                  </w:r>
                </w:p>
                <w:p w:rsidR="002E48C8" w:rsidRDefault="002E48C8" w:rsidP="002E48C8">
                  <w:pPr>
                    <w:spacing w:line="276" w:lineRule="auto"/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A:=P1</w:t>
                  </w:r>
                </w:p>
                <w:p w:rsidR="002E48C8" w:rsidRPr="00180718" w:rsidRDefault="002E48C8" w:rsidP="002E48C8">
                  <w:pPr>
                    <w:spacing w:line="276" w:lineRule="auto"/>
                    <w:ind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A:= A and F0h</w:t>
                  </w:r>
                </w:p>
                <w:p w:rsidR="002E48C8" w:rsidRPr="00231AB3" w:rsidRDefault="002E48C8" w:rsidP="002E48C8">
                  <w:pPr>
                    <w:spacing w:line="276" w:lineRule="auto"/>
                    <w:ind w:firstLine="0"/>
                    <w:rPr>
                      <w:lang w:val="en-US"/>
                    </w:rPr>
                  </w:pPr>
                </w:p>
                <w:p w:rsidR="002E48C8" w:rsidRPr="00231AB3" w:rsidRDefault="002E48C8" w:rsidP="002E48C8">
                  <w:pPr>
                    <w:ind w:firstLine="0"/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  <w:lang w:val="uk-UA" w:eastAsia="uk-UA"/>
        </w:rPr>
        <w:pict>
          <v:shape id="_x0000_s1485" type="#_x0000_t32" style="position:absolute;left:0;text-align:left;margin-left:117.7pt;margin-top:10.15pt;width:0;height:12.6pt;z-index:251963392" o:connectortype="straight">
            <v:stroke endarrow="block"/>
          </v:shape>
        </w:pict>
      </w:r>
      <w:r>
        <w:rPr>
          <w:noProof/>
          <w:lang w:val="uk-UA" w:eastAsia="uk-UA"/>
        </w:rPr>
        <w:pict>
          <v:shape id="_x0000_s1484" type="#_x0000_t110" style="position:absolute;left:0;text-align:left;margin-left:46.55pt;margin-top:22.75pt;width:140.65pt;height:34.3pt;z-index:251962368">
            <v:textbox style="mso-next-textbox:#_x0000_s1484">
              <w:txbxContent>
                <w:p w:rsidR="002E48C8" w:rsidRPr="000E461E" w:rsidRDefault="002E48C8" w:rsidP="002E48C8">
                  <w:pPr>
                    <w:ind w:firstLine="0"/>
                    <w:rPr>
                      <w:lang w:val="uk-UA"/>
                    </w:rPr>
                  </w:pPr>
                  <w:r>
                    <w:rPr>
                      <w:lang w:val="en-US"/>
                    </w:rPr>
                    <w:t xml:space="preserve">A=PREV </w:t>
                  </w:r>
                  <w:r w:rsidR="000E461E">
                    <w:rPr>
                      <w:lang w:val="uk-UA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shape id="_x0000_s1487" type="#_x0000_t32" style="position:absolute;left:0;text-align:left;margin-left:117.7pt;margin-top:57.05pt;width:0;height:15pt;z-index:251965440" o:connectortype="straight">
            <v:stroke endarrow="block"/>
          </v:shape>
        </w:pict>
      </w:r>
    </w:p>
    <w:p w:rsidR="001A084E" w:rsidRPr="00A51D07" w:rsidRDefault="00A51D07" w:rsidP="00A51D07">
      <w:pPr>
        <w:tabs>
          <w:tab w:val="left" w:pos="3533"/>
        </w:tabs>
        <w:spacing w:line="276" w:lineRule="auto"/>
        <w:rPr>
          <w:lang w:val="uk-UA" w:eastAsia="uk-UA"/>
        </w:rPr>
      </w:pPr>
      <w:r>
        <w:rPr>
          <w:lang w:eastAsia="uk-UA"/>
        </w:rPr>
        <w:tab/>
      </w:r>
      <w:r>
        <w:rPr>
          <w:lang w:val="uk-UA" w:eastAsia="uk-UA"/>
        </w:rPr>
        <w:t xml:space="preserve">     ні</w:t>
      </w:r>
    </w:p>
    <w:p w:rsidR="001A084E" w:rsidRDefault="00315273" w:rsidP="00436845">
      <w:pPr>
        <w:spacing w:line="276" w:lineRule="auto"/>
        <w:jc w:val="center"/>
        <w:rPr>
          <w:lang w:eastAsia="uk-UA"/>
        </w:rPr>
      </w:pPr>
      <w:r>
        <w:rPr>
          <w:noProof/>
          <w:lang w:val="uk-UA" w:eastAsia="uk-UA"/>
        </w:rPr>
        <w:pict>
          <v:shape id="_x0000_s1552" type="#_x0000_t32" style="position:absolute;left:0;text-align:left;margin-left:321.7pt;margin-top:6.05pt;width:67.85pt;height:0;z-index:252030976" o:connectortype="straight"/>
        </w:pict>
      </w:r>
    </w:p>
    <w:p w:rsidR="001A084E" w:rsidRDefault="001A084E" w:rsidP="00436845">
      <w:pPr>
        <w:spacing w:line="276" w:lineRule="auto"/>
        <w:jc w:val="center"/>
        <w:rPr>
          <w:lang w:eastAsia="uk-UA"/>
        </w:rPr>
      </w:pPr>
    </w:p>
    <w:p w:rsidR="001A084E" w:rsidRDefault="001A084E" w:rsidP="00436845">
      <w:pPr>
        <w:spacing w:line="276" w:lineRule="auto"/>
        <w:jc w:val="center"/>
        <w:rPr>
          <w:lang w:eastAsia="uk-UA"/>
        </w:rPr>
      </w:pPr>
    </w:p>
    <w:p w:rsidR="001A084E" w:rsidRPr="002E48C8" w:rsidRDefault="001A084E" w:rsidP="00436845">
      <w:pPr>
        <w:spacing w:line="276" w:lineRule="auto"/>
        <w:jc w:val="center"/>
        <w:rPr>
          <w:lang w:val="uk-UA" w:eastAsia="uk-UA"/>
        </w:rPr>
      </w:pPr>
    </w:p>
    <w:p w:rsidR="001A084E" w:rsidRDefault="001A084E" w:rsidP="00436845">
      <w:pPr>
        <w:spacing w:line="276" w:lineRule="auto"/>
        <w:jc w:val="center"/>
        <w:rPr>
          <w:lang w:eastAsia="uk-UA"/>
        </w:rPr>
      </w:pPr>
    </w:p>
    <w:p w:rsidR="001A084E" w:rsidRDefault="00315273" w:rsidP="00436845">
      <w:pPr>
        <w:spacing w:line="276" w:lineRule="auto"/>
        <w:jc w:val="center"/>
        <w:rPr>
          <w:lang w:eastAsia="uk-UA"/>
        </w:rPr>
      </w:pPr>
      <w:r>
        <w:rPr>
          <w:noProof/>
          <w:lang w:val="uk-UA" w:eastAsia="uk-UA"/>
        </w:rPr>
        <w:pict>
          <v:shape id="_x0000_s1489" type="#_x0000_t32" style="position:absolute;left:0;text-align:left;margin-left:117.7pt;margin-top:14.85pt;width:0;height:12.6pt;z-index:251967488" o:connectortype="straight">
            <v:stroke endarrow="block"/>
          </v:shape>
        </w:pict>
      </w:r>
      <w:r>
        <w:rPr>
          <w:noProof/>
          <w:lang w:val="uk-UA" w:eastAsia="uk-UA"/>
        </w:rPr>
        <w:pict>
          <v:shape id="_x0000_s1488" type="#_x0000_t110" style="position:absolute;left:0;text-align:left;margin-left:46.55pt;margin-top:27.45pt;width:140.65pt;height:34.3pt;z-index:251966464">
            <v:textbox style="mso-next-textbox:#_x0000_s1488">
              <w:txbxContent>
                <w:p w:rsidR="000E461E" w:rsidRPr="000E461E" w:rsidRDefault="000E461E" w:rsidP="000E461E">
                  <w:pPr>
                    <w:ind w:firstLine="0"/>
                    <w:rPr>
                      <w:lang w:val="uk-UA"/>
                    </w:rPr>
                  </w:pPr>
                  <w:r>
                    <w:rPr>
                      <w:lang w:val="en-US"/>
                    </w:rPr>
                    <w:t xml:space="preserve">A=PREV </w:t>
                  </w:r>
                  <w:r>
                    <w:rPr>
                      <w:lang w:val="uk-UA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shape id="_x0000_s1491" type="#_x0000_t32" style="position:absolute;left:0;text-align:left;margin-left:117.7pt;margin-top:61.75pt;width:0;height:15pt;z-index:251969536" o:connectortype="straight">
            <v:stroke endarrow="block"/>
          </v:shape>
        </w:pict>
      </w:r>
    </w:p>
    <w:p w:rsidR="001A084E" w:rsidRDefault="001A084E" w:rsidP="00436845">
      <w:pPr>
        <w:spacing w:line="276" w:lineRule="auto"/>
        <w:jc w:val="center"/>
        <w:rPr>
          <w:lang w:eastAsia="uk-UA"/>
        </w:rPr>
      </w:pPr>
    </w:p>
    <w:p w:rsidR="001A084E" w:rsidRDefault="00A51D07" w:rsidP="00A51D07">
      <w:pPr>
        <w:tabs>
          <w:tab w:val="left" w:pos="3533"/>
          <w:tab w:val="center" w:pos="5462"/>
        </w:tabs>
        <w:spacing w:line="276" w:lineRule="auto"/>
        <w:jc w:val="left"/>
        <w:rPr>
          <w:lang w:eastAsia="uk-UA"/>
        </w:rPr>
      </w:pPr>
      <w:r>
        <w:rPr>
          <w:lang w:eastAsia="uk-UA"/>
        </w:rPr>
        <w:tab/>
      </w:r>
      <w:r>
        <w:rPr>
          <w:lang w:val="uk-UA" w:eastAsia="uk-UA"/>
        </w:rPr>
        <w:t xml:space="preserve">     ні </w:t>
      </w:r>
      <w:r>
        <w:rPr>
          <w:lang w:eastAsia="uk-UA"/>
        </w:rPr>
        <w:tab/>
      </w:r>
      <w:r w:rsidR="00315273">
        <w:rPr>
          <w:noProof/>
          <w:lang w:val="uk-UA" w:eastAsia="uk-UA"/>
        </w:rPr>
        <w:pict>
          <v:shape id="_x0000_s1553" type="#_x0000_t32" style="position:absolute;left:0;text-align:left;margin-left:317.5pt;margin-top:10.75pt;width:72.05pt;height:0;z-index:252032000;mso-position-horizontal-relative:text;mso-position-vertical-relative:text" o:connectortype="straight"/>
        </w:pict>
      </w:r>
    </w:p>
    <w:p w:rsidR="001A084E" w:rsidRDefault="00315273" w:rsidP="00436845">
      <w:pPr>
        <w:spacing w:line="276" w:lineRule="auto"/>
        <w:jc w:val="center"/>
        <w:rPr>
          <w:lang w:eastAsia="uk-UA"/>
        </w:rPr>
      </w:pPr>
      <w:r>
        <w:rPr>
          <w:noProof/>
          <w:lang w:val="uk-UA" w:eastAsia="uk-UA"/>
        </w:rPr>
        <w:pict>
          <v:shape id="_x0000_s1495" type="#_x0000_t32" style="position:absolute;left:0;text-align:left;margin-left:115.75pt;margin-top:48.4pt;width:.85pt;height:17.6pt;z-index:251973632" o:connectortype="straight">
            <v:stroke endarrow="block"/>
          </v:shape>
        </w:pict>
      </w:r>
      <w:r>
        <w:rPr>
          <w:noProof/>
          <w:lang w:val="uk-UA" w:eastAsia="uk-UA"/>
        </w:rPr>
        <w:pict>
          <v:rect id="_x0000_s1492" style="position:absolute;left:0;text-align:left;margin-left:72.25pt;margin-top:29.15pt;width:85.35pt;height:19.25pt;z-index:251970560">
            <v:textbox style="mso-next-textbox:#_x0000_s1492">
              <w:txbxContent>
                <w:p w:rsidR="000E461E" w:rsidRPr="005F3BD9" w:rsidRDefault="000E461E" w:rsidP="000E461E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CNT_DEB --</w:t>
                  </w:r>
                </w:p>
              </w:txbxContent>
            </v:textbox>
          </v:rect>
        </w:pict>
      </w:r>
    </w:p>
    <w:p w:rsidR="001A084E" w:rsidRDefault="001A084E" w:rsidP="00436845">
      <w:pPr>
        <w:spacing w:line="276" w:lineRule="auto"/>
        <w:jc w:val="center"/>
        <w:rPr>
          <w:lang w:eastAsia="uk-UA"/>
        </w:rPr>
      </w:pPr>
    </w:p>
    <w:p w:rsidR="001A084E" w:rsidRDefault="001A084E" w:rsidP="00436845">
      <w:pPr>
        <w:spacing w:line="276" w:lineRule="auto"/>
        <w:jc w:val="center"/>
        <w:rPr>
          <w:lang w:eastAsia="uk-UA"/>
        </w:rPr>
      </w:pPr>
    </w:p>
    <w:p w:rsidR="001A084E" w:rsidRDefault="001A084E" w:rsidP="00436845">
      <w:pPr>
        <w:spacing w:line="276" w:lineRule="auto"/>
        <w:jc w:val="center"/>
        <w:rPr>
          <w:lang w:eastAsia="uk-UA"/>
        </w:rPr>
      </w:pPr>
    </w:p>
    <w:p w:rsidR="001A084E" w:rsidRDefault="00A51D07" w:rsidP="00A51D07">
      <w:pPr>
        <w:tabs>
          <w:tab w:val="left" w:pos="5157"/>
          <w:tab w:val="center" w:pos="5462"/>
        </w:tabs>
        <w:spacing w:line="276" w:lineRule="auto"/>
        <w:jc w:val="left"/>
        <w:rPr>
          <w:lang w:eastAsia="uk-UA"/>
        </w:rPr>
      </w:pPr>
      <w:r>
        <w:rPr>
          <w:lang w:eastAsia="uk-UA"/>
        </w:rPr>
        <w:tab/>
      </w:r>
      <w:r>
        <w:rPr>
          <w:lang w:val="uk-UA" w:eastAsia="uk-UA"/>
        </w:rPr>
        <w:t>да</w:t>
      </w:r>
      <w:r>
        <w:rPr>
          <w:lang w:eastAsia="uk-UA"/>
        </w:rPr>
        <w:tab/>
      </w:r>
      <w:r w:rsidR="00315273">
        <w:rPr>
          <w:noProof/>
          <w:lang w:val="uk-UA" w:eastAsia="uk-UA"/>
        </w:rPr>
        <w:pict>
          <v:oval id="_x0000_s1453" style="position:absolute;left:0;text-align:left;margin-left:344.3pt;margin-top:9.2pt;width:91.3pt;height:25.8pt;z-index:251930624;mso-position-horizontal-relative:text;mso-position-vertical-relative:text">
            <v:textbox style="mso-next-textbox:#_x0000_s1453">
              <w:txbxContent>
                <w:p w:rsidR="001A084E" w:rsidRPr="002F07EB" w:rsidRDefault="001A084E" w:rsidP="001A084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Exit</w:t>
                  </w:r>
                </w:p>
              </w:txbxContent>
            </v:textbox>
          </v:oval>
        </w:pict>
      </w:r>
      <w:r w:rsidR="00315273">
        <w:rPr>
          <w:noProof/>
          <w:lang w:val="uk-UA" w:eastAsia="uk-UA"/>
        </w:rPr>
        <w:pict>
          <v:shape id="_x0000_s1493" type="#_x0000_t110" style="position:absolute;left:0;text-align:left;margin-left:38.2pt;margin-top:2.5pt;width:160.45pt;height:32.5pt;z-index:251971584;mso-position-horizontal-relative:text;mso-position-vertical-relative:text">
            <v:textbox style="mso-next-textbox:#_x0000_s1493">
              <w:txbxContent>
                <w:p w:rsidR="000E461E" w:rsidRPr="00180718" w:rsidRDefault="000E461E" w:rsidP="000E461E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CNT_DEB=0</w:t>
                  </w:r>
                </w:p>
              </w:txbxContent>
            </v:textbox>
          </v:shape>
        </w:pict>
      </w:r>
    </w:p>
    <w:p w:rsidR="001A084E" w:rsidRDefault="00315273" w:rsidP="00436845">
      <w:pPr>
        <w:spacing w:line="276" w:lineRule="auto"/>
        <w:jc w:val="center"/>
        <w:rPr>
          <w:lang w:eastAsia="uk-UA"/>
        </w:rPr>
      </w:pPr>
      <w:r>
        <w:rPr>
          <w:noProof/>
          <w:lang w:val="uk-UA" w:eastAsia="uk-UA"/>
        </w:rPr>
        <w:pict>
          <v:shape id="_x0000_s1497" type="#_x0000_t32" style="position:absolute;left:0;text-align:left;margin-left:198.65pt;margin-top:3.25pt;width:145.65pt;height:0;z-index:251975680" o:connectortype="straight">
            <v:stroke endarrow="block"/>
          </v:shape>
        </w:pict>
      </w:r>
    </w:p>
    <w:p w:rsidR="001A084E" w:rsidRDefault="00315273" w:rsidP="00436845">
      <w:pPr>
        <w:spacing w:line="276" w:lineRule="auto"/>
        <w:jc w:val="center"/>
        <w:rPr>
          <w:lang w:eastAsia="uk-UA"/>
        </w:rPr>
      </w:pPr>
      <w:r>
        <w:rPr>
          <w:noProof/>
          <w:lang w:val="uk-UA" w:eastAsia="uk-UA"/>
        </w:rPr>
        <w:pict>
          <v:shape id="_x0000_s1496" type="#_x0000_t32" style="position:absolute;left:0;text-align:left;margin-left:117.7pt;margin-top:3.3pt;width:0;height:17.55pt;z-index:251974656" o:connectortype="straight">
            <v:stroke endarrow="block"/>
          </v:shape>
        </w:pict>
      </w:r>
    </w:p>
    <w:p w:rsidR="001A084E" w:rsidRDefault="00315273" w:rsidP="00436845">
      <w:pPr>
        <w:spacing w:line="276" w:lineRule="auto"/>
        <w:jc w:val="center"/>
        <w:rPr>
          <w:lang w:eastAsia="uk-UA"/>
        </w:rPr>
      </w:pPr>
      <w:r>
        <w:rPr>
          <w:noProof/>
          <w:lang w:val="uk-UA" w:eastAsia="uk-UA"/>
        </w:rPr>
        <w:pict>
          <v:rect id="_x0000_s1498" style="position:absolute;left:0;text-align:left;margin-left:37.95pt;margin-top:4.95pt;width:160.7pt;height:47.75pt;z-index:251976704">
            <v:textbox style="mso-next-textbox:#_x0000_s1498">
              <w:txbxContent>
                <w:p w:rsidR="000E461E" w:rsidRPr="000E461E" w:rsidRDefault="000E461E" w:rsidP="000E461E">
                  <w:pPr>
                    <w:spacing w:line="240" w:lineRule="auto"/>
                    <w:ind w:firstLine="0"/>
                    <w:jc w:val="left"/>
                    <w:rPr>
                      <w:lang w:val="uk-UA"/>
                    </w:rPr>
                  </w:pPr>
                  <w:r>
                    <w:rPr>
                      <w:lang w:val="en-US"/>
                    </w:rPr>
                    <w:t>CNT_DEB = 10</w:t>
                  </w:r>
                  <w:r>
                    <w:rPr>
                      <w:lang w:val="uk-UA"/>
                    </w:rPr>
                    <w:t xml:space="preserve">     </w:t>
                  </w:r>
                  <w:r>
                    <w:rPr>
                      <w:lang w:val="en-US"/>
                    </w:rPr>
                    <w:t>No_K = 0</w:t>
                  </w:r>
                </w:p>
                <w:p w:rsidR="000E461E" w:rsidRPr="000E461E" w:rsidRDefault="000E461E" w:rsidP="000E461E">
                  <w:pPr>
                    <w:spacing w:line="240" w:lineRule="auto"/>
                    <w:ind w:firstLine="0"/>
                    <w:rPr>
                      <w:lang w:val="uk-UA"/>
                    </w:rPr>
                  </w:pPr>
                  <w:r>
                    <w:rPr>
                      <w:lang w:val="en-US"/>
                    </w:rPr>
                    <w:t>R0:=адрес Р1</w:t>
                  </w:r>
                  <w:r>
                    <w:rPr>
                      <w:lang w:val="uk-UA"/>
                    </w:rPr>
                    <w:t xml:space="preserve">        </w:t>
                  </w:r>
                  <w:r>
                    <w:rPr>
                      <w:lang w:val="en-US"/>
                    </w:rPr>
                    <w:t>N = 0</w:t>
                  </w:r>
                </w:p>
                <w:p w:rsidR="000E461E" w:rsidRPr="00231AB3" w:rsidRDefault="000E461E" w:rsidP="000E461E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CNT_</w:t>
                  </w:r>
                  <w:r>
                    <w:rPr>
                      <w:lang w:val="uk-UA"/>
                    </w:rPr>
                    <w:t>OUT</w:t>
                  </w:r>
                  <w:r>
                    <w:rPr>
                      <w:lang w:val="en-US"/>
                    </w:rPr>
                    <w:t xml:space="preserve"> = 4</w:t>
                  </w:r>
                </w:p>
              </w:txbxContent>
            </v:textbox>
          </v:rect>
        </w:pict>
      </w:r>
    </w:p>
    <w:p w:rsidR="001A084E" w:rsidRDefault="001A084E" w:rsidP="00436845">
      <w:pPr>
        <w:spacing w:line="276" w:lineRule="auto"/>
        <w:jc w:val="center"/>
        <w:rPr>
          <w:lang w:eastAsia="uk-UA"/>
        </w:rPr>
      </w:pPr>
    </w:p>
    <w:p w:rsidR="001A084E" w:rsidRDefault="001A084E" w:rsidP="00436845">
      <w:pPr>
        <w:spacing w:line="276" w:lineRule="auto"/>
        <w:jc w:val="center"/>
        <w:rPr>
          <w:lang w:eastAsia="uk-UA"/>
        </w:rPr>
      </w:pPr>
    </w:p>
    <w:p w:rsidR="001A084E" w:rsidRDefault="00315273" w:rsidP="00436845">
      <w:pPr>
        <w:spacing w:line="276" w:lineRule="auto"/>
        <w:jc w:val="center"/>
        <w:rPr>
          <w:lang w:eastAsia="uk-UA"/>
        </w:rPr>
      </w:pPr>
      <w:r>
        <w:rPr>
          <w:noProof/>
          <w:lang w:val="uk-UA" w:eastAsia="uk-UA"/>
        </w:rPr>
        <w:pict>
          <v:shape id="_x0000_s1541" type="#_x0000_t32" style="position:absolute;left:0;text-align:left;margin-left:24.5pt;margin-top:10.95pt;width:0;height:56.85pt;flip:y;z-index:252019712" o:connectortype="straight"/>
        </w:pict>
      </w:r>
      <w:r>
        <w:rPr>
          <w:noProof/>
          <w:lang w:val="uk-UA" w:eastAsia="uk-UA"/>
        </w:rPr>
        <w:pict>
          <v:shape id="_x0000_s1542" type="#_x0000_t32" style="position:absolute;left:0;text-align:left;margin-left:24.5pt;margin-top:10.95pt;width:91.25pt;height:0;z-index:252020736" o:connectortype="straight">
            <v:stroke endarrow="block"/>
          </v:shape>
        </w:pict>
      </w:r>
      <w:r>
        <w:rPr>
          <w:noProof/>
          <w:lang w:val="uk-UA" w:eastAsia="uk-UA"/>
        </w:rPr>
        <w:pict>
          <v:shape id="_x0000_s1500" type="#_x0000_t32" style="position:absolute;left:0;text-align:left;margin-left:115.75pt;margin-top:5.1pt;width:0;height:15pt;z-index:251978752" o:connectortype="straight">
            <v:stroke endarrow="block"/>
          </v:shape>
        </w:pict>
      </w:r>
    </w:p>
    <w:p w:rsidR="001A084E" w:rsidRDefault="00315273" w:rsidP="00436845">
      <w:pPr>
        <w:spacing w:line="276" w:lineRule="auto"/>
        <w:jc w:val="center"/>
        <w:rPr>
          <w:lang w:eastAsia="uk-UA"/>
        </w:rPr>
      </w:pPr>
      <w:r>
        <w:rPr>
          <w:noProof/>
          <w:lang w:val="uk-UA" w:eastAsia="uk-UA"/>
        </w:rPr>
        <w:pict>
          <v:rect id="_x0000_s1499" style="position:absolute;left:0;text-align:left;margin-left:66.4pt;margin-top:2.65pt;width:103.8pt;height:34.3pt;z-index:251977728">
            <v:textbox style="mso-next-textbox:#_x0000_s1499">
              <w:txbxContent>
                <w:p w:rsidR="000E461E" w:rsidRDefault="000E461E" w:rsidP="001A084E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А:=[</w:t>
                  </w:r>
                  <w:r w:rsidR="00A35FD1">
                    <w:rPr>
                      <w:lang w:val="en-US"/>
                    </w:rPr>
                    <w:t>R0</w:t>
                  </w:r>
                  <w:r>
                    <w:rPr>
                      <w:lang w:val="uk-UA"/>
                    </w:rPr>
                    <w:t>]</w:t>
                  </w:r>
                </w:p>
                <w:p w:rsidR="00A35FD1" w:rsidRPr="00A35FD1" w:rsidRDefault="00A35FD1" w:rsidP="001A084E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CNT_DEB</w:t>
                  </w:r>
                </w:p>
              </w:txbxContent>
            </v:textbox>
          </v:rect>
        </w:pict>
      </w:r>
    </w:p>
    <w:p w:rsidR="001A084E" w:rsidRDefault="001A084E" w:rsidP="00436845">
      <w:pPr>
        <w:spacing w:line="276" w:lineRule="auto"/>
        <w:jc w:val="center"/>
        <w:rPr>
          <w:lang w:eastAsia="uk-UA"/>
        </w:rPr>
      </w:pPr>
    </w:p>
    <w:p w:rsidR="001A084E" w:rsidRDefault="00315273" w:rsidP="00436845">
      <w:pPr>
        <w:spacing w:line="276" w:lineRule="auto"/>
        <w:jc w:val="center"/>
        <w:rPr>
          <w:lang w:eastAsia="uk-UA"/>
        </w:rPr>
      </w:pPr>
      <w:r>
        <w:rPr>
          <w:noProof/>
          <w:lang w:val="uk-UA" w:eastAsia="uk-UA"/>
        </w:rPr>
        <w:pict>
          <v:shape id="_x0000_s1501" type="#_x0000_t32" style="position:absolute;left:0;text-align:left;margin-left:115.75pt;margin-top:5.2pt;width:0;height:15pt;z-index:251979776" o:connectortype="straight">
            <v:stroke endarrow="block"/>
          </v:shape>
        </w:pict>
      </w:r>
    </w:p>
    <w:p w:rsidR="001A084E" w:rsidRPr="00173B9F" w:rsidRDefault="00A35FD1" w:rsidP="00A35FD1">
      <w:pPr>
        <w:tabs>
          <w:tab w:val="left" w:pos="2311"/>
        </w:tabs>
        <w:spacing w:line="276" w:lineRule="auto"/>
        <w:rPr>
          <w:b/>
          <w:i/>
          <w:lang w:eastAsia="uk-UA"/>
        </w:rPr>
      </w:pPr>
      <w:r w:rsidRPr="00173B9F">
        <w:rPr>
          <w:lang w:eastAsia="uk-UA"/>
        </w:rPr>
        <w:t xml:space="preserve">                       </w:t>
      </w:r>
      <w:r w:rsidRPr="00173B9F">
        <w:rPr>
          <w:b/>
          <w:i/>
          <w:lang w:eastAsia="uk-UA"/>
        </w:rPr>
        <w:t xml:space="preserve"> *</w:t>
      </w:r>
    </w:p>
    <w:p w:rsidR="001A084E" w:rsidRPr="00173B9F" w:rsidRDefault="00315273" w:rsidP="00A35FD1">
      <w:pPr>
        <w:tabs>
          <w:tab w:val="left" w:pos="2361"/>
        </w:tabs>
        <w:spacing w:line="276" w:lineRule="auto"/>
        <w:rPr>
          <w:lang w:eastAsia="uk-UA"/>
        </w:rPr>
      </w:pPr>
      <w:r>
        <w:rPr>
          <w:noProof/>
          <w:lang w:val="uk-UA" w:eastAsia="uk-UA"/>
        </w:rPr>
        <w:lastRenderedPageBreak/>
        <w:pict>
          <v:shape id="_x0000_s1537" type="#_x0000_t32" style="position:absolute;left:0;text-align:left;margin-left:18.65pt;margin-top:8.25pt;width:0;height:258.2pt;flip:y;z-index:252015616" o:connectortype="straight"/>
        </w:pict>
      </w:r>
      <w:r>
        <w:rPr>
          <w:noProof/>
          <w:lang w:val="uk-UA" w:eastAsia="uk-UA"/>
        </w:rPr>
        <w:pict>
          <v:shape id="_x0000_s1502" type="#_x0000_t32" style="position:absolute;left:0;text-align:left;margin-left:121.65pt;margin-top:8.25pt;width:0;height:15pt;z-index:251980800" o:connectortype="straight">
            <v:stroke endarrow="block"/>
          </v:shape>
        </w:pict>
      </w:r>
      <w:r w:rsidR="00A35FD1">
        <w:rPr>
          <w:lang w:eastAsia="uk-UA"/>
        </w:rPr>
        <w:tab/>
      </w:r>
      <w:r w:rsidR="00A35FD1" w:rsidRPr="00173B9F">
        <w:rPr>
          <w:b/>
          <w:i/>
          <w:lang w:eastAsia="uk-UA"/>
        </w:rPr>
        <w:t>*</w:t>
      </w:r>
    </w:p>
    <w:p w:rsidR="00A35FD1" w:rsidRPr="00173B9F" w:rsidRDefault="00315273" w:rsidP="00A35FD1">
      <w:pPr>
        <w:tabs>
          <w:tab w:val="left" w:pos="2361"/>
        </w:tabs>
        <w:spacing w:line="276" w:lineRule="auto"/>
        <w:rPr>
          <w:lang w:eastAsia="uk-UA"/>
        </w:rPr>
      </w:pPr>
      <w:r>
        <w:rPr>
          <w:noProof/>
          <w:lang w:val="uk-UA" w:eastAsia="uk-UA"/>
        </w:rPr>
        <w:pict>
          <v:shape id="_x0000_s1538" type="#_x0000_t32" style="position:absolute;left:0;text-align:left;margin-left:30.4pt;margin-top:1.1pt;width:91.25pt;height:.05pt;z-index:252016640" o:connectortype="straight">
            <v:stroke endarrow="block"/>
          </v:shape>
        </w:pict>
      </w:r>
      <w:r>
        <w:rPr>
          <w:noProof/>
          <w:lang w:val="uk-UA" w:eastAsia="uk-UA"/>
        </w:rPr>
        <w:pict>
          <v:shape id="_x0000_s1540" type="#_x0000_t32" style="position:absolute;left:0;text-align:left;margin-left:30.4pt;margin-top:1.15pt;width:0;height:147.3pt;flip:y;z-index:252018688" o:connectortype="straight"/>
        </w:pict>
      </w:r>
      <w:r>
        <w:rPr>
          <w:noProof/>
          <w:lang w:val="uk-UA" w:eastAsia="uk-UA"/>
        </w:rPr>
        <w:pict>
          <v:rect id="_x0000_s1503" style="position:absolute;left:0;text-align:left;margin-left:85.05pt;margin-top:7.4pt;width:75.95pt;height:18.85pt;z-index:251981824">
            <v:textbox style="mso-next-textbox:#_x0000_s1503">
              <w:txbxContent>
                <w:p w:rsidR="00A35FD1" w:rsidRPr="00A264D0" w:rsidRDefault="00A35FD1" w:rsidP="00A35FD1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 = A &lt;&lt; 1</w:t>
                  </w:r>
                </w:p>
              </w:txbxContent>
            </v:textbox>
          </v:rect>
        </w:pict>
      </w:r>
    </w:p>
    <w:p w:rsidR="00A35FD1" w:rsidRPr="00173B9F" w:rsidRDefault="00315273" w:rsidP="00A35FD1">
      <w:pPr>
        <w:tabs>
          <w:tab w:val="left" w:pos="2361"/>
        </w:tabs>
        <w:spacing w:line="276" w:lineRule="auto"/>
        <w:rPr>
          <w:lang w:eastAsia="uk-UA"/>
        </w:rPr>
      </w:pPr>
      <w:r>
        <w:rPr>
          <w:noProof/>
          <w:lang w:val="uk-UA" w:eastAsia="uk-UA"/>
        </w:rPr>
        <w:pict>
          <v:shape id="_x0000_s1507" type="#_x0000_t32" style="position:absolute;left:0;text-align:left;margin-left:120pt;margin-top:10.35pt;width:0;height:15.05pt;z-index:251985920" o:connectortype="straight">
            <v:stroke endarrow="block"/>
          </v:shape>
        </w:pict>
      </w:r>
    </w:p>
    <w:p w:rsidR="00A35FD1" w:rsidRPr="003534EC" w:rsidRDefault="00315273" w:rsidP="003534EC">
      <w:pPr>
        <w:tabs>
          <w:tab w:val="left" w:pos="3734"/>
        </w:tabs>
        <w:spacing w:line="276" w:lineRule="auto"/>
        <w:rPr>
          <w:lang w:val="uk-UA" w:eastAsia="uk-UA"/>
        </w:rPr>
      </w:pPr>
      <w:r>
        <w:rPr>
          <w:noProof/>
          <w:lang w:val="uk-UA" w:eastAsia="uk-UA"/>
        </w:rPr>
        <w:pict>
          <v:rect id="_x0000_s1532" style="position:absolute;left:0;text-align:left;margin-left:230.45pt;margin-top:.35pt;width:198.45pt;height:38.5pt;z-index:252010496">
            <v:textbox style="mso-next-textbox:#_x0000_s1532">
              <w:txbxContent>
                <w:p w:rsidR="003534EC" w:rsidRPr="003534EC" w:rsidRDefault="003534EC" w:rsidP="001A084E">
                  <w:pPr>
                    <w:spacing w:line="240" w:lineRule="auto"/>
                    <w:ind w:firstLine="0"/>
                    <w:rPr>
                      <w:lang w:val="uk-UA"/>
                    </w:rPr>
                  </w:pPr>
                  <w:r>
                    <w:rPr>
                      <w:lang w:val="en-US"/>
                    </w:rPr>
                    <w:t>No_K</w:t>
                  </w:r>
                  <w:r>
                    <w:rPr>
                      <w:lang w:val="uk-UA"/>
                    </w:rPr>
                    <w:t>:=(</w:t>
                  </w:r>
                  <w:r w:rsidRPr="003534EC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CNT_</w:t>
                  </w:r>
                  <w:r>
                    <w:rPr>
                      <w:lang w:val="uk-UA"/>
                    </w:rPr>
                    <w:t>OUT-1)*3+</w:t>
                  </w:r>
                  <w:r w:rsidRPr="003534EC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CNT_IN</w:t>
                  </w:r>
                </w:p>
                <w:p w:rsidR="003534EC" w:rsidRPr="003534EC" w:rsidRDefault="003534EC" w:rsidP="001A084E">
                  <w:pPr>
                    <w:spacing w:line="240" w:lineRule="auto"/>
                    <w:ind w:firstLine="0"/>
                    <w:rPr>
                      <w:lang w:val="uk-UA"/>
                    </w:rPr>
                  </w:pPr>
                  <w:r>
                    <w:rPr>
                      <w:lang w:val="en-US"/>
                    </w:rPr>
                    <w:t>N</w:t>
                  </w:r>
                  <w:r>
                    <w:rPr>
                      <w:lang w:val="uk-UA"/>
                    </w:rPr>
                    <w:t>++</w:t>
                  </w:r>
                </w:p>
              </w:txbxContent>
            </v:textbox>
          </v:rect>
        </w:pict>
      </w:r>
      <w:r>
        <w:rPr>
          <w:noProof/>
          <w:lang w:val="uk-UA" w:eastAsia="uk-UA"/>
        </w:rPr>
        <w:pict>
          <v:shape id="_x0000_s1504" type="#_x0000_t110" style="position:absolute;left:0;text-align:left;margin-left:78.95pt;margin-top:9.55pt;width:82.05pt;height:29.3pt;z-index:251982848">
            <v:textbox style="mso-next-textbox:#_x0000_s1504">
              <w:txbxContent>
                <w:p w:rsidR="00A35FD1" w:rsidRPr="00D91B34" w:rsidRDefault="00A35FD1" w:rsidP="00A35FD1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 = 0</w:t>
                  </w:r>
                </w:p>
              </w:txbxContent>
            </v:textbox>
          </v:shape>
        </w:pict>
      </w:r>
      <w:r w:rsidR="003534EC" w:rsidRPr="00173B9F">
        <w:rPr>
          <w:lang w:eastAsia="uk-UA"/>
        </w:rPr>
        <w:tab/>
      </w:r>
      <w:r w:rsidR="003534EC">
        <w:rPr>
          <w:lang w:val="uk-UA" w:eastAsia="uk-UA"/>
        </w:rPr>
        <w:t>да</w:t>
      </w:r>
    </w:p>
    <w:p w:rsidR="00A35FD1" w:rsidRPr="00173B9F" w:rsidRDefault="00315273" w:rsidP="00A35FD1">
      <w:pPr>
        <w:tabs>
          <w:tab w:val="left" w:pos="2361"/>
        </w:tabs>
        <w:spacing w:line="276" w:lineRule="auto"/>
        <w:rPr>
          <w:lang w:eastAsia="uk-UA"/>
        </w:rPr>
      </w:pPr>
      <w:r>
        <w:rPr>
          <w:noProof/>
          <w:lang w:val="uk-UA" w:eastAsia="uk-UA"/>
        </w:rPr>
        <w:pict>
          <v:shape id="_x0000_s1533" type="#_x0000_t32" style="position:absolute;left:0;text-align:left;margin-left:161pt;margin-top:7.1pt;width:69.45pt;height:0;z-index:252011520" o:connectortype="straight">
            <v:stroke endarrow="block"/>
          </v:shape>
        </w:pict>
      </w:r>
    </w:p>
    <w:p w:rsidR="001A084E" w:rsidRDefault="00315273" w:rsidP="00436845">
      <w:pPr>
        <w:spacing w:line="276" w:lineRule="auto"/>
        <w:jc w:val="center"/>
        <w:rPr>
          <w:lang w:eastAsia="uk-UA"/>
        </w:rPr>
      </w:pPr>
      <w:r>
        <w:rPr>
          <w:noProof/>
          <w:lang w:val="uk-UA" w:eastAsia="uk-UA"/>
        </w:rPr>
        <w:pict>
          <v:shape id="_x0000_s1534" type="#_x0000_t32" style="position:absolute;left:0;text-align:left;margin-left:326.75pt;margin-top:7.1pt;width:0;height:11.7pt;z-index:252012544" o:connectortype="straight"/>
        </w:pict>
      </w:r>
      <w:r>
        <w:rPr>
          <w:noProof/>
          <w:lang w:val="uk-UA" w:eastAsia="uk-UA"/>
        </w:rPr>
        <w:pict>
          <v:shape id="_x0000_s1508" type="#_x0000_t32" style="position:absolute;left:0;text-align:left;margin-left:119.15pt;margin-top:7.1pt;width:.85pt;height:17.55pt;z-index:251986944" o:connectortype="straight">
            <v:stroke endarrow="block"/>
          </v:shape>
        </w:pict>
      </w:r>
    </w:p>
    <w:p w:rsidR="001A084E" w:rsidRDefault="00315273" w:rsidP="00436845">
      <w:pPr>
        <w:spacing w:line="276" w:lineRule="auto"/>
        <w:jc w:val="center"/>
        <w:rPr>
          <w:lang w:eastAsia="uk-UA"/>
        </w:rPr>
      </w:pPr>
      <w:r>
        <w:rPr>
          <w:noProof/>
          <w:lang w:val="uk-UA" w:eastAsia="uk-UA"/>
        </w:rPr>
        <w:pict>
          <v:shape id="_x0000_s1535" type="#_x0000_t32" style="position:absolute;left:0;text-align:left;margin-left:120pt;margin-top:2.95pt;width:206.75pt;height:0;flip:x;z-index:252013568" o:connectortype="straight">
            <v:stroke endarrow="block"/>
          </v:shape>
        </w:pict>
      </w:r>
      <w:r>
        <w:rPr>
          <w:noProof/>
          <w:lang w:val="uk-UA" w:eastAsia="uk-UA"/>
        </w:rPr>
        <w:pict>
          <v:rect id="_x0000_s1505" style="position:absolute;left:0;text-align:left;margin-left:87.35pt;margin-top:8.8pt;width:68.65pt;height:23.45pt;z-index:251983872">
            <v:textbox style="mso-next-textbox:#_x0000_s1505">
              <w:txbxContent>
                <w:p w:rsidR="00A35FD1" w:rsidRPr="00D91B34" w:rsidRDefault="00A35FD1" w:rsidP="00A35FD1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CNT_0 --</w:t>
                  </w:r>
                </w:p>
              </w:txbxContent>
            </v:textbox>
          </v:rect>
        </w:pict>
      </w:r>
    </w:p>
    <w:p w:rsidR="001A084E" w:rsidRDefault="001A084E" w:rsidP="00436845">
      <w:pPr>
        <w:spacing w:line="276" w:lineRule="auto"/>
        <w:jc w:val="center"/>
        <w:rPr>
          <w:lang w:eastAsia="uk-UA"/>
        </w:rPr>
      </w:pPr>
    </w:p>
    <w:p w:rsidR="001A084E" w:rsidRDefault="00315273" w:rsidP="00436845">
      <w:pPr>
        <w:spacing w:line="276" w:lineRule="auto"/>
        <w:jc w:val="center"/>
        <w:rPr>
          <w:lang w:eastAsia="uk-UA"/>
        </w:rPr>
      </w:pPr>
      <w:r>
        <w:rPr>
          <w:noProof/>
          <w:lang w:val="uk-UA" w:eastAsia="uk-UA"/>
        </w:rPr>
        <w:pict>
          <v:shape id="_x0000_s1509" type="#_x0000_t32" style="position:absolute;left:0;text-align:left;margin-left:119.15pt;margin-top:.5pt;width:0;height:17.6pt;z-index:251987968" o:connectortype="straight">
            <v:stroke endarrow="block"/>
          </v:shape>
        </w:pict>
      </w:r>
    </w:p>
    <w:p w:rsidR="001A084E" w:rsidRDefault="00315273" w:rsidP="00436845">
      <w:pPr>
        <w:spacing w:line="276" w:lineRule="auto"/>
        <w:jc w:val="center"/>
        <w:rPr>
          <w:lang w:eastAsia="uk-UA"/>
        </w:rPr>
      </w:pPr>
      <w:r>
        <w:rPr>
          <w:noProof/>
          <w:lang w:val="uk-UA" w:eastAsia="uk-UA"/>
        </w:rPr>
        <w:pict>
          <v:shape id="_x0000_s1516" type="#_x0000_t110" style="position:absolute;left:0;text-align:left;margin-left:50.5pt;margin-top:196.5pt;width:139.75pt;height:38.5pt;z-index:251995136">
            <v:textbox style="mso-next-textbox:#_x0000_s1516">
              <w:txbxContent>
                <w:p w:rsidR="0003614E" w:rsidRPr="00D91B34" w:rsidRDefault="0003614E" w:rsidP="00A35FD1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No_K &lt;10</w:t>
                  </w: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shape id="_x0000_s1506" type="#_x0000_t110" style="position:absolute;left:0;text-align:left;margin-left:50.5pt;margin-top:2.25pt;width:139.75pt;height:38.5pt;z-index:251984896">
            <v:textbox style="mso-next-textbox:#_x0000_s1506">
              <w:txbxContent>
                <w:p w:rsidR="00A35FD1" w:rsidRPr="00D91B34" w:rsidRDefault="00A35FD1" w:rsidP="00A35FD1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CNT_IN = 0</w:t>
                  </w:r>
                </w:p>
              </w:txbxContent>
            </v:textbox>
          </v:shape>
        </w:pict>
      </w:r>
    </w:p>
    <w:p w:rsidR="001A084E" w:rsidRDefault="001A084E" w:rsidP="00436845">
      <w:pPr>
        <w:spacing w:line="276" w:lineRule="auto"/>
        <w:jc w:val="center"/>
        <w:rPr>
          <w:lang w:eastAsia="uk-UA"/>
        </w:rPr>
      </w:pPr>
    </w:p>
    <w:p w:rsidR="001A084E" w:rsidRDefault="00315273" w:rsidP="00436845">
      <w:pPr>
        <w:spacing w:line="276" w:lineRule="auto"/>
        <w:jc w:val="center"/>
        <w:rPr>
          <w:lang w:eastAsia="uk-UA"/>
        </w:rPr>
      </w:pPr>
      <w:r>
        <w:rPr>
          <w:noProof/>
          <w:lang w:val="uk-UA" w:eastAsia="uk-UA"/>
        </w:rPr>
        <w:pict>
          <v:shape id="_x0000_s1520" type="#_x0000_t32" style="position:absolute;left:0;text-align:left;margin-left:121.65pt;margin-top:256pt;width:0;height:14.25pt;z-index:251999232" o:connectortype="straight">
            <v:stroke endarrow="block"/>
          </v:shape>
        </w:pict>
      </w:r>
      <w:r>
        <w:rPr>
          <w:noProof/>
          <w:lang w:val="uk-UA" w:eastAsia="uk-UA"/>
        </w:rPr>
        <w:pict>
          <v:shape id="_x0000_s1518" type="#_x0000_t32" style="position:absolute;left:0;text-align:left;margin-left:120.85pt;margin-top:203.25pt;width:0;height:14.25pt;z-index:251997184" o:connectortype="straight">
            <v:stroke endarrow="block"/>
          </v:shape>
        </w:pict>
      </w:r>
      <w:r>
        <w:rPr>
          <w:noProof/>
          <w:lang w:val="uk-UA" w:eastAsia="uk-UA"/>
        </w:rPr>
        <w:pict>
          <v:shape id="_x0000_s1517" type="#_x0000_t32" style="position:absolute;left:0;text-align:left;margin-left:120pt;margin-top:149.65pt;width:0;height:14.25pt;z-index:251996160" o:connectortype="straight">
            <v:stroke endarrow="block"/>
          </v:shape>
        </w:pict>
      </w:r>
      <w:r>
        <w:rPr>
          <w:noProof/>
          <w:lang w:val="uk-UA" w:eastAsia="uk-UA"/>
        </w:rPr>
        <w:pict>
          <v:shape id="_x0000_s1510" type="#_x0000_t32" style="position:absolute;left:0;text-align:left;margin-left:121.65pt;margin-top:9pt;width:0;height:14.25pt;z-index:251988992" o:connectortype="straight">
            <v:stroke endarrow="block"/>
          </v:shape>
        </w:pict>
      </w:r>
    </w:p>
    <w:p w:rsidR="001A084E" w:rsidRPr="003534EC" w:rsidRDefault="00315273" w:rsidP="00436845">
      <w:pPr>
        <w:spacing w:line="276" w:lineRule="auto"/>
        <w:jc w:val="center"/>
        <w:rPr>
          <w:lang w:eastAsia="uk-UA"/>
        </w:rPr>
      </w:pPr>
      <w:r>
        <w:rPr>
          <w:noProof/>
          <w:lang w:val="uk-UA" w:eastAsia="uk-UA"/>
        </w:rPr>
        <w:pict>
          <v:rect id="_x0000_s1511" style="position:absolute;left:0;text-align:left;margin-left:78.95pt;margin-top:7.4pt;width:87.05pt;height:36.85pt;z-index:251990016">
            <v:textbox style="mso-next-textbox:#_x0000_s1511">
              <w:txbxContent>
                <w:p w:rsidR="0003614E" w:rsidRPr="000E461E" w:rsidRDefault="0003614E" w:rsidP="000E461E">
                  <w:pPr>
                    <w:spacing w:line="240" w:lineRule="auto"/>
                    <w:ind w:firstLine="0"/>
                    <w:rPr>
                      <w:lang w:val="uk-UA"/>
                    </w:rPr>
                  </w:pPr>
                  <w:r>
                    <w:rPr>
                      <w:lang w:val="en-US"/>
                    </w:rPr>
                    <w:t>R0 ++</w:t>
                  </w:r>
                </w:p>
                <w:p w:rsidR="0003614E" w:rsidRPr="00231AB3" w:rsidRDefault="0003614E" w:rsidP="000E461E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CNT_</w:t>
                  </w:r>
                  <w:r>
                    <w:rPr>
                      <w:lang w:val="uk-UA"/>
                    </w:rPr>
                    <w:t>OUT</w:t>
                  </w:r>
                  <w:r>
                    <w:rPr>
                      <w:lang w:val="en-US"/>
                    </w:rPr>
                    <w:t xml:space="preserve"> --</w:t>
                  </w:r>
                </w:p>
              </w:txbxContent>
            </v:textbox>
          </v:rect>
        </w:pict>
      </w:r>
    </w:p>
    <w:p w:rsidR="00A35FD1" w:rsidRPr="00173B9F" w:rsidRDefault="00A35FD1" w:rsidP="006C0BC2">
      <w:pPr>
        <w:spacing w:line="276" w:lineRule="auto"/>
        <w:ind w:firstLine="0"/>
        <w:jc w:val="center"/>
        <w:rPr>
          <w:lang w:eastAsia="uk-UA"/>
        </w:rPr>
      </w:pPr>
    </w:p>
    <w:p w:rsidR="00A35FD1" w:rsidRPr="00173B9F" w:rsidRDefault="00315273" w:rsidP="006C0BC2">
      <w:pPr>
        <w:spacing w:line="276" w:lineRule="auto"/>
        <w:ind w:firstLine="0"/>
        <w:jc w:val="center"/>
        <w:rPr>
          <w:lang w:eastAsia="uk-UA"/>
        </w:rPr>
      </w:pPr>
      <w:r>
        <w:rPr>
          <w:noProof/>
          <w:lang w:val="uk-UA" w:eastAsia="uk-UA"/>
        </w:rPr>
        <w:pict>
          <v:shape id="_x0000_s1513" type="#_x0000_t32" style="position:absolute;left:0;text-align:left;margin-left:120pt;margin-top:12.5pt;width:0;height:11.7pt;z-index:251992064" o:connectortype="straight">
            <v:stroke endarrow="block"/>
          </v:shape>
        </w:pict>
      </w:r>
    </w:p>
    <w:p w:rsidR="00A35FD1" w:rsidRPr="00173B9F" w:rsidRDefault="00315273" w:rsidP="006C0BC2">
      <w:pPr>
        <w:spacing w:line="276" w:lineRule="auto"/>
        <w:ind w:firstLine="0"/>
        <w:jc w:val="center"/>
        <w:rPr>
          <w:lang w:eastAsia="uk-UA"/>
        </w:rPr>
      </w:pPr>
      <w:r>
        <w:rPr>
          <w:noProof/>
          <w:lang w:val="uk-UA" w:eastAsia="uk-UA"/>
        </w:rPr>
        <w:pict>
          <v:shape id="_x0000_s1512" type="#_x0000_t110" style="position:absolute;left:0;text-align:left;margin-left:38.75pt;margin-top:8.3pt;width:163.2pt;height:38.5pt;z-index:251991040">
            <v:textbox style="mso-next-textbox:#_x0000_s1512">
              <w:txbxContent>
                <w:p w:rsidR="0003614E" w:rsidRPr="00D91B34" w:rsidRDefault="0003614E" w:rsidP="00A35FD1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CNT_</w:t>
                  </w:r>
                  <w:r>
                    <w:rPr>
                      <w:lang w:val="uk-UA"/>
                    </w:rPr>
                    <w:t>OUT</w:t>
                  </w:r>
                  <w:r>
                    <w:rPr>
                      <w:lang w:val="en-US"/>
                    </w:rPr>
                    <w:t xml:space="preserve"> = 0</w:t>
                  </w:r>
                </w:p>
              </w:txbxContent>
            </v:textbox>
          </v:shape>
        </w:pict>
      </w:r>
    </w:p>
    <w:p w:rsidR="00A35FD1" w:rsidRPr="00173B9F" w:rsidRDefault="00315273" w:rsidP="006C0BC2">
      <w:pPr>
        <w:spacing w:line="276" w:lineRule="auto"/>
        <w:ind w:firstLine="0"/>
        <w:jc w:val="center"/>
        <w:rPr>
          <w:lang w:eastAsia="uk-UA"/>
        </w:rPr>
      </w:pPr>
      <w:r>
        <w:rPr>
          <w:noProof/>
          <w:lang w:val="uk-UA" w:eastAsia="uk-UA"/>
        </w:rPr>
        <w:pict>
          <v:shape id="_x0000_s1539" type="#_x0000_t32" style="position:absolute;left:0;text-align:left;margin-left:30.4pt;margin-top:-89.6pt;width:20.1pt;height:0;flip:x;z-index:252017664" o:connectortype="straight"/>
        </w:pict>
      </w:r>
      <w:r>
        <w:rPr>
          <w:noProof/>
          <w:lang w:val="uk-UA" w:eastAsia="uk-UA"/>
        </w:rPr>
        <w:pict>
          <v:shape id="_x0000_s1536" type="#_x0000_t32" style="position:absolute;left:0;text-align:left;margin-left:18.65pt;margin-top:12.55pt;width:20.1pt;height:0;flip:x;z-index:252014592" o:connectortype="straight"/>
        </w:pict>
      </w:r>
    </w:p>
    <w:p w:rsidR="00A35FD1" w:rsidRPr="00173B9F" w:rsidRDefault="00315273" w:rsidP="006C0BC2">
      <w:pPr>
        <w:spacing w:line="276" w:lineRule="auto"/>
        <w:ind w:firstLine="0"/>
        <w:jc w:val="center"/>
        <w:rPr>
          <w:lang w:eastAsia="uk-UA"/>
        </w:rPr>
      </w:pPr>
      <w:r>
        <w:rPr>
          <w:noProof/>
          <w:lang w:val="uk-UA" w:eastAsia="uk-UA"/>
        </w:rPr>
        <w:pict>
          <v:shape id="_x0000_s1515" type="#_x0000_t32" style="position:absolute;left:0;text-align:left;margin-left:119.15pt;margin-top:15.1pt;width:.85pt;height:10.05pt;flip:x;z-index:251994112" o:connectortype="straight">
            <v:stroke endarrow="block"/>
          </v:shape>
        </w:pict>
      </w:r>
    </w:p>
    <w:p w:rsidR="00A35FD1" w:rsidRPr="00173B9F" w:rsidRDefault="003534EC" w:rsidP="003534EC">
      <w:pPr>
        <w:tabs>
          <w:tab w:val="left" w:pos="4153"/>
          <w:tab w:val="center" w:pos="5102"/>
        </w:tabs>
        <w:spacing w:line="276" w:lineRule="auto"/>
        <w:ind w:firstLine="0"/>
        <w:jc w:val="left"/>
        <w:rPr>
          <w:lang w:eastAsia="uk-UA"/>
        </w:rPr>
      </w:pPr>
      <w:r w:rsidRPr="00173B9F">
        <w:rPr>
          <w:lang w:eastAsia="uk-UA"/>
        </w:rPr>
        <w:tab/>
      </w:r>
      <w:r w:rsidRPr="003534EC">
        <w:rPr>
          <w:lang w:val="uk-UA" w:eastAsia="uk-UA"/>
        </w:rPr>
        <w:t>ні</w:t>
      </w:r>
      <w:r w:rsidRPr="00173B9F">
        <w:rPr>
          <w:lang w:eastAsia="uk-UA"/>
        </w:rPr>
        <w:tab/>
      </w:r>
      <w:r w:rsidR="00315273">
        <w:rPr>
          <w:noProof/>
          <w:lang w:val="uk-UA" w:eastAsia="uk-UA"/>
        </w:rPr>
        <w:pict>
          <v:rect id="_x0000_s1522" style="position:absolute;margin-left:253.9pt;margin-top:.9pt;width:97.15pt;height:37.65pt;z-index:252001280;mso-position-horizontal-relative:text;mso-position-vertical-relative:text">
            <v:textbox style="mso-next-textbox:#_x0000_s1522">
              <w:txbxContent>
                <w:p w:rsidR="0003614E" w:rsidRDefault="0003614E" w:rsidP="001A084E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DIGIT_H = 10</w:t>
                  </w:r>
                </w:p>
                <w:p w:rsidR="0003614E" w:rsidRPr="007A2D89" w:rsidRDefault="0003614E" w:rsidP="001A084E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DIGIT_L = 10</w:t>
                  </w:r>
                </w:p>
              </w:txbxContent>
            </v:textbox>
          </v:rect>
        </w:pict>
      </w:r>
      <w:r w:rsidR="00315273">
        <w:rPr>
          <w:noProof/>
          <w:lang w:val="uk-UA" w:eastAsia="uk-UA"/>
        </w:rPr>
        <w:pict>
          <v:shape id="_x0000_s1514" type="#_x0000_t110" style="position:absolute;margin-left:78.95pt;margin-top:9.25pt;width:82.05pt;height:29.3pt;z-index:251993088;mso-position-horizontal-relative:text;mso-position-vertical-relative:text">
            <v:textbox style="mso-next-textbox:#_x0000_s1514">
              <w:txbxContent>
                <w:p w:rsidR="0003614E" w:rsidRPr="00D91B34" w:rsidRDefault="0003614E" w:rsidP="0003614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N= 2</w:t>
                  </w:r>
                </w:p>
              </w:txbxContent>
            </v:textbox>
          </v:shape>
        </w:pict>
      </w:r>
    </w:p>
    <w:p w:rsidR="00A35FD1" w:rsidRPr="00173B9F" w:rsidRDefault="00315273" w:rsidP="006C0BC2">
      <w:pPr>
        <w:spacing w:line="276" w:lineRule="auto"/>
        <w:ind w:firstLine="0"/>
        <w:jc w:val="center"/>
        <w:rPr>
          <w:lang w:eastAsia="uk-UA"/>
        </w:rPr>
      </w:pPr>
      <w:r>
        <w:rPr>
          <w:noProof/>
          <w:lang w:val="uk-UA" w:eastAsia="uk-UA"/>
        </w:rPr>
        <w:pict>
          <v:shape id="_x0000_s1527" type="#_x0000_t32" style="position:absolute;left:0;text-align:left;margin-left:378.65pt;margin-top:7.65pt;width:0;height:96.3pt;z-index:252006400" o:connectortype="straight"/>
        </w:pict>
      </w:r>
      <w:r>
        <w:rPr>
          <w:noProof/>
          <w:lang w:val="uk-UA" w:eastAsia="uk-UA"/>
        </w:rPr>
        <w:pict>
          <v:shape id="_x0000_s1526" type="#_x0000_t32" style="position:absolute;left:0;text-align:left;margin-left:351.05pt;margin-top:7.65pt;width:27.6pt;height:0;z-index:252005376" o:connectortype="straight"/>
        </w:pict>
      </w:r>
      <w:r>
        <w:rPr>
          <w:noProof/>
          <w:lang w:val="uk-UA" w:eastAsia="uk-UA"/>
        </w:rPr>
        <w:pict>
          <v:shape id="_x0000_s1525" type="#_x0000_t32" style="position:absolute;left:0;text-align:left;margin-left:161pt;margin-top:7.65pt;width:92.9pt;height:0;z-index:252004352" o:connectortype="straight">
            <v:stroke endarrow="block"/>
          </v:shape>
        </w:pict>
      </w:r>
    </w:p>
    <w:p w:rsidR="00A35FD1" w:rsidRPr="00173B9F" w:rsidRDefault="00A35FD1" w:rsidP="006C0BC2">
      <w:pPr>
        <w:spacing w:line="276" w:lineRule="auto"/>
        <w:ind w:firstLine="0"/>
        <w:jc w:val="center"/>
        <w:rPr>
          <w:lang w:eastAsia="uk-UA"/>
        </w:rPr>
      </w:pPr>
    </w:p>
    <w:p w:rsidR="00A35FD1" w:rsidRPr="00173B9F" w:rsidRDefault="003534EC" w:rsidP="003534EC">
      <w:pPr>
        <w:tabs>
          <w:tab w:val="left" w:pos="4069"/>
          <w:tab w:val="center" w:pos="5102"/>
        </w:tabs>
        <w:spacing w:line="276" w:lineRule="auto"/>
        <w:ind w:firstLine="0"/>
        <w:jc w:val="left"/>
        <w:rPr>
          <w:lang w:eastAsia="uk-UA"/>
        </w:rPr>
      </w:pPr>
      <w:r w:rsidRPr="00173B9F">
        <w:rPr>
          <w:lang w:eastAsia="uk-UA"/>
        </w:rPr>
        <w:tab/>
      </w:r>
      <w:r>
        <w:rPr>
          <w:lang w:val="uk-UA" w:eastAsia="uk-UA"/>
        </w:rPr>
        <w:t>да</w:t>
      </w:r>
      <w:r w:rsidRPr="00173B9F">
        <w:rPr>
          <w:lang w:eastAsia="uk-UA"/>
        </w:rPr>
        <w:tab/>
      </w:r>
      <w:r w:rsidR="00315273">
        <w:rPr>
          <w:noProof/>
          <w:lang w:val="uk-UA" w:eastAsia="uk-UA"/>
        </w:rPr>
        <w:pict>
          <v:rect id="_x0000_s1523" style="position:absolute;margin-left:247.25pt;margin-top:10.25pt;width:103.8pt;height:38.5pt;z-index:252002304;mso-position-horizontal-relative:text;mso-position-vertical-relative:text">
            <v:textbox style="mso-next-textbox:#_x0000_s1523">
              <w:txbxContent>
                <w:p w:rsidR="0003614E" w:rsidRDefault="0003614E" w:rsidP="001A084E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DIGIT_H=0</w:t>
                  </w:r>
                </w:p>
                <w:p w:rsidR="0003614E" w:rsidRPr="002F07EB" w:rsidRDefault="0003614E" w:rsidP="001A084E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DIGIT_L=No_K</w:t>
                  </w:r>
                </w:p>
              </w:txbxContent>
            </v:textbox>
          </v:rect>
        </w:pict>
      </w:r>
    </w:p>
    <w:p w:rsidR="00A35FD1" w:rsidRPr="00173B9F" w:rsidRDefault="00315273" w:rsidP="006C0BC2">
      <w:pPr>
        <w:spacing w:line="276" w:lineRule="auto"/>
        <w:ind w:firstLine="0"/>
        <w:jc w:val="center"/>
        <w:rPr>
          <w:lang w:eastAsia="uk-UA"/>
        </w:rPr>
      </w:pPr>
      <w:r>
        <w:rPr>
          <w:noProof/>
          <w:lang w:val="uk-UA" w:eastAsia="uk-UA"/>
        </w:rPr>
        <w:pict>
          <v:shape id="_x0000_s1524" type="#_x0000_t32" style="position:absolute;left:0;text-align:left;margin-left:190.25pt;margin-top:11.1pt;width:57pt;height:0;z-index:252003328" o:connectortype="straight">
            <v:stroke endarrow="block"/>
          </v:shape>
        </w:pict>
      </w:r>
    </w:p>
    <w:p w:rsidR="00A35FD1" w:rsidRPr="00173B9F" w:rsidRDefault="00A35FD1" w:rsidP="006C0BC2">
      <w:pPr>
        <w:spacing w:line="276" w:lineRule="auto"/>
        <w:ind w:firstLine="0"/>
        <w:jc w:val="center"/>
        <w:rPr>
          <w:lang w:eastAsia="uk-UA"/>
        </w:rPr>
      </w:pPr>
    </w:p>
    <w:p w:rsidR="00A35FD1" w:rsidRPr="00173B9F" w:rsidRDefault="00315273" w:rsidP="006C0BC2">
      <w:pPr>
        <w:spacing w:line="276" w:lineRule="auto"/>
        <w:ind w:firstLine="0"/>
        <w:jc w:val="center"/>
        <w:rPr>
          <w:lang w:eastAsia="uk-UA"/>
        </w:rPr>
      </w:pPr>
      <w:r>
        <w:rPr>
          <w:noProof/>
          <w:lang w:val="uk-UA" w:eastAsia="uk-UA"/>
        </w:rPr>
        <w:pict>
          <v:shape id="_x0000_s1530" type="#_x0000_t32" style="position:absolute;left:0;text-align:left;margin-left:302.45pt;margin-top:1.15pt;width:0;height:76.15pt;z-index:252008448" o:connectortype="straight"/>
        </w:pict>
      </w:r>
      <w:r>
        <w:rPr>
          <w:noProof/>
          <w:lang w:val="uk-UA" w:eastAsia="uk-UA"/>
        </w:rPr>
        <w:pict>
          <v:rect id="_x0000_s1519" style="position:absolute;left:0;text-align:left;margin-left:59.65pt;margin-top:11.2pt;width:120.5pt;height:38.5pt;z-index:251998208">
            <v:textbox style="mso-next-textbox:#_x0000_s1519">
              <w:txbxContent>
                <w:p w:rsidR="0003614E" w:rsidRDefault="0003614E" w:rsidP="001A084E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DIGIT_H=1</w:t>
                  </w:r>
                </w:p>
                <w:p w:rsidR="0003614E" w:rsidRPr="002F07EB" w:rsidRDefault="0003614E" w:rsidP="001A084E">
                  <w:pPr>
                    <w:spacing w:line="240" w:lineRule="auto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DIGIT_L=No_K-10</w:t>
                  </w:r>
                </w:p>
              </w:txbxContent>
            </v:textbox>
          </v:rect>
        </w:pict>
      </w:r>
    </w:p>
    <w:p w:rsidR="00A35FD1" w:rsidRPr="00173B9F" w:rsidRDefault="00315273" w:rsidP="006C0BC2">
      <w:pPr>
        <w:spacing w:line="276" w:lineRule="auto"/>
        <w:ind w:firstLine="0"/>
        <w:jc w:val="center"/>
        <w:rPr>
          <w:lang w:eastAsia="uk-UA"/>
        </w:rPr>
      </w:pPr>
      <w:r>
        <w:rPr>
          <w:noProof/>
          <w:lang w:val="uk-UA" w:eastAsia="uk-UA"/>
        </w:rPr>
        <w:pict>
          <v:shape id="_x0000_s1529" type="#_x0000_t32" style="position:absolute;left:0;text-align:left;margin-left:302.45pt;margin-top:8.75pt;width:76.2pt;height:0;flip:x;z-index:252007424" o:connectortype="straight">
            <v:stroke endarrow="block"/>
          </v:shape>
        </w:pict>
      </w:r>
    </w:p>
    <w:p w:rsidR="0003614E" w:rsidRPr="00173B9F" w:rsidRDefault="0003614E" w:rsidP="006C0BC2">
      <w:pPr>
        <w:spacing w:line="276" w:lineRule="auto"/>
        <w:ind w:firstLine="0"/>
        <w:jc w:val="center"/>
        <w:rPr>
          <w:lang w:eastAsia="uk-UA"/>
        </w:rPr>
      </w:pPr>
    </w:p>
    <w:p w:rsidR="0003614E" w:rsidRPr="00173B9F" w:rsidRDefault="0003614E" w:rsidP="006C0BC2">
      <w:pPr>
        <w:spacing w:line="276" w:lineRule="auto"/>
        <w:ind w:firstLine="0"/>
        <w:jc w:val="center"/>
        <w:rPr>
          <w:lang w:eastAsia="uk-UA"/>
        </w:rPr>
      </w:pPr>
    </w:p>
    <w:p w:rsidR="0003614E" w:rsidRPr="00173B9F" w:rsidRDefault="00315273" w:rsidP="006C0BC2">
      <w:pPr>
        <w:spacing w:line="276" w:lineRule="auto"/>
        <w:ind w:firstLine="0"/>
        <w:jc w:val="center"/>
        <w:rPr>
          <w:lang w:eastAsia="uk-UA"/>
        </w:rPr>
      </w:pPr>
      <w:r>
        <w:rPr>
          <w:noProof/>
          <w:lang w:val="uk-UA" w:eastAsia="uk-UA"/>
        </w:rPr>
        <w:pict>
          <v:shape id="_x0000_s1531" type="#_x0000_t32" style="position:absolute;left:0;text-align:left;margin-left:166.05pt;margin-top:13.85pt;width:136.4pt;height:0;flip:x;z-index:252009472" o:connectortype="straight">
            <v:stroke endarrow="block"/>
          </v:shape>
        </w:pict>
      </w:r>
      <w:r>
        <w:rPr>
          <w:noProof/>
          <w:lang w:val="uk-UA" w:eastAsia="uk-UA"/>
        </w:rPr>
        <w:pict>
          <v:oval id="_x0000_s1521" style="position:absolute;left:0;text-align:left;margin-left:78.95pt;margin-top:.5pt;width:87.1pt;height:24.25pt;z-index:252000256">
            <v:textbox style="mso-next-textbox:#_x0000_s1521">
              <w:txbxContent>
                <w:p w:rsidR="0003614E" w:rsidRPr="002F07EB" w:rsidRDefault="0003614E" w:rsidP="001A084E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Exit</w:t>
                  </w:r>
                </w:p>
              </w:txbxContent>
            </v:textbox>
          </v:oval>
        </w:pict>
      </w:r>
    </w:p>
    <w:p w:rsidR="0003614E" w:rsidRPr="00173B9F" w:rsidRDefault="0003614E" w:rsidP="006C0BC2">
      <w:pPr>
        <w:spacing w:line="276" w:lineRule="auto"/>
        <w:ind w:firstLine="0"/>
        <w:jc w:val="center"/>
        <w:rPr>
          <w:lang w:eastAsia="uk-UA"/>
        </w:rPr>
      </w:pPr>
    </w:p>
    <w:p w:rsidR="0003614E" w:rsidRPr="00173B9F" w:rsidRDefault="0003614E" w:rsidP="006C0BC2">
      <w:pPr>
        <w:spacing w:line="276" w:lineRule="auto"/>
        <w:ind w:firstLine="0"/>
        <w:jc w:val="center"/>
        <w:rPr>
          <w:lang w:eastAsia="uk-UA"/>
        </w:rPr>
      </w:pPr>
    </w:p>
    <w:p w:rsidR="0003614E" w:rsidRPr="00173B9F" w:rsidRDefault="0003614E" w:rsidP="006C0BC2">
      <w:pPr>
        <w:spacing w:line="276" w:lineRule="auto"/>
        <w:ind w:firstLine="0"/>
        <w:jc w:val="center"/>
        <w:rPr>
          <w:b/>
          <w:lang w:eastAsia="uk-UA"/>
        </w:rPr>
      </w:pPr>
    </w:p>
    <w:p w:rsidR="0003614E" w:rsidRPr="00173B9F" w:rsidRDefault="0003614E" w:rsidP="006C0BC2">
      <w:pPr>
        <w:spacing w:line="276" w:lineRule="auto"/>
        <w:ind w:firstLine="0"/>
        <w:jc w:val="center"/>
        <w:rPr>
          <w:b/>
          <w:lang w:eastAsia="uk-UA"/>
        </w:rPr>
      </w:pPr>
    </w:p>
    <w:p w:rsidR="0003614E" w:rsidRPr="00173B9F" w:rsidRDefault="0003614E" w:rsidP="006C0BC2">
      <w:pPr>
        <w:spacing w:line="276" w:lineRule="auto"/>
        <w:ind w:firstLine="0"/>
        <w:jc w:val="center"/>
        <w:rPr>
          <w:b/>
          <w:lang w:eastAsia="uk-UA"/>
        </w:rPr>
      </w:pPr>
    </w:p>
    <w:p w:rsidR="0003614E" w:rsidRPr="00173B9F" w:rsidRDefault="0003614E" w:rsidP="006C0BC2">
      <w:pPr>
        <w:spacing w:line="276" w:lineRule="auto"/>
        <w:ind w:firstLine="0"/>
        <w:jc w:val="center"/>
        <w:rPr>
          <w:b/>
          <w:lang w:eastAsia="uk-UA"/>
        </w:rPr>
      </w:pPr>
    </w:p>
    <w:p w:rsidR="0003614E" w:rsidRPr="00173B9F" w:rsidRDefault="0003614E" w:rsidP="006C0BC2">
      <w:pPr>
        <w:spacing w:line="276" w:lineRule="auto"/>
        <w:ind w:firstLine="0"/>
        <w:jc w:val="center"/>
        <w:rPr>
          <w:b/>
          <w:lang w:eastAsia="uk-UA"/>
        </w:rPr>
      </w:pPr>
    </w:p>
    <w:p w:rsidR="00A51D07" w:rsidRDefault="00A51D07" w:rsidP="006C0BC2">
      <w:pPr>
        <w:spacing w:line="276" w:lineRule="auto"/>
        <w:ind w:firstLine="0"/>
        <w:jc w:val="center"/>
        <w:rPr>
          <w:b/>
          <w:lang w:val="uk-UA" w:eastAsia="uk-UA"/>
        </w:rPr>
      </w:pPr>
    </w:p>
    <w:p w:rsidR="00A51D07" w:rsidRDefault="00A51D07" w:rsidP="006C0BC2">
      <w:pPr>
        <w:spacing w:line="276" w:lineRule="auto"/>
        <w:ind w:firstLine="0"/>
        <w:jc w:val="center"/>
        <w:rPr>
          <w:b/>
          <w:lang w:val="uk-UA" w:eastAsia="uk-UA"/>
        </w:rPr>
      </w:pPr>
    </w:p>
    <w:p w:rsidR="00A51D07" w:rsidRDefault="00A51D07" w:rsidP="006C0BC2">
      <w:pPr>
        <w:spacing w:line="276" w:lineRule="auto"/>
        <w:ind w:firstLine="0"/>
        <w:jc w:val="center"/>
        <w:rPr>
          <w:b/>
          <w:lang w:val="uk-UA" w:eastAsia="uk-UA"/>
        </w:rPr>
      </w:pPr>
    </w:p>
    <w:p w:rsidR="00A51D07" w:rsidRDefault="00A51D07" w:rsidP="006C0BC2">
      <w:pPr>
        <w:spacing w:line="276" w:lineRule="auto"/>
        <w:ind w:firstLine="0"/>
        <w:jc w:val="center"/>
        <w:rPr>
          <w:b/>
          <w:lang w:val="uk-UA" w:eastAsia="uk-UA"/>
        </w:rPr>
      </w:pPr>
    </w:p>
    <w:p w:rsidR="00A51D07" w:rsidRDefault="00A51D07" w:rsidP="006C0BC2">
      <w:pPr>
        <w:spacing w:line="276" w:lineRule="auto"/>
        <w:ind w:firstLine="0"/>
        <w:jc w:val="center"/>
        <w:rPr>
          <w:b/>
          <w:lang w:val="uk-UA" w:eastAsia="uk-UA"/>
        </w:rPr>
      </w:pPr>
    </w:p>
    <w:p w:rsidR="00A51D07" w:rsidRDefault="00A51D07" w:rsidP="006C0BC2">
      <w:pPr>
        <w:spacing w:line="276" w:lineRule="auto"/>
        <w:ind w:firstLine="0"/>
        <w:jc w:val="center"/>
        <w:rPr>
          <w:b/>
          <w:lang w:val="uk-UA" w:eastAsia="uk-UA"/>
        </w:rPr>
      </w:pPr>
    </w:p>
    <w:p w:rsidR="00A51D07" w:rsidRDefault="00A51D07" w:rsidP="006C0BC2">
      <w:pPr>
        <w:spacing w:line="276" w:lineRule="auto"/>
        <w:ind w:firstLine="0"/>
        <w:jc w:val="center"/>
        <w:rPr>
          <w:b/>
          <w:lang w:val="uk-UA" w:eastAsia="uk-UA"/>
        </w:rPr>
      </w:pPr>
    </w:p>
    <w:p w:rsidR="00A51D07" w:rsidRDefault="00A51D07" w:rsidP="006C0BC2">
      <w:pPr>
        <w:spacing w:line="276" w:lineRule="auto"/>
        <w:ind w:firstLine="0"/>
        <w:jc w:val="center"/>
        <w:rPr>
          <w:b/>
          <w:lang w:val="uk-UA" w:eastAsia="uk-UA"/>
        </w:rPr>
      </w:pPr>
    </w:p>
    <w:p w:rsidR="00A51D07" w:rsidRPr="00A51D07" w:rsidRDefault="00A51D07" w:rsidP="006C0BC2">
      <w:pPr>
        <w:spacing w:line="276" w:lineRule="auto"/>
        <w:ind w:firstLine="0"/>
        <w:jc w:val="center"/>
        <w:rPr>
          <w:b/>
          <w:lang w:val="uk-UA" w:eastAsia="uk-UA"/>
        </w:rPr>
      </w:pPr>
    </w:p>
    <w:p w:rsidR="00DC2A8D" w:rsidRDefault="006C0BC2" w:rsidP="006C0BC2">
      <w:pPr>
        <w:spacing w:line="276" w:lineRule="auto"/>
        <w:ind w:firstLine="0"/>
        <w:jc w:val="center"/>
        <w:rPr>
          <w:b/>
          <w:lang w:val="uk-UA" w:eastAsia="uk-UA"/>
        </w:rPr>
      </w:pPr>
      <w:r w:rsidRPr="006C0BC2">
        <w:rPr>
          <w:b/>
          <w:lang w:val="uk-UA" w:eastAsia="uk-UA"/>
        </w:rPr>
        <w:lastRenderedPageBreak/>
        <w:t>Код</w:t>
      </w:r>
    </w:p>
    <w:p w:rsidR="00173B9F" w:rsidRDefault="00173B9F" w:rsidP="006C0BC2">
      <w:pPr>
        <w:spacing w:line="276" w:lineRule="auto"/>
        <w:ind w:firstLine="0"/>
        <w:jc w:val="center"/>
        <w:rPr>
          <w:b/>
          <w:lang w:val="uk-UA" w:eastAsia="uk-UA"/>
        </w:rPr>
      </w:pPr>
      <w:bookmarkStart w:id="0" w:name="_GoBack"/>
      <w:bookmarkEnd w:id="0"/>
    </w:p>
    <w:p w:rsidR="00A51D07" w:rsidRDefault="00A51D07" w:rsidP="00A51D07">
      <w:pPr>
        <w:spacing w:line="276" w:lineRule="auto"/>
        <w:ind w:firstLine="0"/>
        <w:rPr>
          <w:lang w:val="uk-UA" w:eastAsia="uk-UA"/>
        </w:rPr>
        <w:sectPr w:rsidR="00A51D07" w:rsidSect="00A51D07">
          <w:headerReference w:type="default" r:id="rId10"/>
          <w:footerReference w:type="default" r:id="rId11"/>
          <w:pgSz w:w="11906" w:h="16838"/>
          <w:pgMar w:top="374" w:right="567" w:bottom="567" w:left="1134" w:header="737" w:footer="0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2"/>
          <w:cols w:space="720"/>
          <w:docGrid w:linePitch="326"/>
        </w:sectPr>
      </w:pP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lastRenderedPageBreak/>
        <w:t>mov P0MDIN,#0FFh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mov P0MDOUT,#0FFh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mov P1MDIN,#0FFh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mov P1,#0FFh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mov XBR1,#40h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</w:p>
    <w:p w:rsidR="00A51D07" w:rsidRDefault="00A51D07" w:rsidP="00A51D07">
      <w:pPr>
        <w:spacing w:line="240" w:lineRule="auto"/>
        <w:ind w:firstLine="0"/>
        <w:jc w:val="left"/>
        <w:rPr>
          <w:lang w:val="uk-UA" w:eastAsia="uk-UA"/>
        </w:rPr>
      </w:pPr>
      <w:r w:rsidRPr="00A51D07">
        <w:rPr>
          <w:lang w:val="uk-UA" w:eastAsia="uk-UA"/>
        </w:rPr>
        <w:t xml:space="preserve">mov CKCON,#2h ; </w:t>
      </w:r>
    </w:p>
    <w:p w:rsidR="00A51D07" w:rsidRDefault="00A51D07" w:rsidP="00A51D07">
      <w:pPr>
        <w:spacing w:line="240" w:lineRule="auto"/>
        <w:ind w:firstLine="0"/>
        <w:jc w:val="left"/>
        <w:rPr>
          <w:lang w:val="uk-UA" w:eastAsia="uk-UA"/>
        </w:rPr>
      </w:pPr>
      <w:r w:rsidRPr="00A51D07">
        <w:rPr>
          <w:lang w:val="uk-UA" w:eastAsia="uk-UA"/>
        </w:rPr>
        <w:t>SCA1 SCA0</w:t>
      </w:r>
    </w:p>
    <w:p w:rsidR="00A51D07" w:rsidRPr="00A51D07" w:rsidRDefault="00A51D07" w:rsidP="00A51D07">
      <w:pPr>
        <w:spacing w:line="240" w:lineRule="auto"/>
        <w:ind w:firstLine="0"/>
        <w:jc w:val="left"/>
        <w:rPr>
          <w:lang w:val="uk-UA" w:eastAsia="uk-UA"/>
        </w:rPr>
      </w:pP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mov TMOD, #22h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mov TCON,#50h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mov PREV1,#0F0h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mov PREV2,#0F0h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mov PREV3,#0F0h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mov PREV4,#0F0h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mov CNT_DEB,#10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mov DIGIT_H,#10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mov DIGIT_L,#10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MAIN_LOOP: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mov A,TCON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anl A,#20h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jnz TMR0_OVF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mov A,TCON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anl A,#80h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jnz TMR1_OVF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sjmp MAIN_LOOP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TMR0_OVF: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anl TCON,#0DFh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mov P1,#0FEh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mov A,P1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anl A,#0F0h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cjne A,PREV1,DREBEZG1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mov P1,#0FDh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mov A,P1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anl A,#0F0h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cjne A,PREV2,DREBEZG2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mov P1,#0FBh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mov A,P1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anl A,#0F0h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lastRenderedPageBreak/>
        <w:t>cjne A,PREV3,DREBEZG3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mov P1,#0F7h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mov A,P1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anl A,#0F0h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cjne A,PREV4,DREBEZG4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djnz CNT_DEB,MAIN_LOOP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mov CNT_DEB,#10</w:t>
      </w:r>
    </w:p>
    <w:p w:rsidR="00A51D07" w:rsidRDefault="00A51D07" w:rsidP="00A51D07">
      <w:pPr>
        <w:spacing w:line="240" w:lineRule="auto"/>
        <w:ind w:firstLine="0"/>
        <w:jc w:val="left"/>
        <w:rPr>
          <w:lang w:val="uk-UA" w:eastAsia="uk-UA"/>
        </w:rPr>
      </w:pPr>
      <w:r w:rsidRPr="00A51D07">
        <w:rPr>
          <w:lang w:val="uk-UA" w:eastAsia="uk-UA"/>
        </w:rPr>
        <w:t xml:space="preserve">mov R0,#PREV1 ; </w:t>
      </w:r>
    </w:p>
    <w:p w:rsidR="00A51D07" w:rsidRDefault="00A51D07" w:rsidP="00A51D07">
      <w:pPr>
        <w:spacing w:line="240" w:lineRule="auto"/>
        <w:ind w:firstLine="0"/>
        <w:jc w:val="left"/>
        <w:rPr>
          <w:lang w:val="uk-UA" w:eastAsia="uk-UA"/>
        </w:rPr>
      </w:pPr>
      <w:r w:rsidRPr="00A51D07">
        <w:rPr>
          <w:lang w:val="uk-UA" w:eastAsia="uk-UA"/>
        </w:rPr>
        <w:t>получение адреса ячейки памяти, константа ПРЕВ1</w:t>
      </w:r>
    </w:p>
    <w:p w:rsidR="00A51D07" w:rsidRPr="00A51D07" w:rsidRDefault="00A51D07" w:rsidP="00A51D07">
      <w:pPr>
        <w:spacing w:line="240" w:lineRule="auto"/>
        <w:ind w:firstLine="0"/>
        <w:jc w:val="left"/>
        <w:rPr>
          <w:lang w:val="uk-UA" w:eastAsia="uk-UA"/>
        </w:rPr>
      </w:pP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mov CNT_OUT,#4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mov NO_K,#0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mov N,#0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CYCLE_OUTTER: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mov A,@R0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mov CNT_IN,#4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MINI_CYCLE_INNER: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rlc A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jc NOT_PRESSED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inc N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mov R1,A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mov A,CNT_OUT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dec A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rl A</w:t>
      </w:r>
    </w:p>
    <w:p w:rsidR="00A51D07" w:rsidRDefault="00A51D07" w:rsidP="00A51D07">
      <w:pPr>
        <w:spacing w:line="240" w:lineRule="auto"/>
        <w:ind w:firstLine="0"/>
        <w:jc w:val="left"/>
        <w:rPr>
          <w:lang w:val="uk-UA" w:eastAsia="uk-UA"/>
        </w:rPr>
      </w:pPr>
      <w:r>
        <w:rPr>
          <w:lang w:val="uk-UA" w:eastAsia="uk-UA"/>
        </w:rPr>
        <w:t>add A,CNT_OUT</w:t>
      </w:r>
      <w:r w:rsidRPr="00A51D07">
        <w:rPr>
          <w:lang w:val="uk-UA" w:eastAsia="uk-UA"/>
        </w:rPr>
        <w:t xml:space="preserve">; </w:t>
      </w:r>
    </w:p>
    <w:p w:rsidR="00A51D07" w:rsidRDefault="00A51D07" w:rsidP="00A51D07">
      <w:pPr>
        <w:spacing w:line="240" w:lineRule="auto"/>
        <w:ind w:firstLine="0"/>
        <w:jc w:val="left"/>
        <w:rPr>
          <w:lang w:val="uk-UA" w:eastAsia="uk-UA"/>
        </w:rPr>
      </w:pPr>
      <w:r w:rsidRPr="00A51D07">
        <w:rPr>
          <w:lang w:val="uk-UA" w:eastAsia="uk-UA"/>
        </w:rPr>
        <w:t>(CNT_OUT-1)*3</w:t>
      </w:r>
    </w:p>
    <w:p w:rsidR="00A51D07" w:rsidRPr="00A51D07" w:rsidRDefault="00A51D07" w:rsidP="00A51D07">
      <w:pPr>
        <w:spacing w:line="240" w:lineRule="auto"/>
        <w:ind w:firstLine="0"/>
        <w:jc w:val="left"/>
        <w:rPr>
          <w:lang w:val="uk-UA" w:eastAsia="uk-UA"/>
        </w:rPr>
      </w:pP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add A,CNT_IN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mov NO_K,A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mov A,R1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NOT_PRESSED: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djnz CNT_IN,MINI_CYCLE_INNER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inc R0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djnz CNT_OUT,CYCLE_OUTTER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lastRenderedPageBreak/>
        <w:t>mov A,N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cjne A,#1,TURN_OFF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mov A,No_K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clr C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subb A,#10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jc BELOW_TEN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mov DIGIT_H,#1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mov DIGIT_L,A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sjmp MAIN_LOOP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TURN_OFF: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mov DIGIT_H,#10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mov DIGIT_L,#10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sjmp MAIN_LOOP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BELOW_TEN: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mov DIGIT_H,#0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mov DIGIT_L,NO_K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sjmp MAIN_LOOP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DREBEZG1: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mov PREV1,A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mov CNT_DEB,#10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sjmp MAIN_LOOP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DREBEZG2: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mov PREV2,A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mov CNT_DEB,#10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sjmp MAIN_LOOP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DREBEZG3: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mov PREV3,A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mov CNT_DEB,#10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sjmp MAIN_LOOP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DREBEZG4: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mov PREV4,A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mov CNT_DEB,#10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sjmp MAIN_LOOP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TMR1_OVF:</w:t>
      </w:r>
    </w:p>
    <w:p w:rsidR="00A51D07" w:rsidRPr="00A51D07" w:rsidRDefault="00A51D07" w:rsidP="00A51D07">
      <w:pPr>
        <w:spacing w:line="240" w:lineRule="auto"/>
        <w:ind w:firstLine="0"/>
        <w:rPr>
          <w:lang w:val="uk-UA" w:eastAsia="uk-UA"/>
        </w:rPr>
      </w:pPr>
      <w:r w:rsidRPr="00A51D07">
        <w:rPr>
          <w:lang w:val="uk-UA" w:eastAsia="uk-UA"/>
        </w:rPr>
        <w:t>...</w:t>
      </w:r>
    </w:p>
    <w:p w:rsidR="00A51D07" w:rsidRDefault="00A51D07" w:rsidP="00A51D07">
      <w:pPr>
        <w:spacing w:line="240" w:lineRule="auto"/>
        <w:ind w:firstLine="0"/>
        <w:rPr>
          <w:lang w:val="uk-UA" w:eastAsia="uk-UA"/>
        </w:rPr>
        <w:sectPr w:rsidR="00A51D07" w:rsidSect="00A51D07">
          <w:type w:val="continuous"/>
          <w:pgSz w:w="11906" w:h="16838"/>
          <w:pgMar w:top="374" w:right="567" w:bottom="567" w:left="1134" w:header="737" w:footer="0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2"/>
          <w:cols w:num="3" w:space="1"/>
          <w:docGrid w:linePitch="326"/>
        </w:sectPr>
      </w:pPr>
    </w:p>
    <w:p w:rsidR="00A51D07" w:rsidRPr="00F14454" w:rsidRDefault="00A51D07" w:rsidP="00A51D07">
      <w:pPr>
        <w:spacing w:line="240" w:lineRule="auto"/>
        <w:ind w:firstLine="0"/>
        <w:rPr>
          <w:lang w:val="uk-UA" w:eastAsia="uk-UA"/>
        </w:rPr>
      </w:pPr>
    </w:p>
    <w:p w:rsidR="00F14454" w:rsidRDefault="004369E2" w:rsidP="00F14454">
      <w:pPr>
        <w:spacing w:line="276" w:lineRule="auto"/>
        <w:rPr>
          <w:lang w:val="uk-UA"/>
        </w:rPr>
      </w:pPr>
      <w:r w:rsidRPr="00F14454">
        <w:rPr>
          <w:b/>
          <w:lang w:val="uk-UA"/>
        </w:rPr>
        <w:t>Висновок:</w:t>
      </w:r>
      <w:r w:rsidR="00436845" w:rsidRPr="00F14454">
        <w:rPr>
          <w:lang w:val="uk-UA"/>
        </w:rPr>
        <w:t xml:space="preserve"> </w:t>
      </w:r>
      <w:r w:rsidR="00173B9F">
        <w:rPr>
          <w:lang w:val="uk-UA"/>
        </w:rPr>
        <w:t>На даній лабораторній роботі ми р</w:t>
      </w:r>
      <w:r w:rsidR="00F14454">
        <w:rPr>
          <w:lang w:val="uk-UA"/>
        </w:rPr>
        <w:t>озглянул</w:t>
      </w:r>
      <w:r w:rsidR="00F14454" w:rsidRPr="00F14454">
        <w:rPr>
          <w:lang w:val="uk-UA"/>
        </w:rPr>
        <w:t>и та вивчити способи реалізації клавіатури</w:t>
      </w:r>
      <w:r w:rsidR="00F14454" w:rsidRPr="00F14454">
        <w:t xml:space="preserve">; </w:t>
      </w:r>
      <w:r w:rsidR="00F14454" w:rsidRPr="00F14454">
        <w:rPr>
          <w:lang w:val="uk-UA"/>
        </w:rPr>
        <w:t>створити програму реалізації матричної клавіатури</w:t>
      </w:r>
      <w:r w:rsidR="00F14454">
        <w:rPr>
          <w:lang w:val="uk-UA"/>
        </w:rPr>
        <w:t>.</w:t>
      </w:r>
    </w:p>
    <w:p w:rsidR="004369E2" w:rsidRPr="00F14454" w:rsidRDefault="004369E2" w:rsidP="00A51D07">
      <w:pPr>
        <w:spacing w:line="276" w:lineRule="auto"/>
        <w:ind w:firstLine="0"/>
        <w:rPr>
          <w:lang w:val="uk-UA"/>
        </w:rPr>
      </w:pPr>
    </w:p>
    <w:sectPr w:rsidR="004369E2" w:rsidRPr="00F14454" w:rsidSect="00A51D07">
      <w:type w:val="continuous"/>
      <w:pgSz w:w="11906" w:h="16838"/>
      <w:pgMar w:top="567" w:right="567" w:bottom="567" w:left="1134" w:header="737" w:footer="0" w:gutter="0"/>
      <w:pgBorders>
        <w:top w:val="single" w:sz="8" w:space="12" w:color="auto"/>
        <w:left w:val="single" w:sz="8" w:space="14" w:color="auto"/>
        <w:right w:val="single" w:sz="8" w:space="9" w:color="auto"/>
      </w:pgBorders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273" w:rsidRDefault="00315273">
      <w:r>
        <w:separator/>
      </w:r>
    </w:p>
  </w:endnote>
  <w:endnote w:type="continuationSeparator" w:id="0">
    <w:p w:rsidR="00315273" w:rsidRDefault="00315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31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0"/>
      <w:gridCol w:w="1132"/>
      <w:gridCol w:w="877"/>
      <w:gridCol w:w="473"/>
      <w:gridCol w:w="6576"/>
      <w:gridCol w:w="423"/>
    </w:tblGrid>
    <w:tr w:rsidR="00C54BAC" w:rsidTr="004B3624">
      <w:trPr>
        <w:cantSplit/>
        <w:trHeight w:val="309"/>
      </w:trPr>
      <w:tc>
        <w:tcPr>
          <w:tcW w:w="34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51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1132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877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 w:val="restart"/>
          <w:vAlign w:val="center"/>
        </w:tcPr>
        <w:p w:rsidR="00C54BAC" w:rsidRPr="004B3624" w:rsidRDefault="00C54BAC" w:rsidP="004B3624">
          <w:pPr>
            <w:pStyle w:val="a6"/>
            <w:ind w:right="-1474" w:firstLine="0"/>
            <w:jc w:val="left"/>
            <w:rPr>
              <w:sz w:val="36"/>
              <w:lang w:val="uk-UA"/>
            </w:rPr>
          </w:pPr>
          <w:r>
            <w:rPr>
              <w:sz w:val="40"/>
              <w:lang w:val="uk-UA"/>
            </w:rPr>
            <w:t xml:space="preserve">               6</w:t>
          </w:r>
          <w:r>
            <w:rPr>
              <w:sz w:val="40"/>
            </w:rPr>
            <w:t>.050202.1341.</w:t>
          </w:r>
          <w:r>
            <w:rPr>
              <w:sz w:val="40"/>
              <w:lang w:val="uk-UA"/>
            </w:rPr>
            <w:t>ЛР.2</w:t>
          </w:r>
        </w:p>
      </w:tc>
      <w:tc>
        <w:tcPr>
          <w:tcW w:w="423" w:type="dxa"/>
          <w:vAlign w:val="center"/>
        </w:tcPr>
        <w:p w:rsidR="00C54BAC" w:rsidRDefault="00C54BAC">
          <w:pPr>
            <w:pStyle w:val="a6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C54BAC" w:rsidTr="004B3624">
      <w:trPr>
        <w:cantSplit/>
        <w:trHeight w:val="309"/>
      </w:trPr>
      <w:tc>
        <w:tcPr>
          <w:tcW w:w="34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51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1132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877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423" w:type="dxa"/>
          <w:vMerge w:val="restart"/>
          <w:vAlign w:val="center"/>
        </w:tcPr>
        <w:p w:rsidR="00C54BAC" w:rsidRDefault="00C54BAC">
          <w:pPr>
            <w:pStyle w:val="a6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20"/>
              <w:lang w:val="uk-UA"/>
            </w:rPr>
            <w:t xml:space="preserve"> </w:t>
          </w:r>
          <w:r w:rsidR="00F23E33" w:rsidRPr="004B3624">
            <w:rPr>
              <w:snapToGrid w:val="0"/>
              <w:sz w:val="20"/>
            </w:rPr>
            <w:fldChar w:fldCharType="begin"/>
          </w:r>
          <w:r w:rsidRPr="004B3624">
            <w:rPr>
              <w:snapToGrid w:val="0"/>
              <w:sz w:val="20"/>
            </w:rPr>
            <w:instrText xml:space="preserve"> PAGE </w:instrText>
          </w:r>
          <w:r w:rsidR="00F23E33" w:rsidRPr="004B3624">
            <w:rPr>
              <w:snapToGrid w:val="0"/>
              <w:sz w:val="20"/>
            </w:rPr>
            <w:fldChar w:fldCharType="separate"/>
          </w:r>
          <w:r>
            <w:rPr>
              <w:noProof/>
              <w:snapToGrid w:val="0"/>
              <w:sz w:val="20"/>
            </w:rPr>
            <w:t>2</w:t>
          </w:r>
          <w:r w:rsidR="00F23E33" w:rsidRPr="004B3624">
            <w:rPr>
              <w:snapToGrid w:val="0"/>
              <w:sz w:val="20"/>
            </w:rPr>
            <w:fldChar w:fldCharType="end"/>
          </w:r>
        </w:p>
      </w:tc>
    </w:tr>
    <w:tr w:rsidR="00C54BAC" w:rsidTr="004B3624">
      <w:trPr>
        <w:cantSplit/>
        <w:trHeight w:val="309"/>
      </w:trPr>
      <w:tc>
        <w:tcPr>
          <w:tcW w:w="340" w:type="dxa"/>
          <w:vAlign w:val="center"/>
        </w:tcPr>
        <w:p w:rsidR="00C54BAC" w:rsidRDefault="00C54BAC">
          <w:pPr>
            <w:pStyle w:val="a6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0" w:type="dxa"/>
          <w:vAlign w:val="center"/>
        </w:tcPr>
        <w:p w:rsidR="00C54BAC" w:rsidRDefault="00C54BAC">
          <w:pPr>
            <w:pStyle w:val="a6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2" w:type="dxa"/>
          <w:vAlign w:val="center"/>
        </w:tcPr>
        <w:p w:rsidR="00C54BAC" w:rsidRDefault="00C54BAC">
          <w:pPr>
            <w:pStyle w:val="a6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7" w:type="dxa"/>
          <w:vAlign w:val="center"/>
        </w:tcPr>
        <w:p w:rsidR="00C54BAC" w:rsidRDefault="00C54BAC">
          <w:pPr>
            <w:pStyle w:val="a6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3" w:type="dxa"/>
          <w:vAlign w:val="center"/>
        </w:tcPr>
        <w:p w:rsidR="00C54BAC" w:rsidRDefault="00C54BAC">
          <w:pPr>
            <w:pStyle w:val="a6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76" w:type="dxa"/>
          <w:vMerge/>
          <w:vAlign w:val="center"/>
        </w:tcPr>
        <w:p w:rsidR="00C54BAC" w:rsidRDefault="00C54BAC">
          <w:pPr>
            <w:pStyle w:val="a6"/>
            <w:ind w:right="-1474" w:firstLine="0"/>
            <w:jc w:val="left"/>
          </w:pPr>
        </w:p>
      </w:tc>
      <w:tc>
        <w:tcPr>
          <w:tcW w:w="423" w:type="dxa"/>
          <w:vMerge/>
          <w:vAlign w:val="center"/>
        </w:tcPr>
        <w:p w:rsidR="00C54BAC" w:rsidRDefault="00C54BAC">
          <w:pPr>
            <w:pStyle w:val="a6"/>
            <w:ind w:right="-1474" w:firstLine="0"/>
            <w:jc w:val="left"/>
          </w:pPr>
        </w:p>
      </w:tc>
    </w:tr>
  </w:tbl>
  <w:p w:rsidR="00C54BAC" w:rsidRDefault="00C54BAC">
    <w:pPr>
      <w:pStyle w:val="a6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7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3"/>
      <w:gridCol w:w="546"/>
      <w:gridCol w:w="1305"/>
      <w:gridCol w:w="855"/>
      <w:gridCol w:w="569"/>
      <w:gridCol w:w="3839"/>
      <w:gridCol w:w="285"/>
      <w:gridCol w:w="285"/>
      <w:gridCol w:w="286"/>
      <w:gridCol w:w="968"/>
      <w:gridCol w:w="1318"/>
    </w:tblGrid>
    <w:tr w:rsidR="00C54BAC" w:rsidTr="007F6C09">
      <w:trPr>
        <w:cantSplit/>
        <w:trHeight w:val="271"/>
      </w:trPr>
      <w:tc>
        <w:tcPr>
          <w:tcW w:w="423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46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305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55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6981" w:type="dxa"/>
          <w:gridSpan w:val="6"/>
          <w:vMerge w:val="restart"/>
          <w:tcBorders>
            <w:left w:val="nil"/>
          </w:tcBorders>
          <w:vAlign w:val="center"/>
        </w:tcPr>
        <w:p w:rsidR="00C54BAC" w:rsidRPr="0019385B" w:rsidRDefault="00C54BAC" w:rsidP="00F31DD1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40"/>
              <w:lang w:val="uk-UA"/>
            </w:rPr>
          </w:pPr>
          <w:r>
            <w:rPr>
              <w:sz w:val="40"/>
              <w:lang w:val="uk-UA"/>
            </w:rPr>
            <w:t>6</w:t>
          </w:r>
          <w:r w:rsidR="0019385B">
            <w:rPr>
              <w:sz w:val="40"/>
            </w:rPr>
            <w:t>.</w:t>
          </w:r>
          <w:r w:rsidR="0019385B">
            <w:rPr>
              <w:sz w:val="40"/>
              <w:lang w:val="uk-UA"/>
            </w:rPr>
            <w:t>151</w:t>
          </w:r>
          <w:r w:rsidR="002C1CFF">
            <w:rPr>
              <w:sz w:val="40"/>
            </w:rPr>
            <w:t>.</w:t>
          </w:r>
          <w:r w:rsidR="00F31DD1">
            <w:rPr>
              <w:sz w:val="40"/>
              <w:lang w:val="uk-UA"/>
            </w:rPr>
            <w:t>4</w:t>
          </w:r>
          <w:r>
            <w:rPr>
              <w:sz w:val="40"/>
            </w:rPr>
            <w:t>341</w:t>
          </w:r>
          <w:r w:rsidR="00173B9F">
            <w:rPr>
              <w:sz w:val="40"/>
              <w:lang w:val="uk-UA"/>
            </w:rPr>
            <w:t>.07</w:t>
          </w:r>
          <w:r>
            <w:rPr>
              <w:sz w:val="40"/>
            </w:rPr>
            <w:t>.</w:t>
          </w:r>
          <w:r w:rsidR="0019385B">
            <w:rPr>
              <w:sz w:val="40"/>
            </w:rPr>
            <w:t>0</w:t>
          </w:r>
          <w:r w:rsidR="00345CAF">
            <w:rPr>
              <w:sz w:val="40"/>
              <w:lang w:val="uk-UA"/>
            </w:rPr>
            <w:t>5</w:t>
          </w:r>
        </w:p>
      </w:tc>
    </w:tr>
    <w:tr w:rsidR="00C54BAC" w:rsidTr="007F6C09">
      <w:trPr>
        <w:cantSplit/>
        <w:trHeight w:val="271"/>
      </w:trPr>
      <w:tc>
        <w:tcPr>
          <w:tcW w:w="423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46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30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5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6981" w:type="dxa"/>
          <w:gridSpan w:val="6"/>
          <w:vMerge/>
          <w:tcBorders>
            <w:left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C54BAC" w:rsidTr="007F6C09">
      <w:trPr>
        <w:cantSplit/>
        <w:trHeight w:val="271"/>
      </w:trPr>
      <w:tc>
        <w:tcPr>
          <w:tcW w:w="423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6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5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5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9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981" w:type="dxa"/>
          <w:gridSpan w:val="6"/>
          <w:vMerge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C54BAC" w:rsidTr="007F6C09">
      <w:trPr>
        <w:cantSplit/>
        <w:trHeight w:val="243"/>
      </w:trPr>
      <w:tc>
        <w:tcPr>
          <w:tcW w:w="969" w:type="dxa"/>
          <w:gridSpan w:val="2"/>
          <w:tcBorders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5" w:type="dxa"/>
          <w:tcBorders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5" w:type="dxa"/>
          <w:tcBorders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 w:val="restart"/>
          <w:tcBorders>
            <w:left w:val="nil"/>
          </w:tcBorders>
          <w:vAlign w:val="center"/>
        </w:tcPr>
        <w:p w:rsidR="00C54BAC" w:rsidRPr="00F31DD1" w:rsidRDefault="00345CAF" w:rsidP="00345CAF">
          <w:pPr>
            <w:spacing w:line="276" w:lineRule="auto"/>
            <w:ind w:firstLine="18"/>
            <w:jc w:val="center"/>
            <w:rPr>
              <w:b/>
              <w:lang w:val="uk-UA"/>
            </w:rPr>
          </w:pPr>
          <w:r>
            <w:rPr>
              <w:b/>
              <w:lang w:val="uk-UA"/>
            </w:rPr>
            <w:t>Матрична клавіатура</w:t>
          </w:r>
        </w:p>
      </w:tc>
      <w:tc>
        <w:tcPr>
          <w:tcW w:w="856" w:type="dxa"/>
          <w:gridSpan w:val="3"/>
          <w:tcBorders>
            <w:left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8" w:type="dxa"/>
          <w:tcBorders>
            <w:left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318" w:type="dxa"/>
          <w:tcBorders>
            <w:left w:val="nil"/>
          </w:tcBorders>
          <w:vAlign w:val="center"/>
        </w:tcPr>
        <w:p w:rsidR="00C54BAC" w:rsidRPr="00F57988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C54BAC" w:rsidTr="007F6C09">
      <w:trPr>
        <w:cantSplit/>
        <w:trHeight w:val="227"/>
      </w:trPr>
      <w:tc>
        <w:tcPr>
          <w:tcW w:w="969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5" w:type="dxa"/>
          <w:tcBorders>
            <w:top w:val="nil"/>
            <w:bottom w:val="single" w:sz="4" w:space="0" w:color="auto"/>
          </w:tcBorders>
          <w:vAlign w:val="center"/>
        </w:tcPr>
        <w:p w:rsidR="00C54BAC" w:rsidRPr="0024722F" w:rsidRDefault="00173B9F" w:rsidP="00451D1F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Іванов С. Ю.</w:t>
          </w:r>
        </w:p>
      </w:tc>
      <w:tc>
        <w:tcPr>
          <w:tcW w:w="855" w:type="dxa"/>
          <w:tcBorders>
            <w:top w:val="nil"/>
            <w:bottom w:val="single" w:sz="4" w:space="0" w:color="auto"/>
          </w:tcBorders>
          <w:vAlign w:val="center"/>
        </w:tcPr>
        <w:p w:rsidR="00C54BAC" w:rsidRPr="00B658D4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9" w:type="dxa"/>
          <w:tcBorders>
            <w:top w:val="nil"/>
            <w:bottom w:val="single" w:sz="4" w:space="0" w:color="auto"/>
          </w:tcBorders>
          <w:vAlign w:val="center"/>
        </w:tcPr>
        <w:p w:rsidR="00C54BAC" w:rsidRPr="0019385B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285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left="-84" w:firstLine="0"/>
            <w:jc w:val="center"/>
            <w:rPr>
              <w:sz w:val="16"/>
            </w:rPr>
          </w:pPr>
        </w:p>
      </w:tc>
      <w:tc>
        <w:tcPr>
          <w:tcW w:w="285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285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968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318" w:type="dxa"/>
          <w:vAlign w:val="center"/>
        </w:tcPr>
        <w:p w:rsidR="00C54BAC" w:rsidRPr="002C1CFF" w:rsidRDefault="00C54BAC" w:rsidP="00345CAF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uk-UA"/>
            </w:rPr>
          </w:pPr>
        </w:p>
      </w:tc>
    </w:tr>
    <w:tr w:rsidR="00C54BAC" w:rsidTr="007F6C09">
      <w:trPr>
        <w:cantSplit/>
        <w:trHeight w:hRule="exact" w:val="271"/>
      </w:trPr>
      <w:tc>
        <w:tcPr>
          <w:tcW w:w="96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317655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24722F" w:rsidRDefault="00C54BAC" w:rsidP="00173B9F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 w:val="restart"/>
          <w:vAlign w:val="center"/>
        </w:tcPr>
        <w:p w:rsidR="00C54BAC" w:rsidRPr="004D67F5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32"/>
              <w:lang w:val="uk-UA"/>
            </w:rPr>
          </w:pPr>
          <w:r w:rsidRPr="0024722F">
            <w:rPr>
              <w:sz w:val="32"/>
            </w:rPr>
            <w:t>НУК</w:t>
          </w:r>
        </w:p>
      </w:tc>
    </w:tr>
    <w:tr w:rsidR="00C54BAC" w:rsidTr="007F6C09">
      <w:trPr>
        <w:cantSplit/>
        <w:trHeight w:val="271"/>
      </w:trPr>
      <w:tc>
        <w:tcPr>
          <w:tcW w:w="96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345CAF" w:rsidRDefault="00345CAF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Покровський</w:t>
          </w:r>
          <w:r w:rsidR="00173B9F">
            <w:rPr>
              <w:sz w:val="16"/>
              <w:lang w:val="uk-UA"/>
            </w:rPr>
            <w:t xml:space="preserve"> М. В.</w:t>
          </w:r>
        </w:p>
      </w:tc>
      <w:tc>
        <w:tcPr>
          <w:tcW w:w="85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C54BAC" w:rsidTr="007F6C09">
      <w:trPr>
        <w:cantSplit/>
        <w:trHeight w:val="271"/>
      </w:trPr>
      <w:tc>
        <w:tcPr>
          <w:tcW w:w="969" w:type="dxa"/>
          <w:gridSpan w:val="2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30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5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</w:tbl>
  <w:p w:rsidR="00C54BAC" w:rsidRDefault="00C54BA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98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8"/>
      <w:gridCol w:w="570"/>
      <w:gridCol w:w="1310"/>
      <w:gridCol w:w="855"/>
      <w:gridCol w:w="570"/>
      <w:gridCol w:w="6119"/>
      <w:gridCol w:w="876"/>
    </w:tblGrid>
    <w:tr w:rsidR="00C54BAC" w:rsidTr="00AA4B7B">
      <w:trPr>
        <w:cantSplit/>
        <w:trHeight w:val="315"/>
      </w:trPr>
      <w:tc>
        <w:tcPr>
          <w:tcW w:w="398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C54BAC" w:rsidRPr="0019385B" w:rsidRDefault="00C54BAC" w:rsidP="00916569">
          <w:pPr>
            <w:pStyle w:val="a6"/>
            <w:spacing w:line="240" w:lineRule="auto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  <w:lang w:val="uk-UA"/>
            </w:rPr>
            <w:t>6</w:t>
          </w:r>
          <w:r w:rsidR="0019385B">
            <w:rPr>
              <w:sz w:val="40"/>
            </w:rPr>
            <w:t>.</w:t>
          </w:r>
          <w:r w:rsidR="0019385B">
            <w:rPr>
              <w:sz w:val="40"/>
              <w:lang w:val="uk-UA"/>
            </w:rPr>
            <w:t>151</w:t>
          </w:r>
          <w:r w:rsidR="002C1CFF">
            <w:rPr>
              <w:sz w:val="40"/>
            </w:rPr>
            <w:t>.</w:t>
          </w:r>
          <w:r w:rsidR="00F31DD1">
            <w:rPr>
              <w:sz w:val="40"/>
              <w:lang w:val="uk-UA"/>
            </w:rPr>
            <w:t>4</w:t>
          </w:r>
          <w:r>
            <w:rPr>
              <w:sz w:val="40"/>
            </w:rPr>
            <w:t>341</w:t>
          </w:r>
          <w:r w:rsidR="00173B9F">
            <w:rPr>
              <w:sz w:val="40"/>
              <w:lang w:val="uk-UA"/>
            </w:rPr>
            <w:t>.07</w:t>
          </w:r>
          <w:r>
            <w:rPr>
              <w:sz w:val="40"/>
            </w:rPr>
            <w:t>.</w:t>
          </w:r>
          <w:r w:rsidR="0019385B">
            <w:rPr>
              <w:sz w:val="40"/>
            </w:rPr>
            <w:t>0</w:t>
          </w:r>
          <w:r w:rsidR="00345CAF">
            <w:rPr>
              <w:sz w:val="40"/>
              <w:lang w:val="uk-UA"/>
            </w:rPr>
            <w:t>5</w:t>
          </w:r>
        </w:p>
      </w:tc>
      <w:tc>
        <w:tcPr>
          <w:tcW w:w="87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C54BAC" w:rsidTr="00AA4B7B">
      <w:trPr>
        <w:cantSplit/>
        <w:trHeight w:val="315"/>
      </w:trPr>
      <w:tc>
        <w:tcPr>
          <w:tcW w:w="398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76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Pr="0028332D" w:rsidRDefault="00C54BAC" w:rsidP="00916569">
          <w:pPr>
            <w:pStyle w:val="a6"/>
            <w:spacing w:line="240" w:lineRule="auto"/>
            <w:ind w:right="-1474" w:firstLine="0"/>
            <w:jc w:val="left"/>
            <w:rPr>
              <w:szCs w:val="28"/>
              <w:lang w:val="uk-UA"/>
            </w:rPr>
          </w:pPr>
          <w:r>
            <w:rPr>
              <w:sz w:val="28"/>
              <w:szCs w:val="28"/>
              <w:lang w:val="uk-UA"/>
            </w:rPr>
            <w:t xml:space="preserve">    </w:t>
          </w:r>
          <w:r w:rsidR="00F23E33" w:rsidRPr="0028332D">
            <w:rPr>
              <w:sz w:val="28"/>
              <w:szCs w:val="28"/>
              <w:lang w:val="uk-UA"/>
            </w:rPr>
            <w:fldChar w:fldCharType="begin"/>
          </w:r>
          <w:r w:rsidRPr="0028332D">
            <w:rPr>
              <w:sz w:val="28"/>
              <w:szCs w:val="28"/>
              <w:lang w:val="uk-UA"/>
            </w:rPr>
            <w:instrText xml:space="preserve"> PAGE   \* MERGEFORMAT </w:instrText>
          </w:r>
          <w:r w:rsidR="00F23E33" w:rsidRPr="0028332D">
            <w:rPr>
              <w:sz w:val="28"/>
              <w:szCs w:val="28"/>
              <w:lang w:val="uk-UA"/>
            </w:rPr>
            <w:fldChar w:fldCharType="separate"/>
          </w:r>
          <w:r w:rsidR="00173B9F" w:rsidRPr="00173B9F">
            <w:rPr>
              <w:noProof/>
              <w:sz w:val="22"/>
              <w:szCs w:val="28"/>
              <w:lang w:val="uk-UA"/>
            </w:rPr>
            <w:t>5</w:t>
          </w:r>
          <w:r w:rsidR="00F23E33" w:rsidRPr="0028332D">
            <w:rPr>
              <w:sz w:val="28"/>
              <w:szCs w:val="28"/>
              <w:lang w:val="uk-UA"/>
            </w:rPr>
            <w:fldChar w:fldCharType="end"/>
          </w:r>
        </w:p>
      </w:tc>
    </w:tr>
    <w:tr w:rsidR="00C54BAC" w:rsidTr="00AA4B7B">
      <w:trPr>
        <w:cantSplit/>
        <w:trHeight w:val="315"/>
      </w:trPr>
      <w:tc>
        <w:tcPr>
          <w:tcW w:w="39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1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5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firstLine="0"/>
            <w:jc w:val="left"/>
          </w:pPr>
        </w:p>
      </w:tc>
      <w:tc>
        <w:tcPr>
          <w:tcW w:w="876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firstLine="0"/>
            <w:jc w:val="left"/>
          </w:pPr>
        </w:p>
      </w:tc>
    </w:tr>
  </w:tbl>
  <w:p w:rsidR="00C54BAC" w:rsidRDefault="00C54BAC">
    <w:pPr>
      <w:pStyle w:val="a6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273" w:rsidRDefault="00315273">
      <w:r>
        <w:separator/>
      </w:r>
    </w:p>
  </w:footnote>
  <w:footnote w:type="continuationSeparator" w:id="0">
    <w:p w:rsidR="00315273" w:rsidRDefault="003152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BAC" w:rsidRDefault="00C54BA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C028C"/>
    <w:multiLevelType w:val="hybridMultilevel"/>
    <w:tmpl w:val="FBEA0C12"/>
    <w:lvl w:ilvl="0" w:tplc="AA3A2370">
      <w:start w:val="1"/>
      <w:numFmt w:val="decimal"/>
      <w:lvlText w:val="%1."/>
      <w:lvlJc w:val="left"/>
      <w:pPr>
        <w:ind w:left="360" w:hanging="360"/>
      </w:pPr>
      <w:rPr>
        <w:rFonts w:cs="Times New Roman"/>
        <w:sz w:val="28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82657C3"/>
    <w:multiLevelType w:val="hybridMultilevel"/>
    <w:tmpl w:val="7EEC8162"/>
    <w:lvl w:ilvl="0" w:tplc="30CC7380">
      <w:start w:val="9"/>
      <w:numFmt w:val="decimal"/>
      <w:pStyle w:val="a"/>
      <w:lvlText w:val="Вариант %1."/>
      <w:lvlJc w:val="left"/>
      <w:pPr>
        <w:tabs>
          <w:tab w:val="num" w:pos="1650"/>
        </w:tabs>
        <w:ind w:left="210"/>
      </w:pPr>
      <w:rPr>
        <w:rFonts w:ascii="Times New Roman" w:hAnsi="Times New Roman" w:cs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A6D26F6"/>
    <w:multiLevelType w:val="multilevel"/>
    <w:tmpl w:val="BA46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9722A"/>
    <w:multiLevelType w:val="hybridMultilevel"/>
    <w:tmpl w:val="FBA0F44A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2A96C06"/>
    <w:multiLevelType w:val="hybridMultilevel"/>
    <w:tmpl w:val="E56C0D96"/>
    <w:lvl w:ilvl="0" w:tplc="95626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9C3932"/>
    <w:multiLevelType w:val="hybridMultilevel"/>
    <w:tmpl w:val="063213E6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 w15:restartNumberingAfterBreak="0">
    <w:nsid w:val="4A986F94"/>
    <w:multiLevelType w:val="hybridMultilevel"/>
    <w:tmpl w:val="87ECF10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2252BC"/>
    <w:multiLevelType w:val="hybridMultilevel"/>
    <w:tmpl w:val="7AEC5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0B0408"/>
    <w:multiLevelType w:val="hybridMultilevel"/>
    <w:tmpl w:val="83222E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F8107B"/>
    <w:multiLevelType w:val="hybridMultilevel"/>
    <w:tmpl w:val="613815FE"/>
    <w:lvl w:ilvl="0" w:tplc="B61833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8"/>
  </w:num>
  <w:num w:numId="7">
    <w:abstractNumId w:val="10"/>
  </w:num>
  <w:num w:numId="8">
    <w:abstractNumId w:val="4"/>
  </w:num>
  <w:num w:numId="9">
    <w:abstractNumId w:val="2"/>
  </w:num>
  <w:num w:numId="10">
    <w:abstractNumId w:val="7"/>
  </w:num>
  <w:num w:numId="11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57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0047"/>
    <w:rsid w:val="00001B8C"/>
    <w:rsid w:val="00002055"/>
    <w:rsid w:val="00006C02"/>
    <w:rsid w:val="00006D90"/>
    <w:rsid w:val="00013342"/>
    <w:rsid w:val="0001360B"/>
    <w:rsid w:val="0002072A"/>
    <w:rsid w:val="0002794F"/>
    <w:rsid w:val="0003614E"/>
    <w:rsid w:val="00043CB5"/>
    <w:rsid w:val="00044CD2"/>
    <w:rsid w:val="000543FF"/>
    <w:rsid w:val="000566F1"/>
    <w:rsid w:val="00063942"/>
    <w:rsid w:val="00070CAF"/>
    <w:rsid w:val="00082617"/>
    <w:rsid w:val="00082ABC"/>
    <w:rsid w:val="00083D60"/>
    <w:rsid w:val="000852DC"/>
    <w:rsid w:val="000929BD"/>
    <w:rsid w:val="00093B1D"/>
    <w:rsid w:val="00094013"/>
    <w:rsid w:val="00095038"/>
    <w:rsid w:val="00095306"/>
    <w:rsid w:val="000963C5"/>
    <w:rsid w:val="00096F42"/>
    <w:rsid w:val="000A40B2"/>
    <w:rsid w:val="000A535F"/>
    <w:rsid w:val="000A758F"/>
    <w:rsid w:val="000A772B"/>
    <w:rsid w:val="000B0155"/>
    <w:rsid w:val="000B2716"/>
    <w:rsid w:val="000B27E6"/>
    <w:rsid w:val="000B3D69"/>
    <w:rsid w:val="000B5251"/>
    <w:rsid w:val="000B6144"/>
    <w:rsid w:val="000B629E"/>
    <w:rsid w:val="000B6411"/>
    <w:rsid w:val="000B788B"/>
    <w:rsid w:val="000C7210"/>
    <w:rsid w:val="000D17F9"/>
    <w:rsid w:val="000D57EB"/>
    <w:rsid w:val="000E16B9"/>
    <w:rsid w:val="000E461E"/>
    <w:rsid w:val="000F6C6D"/>
    <w:rsid w:val="000F79AA"/>
    <w:rsid w:val="00103040"/>
    <w:rsid w:val="0011191D"/>
    <w:rsid w:val="00116514"/>
    <w:rsid w:val="0012051B"/>
    <w:rsid w:val="001206BD"/>
    <w:rsid w:val="001229E8"/>
    <w:rsid w:val="001241B1"/>
    <w:rsid w:val="00124CE8"/>
    <w:rsid w:val="001276FF"/>
    <w:rsid w:val="00130E84"/>
    <w:rsid w:val="00135E2D"/>
    <w:rsid w:val="0013611E"/>
    <w:rsid w:val="0014148D"/>
    <w:rsid w:val="00141DAA"/>
    <w:rsid w:val="00146019"/>
    <w:rsid w:val="00150E4A"/>
    <w:rsid w:val="00165B17"/>
    <w:rsid w:val="00166310"/>
    <w:rsid w:val="00167EC6"/>
    <w:rsid w:val="00170299"/>
    <w:rsid w:val="001708F0"/>
    <w:rsid w:val="0017181D"/>
    <w:rsid w:val="00173B9F"/>
    <w:rsid w:val="001861A6"/>
    <w:rsid w:val="00187DCE"/>
    <w:rsid w:val="0019000A"/>
    <w:rsid w:val="00190D80"/>
    <w:rsid w:val="00192B54"/>
    <w:rsid w:val="0019385B"/>
    <w:rsid w:val="001A084E"/>
    <w:rsid w:val="001A13A8"/>
    <w:rsid w:val="001A380E"/>
    <w:rsid w:val="001A6603"/>
    <w:rsid w:val="001B6043"/>
    <w:rsid w:val="001C0BB0"/>
    <w:rsid w:val="001C3940"/>
    <w:rsid w:val="001C6FD7"/>
    <w:rsid w:val="00206F2A"/>
    <w:rsid w:val="00207465"/>
    <w:rsid w:val="002120D9"/>
    <w:rsid w:val="00215A06"/>
    <w:rsid w:val="00220379"/>
    <w:rsid w:val="002217C8"/>
    <w:rsid w:val="00221CB3"/>
    <w:rsid w:val="00224050"/>
    <w:rsid w:val="00230676"/>
    <w:rsid w:val="00236CFC"/>
    <w:rsid w:val="00241BF6"/>
    <w:rsid w:val="00242472"/>
    <w:rsid w:val="00244DA5"/>
    <w:rsid w:val="002463C2"/>
    <w:rsid w:val="00246918"/>
    <w:rsid w:val="0024722F"/>
    <w:rsid w:val="002519F6"/>
    <w:rsid w:val="002547CE"/>
    <w:rsid w:val="00255084"/>
    <w:rsid w:val="00256495"/>
    <w:rsid w:val="0025666C"/>
    <w:rsid w:val="00257F31"/>
    <w:rsid w:val="00262893"/>
    <w:rsid w:val="00263C00"/>
    <w:rsid w:val="00264D3F"/>
    <w:rsid w:val="00265F30"/>
    <w:rsid w:val="00275E93"/>
    <w:rsid w:val="0027685F"/>
    <w:rsid w:val="00276A2F"/>
    <w:rsid w:val="0028332D"/>
    <w:rsid w:val="002878E3"/>
    <w:rsid w:val="002906CB"/>
    <w:rsid w:val="0029491D"/>
    <w:rsid w:val="002A0099"/>
    <w:rsid w:val="002A05DB"/>
    <w:rsid w:val="002B17E1"/>
    <w:rsid w:val="002B7E0B"/>
    <w:rsid w:val="002C0C34"/>
    <w:rsid w:val="002C0EA8"/>
    <w:rsid w:val="002C1CFF"/>
    <w:rsid w:val="002D11CA"/>
    <w:rsid w:val="002D6C8A"/>
    <w:rsid w:val="002D721B"/>
    <w:rsid w:val="002E48C8"/>
    <w:rsid w:val="002E6935"/>
    <w:rsid w:val="002F0191"/>
    <w:rsid w:val="002F14C5"/>
    <w:rsid w:val="002F2C3B"/>
    <w:rsid w:val="002F3E73"/>
    <w:rsid w:val="002F6486"/>
    <w:rsid w:val="002F64B4"/>
    <w:rsid w:val="002F7562"/>
    <w:rsid w:val="00300B88"/>
    <w:rsid w:val="00300DD7"/>
    <w:rsid w:val="00303741"/>
    <w:rsid w:val="00304084"/>
    <w:rsid w:val="00305903"/>
    <w:rsid w:val="00306899"/>
    <w:rsid w:val="0031326C"/>
    <w:rsid w:val="00314A12"/>
    <w:rsid w:val="00315273"/>
    <w:rsid w:val="00317655"/>
    <w:rsid w:val="00323A83"/>
    <w:rsid w:val="00323AC7"/>
    <w:rsid w:val="003261B3"/>
    <w:rsid w:val="00326D72"/>
    <w:rsid w:val="00327575"/>
    <w:rsid w:val="00335FC3"/>
    <w:rsid w:val="0034544F"/>
    <w:rsid w:val="003458A3"/>
    <w:rsid w:val="00345CAF"/>
    <w:rsid w:val="003475FA"/>
    <w:rsid w:val="003534EC"/>
    <w:rsid w:val="00354D85"/>
    <w:rsid w:val="00357BFD"/>
    <w:rsid w:val="00363403"/>
    <w:rsid w:val="0036618F"/>
    <w:rsid w:val="003722E7"/>
    <w:rsid w:val="00374C88"/>
    <w:rsid w:val="0038020F"/>
    <w:rsid w:val="003803FC"/>
    <w:rsid w:val="003824F7"/>
    <w:rsid w:val="00387B75"/>
    <w:rsid w:val="00394BB9"/>
    <w:rsid w:val="0039589C"/>
    <w:rsid w:val="00397BD6"/>
    <w:rsid w:val="003A0047"/>
    <w:rsid w:val="003A055B"/>
    <w:rsid w:val="003A1571"/>
    <w:rsid w:val="003A2F2A"/>
    <w:rsid w:val="003B2DD2"/>
    <w:rsid w:val="003C28EC"/>
    <w:rsid w:val="003C2BDB"/>
    <w:rsid w:val="003C5EF7"/>
    <w:rsid w:val="003C613D"/>
    <w:rsid w:val="003D18F0"/>
    <w:rsid w:val="003D4FBE"/>
    <w:rsid w:val="003D6475"/>
    <w:rsid w:val="003E0250"/>
    <w:rsid w:val="003E114F"/>
    <w:rsid w:val="003E2EA6"/>
    <w:rsid w:val="003F1451"/>
    <w:rsid w:val="003F342F"/>
    <w:rsid w:val="003F46EA"/>
    <w:rsid w:val="00400F7D"/>
    <w:rsid w:val="004042F1"/>
    <w:rsid w:val="00405280"/>
    <w:rsid w:val="0040733C"/>
    <w:rsid w:val="00414567"/>
    <w:rsid w:val="004164C1"/>
    <w:rsid w:val="0041752F"/>
    <w:rsid w:val="00417FA0"/>
    <w:rsid w:val="0042411B"/>
    <w:rsid w:val="0042603C"/>
    <w:rsid w:val="0043297C"/>
    <w:rsid w:val="004333E0"/>
    <w:rsid w:val="00436845"/>
    <w:rsid w:val="004369E2"/>
    <w:rsid w:val="0044655B"/>
    <w:rsid w:val="00447229"/>
    <w:rsid w:val="00447E32"/>
    <w:rsid w:val="00451D1F"/>
    <w:rsid w:val="004532A1"/>
    <w:rsid w:val="004542ED"/>
    <w:rsid w:val="004546A9"/>
    <w:rsid w:val="0045601D"/>
    <w:rsid w:val="00456490"/>
    <w:rsid w:val="00456CD1"/>
    <w:rsid w:val="004622E3"/>
    <w:rsid w:val="00475762"/>
    <w:rsid w:val="00476301"/>
    <w:rsid w:val="00482E00"/>
    <w:rsid w:val="004A1BD3"/>
    <w:rsid w:val="004A313C"/>
    <w:rsid w:val="004B3624"/>
    <w:rsid w:val="004B7C8B"/>
    <w:rsid w:val="004C60DE"/>
    <w:rsid w:val="004D22EC"/>
    <w:rsid w:val="004D67F5"/>
    <w:rsid w:val="004D7236"/>
    <w:rsid w:val="00503EAC"/>
    <w:rsid w:val="00506048"/>
    <w:rsid w:val="005072BD"/>
    <w:rsid w:val="00510C29"/>
    <w:rsid w:val="0052670D"/>
    <w:rsid w:val="00527848"/>
    <w:rsid w:val="0053023F"/>
    <w:rsid w:val="005332E9"/>
    <w:rsid w:val="005344E3"/>
    <w:rsid w:val="00534634"/>
    <w:rsid w:val="00535BF9"/>
    <w:rsid w:val="00536A1D"/>
    <w:rsid w:val="005417E9"/>
    <w:rsid w:val="00543B9F"/>
    <w:rsid w:val="00546856"/>
    <w:rsid w:val="00546B79"/>
    <w:rsid w:val="00547982"/>
    <w:rsid w:val="005579FF"/>
    <w:rsid w:val="00566014"/>
    <w:rsid w:val="00571773"/>
    <w:rsid w:val="005724C4"/>
    <w:rsid w:val="005750DA"/>
    <w:rsid w:val="00575E6F"/>
    <w:rsid w:val="00577CD0"/>
    <w:rsid w:val="0058249E"/>
    <w:rsid w:val="005827E5"/>
    <w:rsid w:val="00582A23"/>
    <w:rsid w:val="005849BE"/>
    <w:rsid w:val="005908F5"/>
    <w:rsid w:val="005949A0"/>
    <w:rsid w:val="005955C7"/>
    <w:rsid w:val="00597FF6"/>
    <w:rsid w:val="005A2C9A"/>
    <w:rsid w:val="005B3E4F"/>
    <w:rsid w:val="005C3985"/>
    <w:rsid w:val="005C645C"/>
    <w:rsid w:val="005D115A"/>
    <w:rsid w:val="005D2842"/>
    <w:rsid w:val="005D3D89"/>
    <w:rsid w:val="005E3FE0"/>
    <w:rsid w:val="005E4B92"/>
    <w:rsid w:val="005E504C"/>
    <w:rsid w:val="00602FEF"/>
    <w:rsid w:val="00603894"/>
    <w:rsid w:val="00606C85"/>
    <w:rsid w:val="00607F55"/>
    <w:rsid w:val="006164A6"/>
    <w:rsid w:val="0062079A"/>
    <w:rsid w:val="00621135"/>
    <w:rsid w:val="00622B5C"/>
    <w:rsid w:val="006238FC"/>
    <w:rsid w:val="006369B0"/>
    <w:rsid w:val="0064177A"/>
    <w:rsid w:val="00643546"/>
    <w:rsid w:val="00652F8F"/>
    <w:rsid w:val="00654B09"/>
    <w:rsid w:val="00660F79"/>
    <w:rsid w:val="006625E4"/>
    <w:rsid w:val="006703DF"/>
    <w:rsid w:val="00672029"/>
    <w:rsid w:val="0067286D"/>
    <w:rsid w:val="00672D58"/>
    <w:rsid w:val="00674349"/>
    <w:rsid w:val="0068217E"/>
    <w:rsid w:val="00684B1D"/>
    <w:rsid w:val="0069292A"/>
    <w:rsid w:val="0069293C"/>
    <w:rsid w:val="00692BCB"/>
    <w:rsid w:val="006A1E76"/>
    <w:rsid w:val="006B3263"/>
    <w:rsid w:val="006B3737"/>
    <w:rsid w:val="006C0BC2"/>
    <w:rsid w:val="006C2B33"/>
    <w:rsid w:val="006C5421"/>
    <w:rsid w:val="006D1DA2"/>
    <w:rsid w:val="006D2866"/>
    <w:rsid w:val="006D4050"/>
    <w:rsid w:val="006D4E42"/>
    <w:rsid w:val="006E4F9F"/>
    <w:rsid w:val="006E6FDA"/>
    <w:rsid w:val="006F19B6"/>
    <w:rsid w:val="00703AAF"/>
    <w:rsid w:val="00703DE6"/>
    <w:rsid w:val="00704B2F"/>
    <w:rsid w:val="00705159"/>
    <w:rsid w:val="007110F1"/>
    <w:rsid w:val="007212C5"/>
    <w:rsid w:val="00724186"/>
    <w:rsid w:val="00725BD7"/>
    <w:rsid w:val="00731DAD"/>
    <w:rsid w:val="007327B2"/>
    <w:rsid w:val="00735F81"/>
    <w:rsid w:val="00743F89"/>
    <w:rsid w:val="00752424"/>
    <w:rsid w:val="0075247E"/>
    <w:rsid w:val="00752649"/>
    <w:rsid w:val="00761D47"/>
    <w:rsid w:val="00763575"/>
    <w:rsid w:val="00763A1D"/>
    <w:rsid w:val="0076555E"/>
    <w:rsid w:val="0076597A"/>
    <w:rsid w:val="00766122"/>
    <w:rsid w:val="00767282"/>
    <w:rsid w:val="00770ED9"/>
    <w:rsid w:val="00771908"/>
    <w:rsid w:val="00773E7A"/>
    <w:rsid w:val="00774403"/>
    <w:rsid w:val="007774F9"/>
    <w:rsid w:val="007929A9"/>
    <w:rsid w:val="007938BD"/>
    <w:rsid w:val="00795744"/>
    <w:rsid w:val="00796994"/>
    <w:rsid w:val="00796FCB"/>
    <w:rsid w:val="007973C6"/>
    <w:rsid w:val="007A06F7"/>
    <w:rsid w:val="007A18F0"/>
    <w:rsid w:val="007B08BC"/>
    <w:rsid w:val="007B144D"/>
    <w:rsid w:val="007B4931"/>
    <w:rsid w:val="007C635C"/>
    <w:rsid w:val="007D280D"/>
    <w:rsid w:val="007D50C4"/>
    <w:rsid w:val="007D63E5"/>
    <w:rsid w:val="007E5C37"/>
    <w:rsid w:val="007F2809"/>
    <w:rsid w:val="007F6C09"/>
    <w:rsid w:val="007F7302"/>
    <w:rsid w:val="00801C87"/>
    <w:rsid w:val="00811202"/>
    <w:rsid w:val="00812665"/>
    <w:rsid w:val="00815F49"/>
    <w:rsid w:val="00816496"/>
    <w:rsid w:val="00816B10"/>
    <w:rsid w:val="008226A1"/>
    <w:rsid w:val="00823267"/>
    <w:rsid w:val="00825769"/>
    <w:rsid w:val="0082748D"/>
    <w:rsid w:val="00833893"/>
    <w:rsid w:val="00846457"/>
    <w:rsid w:val="00846732"/>
    <w:rsid w:val="00847682"/>
    <w:rsid w:val="00850A58"/>
    <w:rsid w:val="00851272"/>
    <w:rsid w:val="00852172"/>
    <w:rsid w:val="00863C91"/>
    <w:rsid w:val="00876AFB"/>
    <w:rsid w:val="00877610"/>
    <w:rsid w:val="00882AF9"/>
    <w:rsid w:val="008904C5"/>
    <w:rsid w:val="00893987"/>
    <w:rsid w:val="008A2DE9"/>
    <w:rsid w:val="008A3496"/>
    <w:rsid w:val="008A4A06"/>
    <w:rsid w:val="008B45EF"/>
    <w:rsid w:val="008C12BA"/>
    <w:rsid w:val="008C2ED4"/>
    <w:rsid w:val="008C4053"/>
    <w:rsid w:val="008C4BFA"/>
    <w:rsid w:val="008C7756"/>
    <w:rsid w:val="008E2544"/>
    <w:rsid w:val="008E3CB0"/>
    <w:rsid w:val="008E4705"/>
    <w:rsid w:val="008F6443"/>
    <w:rsid w:val="00905D8F"/>
    <w:rsid w:val="0090667F"/>
    <w:rsid w:val="009077C4"/>
    <w:rsid w:val="00910835"/>
    <w:rsid w:val="00911702"/>
    <w:rsid w:val="009117DB"/>
    <w:rsid w:val="00912EBF"/>
    <w:rsid w:val="00913672"/>
    <w:rsid w:val="00914019"/>
    <w:rsid w:val="00916569"/>
    <w:rsid w:val="00916798"/>
    <w:rsid w:val="009218A3"/>
    <w:rsid w:val="009238E1"/>
    <w:rsid w:val="009247E6"/>
    <w:rsid w:val="0093241D"/>
    <w:rsid w:val="0093520E"/>
    <w:rsid w:val="009368C9"/>
    <w:rsid w:val="00940825"/>
    <w:rsid w:val="00942410"/>
    <w:rsid w:val="009425F0"/>
    <w:rsid w:val="009445F7"/>
    <w:rsid w:val="009512EC"/>
    <w:rsid w:val="00951D09"/>
    <w:rsid w:val="00953344"/>
    <w:rsid w:val="00954E56"/>
    <w:rsid w:val="00957130"/>
    <w:rsid w:val="00965BD6"/>
    <w:rsid w:val="00973368"/>
    <w:rsid w:val="00981BE8"/>
    <w:rsid w:val="0098669D"/>
    <w:rsid w:val="00990BD7"/>
    <w:rsid w:val="00992C1B"/>
    <w:rsid w:val="00992F6D"/>
    <w:rsid w:val="009A5EFA"/>
    <w:rsid w:val="009A7275"/>
    <w:rsid w:val="009B1411"/>
    <w:rsid w:val="009B1C79"/>
    <w:rsid w:val="009B7F20"/>
    <w:rsid w:val="009C3F76"/>
    <w:rsid w:val="009D2832"/>
    <w:rsid w:val="009D4103"/>
    <w:rsid w:val="009D7994"/>
    <w:rsid w:val="009E19CB"/>
    <w:rsid w:val="009E3A2D"/>
    <w:rsid w:val="009E66C2"/>
    <w:rsid w:val="009F1FF0"/>
    <w:rsid w:val="009F5146"/>
    <w:rsid w:val="00A0045E"/>
    <w:rsid w:val="00A01D58"/>
    <w:rsid w:val="00A03D10"/>
    <w:rsid w:val="00A042CC"/>
    <w:rsid w:val="00A079A2"/>
    <w:rsid w:val="00A12184"/>
    <w:rsid w:val="00A122FC"/>
    <w:rsid w:val="00A16AD2"/>
    <w:rsid w:val="00A223C7"/>
    <w:rsid w:val="00A226F0"/>
    <w:rsid w:val="00A22BDD"/>
    <w:rsid w:val="00A24EE0"/>
    <w:rsid w:val="00A24F6D"/>
    <w:rsid w:val="00A340DD"/>
    <w:rsid w:val="00A35FD1"/>
    <w:rsid w:val="00A43B2D"/>
    <w:rsid w:val="00A473CD"/>
    <w:rsid w:val="00A477F8"/>
    <w:rsid w:val="00A47C9E"/>
    <w:rsid w:val="00A51D07"/>
    <w:rsid w:val="00A562EB"/>
    <w:rsid w:val="00A62652"/>
    <w:rsid w:val="00A6512C"/>
    <w:rsid w:val="00A6712D"/>
    <w:rsid w:val="00A672DF"/>
    <w:rsid w:val="00A70FAC"/>
    <w:rsid w:val="00A730E3"/>
    <w:rsid w:val="00A731A8"/>
    <w:rsid w:val="00A7779B"/>
    <w:rsid w:val="00A831C9"/>
    <w:rsid w:val="00A8324C"/>
    <w:rsid w:val="00A84C8B"/>
    <w:rsid w:val="00A856E6"/>
    <w:rsid w:val="00A86057"/>
    <w:rsid w:val="00A86686"/>
    <w:rsid w:val="00A87A87"/>
    <w:rsid w:val="00A904BF"/>
    <w:rsid w:val="00A92DD5"/>
    <w:rsid w:val="00A93CDB"/>
    <w:rsid w:val="00A95475"/>
    <w:rsid w:val="00A9559F"/>
    <w:rsid w:val="00A95616"/>
    <w:rsid w:val="00A978CE"/>
    <w:rsid w:val="00AA4B7B"/>
    <w:rsid w:val="00AB00FB"/>
    <w:rsid w:val="00AB157E"/>
    <w:rsid w:val="00AB1D2E"/>
    <w:rsid w:val="00AB3BEB"/>
    <w:rsid w:val="00AB460A"/>
    <w:rsid w:val="00AC1072"/>
    <w:rsid w:val="00AC5720"/>
    <w:rsid w:val="00AD0169"/>
    <w:rsid w:val="00AD4032"/>
    <w:rsid w:val="00AD6C31"/>
    <w:rsid w:val="00AD6CB0"/>
    <w:rsid w:val="00AE20C6"/>
    <w:rsid w:val="00AF28D6"/>
    <w:rsid w:val="00AF6AE0"/>
    <w:rsid w:val="00B01E0F"/>
    <w:rsid w:val="00B02E3D"/>
    <w:rsid w:val="00B03A48"/>
    <w:rsid w:val="00B05BDA"/>
    <w:rsid w:val="00B072D4"/>
    <w:rsid w:val="00B116D3"/>
    <w:rsid w:val="00B1344D"/>
    <w:rsid w:val="00B13E71"/>
    <w:rsid w:val="00B218DD"/>
    <w:rsid w:val="00B2214B"/>
    <w:rsid w:val="00B30EDB"/>
    <w:rsid w:val="00B325A1"/>
    <w:rsid w:val="00B32DE8"/>
    <w:rsid w:val="00B3692C"/>
    <w:rsid w:val="00B40E18"/>
    <w:rsid w:val="00B47294"/>
    <w:rsid w:val="00B546B4"/>
    <w:rsid w:val="00B57BA7"/>
    <w:rsid w:val="00B658D4"/>
    <w:rsid w:val="00B65BB3"/>
    <w:rsid w:val="00B7121B"/>
    <w:rsid w:val="00B84A68"/>
    <w:rsid w:val="00B85DC8"/>
    <w:rsid w:val="00B85EBD"/>
    <w:rsid w:val="00B8632C"/>
    <w:rsid w:val="00B87557"/>
    <w:rsid w:val="00B913E7"/>
    <w:rsid w:val="00B927FB"/>
    <w:rsid w:val="00B940DB"/>
    <w:rsid w:val="00B967DC"/>
    <w:rsid w:val="00BA4CC8"/>
    <w:rsid w:val="00BA5AAD"/>
    <w:rsid w:val="00BC1E97"/>
    <w:rsid w:val="00BC45EE"/>
    <w:rsid w:val="00BC5438"/>
    <w:rsid w:val="00BC5F23"/>
    <w:rsid w:val="00BD73FA"/>
    <w:rsid w:val="00BD7674"/>
    <w:rsid w:val="00BE0189"/>
    <w:rsid w:val="00BE0693"/>
    <w:rsid w:val="00BE39B8"/>
    <w:rsid w:val="00BF056C"/>
    <w:rsid w:val="00BF291D"/>
    <w:rsid w:val="00C01246"/>
    <w:rsid w:val="00C03AE6"/>
    <w:rsid w:val="00C073AA"/>
    <w:rsid w:val="00C079C0"/>
    <w:rsid w:val="00C11186"/>
    <w:rsid w:val="00C12E84"/>
    <w:rsid w:val="00C15A1B"/>
    <w:rsid w:val="00C16261"/>
    <w:rsid w:val="00C20BAC"/>
    <w:rsid w:val="00C21C83"/>
    <w:rsid w:val="00C2362A"/>
    <w:rsid w:val="00C2756A"/>
    <w:rsid w:val="00C31EA2"/>
    <w:rsid w:val="00C36BA2"/>
    <w:rsid w:val="00C40B70"/>
    <w:rsid w:val="00C53064"/>
    <w:rsid w:val="00C53BBE"/>
    <w:rsid w:val="00C53DF7"/>
    <w:rsid w:val="00C54BAC"/>
    <w:rsid w:val="00C57CF7"/>
    <w:rsid w:val="00C705A3"/>
    <w:rsid w:val="00C72032"/>
    <w:rsid w:val="00C73903"/>
    <w:rsid w:val="00C7453A"/>
    <w:rsid w:val="00C8125A"/>
    <w:rsid w:val="00C955F8"/>
    <w:rsid w:val="00CA1FC0"/>
    <w:rsid w:val="00CA5AE6"/>
    <w:rsid w:val="00CB0DC2"/>
    <w:rsid w:val="00CB1AFC"/>
    <w:rsid w:val="00CB20F3"/>
    <w:rsid w:val="00CC0129"/>
    <w:rsid w:val="00CC3BEC"/>
    <w:rsid w:val="00CC703A"/>
    <w:rsid w:val="00CD02B5"/>
    <w:rsid w:val="00CD20EB"/>
    <w:rsid w:val="00CD422B"/>
    <w:rsid w:val="00CD4505"/>
    <w:rsid w:val="00CD6CC8"/>
    <w:rsid w:val="00CD7849"/>
    <w:rsid w:val="00CE0547"/>
    <w:rsid w:val="00CE37D6"/>
    <w:rsid w:val="00CF16CF"/>
    <w:rsid w:val="00CF1726"/>
    <w:rsid w:val="00CF3A14"/>
    <w:rsid w:val="00CF47D0"/>
    <w:rsid w:val="00CF5A27"/>
    <w:rsid w:val="00CF61BD"/>
    <w:rsid w:val="00D02A8A"/>
    <w:rsid w:val="00D04412"/>
    <w:rsid w:val="00D07F3E"/>
    <w:rsid w:val="00D11AF9"/>
    <w:rsid w:val="00D125E6"/>
    <w:rsid w:val="00D13417"/>
    <w:rsid w:val="00D20B1F"/>
    <w:rsid w:val="00D210E5"/>
    <w:rsid w:val="00D23A87"/>
    <w:rsid w:val="00D328E7"/>
    <w:rsid w:val="00D344F5"/>
    <w:rsid w:val="00D43C37"/>
    <w:rsid w:val="00D44131"/>
    <w:rsid w:val="00D4704A"/>
    <w:rsid w:val="00D50D1F"/>
    <w:rsid w:val="00D51948"/>
    <w:rsid w:val="00D57102"/>
    <w:rsid w:val="00D661A6"/>
    <w:rsid w:val="00D67C07"/>
    <w:rsid w:val="00D757BF"/>
    <w:rsid w:val="00D8467A"/>
    <w:rsid w:val="00D9147E"/>
    <w:rsid w:val="00D9181A"/>
    <w:rsid w:val="00DA1BA1"/>
    <w:rsid w:val="00DA4FD6"/>
    <w:rsid w:val="00DA5F33"/>
    <w:rsid w:val="00DA6D81"/>
    <w:rsid w:val="00DB05F9"/>
    <w:rsid w:val="00DB0A91"/>
    <w:rsid w:val="00DC2A8D"/>
    <w:rsid w:val="00DC613D"/>
    <w:rsid w:val="00DD438D"/>
    <w:rsid w:val="00DE066B"/>
    <w:rsid w:val="00DE57FB"/>
    <w:rsid w:val="00DE5CCB"/>
    <w:rsid w:val="00DE7EB4"/>
    <w:rsid w:val="00DF1336"/>
    <w:rsid w:val="00DF76D9"/>
    <w:rsid w:val="00E0025E"/>
    <w:rsid w:val="00E00DD6"/>
    <w:rsid w:val="00E07516"/>
    <w:rsid w:val="00E10B5D"/>
    <w:rsid w:val="00E122ED"/>
    <w:rsid w:val="00E12E63"/>
    <w:rsid w:val="00E131C7"/>
    <w:rsid w:val="00E14A87"/>
    <w:rsid w:val="00E1616E"/>
    <w:rsid w:val="00E22ED7"/>
    <w:rsid w:val="00E245BE"/>
    <w:rsid w:val="00E34BBD"/>
    <w:rsid w:val="00E35E5F"/>
    <w:rsid w:val="00E40782"/>
    <w:rsid w:val="00E548FA"/>
    <w:rsid w:val="00E6030B"/>
    <w:rsid w:val="00E614A2"/>
    <w:rsid w:val="00E65762"/>
    <w:rsid w:val="00E70A2D"/>
    <w:rsid w:val="00E70D1E"/>
    <w:rsid w:val="00E72B8E"/>
    <w:rsid w:val="00E7557D"/>
    <w:rsid w:val="00E76300"/>
    <w:rsid w:val="00E847E4"/>
    <w:rsid w:val="00E86012"/>
    <w:rsid w:val="00E8669E"/>
    <w:rsid w:val="00E91B92"/>
    <w:rsid w:val="00E91FE2"/>
    <w:rsid w:val="00E96505"/>
    <w:rsid w:val="00EA00CB"/>
    <w:rsid w:val="00EA2F25"/>
    <w:rsid w:val="00EA5676"/>
    <w:rsid w:val="00EA591A"/>
    <w:rsid w:val="00EA5DF4"/>
    <w:rsid w:val="00EB07AF"/>
    <w:rsid w:val="00EB2F9F"/>
    <w:rsid w:val="00EB380A"/>
    <w:rsid w:val="00EB4894"/>
    <w:rsid w:val="00EB6C21"/>
    <w:rsid w:val="00EB732E"/>
    <w:rsid w:val="00EC1DB8"/>
    <w:rsid w:val="00EC3B37"/>
    <w:rsid w:val="00EC7A3E"/>
    <w:rsid w:val="00ED1AFB"/>
    <w:rsid w:val="00ED4F3A"/>
    <w:rsid w:val="00EE1956"/>
    <w:rsid w:val="00EE3F06"/>
    <w:rsid w:val="00EE64C8"/>
    <w:rsid w:val="00EE7CF7"/>
    <w:rsid w:val="00EF1446"/>
    <w:rsid w:val="00EF1726"/>
    <w:rsid w:val="00EF58CA"/>
    <w:rsid w:val="00EF59CE"/>
    <w:rsid w:val="00EF6BA3"/>
    <w:rsid w:val="00EF7F00"/>
    <w:rsid w:val="00F0405E"/>
    <w:rsid w:val="00F05871"/>
    <w:rsid w:val="00F06BBC"/>
    <w:rsid w:val="00F139C7"/>
    <w:rsid w:val="00F13E68"/>
    <w:rsid w:val="00F14454"/>
    <w:rsid w:val="00F1583D"/>
    <w:rsid w:val="00F16CB9"/>
    <w:rsid w:val="00F220BC"/>
    <w:rsid w:val="00F238A0"/>
    <w:rsid w:val="00F23E33"/>
    <w:rsid w:val="00F26356"/>
    <w:rsid w:val="00F26BD9"/>
    <w:rsid w:val="00F273F2"/>
    <w:rsid w:val="00F31DD1"/>
    <w:rsid w:val="00F34AF8"/>
    <w:rsid w:val="00F34C9F"/>
    <w:rsid w:val="00F41242"/>
    <w:rsid w:val="00F42818"/>
    <w:rsid w:val="00F42930"/>
    <w:rsid w:val="00F55C81"/>
    <w:rsid w:val="00F57988"/>
    <w:rsid w:val="00F64A54"/>
    <w:rsid w:val="00F84A19"/>
    <w:rsid w:val="00F85BF6"/>
    <w:rsid w:val="00F861E1"/>
    <w:rsid w:val="00F87871"/>
    <w:rsid w:val="00F90778"/>
    <w:rsid w:val="00F91CA4"/>
    <w:rsid w:val="00F927DB"/>
    <w:rsid w:val="00FA132D"/>
    <w:rsid w:val="00FA40A2"/>
    <w:rsid w:val="00FA6387"/>
    <w:rsid w:val="00FA63E0"/>
    <w:rsid w:val="00FA7E75"/>
    <w:rsid w:val="00FB0CD6"/>
    <w:rsid w:val="00FB44E7"/>
    <w:rsid w:val="00FB6815"/>
    <w:rsid w:val="00FC3917"/>
    <w:rsid w:val="00FC461B"/>
    <w:rsid w:val="00FD1D09"/>
    <w:rsid w:val="00FD347B"/>
    <w:rsid w:val="00FD4638"/>
    <w:rsid w:val="00FD7217"/>
    <w:rsid w:val="00FE00C5"/>
    <w:rsid w:val="00FE3C07"/>
    <w:rsid w:val="00FE4E68"/>
    <w:rsid w:val="00FE6042"/>
    <w:rsid w:val="00FE68D7"/>
    <w:rsid w:val="00FF2FA4"/>
    <w:rsid w:val="00FF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54"/>
    <o:shapelayout v:ext="edit">
      <o:idmap v:ext="edit" data="1"/>
      <o:rules v:ext="edit">
        <o:r id="V:Rule1" type="connector" idref="#_x0000_s1529"/>
        <o:r id="V:Rule2" type="connector" idref="#_x0000_s1544"/>
        <o:r id="V:Rule3" type="connector" idref="#_x0000_s1346"/>
        <o:r id="V:Rule4" type="connector" idref="#_x0000_s1458"/>
        <o:r id="V:Rule5" type="connector" idref="#_x0000_s1349"/>
        <o:r id="V:Rule6" type="connector" idref="#_x0000_s1537"/>
        <o:r id="V:Rule7" type="connector" idref="#_x0000_s1542"/>
        <o:r id="V:Rule8" type="connector" idref="#_x0000_s1331"/>
        <o:r id="V:Rule9" type="connector" idref="#_x0000_s1538"/>
        <o:r id="V:Rule10" type="connector" idref="#_x0000_s1525"/>
        <o:r id="V:Rule11" type="connector" idref="#_x0000_s1351"/>
        <o:r id="V:Rule12" type="connector" idref="#_x0000_s1363"/>
        <o:r id="V:Rule13" type="connector" idref="#_x0000_s1353"/>
        <o:r id="V:Rule14" type="connector" idref="#_x0000_s1546"/>
        <o:r id="V:Rule15" type="connector" idref="#_x0000_s1350"/>
        <o:r id="V:Rule16" type="connector" idref="#_x0000_s1352"/>
        <o:r id="V:Rule17" type="connector" idref="#_x0000_s1548"/>
        <o:r id="V:Rule18" type="connector" idref="#_x0000_s1332"/>
        <o:r id="V:Rule19" type="connector" idref="#_x0000_s1524"/>
        <o:r id="V:Rule20" type="connector" idref="#_x0000_s1354"/>
        <o:r id="V:Rule21" type="connector" idref="#_x0000_s1481"/>
        <o:r id="V:Rule22" type="connector" idref="#_x0000_s1357"/>
        <o:r id="V:Rule23" type="connector" idref="#_x0000_s1457"/>
        <o:r id="V:Rule24" type="connector" idref="#_x0000_s1550"/>
        <o:r id="V:Rule25" type="connector" idref="#_x0000_s1314"/>
        <o:r id="V:Rule26" type="connector" idref="#_x0000_s1526"/>
        <o:r id="V:Rule27" type="connector" idref="#_x0000_s1540"/>
        <o:r id="V:Rule28" type="connector" idref="#_x0000_s1355"/>
        <o:r id="V:Rule29" type="connector" idref="#_x0000_s1483"/>
        <o:r id="V:Rule30" type="connector" idref="#_x0000_s1323"/>
        <o:r id="V:Rule31" type="connector" idref="#_x0000_s1212"/>
        <o:r id="V:Rule32" type="connector" idref="#_x0000_s1549"/>
        <o:r id="V:Rule33" type="connector" idref="#_x0000_s1502"/>
        <o:r id="V:Rule34" type="connector" idref="#_x0000_s1536"/>
        <o:r id="V:Rule35" type="connector" idref="#_x0000_s1313"/>
        <o:r id="V:Rule36" type="connector" idref="#_x0000_s1527"/>
        <o:r id="V:Rule37" type="connector" idref="#_x0000_s1358"/>
        <o:r id="V:Rule38" type="connector" idref="#_x0000_s1479"/>
        <o:r id="V:Rule39" type="connector" idref="#_x0000_s1330"/>
        <o:r id="V:Rule40" type="connector" idref="#_x0000_s1539"/>
        <o:r id="V:Rule41" type="connector" idref="#_x0000_s1359"/>
        <o:r id="V:Rule42" type="connector" idref="#_x0000_s1319"/>
        <o:r id="V:Rule43" type="connector" idref="#_x0000_s1507"/>
        <o:r id="V:Rule44" type="connector" idref="#_x0000_s1325"/>
        <o:r id="V:Rule45" type="connector" idref="#_x0000_s1497"/>
        <o:r id="V:Rule46" type="connector" idref="#_x0000_s1326"/>
        <o:r id="V:Rule47" type="connector" idref="#_x0000_s1517"/>
        <o:r id="V:Rule48" type="connector" idref="#_x0000_s1342"/>
        <o:r id="V:Rule49" type="connector" idref="#_x0000_s1515"/>
        <o:r id="V:Rule50" type="connector" idref="#_x0000_s1211"/>
        <o:r id="V:Rule51" type="connector" idref="#_x0000_s1360"/>
        <o:r id="V:Rule52" type="connector" idref="#_x0000_s1533"/>
        <o:r id="V:Rule53" type="connector" idref="#_x0000_s1530"/>
        <o:r id="V:Rule54" type="connector" idref="#_x0000_s1496"/>
        <o:r id="V:Rule55" type="connector" idref="#_x0000_s1318"/>
        <o:r id="V:Rule56" type="connector" idref="#_x0000_s1518"/>
        <o:r id="V:Rule57" type="connector" idref="#_x0000_s1324"/>
        <o:r id="V:Rule58" type="connector" idref="#_x0000_s1552"/>
        <o:r id="V:Rule59" type="connector" idref="#_x0000_s1489"/>
        <o:r id="V:Rule60" type="connector" idref="#_x0000_s1327"/>
        <o:r id="V:Rule61" type="connector" idref="#_x0000_s1531"/>
        <o:r id="V:Rule62" type="connector" idref="#_x0000_s1356"/>
        <o:r id="V:Rule63" type="connector" idref="#_x0000_s1491"/>
        <o:r id="V:Rule64" type="connector" idref="#_x0000_s1316"/>
        <o:r id="V:Rule65" type="connector" idref="#_x0000_s1520"/>
        <o:r id="V:Rule66" type="connector" idref="#_x0000_s1553"/>
        <o:r id="V:Rule67" type="connector" idref="#_x0000_s1334"/>
        <o:r id="V:Rule68" type="connector" idref="#_x0000_s1469"/>
        <o:r id="V:Rule69" type="connector" idref="#_x0000_s1487"/>
        <o:r id="V:Rule70" type="connector" idref="#_x0000_s1510"/>
        <o:r id="V:Rule71" type="connector" idref="#_x0000_s1541"/>
        <o:r id="V:Rule72" type="connector" idref="#_x0000_s1315"/>
        <o:r id="V:Rule73" type="connector" idref="#_x0000_s1495"/>
        <o:r id="V:Rule74" type="connector" idref="#_x0000_s1534"/>
        <o:r id="V:Rule75" type="connector" idref="#_x0000_s1551"/>
        <o:r id="V:Rule76" type="connector" idref="#_x0000_s1317"/>
        <o:r id="V:Rule77" type="connector" idref="#_x0000_s1485"/>
        <o:r id="V:Rule78" type="connector" idref="#_x0000_s1513"/>
        <o:r id="V:Rule79" type="connector" idref="#_x0000_s1328"/>
        <o:r id="V:Rule80" type="connector" idref="#_x0000_s1501"/>
        <o:r id="V:Rule81" type="connector" idref="#_x0000_s1333"/>
        <o:r id="V:Rule82" type="connector" idref="#_x0000_s1329"/>
        <o:r id="V:Rule83" type="connector" idref="#_x0000_s1509"/>
        <o:r id="V:Rule84" type="connector" idref="#_x0000_s1508"/>
        <o:r id="V:Rule85" type="connector" idref="#_x0000_s1320"/>
        <o:r id="V:Rule86" type="connector" idref="#_x0000_s1535"/>
        <o:r id="V:Rule87" type="connector" idref="#_x0000_s1500"/>
      </o:rules>
    </o:shapelayout>
  </w:shapeDefaults>
  <w:decimalSymbol w:val=","/>
  <w:listSeparator w:val=";"/>
  <w14:docId w14:val="6E046861"/>
  <w15:docId w15:val="{C4EA6879-E3D5-4F7B-B89A-5161405C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A0099"/>
    <w:pPr>
      <w:spacing w:line="360" w:lineRule="auto"/>
      <w:ind w:firstLine="720"/>
      <w:jc w:val="both"/>
    </w:pPr>
    <w:rPr>
      <w:color w:val="000000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9"/>
    <w:qFormat/>
    <w:rsid w:val="002A0099"/>
    <w:pPr>
      <w:keepNext/>
      <w:spacing w:before="240" w:after="60"/>
      <w:ind w:firstLine="0"/>
      <w:jc w:val="center"/>
      <w:outlineLvl w:val="0"/>
    </w:pPr>
    <w:rPr>
      <w:caps/>
      <w:noProof/>
      <w:kern w:val="28"/>
      <w:sz w:val="28"/>
    </w:rPr>
  </w:style>
  <w:style w:type="paragraph" w:styleId="2">
    <w:name w:val="heading 2"/>
    <w:basedOn w:val="a0"/>
    <w:next w:val="a0"/>
    <w:link w:val="20"/>
    <w:uiPriority w:val="99"/>
    <w:qFormat/>
    <w:rsid w:val="002A0099"/>
    <w:pPr>
      <w:keepNext/>
      <w:numPr>
        <w:numId w:val="1"/>
      </w:numPr>
      <w:spacing w:before="240" w:after="60"/>
      <w:jc w:val="center"/>
      <w:outlineLvl w:val="1"/>
    </w:pPr>
    <w:rPr>
      <w:caps/>
      <w:noProof/>
    </w:rPr>
  </w:style>
  <w:style w:type="paragraph" w:styleId="3">
    <w:name w:val="heading 3"/>
    <w:basedOn w:val="a0"/>
    <w:next w:val="a0"/>
    <w:link w:val="30"/>
    <w:uiPriority w:val="99"/>
    <w:qFormat/>
    <w:rsid w:val="002A0099"/>
    <w:pPr>
      <w:keepNext/>
      <w:spacing w:before="240" w:after="60"/>
      <w:ind w:firstLine="0"/>
      <w:jc w:val="center"/>
      <w:outlineLvl w:val="2"/>
    </w:pPr>
    <w:rPr>
      <w:rFonts w:ascii="Arial" w:hAnsi="Arial"/>
      <w:b/>
      <w:noProof/>
      <w:sz w:val="28"/>
    </w:rPr>
  </w:style>
  <w:style w:type="paragraph" w:styleId="4">
    <w:name w:val="heading 4"/>
    <w:basedOn w:val="a0"/>
    <w:next w:val="a0"/>
    <w:link w:val="40"/>
    <w:uiPriority w:val="99"/>
    <w:qFormat/>
    <w:rsid w:val="002A0099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C4676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0C4676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0C4676"/>
    <w:rPr>
      <w:rFonts w:asciiTheme="majorHAnsi" w:eastAsiaTheme="majorEastAsia" w:hAnsiTheme="majorHAnsi" w:cstheme="majorBidi"/>
      <w:b/>
      <w:bCs/>
      <w:color w:val="000000"/>
      <w:sz w:val="26"/>
      <w:szCs w:val="26"/>
      <w:lang w:val="ru-RU"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0C4676"/>
    <w:rPr>
      <w:rFonts w:asciiTheme="minorHAnsi" w:eastAsiaTheme="minorEastAsia" w:hAnsiTheme="minorHAnsi" w:cstheme="minorBidi"/>
      <w:b/>
      <w:bCs/>
      <w:color w:val="000000"/>
      <w:sz w:val="28"/>
      <w:szCs w:val="28"/>
      <w:lang w:val="ru-RU" w:eastAsia="ru-RU"/>
    </w:rPr>
  </w:style>
  <w:style w:type="paragraph" w:styleId="a4">
    <w:name w:val="header"/>
    <w:basedOn w:val="a0"/>
    <w:link w:val="a5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1"/>
    <w:link w:val="a4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a6">
    <w:name w:val="footer"/>
    <w:basedOn w:val="a0"/>
    <w:link w:val="a7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1"/>
    <w:link w:val="a6"/>
    <w:uiPriority w:val="99"/>
    <w:locked/>
    <w:rsid w:val="00B325A1"/>
    <w:rPr>
      <w:rFonts w:cs="Times New Roman"/>
      <w:kern w:val="24"/>
      <w:sz w:val="24"/>
      <w:lang w:val="ru-RU" w:eastAsia="ru-RU"/>
    </w:rPr>
  </w:style>
  <w:style w:type="character" w:styleId="a8">
    <w:name w:val="page number"/>
    <w:basedOn w:val="a1"/>
    <w:uiPriority w:val="99"/>
    <w:rsid w:val="002A0099"/>
    <w:rPr>
      <w:rFonts w:cs="Times New Roman"/>
    </w:rPr>
  </w:style>
  <w:style w:type="paragraph" w:styleId="a9">
    <w:name w:val="Body Text"/>
    <w:basedOn w:val="a0"/>
    <w:link w:val="aa"/>
    <w:uiPriority w:val="99"/>
    <w:rsid w:val="002A0099"/>
    <w:pPr>
      <w:ind w:firstLine="0"/>
    </w:pPr>
    <w:rPr>
      <w:sz w:val="28"/>
    </w:rPr>
  </w:style>
  <w:style w:type="character" w:customStyle="1" w:styleId="aa">
    <w:name w:val="Основной текст Знак"/>
    <w:basedOn w:val="a1"/>
    <w:link w:val="a9"/>
    <w:uiPriority w:val="99"/>
    <w:locked/>
    <w:rsid w:val="003A0047"/>
    <w:rPr>
      <w:rFonts w:cs="Times New Roman"/>
      <w:lang w:val="ru-RU" w:eastAsia="ru-RU"/>
    </w:rPr>
  </w:style>
  <w:style w:type="paragraph" w:styleId="ab">
    <w:name w:val="Body Text Indent"/>
    <w:basedOn w:val="a0"/>
    <w:link w:val="ac"/>
    <w:uiPriority w:val="99"/>
    <w:rsid w:val="002A0099"/>
    <w:pPr>
      <w:ind w:firstLine="567"/>
    </w:pPr>
    <w:rPr>
      <w:sz w:val="28"/>
    </w:rPr>
  </w:style>
  <w:style w:type="character" w:customStyle="1" w:styleId="ac">
    <w:name w:val="Основной текст с отступом Знак"/>
    <w:basedOn w:val="a1"/>
    <w:link w:val="ab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21">
    <w:name w:val="Body Text Indent 2"/>
    <w:basedOn w:val="a0"/>
    <w:link w:val="22"/>
    <w:uiPriority w:val="99"/>
    <w:rsid w:val="002A0099"/>
    <w:pPr>
      <w:ind w:firstLine="426"/>
    </w:pPr>
    <w:rPr>
      <w:sz w:val="28"/>
    </w:rPr>
  </w:style>
  <w:style w:type="character" w:customStyle="1" w:styleId="22">
    <w:name w:val="Основной текст с отступом 2 Знак"/>
    <w:basedOn w:val="a1"/>
    <w:link w:val="21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31">
    <w:name w:val="Body Text Indent 3"/>
    <w:basedOn w:val="a0"/>
    <w:link w:val="32"/>
    <w:uiPriority w:val="99"/>
    <w:rsid w:val="002A0099"/>
    <w:pPr>
      <w:ind w:firstLine="709"/>
    </w:pPr>
    <w:rPr>
      <w:sz w:val="28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0C4676"/>
    <w:rPr>
      <w:color w:val="000000"/>
      <w:sz w:val="16"/>
      <w:szCs w:val="16"/>
      <w:lang w:val="ru-RU" w:eastAsia="ru-RU"/>
    </w:rPr>
  </w:style>
  <w:style w:type="paragraph" w:styleId="ad">
    <w:name w:val="Title"/>
    <w:basedOn w:val="a0"/>
    <w:link w:val="ae"/>
    <w:uiPriority w:val="99"/>
    <w:qFormat/>
    <w:rsid w:val="002A0099"/>
    <w:pPr>
      <w:ind w:firstLine="0"/>
      <w:jc w:val="center"/>
    </w:pPr>
    <w:rPr>
      <w:b/>
      <w:bCs/>
      <w:sz w:val="28"/>
    </w:rPr>
  </w:style>
  <w:style w:type="character" w:customStyle="1" w:styleId="ae">
    <w:name w:val="Заголовок Знак"/>
    <w:basedOn w:val="a1"/>
    <w:link w:val="ad"/>
    <w:uiPriority w:val="10"/>
    <w:rsid w:val="000C4676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  <w:lang w:val="ru-RU" w:eastAsia="ru-RU"/>
    </w:rPr>
  </w:style>
  <w:style w:type="character" w:customStyle="1" w:styleId="shorttext1">
    <w:name w:val="short_text1"/>
    <w:uiPriority w:val="99"/>
    <w:rsid w:val="00A84C8B"/>
    <w:rPr>
      <w:sz w:val="29"/>
    </w:rPr>
  </w:style>
  <w:style w:type="character" w:customStyle="1" w:styleId="longtext1">
    <w:name w:val="long_text1"/>
    <w:uiPriority w:val="99"/>
    <w:rsid w:val="00A84C8B"/>
    <w:rPr>
      <w:sz w:val="20"/>
    </w:rPr>
  </w:style>
  <w:style w:type="character" w:customStyle="1" w:styleId="mediumtext1">
    <w:name w:val="medium_text1"/>
    <w:uiPriority w:val="99"/>
    <w:rsid w:val="000B2716"/>
    <w:rPr>
      <w:sz w:val="24"/>
    </w:rPr>
  </w:style>
  <w:style w:type="table" w:styleId="af">
    <w:name w:val="Table Grid"/>
    <w:basedOn w:val="a2"/>
    <w:uiPriority w:val="99"/>
    <w:rsid w:val="00FF352A"/>
    <w:pPr>
      <w:ind w:firstLine="720"/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A591A"/>
    <w:rPr>
      <w:rFonts w:cs="Times New Roman"/>
      <w:b/>
    </w:rPr>
  </w:style>
  <w:style w:type="paragraph" w:styleId="af1">
    <w:name w:val="footnote text"/>
    <w:basedOn w:val="a0"/>
    <w:link w:val="af2"/>
    <w:uiPriority w:val="99"/>
    <w:semiHidden/>
    <w:rsid w:val="00FE00C5"/>
    <w:rPr>
      <w:sz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0C4676"/>
    <w:rPr>
      <w:color w:val="000000"/>
      <w:sz w:val="20"/>
      <w:szCs w:val="20"/>
      <w:lang w:val="ru-RU" w:eastAsia="ru-RU"/>
    </w:rPr>
  </w:style>
  <w:style w:type="character" w:styleId="af3">
    <w:name w:val="footnote reference"/>
    <w:basedOn w:val="a1"/>
    <w:uiPriority w:val="99"/>
    <w:semiHidden/>
    <w:rsid w:val="00FE00C5"/>
    <w:rPr>
      <w:rFonts w:cs="Times New Roman"/>
      <w:vertAlign w:val="superscript"/>
    </w:rPr>
  </w:style>
  <w:style w:type="paragraph" w:styleId="af4">
    <w:name w:val="Normal (Web)"/>
    <w:basedOn w:val="a0"/>
    <w:uiPriority w:val="99"/>
    <w:rsid w:val="00CF1726"/>
    <w:pPr>
      <w:spacing w:before="100" w:beforeAutospacing="1" w:after="100" w:afterAutospacing="1"/>
      <w:ind w:firstLine="0"/>
      <w:jc w:val="left"/>
    </w:pPr>
    <w:rPr>
      <w:lang w:val="uk-UA" w:eastAsia="uk-UA"/>
    </w:rPr>
  </w:style>
  <w:style w:type="character" w:styleId="af5">
    <w:name w:val="Emphasis"/>
    <w:basedOn w:val="a1"/>
    <w:qFormat/>
    <w:rsid w:val="0068217E"/>
    <w:rPr>
      <w:rFonts w:cs="Times New Roman"/>
      <w:i/>
    </w:rPr>
  </w:style>
  <w:style w:type="paragraph" w:styleId="HTML">
    <w:name w:val="HTML Preformatted"/>
    <w:basedOn w:val="a0"/>
    <w:link w:val="HTML0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lang w:val="uk-UA" w:eastAsia="uk-U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C4676"/>
    <w:rPr>
      <w:rFonts w:ascii="Courier New" w:hAnsi="Courier New" w:cs="Courier New"/>
      <w:color w:val="000000"/>
      <w:sz w:val="20"/>
      <w:szCs w:val="20"/>
      <w:lang w:val="ru-RU" w:eastAsia="ru-RU"/>
    </w:rPr>
  </w:style>
  <w:style w:type="paragraph" w:customStyle="1" w:styleId="Default">
    <w:name w:val="Default"/>
    <w:rsid w:val="00795744"/>
    <w:pPr>
      <w:autoSpaceDE w:val="0"/>
      <w:autoSpaceDN w:val="0"/>
      <w:adjustRightInd w:val="0"/>
      <w:spacing w:line="360" w:lineRule="auto"/>
      <w:jc w:val="center"/>
    </w:pPr>
    <w:rPr>
      <w:color w:val="000000"/>
      <w:sz w:val="24"/>
      <w:szCs w:val="24"/>
      <w:lang w:val="ru-RU" w:eastAsia="ru-RU"/>
    </w:rPr>
  </w:style>
  <w:style w:type="paragraph" w:styleId="af6">
    <w:name w:val="Balloon Text"/>
    <w:basedOn w:val="a0"/>
    <w:link w:val="af7"/>
    <w:uiPriority w:val="99"/>
    <w:rsid w:val="009F5146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locked/>
    <w:rsid w:val="009F5146"/>
    <w:rPr>
      <w:rFonts w:ascii="Tahoma" w:hAnsi="Tahoma" w:cs="Tahoma"/>
      <w:kern w:val="24"/>
      <w:sz w:val="16"/>
      <w:szCs w:val="16"/>
      <w:lang w:val="ru-RU" w:eastAsia="ru-RU"/>
    </w:rPr>
  </w:style>
  <w:style w:type="paragraph" w:styleId="af8">
    <w:name w:val="Plain Text"/>
    <w:basedOn w:val="a0"/>
    <w:link w:val="af9"/>
    <w:rsid w:val="0019000A"/>
    <w:pPr>
      <w:ind w:firstLine="0"/>
      <w:jc w:val="left"/>
    </w:pPr>
    <w:rPr>
      <w:rFonts w:ascii="Consolas" w:hAnsi="Consolas" w:cs="Consolas"/>
      <w:sz w:val="21"/>
      <w:szCs w:val="21"/>
      <w:lang w:val="uk-UA" w:eastAsia="en-US"/>
    </w:rPr>
  </w:style>
  <w:style w:type="character" w:customStyle="1" w:styleId="af9">
    <w:name w:val="Текст Знак"/>
    <w:basedOn w:val="a1"/>
    <w:link w:val="af8"/>
    <w:uiPriority w:val="99"/>
    <w:locked/>
    <w:rsid w:val="0019000A"/>
    <w:rPr>
      <w:rFonts w:ascii="Consolas" w:eastAsia="Times New Roman" w:hAnsi="Consolas" w:cs="Consolas"/>
      <w:sz w:val="21"/>
      <w:szCs w:val="21"/>
      <w:lang w:eastAsia="en-US"/>
    </w:rPr>
  </w:style>
  <w:style w:type="character" w:styleId="afa">
    <w:name w:val="line number"/>
    <w:basedOn w:val="a1"/>
    <w:uiPriority w:val="99"/>
    <w:rsid w:val="00256495"/>
    <w:rPr>
      <w:rFonts w:cs="Times New Roman"/>
    </w:rPr>
  </w:style>
  <w:style w:type="paragraph" w:styleId="afb">
    <w:name w:val="List Paragraph"/>
    <w:basedOn w:val="a0"/>
    <w:uiPriority w:val="99"/>
    <w:qFormat/>
    <w:rsid w:val="007B144D"/>
    <w:pPr>
      <w:ind w:left="720"/>
      <w:contextualSpacing/>
    </w:pPr>
  </w:style>
  <w:style w:type="paragraph" w:customStyle="1" w:styleId="afc">
    <w:name w:val="Код"/>
    <w:basedOn w:val="af8"/>
    <w:rsid w:val="003A004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exact"/>
      <w:jc w:val="both"/>
    </w:pPr>
    <w:rPr>
      <w:rFonts w:ascii="Times New Roman" w:eastAsia="MS Mincho" w:hAnsi="Times New Roman" w:cs="Arial"/>
      <w:b/>
      <w:iCs/>
      <w:color w:val="auto"/>
      <w:sz w:val="22"/>
      <w:szCs w:val="22"/>
      <w:lang w:val="en-US" w:eastAsia="ru-RU"/>
    </w:rPr>
  </w:style>
  <w:style w:type="character" w:customStyle="1" w:styleId="afd">
    <w:name w:val="Идентификотор"/>
    <w:basedOn w:val="a1"/>
    <w:uiPriority w:val="99"/>
    <w:rsid w:val="003A0047"/>
    <w:rPr>
      <w:rFonts w:ascii="Times New Roman" w:hAnsi="Times New Roman" w:cs="Times New Roman"/>
      <w:b/>
      <w:bCs/>
      <w:sz w:val="22"/>
      <w:lang w:val="en-US"/>
    </w:rPr>
  </w:style>
  <w:style w:type="paragraph" w:customStyle="1" w:styleId="afe">
    <w:name w:val="Рисунок"/>
    <w:basedOn w:val="a0"/>
    <w:next w:val="aff"/>
    <w:uiPriority w:val="99"/>
    <w:rsid w:val="003A0047"/>
    <w:pPr>
      <w:spacing w:line="240" w:lineRule="auto"/>
      <w:ind w:firstLine="0"/>
      <w:jc w:val="center"/>
    </w:pPr>
    <w:rPr>
      <w:rFonts w:ascii="Arial" w:hAnsi="Arial"/>
      <w:color w:val="auto"/>
      <w:sz w:val="20"/>
    </w:rPr>
  </w:style>
  <w:style w:type="paragraph" w:styleId="aff">
    <w:name w:val="Body Text First Indent"/>
    <w:basedOn w:val="a9"/>
    <w:link w:val="aff0"/>
    <w:uiPriority w:val="99"/>
    <w:rsid w:val="003A0047"/>
    <w:pPr>
      <w:ind w:firstLine="360"/>
    </w:pPr>
    <w:rPr>
      <w:sz w:val="24"/>
    </w:rPr>
  </w:style>
  <w:style w:type="character" w:customStyle="1" w:styleId="aff0">
    <w:name w:val="Красная строка Знак"/>
    <w:basedOn w:val="aa"/>
    <w:link w:val="aff"/>
    <w:uiPriority w:val="99"/>
    <w:locked/>
    <w:rsid w:val="003A0047"/>
    <w:rPr>
      <w:rFonts w:cs="Times New Roman"/>
      <w:lang w:val="ru-RU" w:eastAsia="ru-RU"/>
    </w:rPr>
  </w:style>
  <w:style w:type="paragraph" w:customStyle="1" w:styleId="a">
    <w:name w:val="Вариант"/>
    <w:basedOn w:val="aff"/>
    <w:uiPriority w:val="99"/>
    <w:rsid w:val="00735F81"/>
    <w:pPr>
      <w:numPr>
        <w:numId w:val="3"/>
      </w:numPr>
      <w:spacing w:line="240" w:lineRule="auto"/>
      <w:ind w:firstLine="0"/>
    </w:pPr>
    <w:rPr>
      <w:rFonts w:ascii="Arial" w:hAnsi="Arial" w:cs="Arial"/>
      <w:color w:val="auto"/>
      <w:sz w:val="20"/>
    </w:rPr>
  </w:style>
  <w:style w:type="character" w:styleId="aff1">
    <w:name w:val="Placeholder Text"/>
    <w:basedOn w:val="a1"/>
    <w:uiPriority w:val="99"/>
    <w:semiHidden/>
    <w:rsid w:val="00A223C7"/>
    <w:rPr>
      <w:rFonts w:cs="Times New Roman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1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land\Desktop\qwq\&#1054;&#1090;&#1095;&#1077;&#1090;\&#1054;&#1054;&#1054;12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4A0D5-ED5A-49FC-B9D4-D9A0E346F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ООО123</Template>
  <TotalTime>142</TotalTime>
  <Pages>1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AVI</dc:creator>
  <cp:lastModifiedBy>RePack by Diakov</cp:lastModifiedBy>
  <cp:revision>10</cp:revision>
  <cp:lastPrinted>2015-09-20T08:44:00Z</cp:lastPrinted>
  <dcterms:created xsi:type="dcterms:W3CDTF">2019-10-21T14:20:00Z</dcterms:created>
  <dcterms:modified xsi:type="dcterms:W3CDTF">2019-12-22T12:25:00Z</dcterms:modified>
</cp:coreProperties>
</file>