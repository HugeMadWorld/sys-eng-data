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footerReference w:type="default" r:id="rId8"/>
          <w:footerReference w:type="first" r:id="rId9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26D72" w:rsidRPr="00A01D58" w:rsidRDefault="000D57EB" w:rsidP="00A01D58">
      <w:pPr>
        <w:spacing w:line="276" w:lineRule="auto"/>
        <w:jc w:val="center"/>
        <w:rPr>
          <w:b/>
          <w:lang w:val="uk-UA" w:eastAsia="uk-UA"/>
        </w:rPr>
      </w:pPr>
      <w:r w:rsidRPr="004369E2">
        <w:rPr>
          <w:b/>
          <w:lang w:eastAsia="uk-UA"/>
        </w:rPr>
        <w:lastRenderedPageBreak/>
        <w:t>Лабораторна</w:t>
      </w:r>
      <w:r w:rsidR="003F18F8">
        <w:rPr>
          <w:b/>
          <w:lang w:eastAsia="uk-UA"/>
        </w:rPr>
        <w:t>я</w:t>
      </w:r>
      <w:r w:rsidR="00B05BDA">
        <w:rPr>
          <w:b/>
          <w:lang w:eastAsia="uk-UA"/>
        </w:rPr>
        <w:t xml:space="preserve"> работа №</w:t>
      </w:r>
      <w:r w:rsidR="003F18F8">
        <w:rPr>
          <w:b/>
          <w:lang w:val="uk-UA" w:eastAsia="uk-UA"/>
        </w:rPr>
        <w:t>4</w:t>
      </w:r>
    </w:p>
    <w:p w:rsidR="00A01D58" w:rsidRDefault="003F18F8" w:rsidP="00A01D58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Клавиатура</w:t>
      </w:r>
    </w:p>
    <w:p w:rsidR="00823B86" w:rsidRPr="00823B86" w:rsidRDefault="00823B86" w:rsidP="00823B86">
      <w:pPr>
        <w:spacing w:line="276" w:lineRule="auto"/>
      </w:pPr>
      <w:r>
        <w:rPr>
          <w:b/>
          <w:lang w:val="uk-UA"/>
        </w:rPr>
        <w:t xml:space="preserve">Цель: </w:t>
      </w:r>
      <w:r>
        <w:t>рассмотреть и выучить реализац</w:t>
      </w:r>
      <w:bookmarkStart w:id="0" w:name="_GoBack"/>
      <w:bookmarkEnd w:id="0"/>
      <w:r>
        <w:t>ию опросов; реализовать процедуру антидребезга.</w:t>
      </w:r>
    </w:p>
    <w:p w:rsidR="00A01D58" w:rsidRDefault="000D57EB" w:rsidP="003F18F8">
      <w:pPr>
        <w:spacing w:line="276" w:lineRule="auto"/>
        <w:rPr>
          <w:lang w:val="uk-UA"/>
        </w:rPr>
      </w:pPr>
      <w:r w:rsidRPr="004369E2">
        <w:t xml:space="preserve"> </w:t>
      </w:r>
    </w:p>
    <w:p w:rsidR="006E4F9F" w:rsidRDefault="003F18F8" w:rsidP="00436845">
      <w:pPr>
        <w:spacing w:line="276" w:lineRule="auto"/>
        <w:jc w:val="center"/>
        <w:rPr>
          <w:b/>
          <w:sz w:val="28"/>
          <w:lang w:val="uk-UA"/>
        </w:rPr>
      </w:pPr>
      <w:r>
        <w:rPr>
          <w:lang w:val="uk-UA"/>
        </w:rPr>
        <w:t xml:space="preserve"> </w:t>
      </w:r>
      <w:r>
        <w:rPr>
          <w:b/>
          <w:sz w:val="28"/>
          <w:lang w:val="uk-UA"/>
        </w:rPr>
        <w:t>Задание</w:t>
      </w:r>
    </w:p>
    <w:p w:rsidR="00CF117A" w:rsidRDefault="00CF117A" w:rsidP="00CF117A">
      <w:pPr>
        <w:pStyle w:val="afb"/>
        <w:numPr>
          <w:ilvl w:val="0"/>
          <w:numId w:val="12"/>
        </w:numPr>
        <w:spacing w:line="276" w:lineRule="auto"/>
        <w:rPr>
          <w:lang w:val="uk-UA"/>
        </w:rPr>
      </w:pPr>
      <w:r>
        <w:rPr>
          <w:lang w:val="uk-UA"/>
        </w:rPr>
        <w:t>Реализовать опрос 8 отдельных клавиш подключенных к порту Р1.</w:t>
      </w:r>
    </w:p>
    <w:p w:rsidR="00CF117A" w:rsidRDefault="00CF117A" w:rsidP="00CF117A">
      <w:pPr>
        <w:pStyle w:val="afb"/>
        <w:numPr>
          <w:ilvl w:val="0"/>
          <w:numId w:val="12"/>
        </w:numPr>
        <w:spacing w:line="276" w:lineRule="auto"/>
        <w:rPr>
          <w:lang w:val="uk-UA"/>
        </w:rPr>
      </w:pPr>
      <w:r>
        <w:rPr>
          <w:lang w:val="uk-UA"/>
        </w:rPr>
        <w:t>Необходимо реализовать процедуру антидребезга.</w:t>
      </w:r>
    </w:p>
    <w:p w:rsidR="009E05C4" w:rsidRDefault="009E05C4" w:rsidP="009E05C4">
      <w:pPr>
        <w:pStyle w:val="afb"/>
        <w:spacing w:line="276" w:lineRule="auto"/>
        <w:ind w:left="1080" w:firstLine="0"/>
        <w:rPr>
          <w:lang w:val="uk-UA"/>
        </w:rPr>
      </w:pPr>
    </w:p>
    <w:p w:rsidR="009E05C4" w:rsidRDefault="009E05C4" w:rsidP="009E05C4">
      <w:pPr>
        <w:pStyle w:val="afb"/>
        <w:spacing w:line="276" w:lineRule="auto"/>
        <w:ind w:left="0" w:firstLine="0"/>
        <w:rPr>
          <w:lang w:val="uk-UA"/>
        </w:rPr>
      </w:pPr>
      <w:r>
        <w:rPr>
          <w:lang w:val="uk-UA"/>
        </w:rPr>
        <w:t>Если нажата 1 клавиша, то её номер необходимо выдать на 2 7-сегментных индикатора, подлюченных к порту Р0.</w:t>
      </w:r>
    </w:p>
    <w:p w:rsidR="009E05C4" w:rsidRPr="00CF117A" w:rsidRDefault="009E05C4" w:rsidP="009E05C4">
      <w:pPr>
        <w:pStyle w:val="afb"/>
        <w:spacing w:line="276" w:lineRule="auto"/>
        <w:ind w:left="0" w:firstLine="0"/>
        <w:rPr>
          <w:lang w:val="uk-UA"/>
        </w:rPr>
      </w:pPr>
      <w:r>
        <w:rPr>
          <w:lang w:val="uk-UA"/>
        </w:rPr>
        <w:t xml:space="preserve">Если нажата ни одна клавиша или нажата болем одной клавиши, то необходимо </w:t>
      </w:r>
      <w:r w:rsidR="00F97C9F">
        <w:rPr>
          <w:lang w:val="uk-UA"/>
        </w:rPr>
        <w:t>погасить индикатор.</w:t>
      </w:r>
    </w:p>
    <w:p w:rsidR="00170299" w:rsidRDefault="00170299" w:rsidP="00170299">
      <w:pPr>
        <w:pStyle w:val="afb"/>
        <w:spacing w:line="276" w:lineRule="auto"/>
        <w:ind w:left="0" w:firstLine="0"/>
        <w:rPr>
          <w:lang w:val="uk-UA"/>
        </w:rPr>
      </w:pPr>
    </w:p>
    <w:p w:rsidR="009512EC" w:rsidRPr="00DA6D81" w:rsidRDefault="009512EC" w:rsidP="00DA6D81">
      <w:pPr>
        <w:spacing w:line="276" w:lineRule="auto"/>
        <w:rPr>
          <w:lang w:val="uk-UA"/>
        </w:rPr>
      </w:pPr>
    </w:p>
    <w:p w:rsidR="009445F7" w:rsidRPr="00E35E5F" w:rsidRDefault="007508DB" w:rsidP="009445F7">
      <w:r>
        <w:rPr>
          <w:noProof/>
        </w:rPr>
        <w:pict>
          <v:group id="_x0000_s1329" style="position:absolute;left:0;text-align:left;margin-left:123.3pt;margin-top:16.5pt;width:12.55pt;height:42.65pt;z-index:251881472" coordorigin="3600,5660" coordsize="251,85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6" type="#_x0000_t32" style="position:absolute;left:3734;top:6346;width:0;height:167;flip:y" o:connectortype="straight"/>
            <v:rect id="_x0000_s1327" style="position:absolute;left:3600;top:5864;width:251;height:482"/>
            <v:shape id="_x0000_s1328" type="#_x0000_t32" style="position:absolute;left:3734;top:5660;width:0;height:204;flip:y" o:connectortype="straight"/>
          </v:group>
        </w:pict>
      </w:r>
      <w:r w:rsidR="009445F7">
        <w:rPr>
          <w:lang w:val="uk-UA"/>
        </w:rPr>
        <w:tab/>
      </w:r>
    </w:p>
    <w:p w:rsidR="009512EC" w:rsidRDefault="00C8125A" w:rsidP="00C8125A">
      <w:pPr>
        <w:tabs>
          <w:tab w:val="left" w:pos="4303"/>
        </w:tabs>
        <w:spacing w:line="276" w:lineRule="auto"/>
        <w:ind w:left="720" w:firstLine="0"/>
        <w:rPr>
          <w:lang w:val="uk-UA"/>
        </w:rPr>
      </w:pPr>
      <w:r>
        <w:rPr>
          <w:lang w:val="uk-UA"/>
        </w:rPr>
        <w:tab/>
      </w:r>
    </w:p>
    <w:p w:rsidR="009512EC" w:rsidRDefault="007508DB" w:rsidP="00CF117A">
      <w:pPr>
        <w:rPr>
          <w:lang w:val="uk-UA"/>
        </w:rPr>
      </w:pPr>
      <w:r>
        <w:rPr>
          <w:noProof/>
        </w:rPr>
        <w:pict>
          <v:shape id="_x0000_s1321" type="#_x0000_t32" style="position:absolute;left:0;text-align:left;margin-left:89.8pt;margin-top:9.9pt;width:8.4pt;height:12.7pt;flip:y;z-index:25187328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3" type="#_x0000_t202" style="position:absolute;left:0;text-align:left;margin-left:310.9pt;margin-top:9.9pt;width:118.9pt;height:125.75pt;z-index:251868160">
            <v:textbox style="mso-next-textbox:#_x0000_s1313">
              <w:txbxContent>
                <w:p w:rsidR="00F97C9F" w:rsidRPr="00CF117A" w:rsidRDefault="00F97C9F" w:rsidP="00F97C9F"/>
              </w:txbxContent>
            </v:textbox>
          </v:shape>
        </w:pict>
      </w:r>
      <w:r>
        <w:rPr>
          <w:noProof/>
        </w:rPr>
        <w:pict>
          <v:group id="_x0000_s1213" style="position:absolute;left:0;text-align:left;margin-left:143.4pt;margin-top:9.9pt;width:118.9pt;height:125.75pt;z-index:251804672" coordorigin="1624,9427" coordsize="2277,2214">
            <v:shape id="_x0000_s1070" type="#_x0000_t202" style="position:absolute;left:1624;top:9427;width:2277;height:2214">
              <v:textbox style="mso-next-textbox:#_x0000_s1070">
                <w:txbxContent>
                  <w:p w:rsidR="00CD1DF8" w:rsidRDefault="00F97C9F" w:rsidP="00F97C9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P1.7   MCV    </w:t>
                    </w:r>
                    <w:r w:rsidR="00CD1DF8">
                      <w:rPr>
                        <w:lang w:val="en-US"/>
                      </w:rPr>
                      <w:t>P0.0</w:t>
                    </w:r>
                  </w:p>
                  <w:p w:rsidR="00CD1DF8" w:rsidRDefault="00CD1DF8" w:rsidP="00F97C9F">
                    <w:pPr>
                      <w:ind w:firstLine="0"/>
                      <w:rPr>
                        <w:lang w:val="en-US"/>
                      </w:rPr>
                    </w:pPr>
                  </w:p>
                  <w:p w:rsidR="00CD1DF8" w:rsidRDefault="00CD1DF8" w:rsidP="00F97C9F">
                    <w:pPr>
                      <w:ind w:firstLine="0"/>
                      <w:rPr>
                        <w:lang w:val="en-US"/>
                      </w:rPr>
                    </w:pPr>
                  </w:p>
                  <w:p w:rsidR="00CD1DF8" w:rsidRDefault="00CD1DF8" w:rsidP="00F97C9F">
                    <w:pPr>
                      <w:ind w:firstLine="0"/>
                      <w:rPr>
                        <w:lang w:val="en-US"/>
                      </w:rPr>
                    </w:pPr>
                  </w:p>
                  <w:p w:rsidR="00CD1DF8" w:rsidRDefault="00CD1DF8" w:rsidP="00F97C9F">
                    <w:pPr>
                      <w:ind w:firstLine="0"/>
                      <w:rPr>
                        <w:lang w:val="en-US"/>
                      </w:rPr>
                    </w:pPr>
                  </w:p>
                  <w:p w:rsidR="00C8125A" w:rsidRPr="00F97C9F" w:rsidRDefault="00CD1DF8" w:rsidP="00F97C9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P1.0</w:t>
                    </w:r>
                    <w:r w:rsidR="00F97C9F">
                      <w:rPr>
                        <w:lang w:val="en-US"/>
                      </w:rPr>
                      <w:t xml:space="preserve">  </w:t>
                    </w:r>
                    <w:r>
                      <w:rPr>
                        <w:lang w:val="en-US"/>
                      </w:rPr>
                      <w:t xml:space="preserve">              P0.7</w:t>
                    </w:r>
                  </w:p>
                </w:txbxContent>
              </v:textbox>
            </v:shape>
            <v:shape id="_x0000_s1211" type="#_x0000_t32" style="position:absolute;left:2210;top:9427;width:17;height:2214;flip:x" o:connectortype="straight"/>
            <v:shape id="_x0000_s1212" type="#_x0000_t32" style="position:absolute;left:3114;top:9427;width:0;height:2214" o:connectortype="straight"/>
          </v:group>
        </w:pict>
      </w:r>
    </w:p>
    <w:p w:rsidR="00C15A1B" w:rsidRPr="00DA6D81" w:rsidRDefault="007508DB" w:rsidP="00C15A1B">
      <w:pPr>
        <w:tabs>
          <w:tab w:val="left" w:pos="8020"/>
        </w:tabs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shape id="_x0000_s1334" type="#_x0000_t32" style="position:absolute;left:0;text-align:left;margin-left:262.3pt;margin-top:1.9pt;width:48.6pt;height:0;z-index:251883520" o:connectortype="straight"/>
        </w:pict>
      </w:r>
      <w:r>
        <w:rPr>
          <w:noProof/>
        </w:rPr>
        <w:pict>
          <v:shape id="_x0000_s1323" type="#_x0000_t32" style="position:absolute;left:0;text-align:left;margin-left:68.05pt;margin-top:1.9pt;width:0;height:99.65pt;z-index:251875328" o:connectortype="straight"/>
        </w:pict>
      </w:r>
      <w:r>
        <w:rPr>
          <w:noProof/>
        </w:rPr>
        <w:pict>
          <v:shape id="_x0000_s1318" type="#_x0000_t32" style="position:absolute;left:0;text-align:left;margin-left:68.05pt;margin-top:1.9pt;width:21.75pt;height:0;flip:x;z-index:251870208" o:connectortype="straight"/>
        </w:pict>
      </w:r>
      <w:r>
        <w:rPr>
          <w:noProof/>
        </w:rPr>
        <w:pict>
          <v:shape id="_x0000_s1317" type="#_x0000_t32" style="position:absolute;left:0;text-align:left;margin-left:115.75pt;margin-top:1.9pt;width:27.65pt;height:0;z-index:251869184" o:connectortype="straight"/>
        </w:pict>
      </w:r>
      <w:r w:rsidR="00DA6D81">
        <w:rPr>
          <w:lang w:val="uk-UA"/>
        </w:rPr>
        <w:t xml:space="preserve">   </w:t>
      </w:r>
      <w:r w:rsidR="00C15A1B" w:rsidRPr="00C15A1B">
        <w:rPr>
          <w:lang w:val="uk-UA"/>
        </w:rPr>
        <w:tab/>
      </w:r>
    </w:p>
    <w:p w:rsidR="009512EC" w:rsidRPr="00BE39B8" w:rsidRDefault="009512EC" w:rsidP="00F31DD1">
      <w:pPr>
        <w:spacing w:line="276" w:lineRule="auto"/>
        <w:ind w:left="720" w:firstLine="0"/>
        <w:rPr>
          <w:lang w:val="uk-UA"/>
        </w:rPr>
      </w:pPr>
    </w:p>
    <w:p w:rsidR="009512EC" w:rsidRDefault="009512EC" w:rsidP="00F31DD1">
      <w:pPr>
        <w:spacing w:line="276" w:lineRule="auto"/>
        <w:ind w:left="720" w:firstLine="0"/>
        <w:rPr>
          <w:lang w:val="uk-UA"/>
        </w:rPr>
      </w:pPr>
    </w:p>
    <w:p w:rsidR="009512EC" w:rsidRDefault="007508DB" w:rsidP="00F31DD1">
      <w:pPr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group id="_x0000_s1330" style="position:absolute;left:0;text-align:left;margin-left:123.3pt;margin-top:11.3pt;width:12.55pt;height:42.65pt;z-index:251882496" coordorigin="3600,5660" coordsize="251,853">
            <v:shape id="_x0000_s1331" type="#_x0000_t32" style="position:absolute;left:3734;top:6346;width:0;height:167;flip:y" o:connectortype="straight"/>
            <v:rect id="_x0000_s1332" style="position:absolute;left:3600;top:5864;width:251;height:482"/>
            <v:shape id="_x0000_s1333" type="#_x0000_t32" style="position:absolute;left:3734;top:5660;width:0;height:204;flip:y" o:connectortype="straight"/>
          </v:group>
        </w:pict>
      </w:r>
    </w:p>
    <w:p w:rsidR="009512EC" w:rsidRDefault="009512EC" w:rsidP="00F31DD1">
      <w:pPr>
        <w:spacing w:line="276" w:lineRule="auto"/>
        <w:ind w:left="720" w:firstLine="0"/>
        <w:rPr>
          <w:lang w:val="uk-UA"/>
        </w:rPr>
      </w:pPr>
    </w:p>
    <w:p w:rsidR="009512EC" w:rsidRDefault="007508DB" w:rsidP="00CF117A">
      <w:pPr>
        <w:spacing w:line="276" w:lineRule="auto"/>
        <w:rPr>
          <w:lang w:val="uk-UA"/>
        </w:rPr>
      </w:pPr>
      <w:r>
        <w:rPr>
          <w:noProof/>
        </w:rPr>
        <w:pict>
          <v:shape id="_x0000_s1322" type="#_x0000_t32" style="position:absolute;left:0;text-align:left;margin-left:89.8pt;margin-top:9.5pt;width:8.4pt;height:12.7pt;flip:y;z-index:251874304" o:connectortype="straight"/>
        </w:pict>
      </w:r>
    </w:p>
    <w:p w:rsidR="009512EC" w:rsidRDefault="007508DB" w:rsidP="00F31DD1">
      <w:pPr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shape id="_x0000_s1335" type="#_x0000_t32" style="position:absolute;left:0;text-align:left;margin-left:262.3pt;margin-top:6.35pt;width:48.6pt;height:0;z-index:251884544" o:connectortype="straight"/>
        </w:pict>
      </w:r>
      <w:r>
        <w:rPr>
          <w:noProof/>
        </w:rPr>
        <w:pict>
          <v:shape id="_x0000_s1324" type="#_x0000_t32" style="position:absolute;left:0;text-align:left;margin-left:68.05pt;margin-top:6.35pt;width:0;height:13.4pt;z-index:251876352" o:connectortype="straight"/>
        </w:pict>
      </w:r>
      <w:r>
        <w:rPr>
          <w:noProof/>
        </w:rPr>
        <w:pict>
          <v:shape id="_x0000_s1320" type="#_x0000_t32" style="position:absolute;left:0;text-align:left;margin-left:68.05pt;margin-top:6.35pt;width:21.75pt;height:0;flip:x;z-index:251872256" o:connectortype="straight"/>
        </w:pict>
      </w:r>
      <w:r>
        <w:rPr>
          <w:noProof/>
        </w:rPr>
        <w:pict>
          <v:shape id="_x0000_s1319" type="#_x0000_t32" style="position:absolute;left:0;text-align:left;margin-left:115.75pt;margin-top:6.35pt;width:27.65pt;height:0;z-index:251871232" o:connectortype="straight"/>
        </w:pict>
      </w:r>
    </w:p>
    <w:p w:rsidR="009512EC" w:rsidRPr="00DA6D81" w:rsidRDefault="007508DB" w:rsidP="00C15A1B">
      <w:pPr>
        <w:tabs>
          <w:tab w:val="left" w:pos="8439"/>
        </w:tabs>
        <w:spacing w:line="276" w:lineRule="auto"/>
        <w:ind w:left="720" w:firstLine="0"/>
        <w:rPr>
          <w:lang w:val="uk-UA"/>
        </w:rPr>
      </w:pPr>
      <w:r>
        <w:rPr>
          <w:noProof/>
        </w:rPr>
        <w:pict>
          <v:shape id="_x0000_s1325" type="#_x0000_t32" style="position:absolute;left:0;text-align:left;margin-left:57.9pt;margin-top:3.85pt;width:23.45pt;height:0;z-index:251877376" o:connectortype="straight"/>
        </w:pict>
      </w:r>
      <w:r w:rsidR="00C15A1B" w:rsidRPr="00C15A1B">
        <w:rPr>
          <w:lang w:val="uk-UA"/>
        </w:rPr>
        <w:tab/>
      </w:r>
    </w:p>
    <w:p w:rsidR="00BD73FA" w:rsidRDefault="00BD73FA" w:rsidP="00FA7E75">
      <w:pPr>
        <w:spacing w:line="276" w:lineRule="auto"/>
        <w:ind w:firstLine="0"/>
        <w:rPr>
          <w:b/>
          <w:lang w:val="uk-UA" w:eastAsia="uk-UA"/>
        </w:rPr>
      </w:pPr>
    </w:p>
    <w:p w:rsidR="00914019" w:rsidRDefault="00914019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CF117A" w:rsidRPr="00364C8C" w:rsidRDefault="00CF117A" w:rsidP="00FA7E75">
      <w:pPr>
        <w:spacing w:line="276" w:lineRule="auto"/>
        <w:ind w:firstLine="0"/>
        <w:rPr>
          <w:b/>
          <w:lang w:eastAsia="uk-UA"/>
        </w:rPr>
      </w:pPr>
    </w:p>
    <w:p w:rsidR="00DC3BEB" w:rsidRPr="00364C8C" w:rsidRDefault="00DC3BEB" w:rsidP="00FA7E75">
      <w:pPr>
        <w:spacing w:line="276" w:lineRule="auto"/>
        <w:ind w:firstLine="0"/>
        <w:rPr>
          <w:b/>
          <w:lang w:eastAsia="uk-UA"/>
        </w:rPr>
      </w:pPr>
    </w:p>
    <w:p w:rsidR="00CF117A" w:rsidRDefault="00CF117A" w:rsidP="00FA7E75">
      <w:pPr>
        <w:spacing w:line="276" w:lineRule="auto"/>
        <w:ind w:firstLine="0"/>
        <w:rPr>
          <w:b/>
          <w:lang w:val="uk-UA" w:eastAsia="uk-UA"/>
        </w:rPr>
      </w:pPr>
    </w:p>
    <w:p w:rsidR="00EE64C8" w:rsidRPr="00364C8C" w:rsidRDefault="00EE64C8" w:rsidP="00EE64C8">
      <w:pPr>
        <w:spacing w:line="276" w:lineRule="auto"/>
        <w:ind w:firstLine="0"/>
        <w:rPr>
          <w:b/>
          <w:lang w:eastAsia="uk-UA"/>
        </w:rPr>
      </w:pPr>
    </w:p>
    <w:p w:rsidR="006E4F9F" w:rsidRDefault="008A4A06" w:rsidP="00EE64C8">
      <w:pPr>
        <w:spacing w:line="276" w:lineRule="auto"/>
        <w:ind w:firstLine="0"/>
        <w:jc w:val="center"/>
        <w:rPr>
          <w:b/>
          <w:lang w:val="uk-UA" w:eastAsia="uk-UA"/>
        </w:rPr>
      </w:pPr>
      <w:r w:rsidRPr="008A4A06">
        <w:rPr>
          <w:b/>
          <w:lang w:val="uk-UA" w:eastAsia="uk-UA"/>
        </w:rPr>
        <w:lastRenderedPageBreak/>
        <w:t>Блок-схема</w:t>
      </w:r>
    </w:p>
    <w:p w:rsidR="00914019" w:rsidRDefault="007508DB" w:rsidP="00914019">
      <w:pPr>
        <w:spacing w:line="276" w:lineRule="auto"/>
        <w:ind w:firstLine="0"/>
        <w:jc w:val="center"/>
        <w:rPr>
          <w:b/>
          <w:lang w:val="uk-UA" w:eastAsia="uk-UA"/>
        </w:rPr>
      </w:pPr>
      <w:r>
        <w:rPr>
          <w:b/>
          <w:noProof/>
        </w:rPr>
        <w:pict>
          <v:oval id="_x0000_s1266" style="position:absolute;left:0;text-align:left;margin-left:192.8pt;margin-top:6.15pt;width:121.35pt;height:35.15pt;z-index:251831296">
            <v:textbox>
              <w:txbxContent>
                <w:p w:rsidR="00876AFB" w:rsidRPr="005C45E1" w:rsidRDefault="005C45E1" w:rsidP="00876AFB">
                  <w:pPr>
                    <w:ind w:firstLine="0"/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914019" w:rsidRPr="008A4A06" w:rsidRDefault="00914019" w:rsidP="00914019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436845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269" type="#_x0000_t32" style="position:absolute;left:0;text-align:left;margin-left:250pt;margin-top:9.55pt;width:0;height:20.85pt;z-index:251833344" o:connectortype="straight">
            <v:stroke endarrow="block"/>
          </v:shape>
        </w:pict>
      </w:r>
    </w:p>
    <w:p w:rsidR="00B40E18" w:rsidRPr="00F31DD1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267" style="position:absolute;left:0;text-align:left;margin-left:157.65pt;margin-top:14.55pt;width:191.75pt;height:87.15pt;z-index:251832320">
            <v:textbox>
              <w:txbxContent>
                <w:p w:rsidR="00876AFB" w:rsidRPr="00364C8C" w:rsidRDefault="005C45E1" w:rsidP="00C705A3">
                  <w:pPr>
                    <w:spacing w:line="240" w:lineRule="auto"/>
                    <w:ind w:firstLine="0"/>
                  </w:pPr>
                  <w:r>
                    <w:rPr>
                      <w:lang w:val="en-US"/>
                    </w:rPr>
                    <w:t>P</w:t>
                  </w:r>
                  <w:r w:rsidRPr="00364C8C">
                    <w:t xml:space="preserve">0 = </w:t>
                  </w:r>
                  <w:r>
                    <w:rPr>
                      <w:lang w:val="en-US"/>
                    </w:rPr>
                    <w:t>output</w:t>
                  </w:r>
                </w:p>
                <w:p w:rsidR="005C45E1" w:rsidRPr="00364C8C" w:rsidRDefault="005C45E1" w:rsidP="00C705A3">
                  <w:pPr>
                    <w:spacing w:line="240" w:lineRule="auto"/>
                    <w:ind w:firstLine="0"/>
                  </w:pPr>
                  <w:r>
                    <w:rPr>
                      <w:lang w:val="en-US"/>
                    </w:rPr>
                    <w:t>P</w:t>
                  </w:r>
                  <w:r w:rsidRPr="00364C8C">
                    <w:t xml:space="preserve">1 = </w:t>
                  </w:r>
                  <w:r>
                    <w:rPr>
                      <w:lang w:val="en-US"/>
                    </w:rPr>
                    <w:t>input</w:t>
                  </w:r>
                </w:p>
                <w:p w:rsidR="005C45E1" w:rsidRDefault="005C45E1" w:rsidP="00C705A3">
                  <w:pPr>
                    <w:spacing w:line="240" w:lineRule="auto"/>
                    <w:ind w:firstLine="0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Вкл. Подтягивающих резисторов.</w:t>
                  </w:r>
                </w:p>
                <w:p w:rsidR="005C45E1" w:rsidRDefault="005C45E1" w:rsidP="00C705A3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CKCON = SYSCLK/48</w:t>
                  </w:r>
                </w:p>
                <w:p w:rsidR="005C45E1" w:rsidRPr="005C45E1" w:rsidRDefault="005C45E1" w:rsidP="00C705A3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TMR0 (8*1)</w:t>
                  </w:r>
                  <w:r w:rsidR="00CB3181">
                    <w:rPr>
                      <w:lang w:val="en-US"/>
                    </w:rPr>
                    <w:t>, TMR1 (8*1)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034" type="#_x0000_t202" style="position:absolute;left:0;text-align:left;margin-left:250pt;margin-top:1.1pt;width:36.35pt;height:13.45pt;z-index:251664384" filled="f" stroked="f">
            <v:textbox style="mso-next-textbox:#_x0000_s1034">
              <w:txbxContent>
                <w:p w:rsidR="00094013" w:rsidRPr="00230676" w:rsidRDefault="00094013" w:rsidP="00230676">
                  <w:pPr>
                    <w:ind w:firstLine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40E18" w:rsidRPr="002519F6" w:rsidRDefault="00B40E18" w:rsidP="00436845">
      <w:pPr>
        <w:spacing w:line="276" w:lineRule="auto"/>
        <w:jc w:val="center"/>
        <w:rPr>
          <w:lang w:val="uk-UA" w:eastAsia="uk-UA"/>
        </w:rPr>
      </w:pPr>
    </w:p>
    <w:p w:rsidR="00436845" w:rsidRDefault="00436845" w:rsidP="00436845">
      <w:pPr>
        <w:spacing w:line="276" w:lineRule="auto"/>
        <w:jc w:val="center"/>
        <w:rPr>
          <w:lang w:val="uk-UA" w:eastAsia="uk-UA"/>
        </w:rPr>
      </w:pPr>
    </w:p>
    <w:p w:rsidR="00B40E18" w:rsidRPr="00F31DD1" w:rsidRDefault="00B40E18" w:rsidP="00436845">
      <w:pPr>
        <w:spacing w:line="276" w:lineRule="auto"/>
        <w:jc w:val="center"/>
        <w:rPr>
          <w:lang w:val="uk-UA" w:eastAsia="uk-UA"/>
        </w:rPr>
      </w:pPr>
    </w:p>
    <w:p w:rsidR="00436845" w:rsidRDefault="00436845" w:rsidP="00436845">
      <w:pPr>
        <w:spacing w:line="276" w:lineRule="auto"/>
        <w:jc w:val="center"/>
        <w:rPr>
          <w:lang w:val="uk-UA" w:eastAsia="uk-UA"/>
        </w:rPr>
      </w:pPr>
    </w:p>
    <w:p w:rsidR="00B40E18" w:rsidRPr="00F31DD1" w:rsidRDefault="00B40E18" w:rsidP="00436845">
      <w:pPr>
        <w:spacing w:line="276" w:lineRule="auto"/>
        <w:jc w:val="center"/>
        <w:rPr>
          <w:lang w:val="uk-UA" w:eastAsia="uk-UA"/>
        </w:rPr>
      </w:pPr>
    </w:p>
    <w:p w:rsidR="00436845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38" type="#_x0000_t32" style="position:absolute;left:0;text-align:left;margin-left:250pt;margin-top:6.45pt;width:0;height:24.3pt;z-index:251886592" o:connectortype="straight">
            <v:stroke endarrow="block"/>
          </v:shape>
        </w:pict>
      </w:r>
    </w:p>
    <w:p w:rsidR="00B40E18" w:rsidRPr="00F31DD1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270" style="position:absolute;left:0;text-align:left;margin-left:206.2pt;margin-top:14.9pt;width:96.25pt;height:67pt;z-index:251834368">
            <v:textbox>
              <w:txbxContent>
                <w:p w:rsidR="00752424" w:rsidRDefault="00CB3181" w:rsidP="00CB3181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PREV_K = FFh</w:t>
                  </w:r>
                </w:p>
                <w:p w:rsidR="00CB3181" w:rsidRDefault="00CB3181" w:rsidP="00CB3181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 = 10</w:t>
                  </w:r>
                </w:p>
                <w:p w:rsidR="00CB3181" w:rsidRDefault="00CB3181" w:rsidP="00CB3181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DIGIT_H = 10</w:t>
                  </w:r>
                </w:p>
                <w:p w:rsidR="00CB3181" w:rsidRDefault="00CB3181" w:rsidP="00CB3181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DIGIT_L = 10</w:t>
                  </w:r>
                </w:p>
                <w:p w:rsidR="00CB3181" w:rsidRPr="00752424" w:rsidRDefault="00CB3181" w:rsidP="00CB3181">
                  <w:pPr>
                    <w:spacing w:line="240" w:lineRule="auto"/>
                    <w:ind w:firstLine="0"/>
                  </w:pPr>
                </w:p>
              </w:txbxContent>
            </v:textbox>
          </v:rect>
        </w:pict>
      </w:r>
    </w:p>
    <w:p w:rsidR="00436845" w:rsidRDefault="00436845" w:rsidP="00436845">
      <w:pPr>
        <w:spacing w:line="276" w:lineRule="auto"/>
        <w:jc w:val="center"/>
        <w:rPr>
          <w:lang w:val="uk-UA" w:eastAsia="uk-UA"/>
        </w:rPr>
      </w:pPr>
    </w:p>
    <w:p w:rsidR="00B40E18" w:rsidRPr="00F31DD1" w:rsidRDefault="00B40E18" w:rsidP="00436845">
      <w:pPr>
        <w:spacing w:line="276" w:lineRule="auto"/>
        <w:jc w:val="center"/>
        <w:rPr>
          <w:lang w:val="uk-UA" w:eastAsia="uk-UA"/>
        </w:rPr>
      </w:pPr>
    </w:p>
    <w:p w:rsidR="00B40E18" w:rsidRPr="00A6512C" w:rsidRDefault="00A6512C" w:rsidP="00436845">
      <w:pPr>
        <w:spacing w:line="276" w:lineRule="auto"/>
        <w:jc w:val="center"/>
        <w:rPr>
          <w:lang w:eastAsia="uk-UA"/>
        </w:rPr>
      </w:pPr>
      <w:r w:rsidRPr="00364C8C">
        <w:rPr>
          <w:lang w:eastAsia="uk-UA"/>
        </w:rPr>
        <w:t xml:space="preserve">    </w:t>
      </w:r>
      <w:r>
        <w:rPr>
          <w:lang w:eastAsia="uk-UA"/>
        </w:rPr>
        <w:t xml:space="preserve">        </w:t>
      </w:r>
      <w:r w:rsidR="00A93CDB" w:rsidRPr="00364C8C">
        <w:rPr>
          <w:lang w:eastAsia="uk-UA"/>
        </w:rPr>
        <w:t xml:space="preserve">   </w:t>
      </w:r>
    </w:p>
    <w:p w:rsidR="00816496" w:rsidRDefault="00816496" w:rsidP="00436845">
      <w:pPr>
        <w:spacing w:line="276" w:lineRule="auto"/>
        <w:jc w:val="center"/>
        <w:rPr>
          <w:lang w:val="uk-UA" w:eastAsia="uk-UA"/>
        </w:rPr>
      </w:pPr>
    </w:p>
    <w:p w:rsidR="00B40E18" w:rsidRPr="00364C8C" w:rsidRDefault="007508DB" w:rsidP="00436845">
      <w:pPr>
        <w:spacing w:line="276" w:lineRule="auto"/>
        <w:jc w:val="center"/>
        <w:rPr>
          <w:lang w:eastAsia="uk-UA"/>
        </w:rPr>
      </w:pPr>
      <w:r>
        <w:rPr>
          <w:noProof/>
        </w:rPr>
        <w:pict>
          <v:shape id="_x0000_s1341" type="#_x0000_t32" style="position:absolute;left:0;text-align:left;margin-left:250pt;margin-top:2.55pt;width:0;height:28.45pt;z-index:251889664" o:connectortype="straight">
            <v:stroke endarrow="block"/>
          </v:shape>
        </w:pict>
      </w:r>
      <w:r w:rsidR="004164C1">
        <w:rPr>
          <w:lang w:val="uk-UA" w:eastAsia="uk-UA"/>
        </w:rPr>
        <w:t xml:space="preserve"> </w:t>
      </w:r>
      <w:r w:rsidR="00A93CDB" w:rsidRPr="00364C8C">
        <w:rPr>
          <w:lang w:eastAsia="uk-UA"/>
        </w:rPr>
        <w:t xml:space="preserve">        </w:t>
      </w:r>
    </w:p>
    <w:p w:rsidR="00B40E18" w:rsidRPr="00F31DD1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50" type="#_x0000_t32" style="position:absolute;left:0;text-align:left;margin-left:109.9pt;margin-top:1.7pt;width:140.1pt;height:0;z-index:251896832" o:connectortype="straight">
            <v:stroke endarrow="block"/>
          </v:shape>
        </w:pict>
      </w:r>
      <w:r>
        <w:rPr>
          <w:noProof/>
        </w:rPr>
        <w:pict>
          <v:shape id="_x0000_s1348" type="#_x0000_t32" style="position:absolute;left:0;text-align:left;margin-left:109.9pt;margin-top:1.7pt;width:0;height:194.25pt;flip:y;z-index:251895808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71" type="#_x0000_t110" style="position:absolute;left:0;text-align:left;margin-left:198.05pt;margin-top:15.15pt;width:104.4pt;height:53.55pt;z-index:251835392">
            <v:textbox>
              <w:txbxContent>
                <w:p w:rsidR="000B6411" w:rsidRDefault="00FE7E22" w:rsidP="000B64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TF0 = 1</w:t>
                  </w:r>
                </w:p>
                <w:p w:rsidR="00FE7E22" w:rsidRPr="00FE7E22" w:rsidRDefault="00FE7E22" w:rsidP="000B64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40E18" w:rsidRPr="00F31DD1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339" type="#_x0000_t112" style="position:absolute;left:0;text-align:left;margin-left:337.7pt;margin-top:15.15pt;width:118.05pt;height:22.6pt;z-index:251887616">
            <v:textbox>
              <w:txbxContent>
                <w:p w:rsidR="00FE7E22" w:rsidRPr="00FE7E22" w:rsidRDefault="00FE7E22" w:rsidP="00FE7E22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TMR0_OVF</w:t>
                  </w:r>
                </w:p>
              </w:txbxContent>
            </v:textbox>
          </v:shape>
        </w:pict>
      </w:r>
    </w:p>
    <w:p w:rsidR="00B40E18" w:rsidRPr="00B2214B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44" type="#_x0000_t32" style="position:absolute;left:0;text-align:left;margin-left:302.45pt;margin-top:9.3pt;width:35.25pt;height:.85pt;z-index:251891712" o:connectortype="straight">
            <v:stroke endarrow="block"/>
          </v:shape>
        </w:pict>
      </w:r>
    </w:p>
    <w:p w:rsidR="00816496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51" type="#_x0000_t32" style="position:absolute;left:0;text-align:left;margin-left:390.35pt;margin-top:6.05pt;width:.85pt;height:19.25pt;z-index:251897856" o:connectortype="straight"/>
        </w:pict>
      </w:r>
    </w:p>
    <w:p w:rsidR="00816496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52" type="#_x0000_t32" style="position:absolute;left:0;text-align:left;margin-left:250pt;margin-top:9.4pt;width:141.2pt;height:0;flip:x;z-index:251898880" o:connectortype="straight">
            <v:stroke endarrow="block"/>
          </v:shape>
        </w:pict>
      </w:r>
      <w:r>
        <w:rPr>
          <w:noProof/>
        </w:rPr>
        <w:pict>
          <v:shape id="_x0000_s1343" type="#_x0000_t32" style="position:absolute;left:0;text-align:left;margin-left:250pt;margin-top:5.2pt;width:0;height:28.5pt;z-index:251890688" o:connectortype="straight">
            <v:stroke endarrow="block"/>
          </v:shape>
        </w:pict>
      </w:r>
    </w:p>
    <w:p w:rsidR="00436845" w:rsidRDefault="00436845" w:rsidP="00436845">
      <w:pPr>
        <w:spacing w:line="276" w:lineRule="auto"/>
        <w:jc w:val="center"/>
        <w:rPr>
          <w:lang w:val="uk-UA" w:eastAsia="uk-UA"/>
        </w:rPr>
      </w:pPr>
    </w:p>
    <w:p w:rsidR="00674349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37" type="#_x0000_t110" style="position:absolute;left:0;text-align:left;margin-left:197.2pt;margin-top:1.95pt;width:105.25pt;height:58.55pt;z-index:251885568">
            <v:textbox>
              <w:txbxContent>
                <w:p w:rsidR="00FE7E22" w:rsidRDefault="00FE7E22" w:rsidP="00FE7E22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TF1 = 1</w:t>
                  </w:r>
                </w:p>
                <w:p w:rsidR="005C45E1" w:rsidRDefault="005C45E1" w:rsidP="005C45E1">
                  <w:pPr>
                    <w:ind w:firstLine="0"/>
                    <w:jc w:val="center"/>
                  </w:pPr>
                </w:p>
              </w:txbxContent>
            </v:textbox>
          </v:shape>
        </w:pict>
      </w:r>
    </w:p>
    <w:p w:rsidR="00816496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45" type="#_x0000_t32" style="position:absolute;left:0;text-align:left;margin-left:302.45pt;margin-top:15.35pt;width:35.25pt;height:.85pt;z-index:251892736" o:connectortype="straight">
            <v:stroke endarrow="block"/>
          </v:shape>
        </w:pict>
      </w:r>
      <w:r>
        <w:rPr>
          <w:noProof/>
        </w:rPr>
        <w:pict>
          <v:shape id="_x0000_s1340" type="#_x0000_t112" style="position:absolute;left:0;text-align:left;margin-left:337.7pt;margin-top:6.15pt;width:118.05pt;height:22.6pt;z-index:251888640">
            <v:textbox>
              <w:txbxContent>
                <w:p w:rsidR="00FE7E22" w:rsidRPr="00FE7E22" w:rsidRDefault="00086C46" w:rsidP="00FE7E22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TMR1</w:t>
                  </w:r>
                  <w:r w:rsidR="00FE7E22">
                    <w:rPr>
                      <w:lang w:val="en-US"/>
                    </w:rPr>
                    <w:t>_OVF</w:t>
                  </w:r>
                </w:p>
              </w:txbxContent>
            </v:textbox>
          </v:shape>
        </w:pict>
      </w:r>
    </w:p>
    <w:p w:rsidR="00674349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53" type="#_x0000_t32" style="position:absolute;left:0;text-align:left;margin-left:390.35pt;margin-top:12.9pt;width:0;height:25.95pt;z-index:251899904" o:connectortype="straight"/>
        </w:pict>
      </w:r>
    </w:p>
    <w:p w:rsidR="00674349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46" type="#_x0000_t32" style="position:absolute;left:0;text-align:left;margin-left:250pt;margin-top:12.9pt;width:0;height:40.2pt;z-index:251893760" o:connectortype="straight"/>
        </w:pict>
      </w:r>
    </w:p>
    <w:p w:rsidR="00674349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54" type="#_x0000_t32" style="position:absolute;left:0;text-align:left;margin-left:250pt;margin-top:7.1pt;width:140.35pt;height:0;flip:x;z-index:251900928" o:connectortype="straight">
            <v:stroke endarrow="block"/>
          </v:shape>
        </w:pict>
      </w:r>
    </w:p>
    <w:p w:rsidR="00816496" w:rsidRDefault="00816496" w:rsidP="00436845">
      <w:pPr>
        <w:spacing w:line="276" w:lineRule="auto"/>
        <w:jc w:val="center"/>
        <w:rPr>
          <w:lang w:val="uk-UA" w:eastAsia="uk-UA"/>
        </w:rPr>
      </w:pPr>
    </w:p>
    <w:p w:rsidR="00816496" w:rsidRDefault="007508DB" w:rsidP="00436845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47" type="#_x0000_t32" style="position:absolute;left:0;text-align:left;margin-left:109.9pt;margin-top:5.5pt;width:140.1pt;height:0;flip:x;z-index:251894784" o:connectortype="straight"/>
        </w:pict>
      </w:r>
    </w:p>
    <w:p w:rsidR="00674349" w:rsidRPr="00364C8C" w:rsidRDefault="00674349" w:rsidP="00230676">
      <w:pPr>
        <w:spacing w:line="276" w:lineRule="auto"/>
        <w:rPr>
          <w:lang w:eastAsia="uk-UA"/>
        </w:rPr>
      </w:pPr>
    </w:p>
    <w:p w:rsidR="00674349" w:rsidRDefault="00314A12" w:rsidP="00314A12">
      <w:pPr>
        <w:tabs>
          <w:tab w:val="left" w:pos="4086"/>
          <w:tab w:val="center" w:pos="5462"/>
        </w:tabs>
        <w:spacing w:line="276" w:lineRule="auto"/>
        <w:jc w:val="left"/>
        <w:rPr>
          <w:lang w:val="uk-UA" w:eastAsia="uk-UA"/>
        </w:rPr>
      </w:pPr>
      <w:r>
        <w:rPr>
          <w:lang w:val="uk-UA" w:eastAsia="uk-UA"/>
        </w:rPr>
        <w:tab/>
      </w:r>
      <w:r>
        <w:rPr>
          <w:lang w:val="uk-UA" w:eastAsia="uk-UA"/>
        </w:rPr>
        <w:tab/>
      </w:r>
    </w:p>
    <w:p w:rsidR="00816496" w:rsidRDefault="00816496" w:rsidP="00436845">
      <w:pPr>
        <w:spacing w:line="276" w:lineRule="auto"/>
        <w:jc w:val="center"/>
        <w:rPr>
          <w:lang w:val="uk-UA" w:eastAsia="uk-UA"/>
        </w:rPr>
      </w:pPr>
    </w:p>
    <w:p w:rsidR="00674349" w:rsidRDefault="00674349" w:rsidP="00436845">
      <w:pPr>
        <w:spacing w:line="276" w:lineRule="auto"/>
        <w:jc w:val="center"/>
        <w:rPr>
          <w:lang w:val="uk-UA" w:eastAsia="uk-UA"/>
        </w:rPr>
      </w:pPr>
    </w:p>
    <w:p w:rsidR="00674349" w:rsidRDefault="00314A12" w:rsidP="00314A12">
      <w:pPr>
        <w:tabs>
          <w:tab w:val="left" w:pos="3952"/>
          <w:tab w:val="center" w:pos="5462"/>
        </w:tabs>
        <w:spacing w:line="276" w:lineRule="auto"/>
        <w:jc w:val="left"/>
        <w:rPr>
          <w:lang w:val="uk-UA" w:eastAsia="uk-UA"/>
        </w:rPr>
      </w:pPr>
      <w:r>
        <w:rPr>
          <w:lang w:val="uk-UA" w:eastAsia="uk-UA"/>
        </w:rPr>
        <w:tab/>
      </w:r>
      <w:r>
        <w:rPr>
          <w:lang w:val="uk-UA" w:eastAsia="uk-UA"/>
        </w:rPr>
        <w:tab/>
      </w:r>
    </w:p>
    <w:p w:rsidR="00674349" w:rsidRPr="00364C8C" w:rsidRDefault="00674349" w:rsidP="00230676">
      <w:pPr>
        <w:spacing w:line="276" w:lineRule="auto"/>
        <w:ind w:firstLine="0"/>
        <w:rPr>
          <w:lang w:eastAsia="uk-UA"/>
        </w:rPr>
      </w:pPr>
    </w:p>
    <w:p w:rsidR="00816496" w:rsidRDefault="00816496" w:rsidP="00436845">
      <w:pPr>
        <w:spacing w:line="276" w:lineRule="auto"/>
        <w:jc w:val="center"/>
        <w:rPr>
          <w:lang w:val="uk-UA" w:eastAsia="uk-UA"/>
        </w:rPr>
      </w:pPr>
    </w:p>
    <w:p w:rsidR="00816496" w:rsidRDefault="00314A12" w:rsidP="00314A12">
      <w:pPr>
        <w:tabs>
          <w:tab w:val="left" w:pos="4169"/>
          <w:tab w:val="center" w:pos="5462"/>
        </w:tabs>
        <w:spacing w:line="276" w:lineRule="auto"/>
        <w:jc w:val="left"/>
        <w:rPr>
          <w:lang w:val="uk-UA" w:eastAsia="uk-UA"/>
        </w:rPr>
      </w:pPr>
      <w:r>
        <w:rPr>
          <w:lang w:val="uk-UA" w:eastAsia="uk-UA"/>
        </w:rPr>
        <w:tab/>
      </w:r>
      <w:r>
        <w:rPr>
          <w:lang w:val="uk-UA" w:eastAsia="uk-UA"/>
        </w:rPr>
        <w:tab/>
      </w:r>
    </w:p>
    <w:p w:rsidR="00674349" w:rsidRDefault="00674349" w:rsidP="00436845">
      <w:pPr>
        <w:spacing w:line="276" w:lineRule="auto"/>
        <w:jc w:val="center"/>
        <w:rPr>
          <w:lang w:val="uk-UA" w:eastAsia="uk-UA"/>
        </w:rPr>
      </w:pPr>
    </w:p>
    <w:p w:rsidR="00674349" w:rsidRDefault="00674349" w:rsidP="00436845">
      <w:pPr>
        <w:spacing w:line="276" w:lineRule="auto"/>
        <w:jc w:val="center"/>
        <w:rPr>
          <w:lang w:val="uk-UA" w:eastAsia="uk-UA"/>
        </w:rPr>
      </w:pPr>
    </w:p>
    <w:p w:rsidR="003E2EA6" w:rsidRDefault="00314A12" w:rsidP="00314A12">
      <w:pPr>
        <w:tabs>
          <w:tab w:val="left" w:pos="4035"/>
        </w:tabs>
        <w:spacing w:line="276" w:lineRule="auto"/>
        <w:jc w:val="left"/>
        <w:rPr>
          <w:lang w:val="uk-UA" w:eastAsia="uk-UA"/>
        </w:rPr>
      </w:pPr>
      <w:r>
        <w:rPr>
          <w:lang w:val="uk-UA" w:eastAsia="uk-UA"/>
        </w:rPr>
        <w:t xml:space="preserve">                        </w:t>
      </w:r>
      <w:r w:rsidRPr="00B2214B">
        <w:rPr>
          <w:lang w:eastAsia="uk-UA"/>
        </w:rPr>
        <w:t xml:space="preserve">                     </w:t>
      </w:r>
      <w:r>
        <w:rPr>
          <w:lang w:val="uk-UA" w:eastAsia="uk-UA"/>
        </w:rPr>
        <w:t xml:space="preserve"> </w:t>
      </w:r>
      <w:r>
        <w:rPr>
          <w:lang w:val="uk-UA" w:eastAsia="uk-UA"/>
        </w:rPr>
        <w:tab/>
      </w:r>
    </w:p>
    <w:p w:rsidR="003E2EA6" w:rsidRDefault="003E2EA6" w:rsidP="00436845">
      <w:pPr>
        <w:spacing w:line="276" w:lineRule="auto"/>
        <w:jc w:val="center"/>
        <w:rPr>
          <w:lang w:val="uk-UA" w:eastAsia="uk-UA"/>
        </w:rPr>
      </w:pPr>
    </w:p>
    <w:p w:rsidR="00914019" w:rsidRPr="00EE64C8" w:rsidRDefault="00914019" w:rsidP="00EE64C8">
      <w:pPr>
        <w:tabs>
          <w:tab w:val="left" w:pos="2277"/>
          <w:tab w:val="center" w:pos="5462"/>
        </w:tabs>
        <w:spacing w:line="276" w:lineRule="auto"/>
        <w:ind w:firstLine="0"/>
        <w:jc w:val="left"/>
        <w:rPr>
          <w:lang w:val="uk-UA" w:eastAsia="uk-UA"/>
        </w:rPr>
      </w:pPr>
    </w:p>
    <w:p w:rsidR="00914019" w:rsidRPr="00364C8C" w:rsidRDefault="00914019" w:rsidP="00436845">
      <w:pPr>
        <w:spacing w:line="276" w:lineRule="auto"/>
        <w:jc w:val="center"/>
        <w:rPr>
          <w:lang w:eastAsia="uk-UA"/>
        </w:rPr>
      </w:pPr>
    </w:p>
    <w:p w:rsidR="00DC3BEB" w:rsidRPr="00364C8C" w:rsidRDefault="00DC3BEB" w:rsidP="00436845">
      <w:pPr>
        <w:spacing w:line="276" w:lineRule="auto"/>
        <w:jc w:val="center"/>
        <w:rPr>
          <w:lang w:eastAsia="uk-UA"/>
        </w:rPr>
      </w:pPr>
    </w:p>
    <w:p w:rsidR="00FE3D6B" w:rsidRDefault="007508DB" w:rsidP="00A10A55">
      <w:pPr>
        <w:spacing w:line="276" w:lineRule="auto"/>
        <w:jc w:val="center"/>
        <w:rPr>
          <w:sz w:val="28"/>
        </w:rPr>
      </w:pPr>
      <w:r>
        <w:rPr>
          <w:noProof/>
          <w:sz w:val="28"/>
        </w:rPr>
        <w:lastRenderedPageBreak/>
        <w:pict>
          <v:shape id="_x0000_s1407" type="#_x0000_t32" style="position:absolute;left:0;text-align:left;margin-left:248.05pt;margin-top:653.25pt;width:149.85pt;height:0;flip:x;z-index:251939840" o:connectortype="straight">
            <v:stroke endarrow="block"/>
          </v:shape>
        </w:pict>
      </w:r>
      <w:r>
        <w:rPr>
          <w:noProof/>
          <w:sz w:val="28"/>
        </w:rPr>
        <w:pict>
          <v:shape id="_x0000_s1406" type="#_x0000_t32" style="position:absolute;left:0;text-align:left;margin-left:397.9pt;margin-top:592.1pt;width:0;height:61.15pt;z-index:251938816" o:connectortype="straight"/>
        </w:pict>
      </w:r>
      <w:r>
        <w:rPr>
          <w:noProof/>
          <w:sz w:val="28"/>
        </w:rPr>
        <w:pict>
          <v:shape id="_x0000_s1405" type="#_x0000_t32" style="position:absolute;left:0;text-align:left;margin-left:295.7pt;margin-top:565.35pt;width:56.15pt;height:.8pt;z-index:251937792" o:connectortype="straight">
            <v:stroke endarrow="block"/>
          </v:shape>
        </w:pict>
      </w:r>
      <w:r>
        <w:rPr>
          <w:noProof/>
          <w:sz w:val="28"/>
        </w:rPr>
        <w:pict>
          <v:shape id="_x0000_s1404" type="#_x0000_t32" style="position:absolute;left:0;text-align:left;margin-left:248.05pt;margin-top:432.2pt;width:137.3pt;height:0;flip:x;z-index:251936768" o:connectortype="straight">
            <v:stroke endarrow="block"/>
          </v:shape>
        </w:pict>
      </w:r>
      <w:r>
        <w:rPr>
          <w:noProof/>
          <w:sz w:val="28"/>
        </w:rPr>
        <w:pict>
          <v:shape id="_x0000_s1403" type="#_x0000_t32" style="position:absolute;left:0;text-align:left;margin-left:384.5pt;margin-top:411.3pt;width:.85pt;height:20.9pt;z-index:251935744" o:connectortype="straight"/>
        </w:pict>
      </w:r>
      <w:r>
        <w:rPr>
          <w:noProof/>
          <w:sz w:val="28"/>
        </w:rPr>
        <w:pict>
          <v:shape id="_x0000_s1399" type="#_x0000_t32" style="position:absolute;left:0;text-align:left;margin-left:289.05pt;margin-top:404.6pt;width:49.45pt;height:0;z-index:251934720" o:connectortype="straight">
            <v:stroke endarrow="block"/>
          </v:shape>
        </w:pict>
      </w:r>
      <w:r>
        <w:rPr>
          <w:noProof/>
          <w:sz w:val="28"/>
        </w:rPr>
        <w:pict>
          <v:rect id="_x0000_s1371" style="position:absolute;left:0;text-align:left;margin-left:338.5pt;margin-top:370.3pt;width:110.5pt;height:41pt;z-index:251917312">
            <v:textbox>
              <w:txbxContent>
                <w:p w:rsidR="00816331" w:rsidRDefault="00816331" w:rsidP="00816331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 ++</w:t>
                  </w:r>
                </w:p>
                <w:p w:rsidR="00816331" w:rsidRPr="00816331" w:rsidRDefault="00816331" w:rsidP="00816331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No_K = CNT_0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395" type="#_x0000_t32" style="position:absolute;left:0;text-align:left;margin-left:323.4pt;margin-top:209.5pt;width:85.4pt;height:0;z-index:251933696" o:connectortype="straight">
            <v:stroke endarrow="block"/>
          </v:shape>
        </w:pict>
      </w:r>
      <w:r>
        <w:rPr>
          <w:noProof/>
          <w:sz w:val="28"/>
        </w:rPr>
        <w:pict>
          <v:shape id="_x0000_s1394" type="#_x0000_t32" style="position:absolute;left:0;text-align:left;margin-left:408.8pt;margin-top:130.05pt;width:0;height:88.7pt;z-index:251932672" o:connectortype="straight">
            <v:stroke endarrow="block"/>
          </v:shape>
        </w:pict>
      </w:r>
      <w:r>
        <w:rPr>
          <w:noProof/>
          <w:sz w:val="28"/>
        </w:rPr>
        <w:pict>
          <v:shape id="_x0000_s1393" type="#_x0000_t32" style="position:absolute;left:0;text-align:left;margin-left:316.7pt;margin-top:104.05pt;width:35.15pt;height:0;z-index:251931648" o:connectortype="straight">
            <v:stroke endarrow="block"/>
          </v:shape>
        </w:pict>
      </w:r>
      <w:r>
        <w:rPr>
          <w:noProof/>
          <w:sz w:val="28"/>
        </w:rPr>
        <w:pict>
          <v:shape id="_x0000_s1392" type="#_x0000_t32" style="position:absolute;left:0;text-align:left;margin-left:248.05pt;margin-top:645.7pt;width:0;height:16.75pt;z-index:251930624" o:connectortype="straight">
            <v:stroke endarrow="block"/>
          </v:shape>
        </w:pict>
      </w:r>
      <w:r>
        <w:rPr>
          <w:noProof/>
          <w:sz w:val="28"/>
        </w:rPr>
        <w:pict>
          <v:shape id="_x0000_s1391" type="#_x0000_t32" style="position:absolute;left:0;text-align:left;margin-left:247.2pt;margin-top:586.25pt;width:.85pt;height:25.15pt;z-index:251929600" o:connectortype="straight">
            <v:stroke endarrow="block"/>
          </v:shape>
        </w:pict>
      </w:r>
      <w:r>
        <w:rPr>
          <w:noProof/>
          <w:sz w:val="28"/>
        </w:rPr>
        <w:pict>
          <v:shape id="_x0000_s1367" type="#_x0000_t110" style="position:absolute;left:0;text-align:left;margin-left:198.65pt;margin-top:543.55pt;width:97.05pt;height:42.7pt;z-index:251913216">
            <v:textbox>
              <w:txbxContent>
                <w:p w:rsidR="002F07EB" w:rsidRPr="002F07EB" w:rsidRDefault="002F07EB" w:rsidP="002F07EB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 = 1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390" type="#_x0000_t32" style="position:absolute;left:0;text-align:left;margin-left:248.05pt;margin-top:524.3pt;width:0;height:19.25pt;z-index:251928576" o:connectortype="straight">
            <v:stroke endarrow="block"/>
          </v:shape>
        </w:pict>
      </w:r>
      <w:r>
        <w:rPr>
          <w:noProof/>
          <w:sz w:val="28"/>
        </w:rPr>
        <w:pict>
          <v:shape id="_x0000_s1388" type="#_x0000_t32" style="position:absolute;left:0;text-align:left;margin-left:248.05pt;margin-top:468.2pt;width:0;height:17.6pt;z-index:251927552" o:connectortype="straight">
            <v:stroke endarrow="block"/>
          </v:shape>
        </w:pict>
      </w:r>
      <w:r>
        <w:rPr>
          <w:noProof/>
          <w:sz w:val="28"/>
        </w:rPr>
        <w:pict>
          <v:shape id="_x0000_s1387" type="#_x0000_t32" style="position:absolute;left:0;text-align:left;margin-left:247.2pt;margin-top:423.85pt;width:.85pt;height:17.55pt;z-index:251926528" o:connectortype="straight">
            <v:stroke endarrow="block"/>
          </v:shape>
        </w:pict>
      </w:r>
      <w:r>
        <w:rPr>
          <w:noProof/>
          <w:sz w:val="28"/>
        </w:rPr>
        <w:pict>
          <v:shape id="_x0000_s1386" type="#_x0000_t32" style="position:absolute;left:0;text-align:left;margin-left:247.2pt;margin-top:363.55pt;width:.85pt;height:20.95pt;z-index:251925504" o:connectortype="straight">
            <v:stroke endarrow="block"/>
          </v:shape>
        </w:pict>
      </w:r>
      <w:r>
        <w:rPr>
          <w:noProof/>
          <w:sz w:val="28"/>
        </w:rPr>
        <w:pict>
          <v:shape id="_x0000_s1384" type="#_x0000_t32" style="position:absolute;left:0;text-align:left;margin-left:247.2pt;margin-top:321.75pt;width:0;height:18.35pt;z-index:251924480" o:connectortype="straight">
            <v:stroke endarrow="block"/>
          </v:shape>
        </w:pict>
      </w:r>
      <w:r>
        <w:rPr>
          <w:noProof/>
          <w:sz w:val="28"/>
        </w:rPr>
        <w:pict>
          <v:shape id="_x0000_s1383" type="#_x0000_t32" style="position:absolute;left:0;text-align:left;margin-left:247.2pt;margin-top:235.5pt;width:.85pt;height:21.75pt;z-index:251923456" o:connectortype="straight">
            <v:stroke endarrow="block"/>
          </v:shape>
        </w:pict>
      </w:r>
      <w:r>
        <w:rPr>
          <w:noProof/>
          <w:sz w:val="28"/>
        </w:rPr>
        <w:pict>
          <v:shape id="_x0000_s1379" type="#_x0000_t32" style="position:absolute;left:0;text-align:left;margin-left:247.2pt;margin-top:164.3pt;width:.85pt;height:17.6pt;z-index:251922432" o:connectortype="straight">
            <v:stroke endarrow="block"/>
          </v:shape>
        </w:pict>
      </w:r>
      <w:r>
        <w:rPr>
          <w:noProof/>
          <w:sz w:val="28"/>
        </w:rPr>
        <w:pict>
          <v:shape id="_x0000_s1378" type="#_x0000_t32" style="position:absolute;left:0;text-align:left;margin-left:247.2pt;margin-top:130.05pt;width:0;height:15pt;z-index:251921408" o:connectortype="straight">
            <v:stroke endarrow="block"/>
          </v:shape>
        </w:pict>
      </w:r>
      <w:r>
        <w:rPr>
          <w:noProof/>
          <w:sz w:val="28"/>
        </w:rPr>
        <w:pict>
          <v:shape id="_x0000_s1376" type="#_x0000_t32" style="position:absolute;left:0;text-align:left;margin-left:247.2pt;margin-top:58.8pt;width:.85pt;height:17.65pt;z-index:251920384" o:connectortype="straight">
            <v:stroke endarrow="block"/>
          </v:shape>
        </w:pict>
      </w:r>
      <w:r>
        <w:rPr>
          <w:noProof/>
          <w:sz w:val="28"/>
        </w:rPr>
        <w:pict>
          <v:shape id="_x0000_s1373" type="#_x0000_t32" style="position:absolute;left:0;text-align:left;margin-left:242.2pt;margin-top:23.7pt;width:0;height:15.05pt;z-index:251919360" o:connectortype="straight">
            <v:stroke endarrow="block"/>
          </v:shape>
        </w:pict>
      </w:r>
      <w:r>
        <w:rPr>
          <w:noProof/>
          <w:sz w:val="28"/>
        </w:rPr>
        <w:pict>
          <v:rect id="_x0000_s1372" style="position:absolute;left:0;text-align:left;margin-left:351.85pt;margin-top:554.45pt;width:97.15pt;height:37.65pt;z-index:251918336">
            <v:textbox>
              <w:txbxContent>
                <w:p w:rsidR="00816331" w:rsidRDefault="007A2D89" w:rsidP="007A2D89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DIGIT_H = 10</w:t>
                  </w:r>
                </w:p>
                <w:p w:rsidR="007A2D89" w:rsidRPr="007A2D89" w:rsidRDefault="007A2D89" w:rsidP="007A2D89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DIGIT_L = 10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oval id="_x0000_s1370" style="position:absolute;left:0;text-align:left;margin-left:361.9pt;margin-top:218.75pt;width:87.1pt;height:28.5pt;z-index:251916288">
            <v:textbox>
              <w:txbxContent>
                <w:p w:rsidR="00816331" w:rsidRPr="00816331" w:rsidRDefault="00816331" w:rsidP="0081633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Exit</w:t>
                  </w:r>
                </w:p>
              </w:txbxContent>
            </v:textbox>
          </v:oval>
        </w:pict>
      </w:r>
      <w:r>
        <w:rPr>
          <w:noProof/>
          <w:sz w:val="28"/>
        </w:rPr>
        <w:pict>
          <v:oval id="_x0000_s1369" style="position:absolute;left:0;text-align:left;margin-left:198.65pt;margin-top:662.45pt;width:106.35pt;height:33.5pt;z-index:251915264">
            <v:textbox>
              <w:txbxContent>
                <w:p w:rsidR="002F07EB" w:rsidRPr="002F07EB" w:rsidRDefault="002F07EB" w:rsidP="002F07E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Exit</w:t>
                  </w:r>
                </w:p>
              </w:txbxContent>
            </v:textbox>
          </v:oval>
        </w:pict>
      </w:r>
      <w:r>
        <w:rPr>
          <w:noProof/>
          <w:sz w:val="28"/>
        </w:rPr>
        <w:pict>
          <v:rect id="_x0000_s1368" style="position:absolute;left:0;text-align:left;margin-left:203.7pt;margin-top:611.4pt;width:103.8pt;height:34.3pt;z-index:251914240">
            <v:textbox>
              <w:txbxContent>
                <w:p w:rsidR="002F07EB" w:rsidRDefault="002F07EB" w:rsidP="002F07EB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DIGIT_H=0</w:t>
                  </w:r>
                </w:p>
                <w:p w:rsidR="002F07EB" w:rsidRPr="002F07EB" w:rsidRDefault="002F07EB" w:rsidP="002F07EB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DIGIT_L=No_K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366" type="#_x0000_t110" style="position:absolute;left:0;text-align:left;margin-left:198.65pt;margin-top:485.8pt;width:101.3pt;height:38.5pt;z-index:251912192">
            <v:textbox>
              <w:txbxContent>
                <w:p w:rsidR="00D91B34" w:rsidRPr="00D91B34" w:rsidRDefault="00D91B34" w:rsidP="00D91B34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 = 0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rect id="_x0000_s1365" style="position:absolute;left:0;text-align:left;margin-left:215.4pt;margin-top:441.4pt;width:68.65pt;height:26.8pt;z-index:251911168">
            <v:textbox>
              <w:txbxContent>
                <w:p w:rsidR="00D91B34" w:rsidRPr="00D91B34" w:rsidRDefault="00D91B34" w:rsidP="00D91B34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CNT_0 --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364" type="#_x0000_t110" style="position:absolute;left:0;text-align:left;margin-left:207pt;margin-top:384.5pt;width:82.05pt;height:39.35pt;z-index:251910144">
            <v:textbox>
              <w:txbxContent>
                <w:p w:rsidR="00D91B34" w:rsidRPr="00D91B34" w:rsidRDefault="00D91B34" w:rsidP="00D91B34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= 0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rect id="_x0000_s1363" style="position:absolute;left:0;text-align:left;margin-left:207.8pt;margin-top:340.1pt;width:81.25pt;height:23.45pt;z-index:251909120">
            <v:textbox>
              <w:txbxContent>
                <w:p w:rsidR="00A264D0" w:rsidRPr="00A264D0" w:rsidRDefault="00A264D0" w:rsidP="00A264D0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= A &lt;&lt;</w:t>
                  </w:r>
                  <w:r w:rsidR="00D91B34">
                    <w:rPr>
                      <w:lang w:val="en-US"/>
                    </w:rPr>
                    <w:t xml:space="preserve"> 1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362" style="position:absolute;left:0;text-align:left;margin-left:198.65pt;margin-top:257.25pt;width:102.95pt;height:64.5pt;z-index:251908096">
            <v:textbox>
              <w:txbxContent>
                <w:p w:rsidR="00231AB3" w:rsidRDefault="00A264D0" w:rsidP="00A264D0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  = 10</w:t>
                  </w:r>
                </w:p>
                <w:p w:rsidR="00A264D0" w:rsidRDefault="00A264D0" w:rsidP="00A264D0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No_K = 0</w:t>
                  </w:r>
                </w:p>
                <w:p w:rsidR="00A264D0" w:rsidRDefault="00A264D0" w:rsidP="00A264D0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 = 0</w:t>
                  </w:r>
                </w:p>
                <w:p w:rsidR="00A264D0" w:rsidRPr="00231AB3" w:rsidRDefault="00A264D0" w:rsidP="00A264D0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CNT_0 = 18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361" style="position:absolute;left:0;text-align:left;margin-left:351.85pt;margin-top:84.8pt;width:120.55pt;height:45.25pt;z-index:251907072">
            <v:textbox>
              <w:txbxContent>
                <w:p w:rsidR="00231AB3" w:rsidRDefault="00231AB3" w:rsidP="00231AB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PREV_K = A</w:t>
                  </w:r>
                </w:p>
                <w:p w:rsidR="00231AB3" w:rsidRPr="00231AB3" w:rsidRDefault="00231AB3" w:rsidP="00231AB3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 = 10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360" type="#_x0000_t110" style="position:absolute;left:0;text-align:left;margin-left:170.2pt;margin-top:181.9pt;width:153.2pt;height:53.6pt;z-index:251906048">
            <v:textbox>
              <w:txbxContent>
                <w:p w:rsidR="005F3BD9" w:rsidRPr="00180718" w:rsidRDefault="005F3BD9" w:rsidP="005F3BD9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CNT_DEB=0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rect id="_x0000_s1359" style="position:absolute;left:0;text-align:left;margin-left:203.7pt;margin-top:145.05pt;width:85.35pt;height:19.25pt;z-index:251905024">
            <v:textbox>
              <w:txbxContent>
                <w:p w:rsidR="005F3BD9" w:rsidRPr="005F3BD9" w:rsidRDefault="005F3BD9" w:rsidP="005F3BD9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 --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358" type="#_x0000_t110" style="position:absolute;left:0;text-align:left;margin-left:176.05pt;margin-top:76.45pt;width:140.65pt;height:53.6pt;z-index:251904000">
            <v:textbox>
              <w:txbxContent>
                <w:p w:rsidR="00180718" w:rsidRPr="00180718" w:rsidRDefault="005F3BD9" w:rsidP="00180718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A=PREV_K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rect id="_x0000_s1357" style="position:absolute;left:0;text-align:left;margin-left:198.65pt;margin-top:38.75pt;width:90.4pt;height:20.05pt;z-index:251902976">
            <v:textbox>
              <w:txbxContent>
                <w:p w:rsidR="00180718" w:rsidRPr="00180718" w:rsidRDefault="00180718" w:rsidP="0018071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= P.1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oval id="_x0000_s1356" style="position:absolute;left:0;text-align:left;margin-left:190.3pt;margin-top:-14pt;width:109.65pt;height:37.7pt;z-index:251901952">
            <v:textbox>
              <w:txbxContent>
                <w:p w:rsidR="00180718" w:rsidRPr="00180718" w:rsidRDefault="00180718" w:rsidP="00180718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TMR0_OVFF</w:t>
                  </w:r>
                </w:p>
              </w:txbxContent>
            </v:textbox>
          </v:oval>
        </w:pict>
      </w:r>
    </w:p>
    <w:p w:rsidR="00FE3D6B" w:rsidRPr="00FE3D6B" w:rsidRDefault="00FE3D6B" w:rsidP="00FE3D6B">
      <w:pPr>
        <w:rPr>
          <w:sz w:val="28"/>
        </w:rPr>
      </w:pPr>
    </w:p>
    <w:p w:rsidR="00FE3D6B" w:rsidRDefault="00FE3D6B" w:rsidP="00FE3D6B">
      <w:pPr>
        <w:rPr>
          <w:sz w:val="28"/>
        </w:rPr>
      </w:pPr>
    </w:p>
    <w:p w:rsidR="00FE3D6B" w:rsidRDefault="00FE3D6B" w:rsidP="00FE3D6B">
      <w:pPr>
        <w:rPr>
          <w:sz w:val="28"/>
        </w:rPr>
      </w:pPr>
    </w:p>
    <w:p w:rsidR="00FE3D6B" w:rsidRDefault="00FE3D6B" w:rsidP="00FE3D6B">
      <w:pPr>
        <w:tabs>
          <w:tab w:val="left" w:pos="6597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нет</w:t>
      </w:r>
    </w:p>
    <w:p w:rsidR="004369E2" w:rsidRDefault="00FE3D6B" w:rsidP="00FE3D6B">
      <w:pPr>
        <w:tabs>
          <w:tab w:val="left" w:pos="4538"/>
        </w:tabs>
        <w:rPr>
          <w:sz w:val="28"/>
        </w:rPr>
      </w:pPr>
      <w:r>
        <w:rPr>
          <w:sz w:val="28"/>
        </w:rPr>
        <w:tab/>
      </w:r>
    </w:p>
    <w:p w:rsidR="00FE3D6B" w:rsidRDefault="00FE3D6B" w:rsidP="00FE3D6B">
      <w:pPr>
        <w:tabs>
          <w:tab w:val="left" w:pos="4538"/>
        </w:tabs>
        <w:rPr>
          <w:sz w:val="28"/>
        </w:rPr>
      </w:pPr>
      <w:r>
        <w:rPr>
          <w:sz w:val="28"/>
        </w:rPr>
        <w:t xml:space="preserve">                                                  </w:t>
      </w:r>
    </w:p>
    <w:p w:rsidR="00FE3D6B" w:rsidRDefault="00FE3D6B" w:rsidP="00FE3D6B">
      <w:pPr>
        <w:rPr>
          <w:sz w:val="28"/>
        </w:rPr>
      </w:pPr>
    </w:p>
    <w:p w:rsidR="00FE3D6B" w:rsidRDefault="00FE3D6B" w:rsidP="00FE3D6B">
      <w:pPr>
        <w:tabs>
          <w:tab w:val="left" w:pos="7468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нет</w:t>
      </w:r>
    </w:p>
    <w:p w:rsidR="00FE3D6B" w:rsidRPr="00FE3D6B" w:rsidRDefault="00FE3D6B" w:rsidP="00FE3D6B">
      <w:pPr>
        <w:rPr>
          <w:sz w:val="28"/>
        </w:rPr>
      </w:pPr>
    </w:p>
    <w:p w:rsidR="00FE3D6B" w:rsidRPr="00FE3D6B" w:rsidRDefault="00FE3D6B" w:rsidP="00FE3D6B">
      <w:pPr>
        <w:rPr>
          <w:sz w:val="28"/>
        </w:rPr>
      </w:pPr>
    </w:p>
    <w:p w:rsidR="00FE3D6B" w:rsidRPr="00FE3D6B" w:rsidRDefault="00FE3D6B" w:rsidP="00FE3D6B">
      <w:pPr>
        <w:rPr>
          <w:sz w:val="28"/>
        </w:rPr>
      </w:pPr>
    </w:p>
    <w:p w:rsidR="00FE3D6B" w:rsidRPr="00FE3D6B" w:rsidRDefault="00FE3D6B" w:rsidP="00FE3D6B">
      <w:pPr>
        <w:rPr>
          <w:sz w:val="28"/>
        </w:rPr>
      </w:pPr>
    </w:p>
    <w:p w:rsidR="00FE3D6B" w:rsidRPr="00FE3D6B" w:rsidRDefault="00FE3D6B" w:rsidP="00FE3D6B">
      <w:pPr>
        <w:rPr>
          <w:sz w:val="28"/>
        </w:rPr>
      </w:pPr>
    </w:p>
    <w:p w:rsidR="00FE3D6B" w:rsidRPr="00FE3D6B" w:rsidRDefault="00FE3D6B" w:rsidP="00FE3D6B">
      <w:pPr>
        <w:rPr>
          <w:sz w:val="28"/>
        </w:rPr>
      </w:pPr>
    </w:p>
    <w:p w:rsidR="00FE3D6B" w:rsidRDefault="00FE3D6B" w:rsidP="00FE3D6B">
      <w:pPr>
        <w:rPr>
          <w:sz w:val="28"/>
        </w:rPr>
      </w:pPr>
    </w:p>
    <w:p w:rsidR="00FE3D6B" w:rsidRDefault="00FE3D6B" w:rsidP="00FE3D6B">
      <w:pPr>
        <w:tabs>
          <w:tab w:val="left" w:pos="6162"/>
        </w:tabs>
        <w:rPr>
          <w:sz w:val="28"/>
        </w:rPr>
      </w:pPr>
      <w:r>
        <w:rPr>
          <w:sz w:val="28"/>
        </w:rPr>
        <w:tab/>
        <w:t>да</w:t>
      </w:r>
    </w:p>
    <w:p w:rsidR="00FE3D6B" w:rsidRDefault="00FE3D6B" w:rsidP="00FE3D6B">
      <w:pPr>
        <w:tabs>
          <w:tab w:val="left" w:pos="6162"/>
        </w:tabs>
        <w:rPr>
          <w:sz w:val="28"/>
        </w:rPr>
      </w:pPr>
      <w:r>
        <w:rPr>
          <w:sz w:val="28"/>
        </w:rPr>
        <w:tab/>
      </w:r>
    </w:p>
    <w:p w:rsidR="00FE3D6B" w:rsidRDefault="00FE3D6B" w:rsidP="00FE3D6B">
      <w:pPr>
        <w:tabs>
          <w:tab w:val="left" w:pos="6162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нет</w:t>
      </w:r>
    </w:p>
    <w:p w:rsidR="00FE3D6B" w:rsidRPr="00FE3D6B" w:rsidRDefault="00FE3D6B" w:rsidP="00FE3D6B">
      <w:pPr>
        <w:rPr>
          <w:sz w:val="28"/>
        </w:rPr>
      </w:pPr>
    </w:p>
    <w:p w:rsidR="00FE3D6B" w:rsidRPr="00FE3D6B" w:rsidRDefault="00FE3D6B" w:rsidP="00FE3D6B">
      <w:pPr>
        <w:rPr>
          <w:sz w:val="28"/>
        </w:rPr>
      </w:pPr>
    </w:p>
    <w:p w:rsidR="00FE3D6B" w:rsidRDefault="00FE3D6B" w:rsidP="00FE3D6B">
      <w:pPr>
        <w:rPr>
          <w:sz w:val="28"/>
        </w:rPr>
      </w:pPr>
    </w:p>
    <w:p w:rsidR="00FE3D6B" w:rsidRDefault="00FE3D6B" w:rsidP="00FE3D6B">
      <w:pPr>
        <w:rPr>
          <w:sz w:val="28"/>
        </w:rPr>
      </w:pPr>
      <w:r>
        <w:rPr>
          <w:sz w:val="28"/>
        </w:rPr>
        <w:t xml:space="preserve">                                                               да</w:t>
      </w:r>
    </w:p>
    <w:p w:rsidR="0043783F" w:rsidRDefault="00FE3D6B" w:rsidP="00FE3D6B">
      <w:pPr>
        <w:tabs>
          <w:tab w:val="left" w:pos="6346"/>
        </w:tabs>
        <w:rPr>
          <w:sz w:val="28"/>
        </w:rPr>
      </w:pPr>
      <w:r>
        <w:rPr>
          <w:sz w:val="28"/>
        </w:rPr>
        <w:tab/>
        <w:t>нет</w:t>
      </w:r>
    </w:p>
    <w:p w:rsidR="0043783F" w:rsidRPr="0043783F" w:rsidRDefault="0043783F" w:rsidP="0043783F">
      <w:pPr>
        <w:rPr>
          <w:sz w:val="28"/>
        </w:rPr>
      </w:pPr>
    </w:p>
    <w:p w:rsidR="0043783F" w:rsidRPr="0043783F" w:rsidRDefault="0043783F" w:rsidP="0043783F">
      <w:pPr>
        <w:rPr>
          <w:sz w:val="28"/>
        </w:rPr>
      </w:pPr>
    </w:p>
    <w:p w:rsidR="0043783F" w:rsidRPr="0043783F" w:rsidRDefault="0043783F" w:rsidP="0043783F">
      <w:pPr>
        <w:rPr>
          <w:sz w:val="28"/>
        </w:rPr>
      </w:pPr>
    </w:p>
    <w:p w:rsidR="0043783F" w:rsidRDefault="0043783F" w:rsidP="0043783F">
      <w:pPr>
        <w:rPr>
          <w:sz w:val="28"/>
        </w:rPr>
      </w:pPr>
    </w:p>
    <w:p w:rsidR="0043783F" w:rsidRDefault="0043783F" w:rsidP="0043783F">
      <w:pPr>
        <w:rPr>
          <w:sz w:val="28"/>
        </w:rPr>
      </w:pPr>
    </w:p>
    <w:p w:rsidR="00FE3D6B" w:rsidRDefault="0043783F" w:rsidP="0043783F">
      <w:pPr>
        <w:tabs>
          <w:tab w:val="left" w:pos="7434"/>
        </w:tabs>
        <w:rPr>
          <w:sz w:val="28"/>
        </w:rPr>
      </w:pPr>
      <w:r>
        <w:rPr>
          <w:sz w:val="28"/>
        </w:rPr>
        <w:tab/>
      </w:r>
    </w:p>
    <w:p w:rsidR="0043783F" w:rsidRPr="0043783F" w:rsidRDefault="0043783F" w:rsidP="0043783F">
      <w:pPr>
        <w:tabs>
          <w:tab w:val="left" w:pos="7434"/>
        </w:tabs>
        <w:jc w:val="center"/>
        <w:rPr>
          <w:b/>
          <w:sz w:val="28"/>
        </w:rPr>
      </w:pPr>
      <w:r w:rsidRPr="0043783F">
        <w:rPr>
          <w:b/>
          <w:sz w:val="28"/>
        </w:rPr>
        <w:lastRenderedPageBreak/>
        <w:t>Код программы</w:t>
      </w:r>
      <w:r>
        <w:rPr>
          <w:b/>
          <w:sz w:val="28"/>
        </w:rPr>
        <w:t>: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64C8C">
        <w:rPr>
          <w:rFonts w:ascii="Courier New" w:hAnsi="Courier New" w:cs="Courier New"/>
          <w:sz w:val="20"/>
          <w:szCs w:val="20"/>
        </w:rPr>
        <w:t xml:space="preserve">MAIN: 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</w:rPr>
        <w:t xml:space="preserve">  </w:t>
      </w:r>
      <w:r w:rsidRPr="00364C8C">
        <w:rPr>
          <w:rFonts w:ascii="Courier New" w:hAnsi="Courier New" w:cs="Courier New"/>
          <w:sz w:val="20"/>
          <w:szCs w:val="20"/>
          <w:lang w:val="en-US"/>
        </w:rPr>
        <w:t>mov P0MDIN, # 0FFh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P0MDOUT, # 0FFh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P1mdin, # 0FFh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P1mdout, #0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p1, #0FFh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XBR1, #40h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CKCON, #2h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TMOD, #22h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PREV_K, #0FFh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TCON, #50h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PREV_K, #0FFh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CNT_deb, #10h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DIGIT_H, #10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DIGIT_L, #10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>MAIN.LOOP: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A,TCON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anl A, #20h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jnz TMR0_OVF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A, TCON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anl A, #80h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jnz TMR1_OVF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sjmp  MAIN_LOOP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>TMR0_OVF: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anl TOON, #0DFh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A, P1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cjne A, PREV_K, DREBEZG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djnz CNT_DEB, MAIN_LOOP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CNT_DEB,  #10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NO_K, #0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N_K,  #0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CNT_0, #8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>CHECK_KEY: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>rlc A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jc NOT_PRESSED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inc N_K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NO_K, CNT_0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NOT_PRESSED: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djnz CNT_0, CHECK_KEY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A, N_K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cjne A, #1, TURN_OFF 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DIGIT_H, #0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DIGIT_L, NO_K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sjmp MAIN_LOOP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TURN_OFF: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DIGIT_H, #10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DIGIT_L, #10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sjmp MAIN_LOOP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DREBEZG: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PREV_K, A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mov CNT_DEB, #10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C8C">
        <w:rPr>
          <w:rFonts w:ascii="Courier New" w:hAnsi="Courier New" w:cs="Courier New"/>
          <w:sz w:val="20"/>
          <w:szCs w:val="20"/>
          <w:lang w:val="en-US"/>
        </w:rPr>
        <w:t xml:space="preserve">  sjmp MAIN_LOOP</w:t>
      </w:r>
    </w:p>
    <w:p w:rsidR="0043783F" w:rsidRPr="00364C8C" w:rsidRDefault="0043783F" w:rsidP="0043783F">
      <w:pPr>
        <w:tabs>
          <w:tab w:val="left" w:pos="7434"/>
        </w:tabs>
        <w:spacing w:line="240" w:lineRule="auto"/>
        <w:rPr>
          <w:rFonts w:ascii="Courier New" w:hAnsi="Courier New" w:cs="Courier New"/>
          <w:lang w:val="en-US"/>
        </w:rPr>
      </w:pPr>
    </w:p>
    <w:p w:rsidR="0043783F" w:rsidRPr="0043783F" w:rsidRDefault="0043783F" w:rsidP="0043783F">
      <w:pPr>
        <w:tabs>
          <w:tab w:val="left" w:pos="7434"/>
        </w:tabs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Вывод. </w:t>
      </w:r>
      <w:r>
        <w:rPr>
          <w:sz w:val="28"/>
        </w:rPr>
        <w:t>На</w:t>
      </w:r>
      <w:r w:rsidR="00364C8C">
        <w:rPr>
          <w:sz w:val="28"/>
          <w:lang w:val="uk-UA"/>
        </w:rPr>
        <w:t xml:space="preserve"> данной</w:t>
      </w:r>
      <w:r>
        <w:rPr>
          <w:sz w:val="28"/>
        </w:rPr>
        <w:t xml:space="preserve"> лабораторной работе мы изучили </w:t>
      </w:r>
      <w:r w:rsidR="00823B86" w:rsidRPr="00823B86">
        <w:rPr>
          <w:sz w:val="28"/>
        </w:rPr>
        <w:t>реализацию опросов клавиш подключенных к порту Р1, реализовали процедуру антидребезга.</w:t>
      </w:r>
    </w:p>
    <w:sectPr w:rsidR="0043783F" w:rsidRPr="0043783F" w:rsidSect="007F6C09">
      <w:headerReference w:type="default" r:id="rId10"/>
      <w:footerReference w:type="default" r:id="rId11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8DB" w:rsidRDefault="007508DB">
      <w:r>
        <w:separator/>
      </w:r>
    </w:p>
  </w:endnote>
  <w:endnote w:type="continuationSeparator" w:id="0">
    <w:p w:rsidR="007508DB" w:rsidRDefault="0075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A42D30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A42D30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A42D30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F31DD1">
            <w:rPr>
              <w:sz w:val="40"/>
              <w:lang w:val="uk-UA"/>
            </w:rPr>
            <w:t>4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C01AC6">
            <w:rPr>
              <w:sz w:val="40"/>
              <w:lang w:val="uk-UA"/>
            </w:rPr>
            <w:t>7.04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54BAC" w:rsidRPr="00F31DD1" w:rsidRDefault="003F18F8" w:rsidP="00364C8C">
          <w:pPr>
            <w:spacing w:line="276" w:lineRule="auto"/>
            <w:ind w:firstLine="0"/>
            <w:jc w:val="center"/>
            <w:rPr>
              <w:b/>
              <w:lang w:val="uk-UA"/>
            </w:rPr>
          </w:pPr>
          <w:r>
            <w:rPr>
              <w:b/>
              <w:lang w:val="uk-UA"/>
            </w:rPr>
            <w:t>Клавіатура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364C8C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64C8C" w:rsidRDefault="00364C8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Покровський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F31DD1">
            <w:rPr>
              <w:sz w:val="40"/>
              <w:lang w:val="uk-UA"/>
            </w:rPr>
            <w:t>4</w:t>
          </w:r>
          <w:r>
            <w:rPr>
              <w:sz w:val="40"/>
            </w:rPr>
            <w:t>341</w:t>
          </w:r>
          <w:r w:rsidR="00C01AC6">
            <w:rPr>
              <w:sz w:val="40"/>
              <w:lang w:val="uk-UA"/>
            </w:rPr>
            <w:t>.07</w:t>
          </w:r>
          <w:r>
            <w:rPr>
              <w:sz w:val="40"/>
            </w:rPr>
            <w:t>.</w:t>
          </w:r>
          <w:r w:rsidR="0019385B">
            <w:rPr>
              <w:sz w:val="40"/>
            </w:rPr>
            <w:t>0</w:t>
          </w:r>
          <w:r w:rsidR="003F18F8">
            <w:rPr>
              <w:sz w:val="40"/>
              <w:lang w:val="uk-UA"/>
            </w:rPr>
            <w:t>4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A42D30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A42D30" w:rsidRPr="0028332D">
            <w:rPr>
              <w:sz w:val="28"/>
              <w:szCs w:val="28"/>
              <w:lang w:val="uk-UA"/>
            </w:rPr>
            <w:fldChar w:fldCharType="separate"/>
          </w:r>
          <w:r w:rsidR="00C01AC6" w:rsidRPr="00C01AC6">
            <w:rPr>
              <w:noProof/>
              <w:sz w:val="22"/>
              <w:szCs w:val="28"/>
              <w:lang w:val="uk-UA"/>
            </w:rPr>
            <w:t>2</w:t>
          </w:r>
          <w:r w:rsidR="00A42D30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8DB" w:rsidRDefault="007508DB">
      <w:r>
        <w:separator/>
      </w:r>
    </w:p>
  </w:footnote>
  <w:footnote w:type="continuationSeparator" w:id="0">
    <w:p w:rsidR="007508DB" w:rsidRDefault="00750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73AA2"/>
    <w:multiLevelType w:val="hybridMultilevel"/>
    <w:tmpl w:val="7ACC433A"/>
    <w:lvl w:ilvl="0" w:tplc="666A5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86C46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80718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1AB3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07EB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75FA"/>
    <w:rsid w:val="00354D85"/>
    <w:rsid w:val="00363403"/>
    <w:rsid w:val="00364C8C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18F8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3783F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82E00"/>
    <w:rsid w:val="004A1BD3"/>
    <w:rsid w:val="004A313C"/>
    <w:rsid w:val="004B3624"/>
    <w:rsid w:val="004B7C8B"/>
    <w:rsid w:val="004C60DE"/>
    <w:rsid w:val="004D13F1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45E1"/>
    <w:rsid w:val="005C645C"/>
    <w:rsid w:val="005D115A"/>
    <w:rsid w:val="005D2842"/>
    <w:rsid w:val="005D3D89"/>
    <w:rsid w:val="005E3FE0"/>
    <w:rsid w:val="005E4B92"/>
    <w:rsid w:val="005E504C"/>
    <w:rsid w:val="005F3BD9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08DB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A2D89"/>
    <w:rsid w:val="007B08BC"/>
    <w:rsid w:val="007B144D"/>
    <w:rsid w:val="007B4931"/>
    <w:rsid w:val="007C635C"/>
    <w:rsid w:val="007C6379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331"/>
    <w:rsid w:val="00816496"/>
    <w:rsid w:val="00816B10"/>
    <w:rsid w:val="008226A1"/>
    <w:rsid w:val="00823267"/>
    <w:rsid w:val="00823B86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76E1F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C6434"/>
    <w:rsid w:val="009D2832"/>
    <w:rsid w:val="009D7994"/>
    <w:rsid w:val="009E05C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0A55"/>
    <w:rsid w:val="00A12184"/>
    <w:rsid w:val="00A122FC"/>
    <w:rsid w:val="00A16AD2"/>
    <w:rsid w:val="00A223C7"/>
    <w:rsid w:val="00A226F0"/>
    <w:rsid w:val="00A22BDD"/>
    <w:rsid w:val="00A24EE0"/>
    <w:rsid w:val="00A24F6D"/>
    <w:rsid w:val="00A264D0"/>
    <w:rsid w:val="00A340DD"/>
    <w:rsid w:val="00A42D30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7628A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1AC6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B3181"/>
    <w:rsid w:val="00CC0129"/>
    <w:rsid w:val="00CC3BEC"/>
    <w:rsid w:val="00CC703A"/>
    <w:rsid w:val="00CD02B5"/>
    <w:rsid w:val="00CD1DF8"/>
    <w:rsid w:val="00CD20EB"/>
    <w:rsid w:val="00CD422B"/>
    <w:rsid w:val="00CD4505"/>
    <w:rsid w:val="00CD6CC8"/>
    <w:rsid w:val="00CE0547"/>
    <w:rsid w:val="00CE37D6"/>
    <w:rsid w:val="00CF117A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91B34"/>
    <w:rsid w:val="00DA1BA1"/>
    <w:rsid w:val="00DA4FD6"/>
    <w:rsid w:val="00DA5F33"/>
    <w:rsid w:val="00DA6D81"/>
    <w:rsid w:val="00DB05F9"/>
    <w:rsid w:val="00DB0A91"/>
    <w:rsid w:val="00DC2A8D"/>
    <w:rsid w:val="00DC3BEB"/>
    <w:rsid w:val="00DC613D"/>
    <w:rsid w:val="00DD438D"/>
    <w:rsid w:val="00DE066B"/>
    <w:rsid w:val="00DE19DF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86DDD"/>
    <w:rsid w:val="00E91B92"/>
    <w:rsid w:val="00E91FE2"/>
    <w:rsid w:val="00E96505"/>
    <w:rsid w:val="00EA00CB"/>
    <w:rsid w:val="00EA2F25"/>
    <w:rsid w:val="00EA5676"/>
    <w:rsid w:val="00EA591A"/>
    <w:rsid w:val="00EA7BD9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97C9F"/>
    <w:rsid w:val="00FA132D"/>
    <w:rsid w:val="00FA40A2"/>
    <w:rsid w:val="00FA6387"/>
    <w:rsid w:val="00FA63E0"/>
    <w:rsid w:val="00FA7E75"/>
    <w:rsid w:val="00FB0CD6"/>
    <w:rsid w:val="00FB44E7"/>
    <w:rsid w:val="00FB5C96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3D6B"/>
    <w:rsid w:val="00FE4E68"/>
    <w:rsid w:val="00FE6042"/>
    <w:rsid w:val="00FE68D7"/>
    <w:rsid w:val="00FE7E22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08"/>
    <o:shapelayout v:ext="edit">
      <o:idmap v:ext="edit" data="1"/>
      <o:rules v:ext="edit">
        <o:r id="V:Rule1" type="connector" idref="#_x0000_s1376"/>
        <o:r id="V:Rule2" type="connector" idref="#_x0000_s1407"/>
        <o:r id="V:Rule3" type="connector" idref="#_x0000_s1395"/>
        <o:r id="V:Rule4" type="connector" idref="#_x0000_s1399"/>
        <o:r id="V:Rule5" type="connector" idref="#_x0000_s1352"/>
        <o:r id="V:Rule6" type="connector" idref="#_x0000_s1320"/>
        <o:r id="V:Rule7" type="connector" idref="#_x0000_s1379"/>
        <o:r id="V:Rule8" type="connector" idref="#_x0000_s1388"/>
        <o:r id="V:Rule9" type="connector" idref="#_x0000_s1378"/>
        <o:r id="V:Rule10" type="connector" idref="#_x0000_s1404"/>
        <o:r id="V:Rule11" type="connector" idref="#_x0000_s1350"/>
        <o:r id="V:Rule12" type="connector" idref="#_x0000_s1384"/>
        <o:r id="V:Rule13" type="connector" idref="#_x0000_s1386"/>
        <o:r id="V:Rule14" type="connector" idref="#_x0000_s1348"/>
        <o:r id="V:Rule15" type="connector" idref="#_x0000_s1324"/>
        <o:r id="V:Rule16" type="connector" idref="#_x0000_s1346"/>
        <o:r id="V:Rule17" type="connector" idref="#_x0000_s1326"/>
        <o:r id="V:Rule18" type="connector" idref="#_x0000_s1322"/>
        <o:r id="V:Rule19" type="connector" idref="#_x0000_s1341"/>
        <o:r id="V:Rule20" type="connector" idref="#_x0000_s1318"/>
        <o:r id="V:Rule21" type="connector" idref="#_x0000_s1334"/>
        <o:r id="V:Rule22" type="connector" idref="#_x0000_s1343"/>
        <o:r id="V:Rule23" type="connector" idref="#_x0000_s1344"/>
        <o:r id="V:Rule24" type="connector" idref="#_x0000_s1338"/>
        <o:r id="V:Rule25" type="connector" idref="#_x0000_s1335"/>
        <o:r id="V:Rule26" type="connector" idref="#_x0000_s1328"/>
        <o:r id="V:Rule27" type="connector" idref="#_x0000_s1319"/>
        <o:r id="V:Rule28" type="connector" idref="#_x0000_s1391"/>
        <o:r id="V:Rule29" type="connector" idref="#_x0000_s1321"/>
        <o:r id="V:Rule30" type="connector" idref="#_x0000_s1403"/>
        <o:r id="V:Rule31" type="connector" idref="#_x0000_s1331"/>
        <o:r id="V:Rule32" type="connector" idref="#_x0000_s1345"/>
        <o:r id="V:Rule33" type="connector" idref="#_x0000_s1406"/>
        <o:r id="V:Rule34" type="connector" idref="#_x0000_s1392"/>
        <o:r id="V:Rule35" type="connector" idref="#_x0000_s1351"/>
        <o:r id="V:Rule36" type="connector" idref="#_x0000_s1211"/>
        <o:r id="V:Rule37" type="connector" idref="#_x0000_s1333"/>
        <o:r id="V:Rule38" type="connector" idref="#_x0000_s1393"/>
        <o:r id="V:Rule39" type="connector" idref="#_x0000_s1387"/>
        <o:r id="V:Rule40" type="connector" idref="#_x0000_s1325"/>
        <o:r id="V:Rule41" type="connector" idref="#_x0000_s1354"/>
        <o:r id="V:Rule42" type="connector" idref="#_x0000_s1317"/>
        <o:r id="V:Rule43" type="connector" idref="#_x0000_s1353"/>
        <o:r id="V:Rule44" type="connector" idref="#_x0000_s1390"/>
        <o:r id="V:Rule45" type="connector" idref="#_x0000_s1373"/>
        <o:r id="V:Rule46" type="connector" idref="#_x0000_s1323"/>
        <o:r id="V:Rule47" type="connector" idref="#_x0000_s1383"/>
        <o:r id="V:Rule48" type="connector" idref="#_x0000_s1347"/>
        <o:r id="V:Rule49" type="connector" idref="#_x0000_s1212"/>
        <o:r id="V:Rule50" type="connector" idref="#_x0000_s1405"/>
        <o:r id="V:Rule51" type="connector" idref="#_x0000_s1269"/>
        <o:r id="V:Rule52" type="connector" idref="#_x0000_s1394"/>
      </o:rules>
    </o:shapelayout>
  </w:shapeDefaults>
  <w:decimalSymbol w:val=","/>
  <w:listSeparator w:val=";"/>
  <w14:docId w14:val="1F0A0536"/>
  <w15:docId w15:val="{61377D80-1CC5-4D5A-AE7F-C052822B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E7437-7C6C-4568-8CC9-56EC7C76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5</cp:revision>
  <cp:lastPrinted>2015-09-20T08:44:00Z</cp:lastPrinted>
  <dcterms:created xsi:type="dcterms:W3CDTF">2019-12-02T14:42:00Z</dcterms:created>
  <dcterms:modified xsi:type="dcterms:W3CDTF">2019-12-22T12:23:00Z</dcterms:modified>
</cp:coreProperties>
</file>