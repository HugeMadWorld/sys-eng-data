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Pr="00912F0C" w:rsidRDefault="000D57EB" w:rsidP="00A01D58">
      <w:pPr>
        <w:spacing w:line="276" w:lineRule="auto"/>
        <w:jc w:val="center"/>
        <w:rPr>
          <w:b/>
          <w:sz w:val="28"/>
          <w:lang w:val="uk-UA" w:eastAsia="uk-UA"/>
        </w:rPr>
      </w:pPr>
      <w:r w:rsidRPr="00912F0C">
        <w:rPr>
          <w:b/>
          <w:sz w:val="28"/>
          <w:lang w:eastAsia="uk-UA"/>
        </w:rPr>
        <w:lastRenderedPageBreak/>
        <w:t>Лабораторна</w:t>
      </w:r>
      <w:r w:rsidR="00912F0C" w:rsidRPr="00912F0C">
        <w:rPr>
          <w:b/>
          <w:sz w:val="28"/>
          <w:lang w:eastAsia="uk-UA"/>
        </w:rPr>
        <w:t>я</w:t>
      </w:r>
      <w:r w:rsidR="00B05BDA" w:rsidRPr="00912F0C">
        <w:rPr>
          <w:b/>
          <w:sz w:val="28"/>
          <w:lang w:eastAsia="uk-UA"/>
        </w:rPr>
        <w:t xml:space="preserve"> работа №</w:t>
      </w:r>
      <w:r w:rsidR="00912F0C" w:rsidRPr="00912F0C">
        <w:rPr>
          <w:b/>
          <w:sz w:val="28"/>
          <w:lang w:val="uk-UA" w:eastAsia="uk-UA"/>
        </w:rPr>
        <w:t>4</w:t>
      </w:r>
    </w:p>
    <w:p w:rsidR="00912F0C" w:rsidRPr="00912F0C" w:rsidRDefault="00912F0C" w:rsidP="00A01D58">
      <w:pPr>
        <w:spacing w:line="276" w:lineRule="auto"/>
        <w:jc w:val="center"/>
        <w:rPr>
          <w:b/>
          <w:sz w:val="32"/>
          <w:lang w:val="uk-UA" w:eastAsia="uk-UA"/>
        </w:rPr>
      </w:pPr>
      <w:r w:rsidRPr="00912F0C">
        <w:rPr>
          <w:b/>
          <w:sz w:val="28"/>
          <w:szCs w:val="22"/>
          <w:shd w:val="clear" w:color="auto" w:fill="FFFFFF"/>
        </w:rPr>
        <w:t>Интерфейс I2C (ведущее устройство)</w:t>
      </w:r>
    </w:p>
    <w:p w:rsidR="00346562" w:rsidRPr="00346562" w:rsidRDefault="00346562" w:rsidP="00A01D58">
      <w:pPr>
        <w:spacing w:line="276" w:lineRule="auto"/>
        <w:rPr>
          <w:b/>
          <w:sz w:val="28"/>
        </w:rPr>
      </w:pPr>
      <w:r w:rsidRPr="00346562">
        <w:rPr>
          <w:b/>
          <w:sz w:val="28"/>
        </w:rPr>
        <w:t xml:space="preserve">Цель: </w:t>
      </w:r>
    </w:p>
    <w:p w:rsidR="00346562" w:rsidRPr="00346562" w:rsidRDefault="00346562" w:rsidP="00A01D58">
      <w:pPr>
        <w:spacing w:line="276" w:lineRule="auto"/>
        <w:rPr>
          <w:rFonts w:eastAsiaTheme="majorEastAsia"/>
          <w:sz w:val="28"/>
        </w:rPr>
      </w:pPr>
      <w:r w:rsidRPr="00346562">
        <w:rPr>
          <w:rFonts w:eastAsiaTheme="majorEastAsia"/>
          <w:sz w:val="28"/>
        </w:rPr>
        <w:t>1.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Изучить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принципы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обмена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информацией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по интерфейсу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 xml:space="preserve">I2C; </w:t>
      </w:r>
    </w:p>
    <w:p w:rsidR="004369E2" w:rsidRPr="00346562" w:rsidRDefault="00346562" w:rsidP="00A01D58">
      <w:pPr>
        <w:spacing w:line="276" w:lineRule="auto"/>
        <w:rPr>
          <w:sz w:val="28"/>
        </w:rPr>
      </w:pPr>
      <w:r w:rsidRPr="00346562">
        <w:rPr>
          <w:rFonts w:eastAsiaTheme="majorEastAsia"/>
          <w:sz w:val="28"/>
        </w:rPr>
        <w:t>2. Получить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навыки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использования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интерфейса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I2C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для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получения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информации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от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датчиков.</w:t>
      </w:r>
    </w:p>
    <w:p w:rsidR="00912F0C" w:rsidRPr="00346562" w:rsidRDefault="00346562" w:rsidP="00A01D58">
      <w:pPr>
        <w:spacing w:line="276" w:lineRule="auto"/>
        <w:rPr>
          <w:b/>
          <w:sz w:val="28"/>
        </w:rPr>
      </w:pPr>
      <w:r w:rsidRPr="00346562">
        <w:rPr>
          <w:b/>
          <w:sz w:val="28"/>
        </w:rPr>
        <w:t>Задание:</w:t>
      </w:r>
    </w:p>
    <w:p w:rsidR="00346562" w:rsidRDefault="00346562" w:rsidP="00346562">
      <w:pPr>
        <w:rPr>
          <w:rFonts w:eastAsiaTheme="majorEastAsia"/>
          <w:sz w:val="28"/>
        </w:rPr>
      </w:pPr>
      <w:r w:rsidRPr="00346562">
        <w:rPr>
          <w:rFonts w:eastAsiaTheme="majorEastAsia"/>
          <w:sz w:val="28"/>
        </w:rPr>
        <w:t>1.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Реализовать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ведущее устройство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с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интерфейсом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I2C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со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скоростью, не превышающей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100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кбит / с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при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тактовой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частоте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МК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 xml:space="preserve">8 МГц; </w:t>
      </w:r>
    </w:p>
    <w:p w:rsidR="00912F0C" w:rsidRPr="00346562" w:rsidRDefault="00346562" w:rsidP="00346562">
      <w:pPr>
        <w:rPr>
          <w:sz w:val="28"/>
        </w:rPr>
      </w:pPr>
      <w:r w:rsidRPr="00346562">
        <w:rPr>
          <w:rFonts w:eastAsiaTheme="majorEastAsia"/>
          <w:sz w:val="28"/>
        </w:rPr>
        <w:t>2.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Реализовать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запись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чтение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информации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от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датчика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с адресом</w:t>
      </w:r>
      <w:r w:rsidRPr="00346562">
        <w:rPr>
          <w:sz w:val="28"/>
        </w:rPr>
        <w:t xml:space="preserve"> </w:t>
      </w:r>
      <w:r w:rsidRPr="00346562">
        <w:rPr>
          <w:rFonts w:eastAsiaTheme="majorEastAsia"/>
          <w:sz w:val="28"/>
        </w:rPr>
        <w:t>1010000.</w:t>
      </w:r>
    </w:p>
    <w:p w:rsidR="00912F0C" w:rsidRDefault="00912F0C" w:rsidP="00912F0C">
      <w:pPr>
        <w:spacing w:line="276" w:lineRule="auto"/>
        <w:jc w:val="center"/>
        <w:rPr>
          <w:b/>
          <w:sz w:val="28"/>
        </w:rPr>
      </w:pPr>
      <w:r w:rsidRPr="00912F0C">
        <w:rPr>
          <w:b/>
          <w:sz w:val="28"/>
        </w:rPr>
        <w:t>Теория</w:t>
      </w:r>
    </w:p>
    <w:p w:rsidR="00912F0C" w:rsidRPr="00272110" w:rsidRDefault="00912F0C" w:rsidP="00214A61">
      <w:pPr>
        <w:ind w:firstLine="0"/>
        <w:rPr>
          <w:sz w:val="28"/>
        </w:rPr>
      </w:pPr>
      <w:r w:rsidRPr="00272110">
        <w:rPr>
          <w:sz w:val="28"/>
        </w:rPr>
        <w:t>Шина I2C поддерживает любую технологию изготовления микросхем (НМОП, КМОП,</w:t>
      </w:r>
      <w:r w:rsidR="00214A61" w:rsidRPr="00272110">
        <w:rPr>
          <w:sz w:val="28"/>
        </w:rPr>
        <w:t xml:space="preserve"> </w:t>
      </w:r>
      <w:r w:rsidRPr="00272110">
        <w:rPr>
          <w:sz w:val="28"/>
        </w:rPr>
        <w:t>биполярную). Две линии, данных (SDA) и синхронизации (SCL), служат для переноса</w:t>
      </w:r>
      <w:r w:rsidR="00214A61" w:rsidRPr="00272110">
        <w:rPr>
          <w:sz w:val="28"/>
        </w:rPr>
        <w:t xml:space="preserve"> </w:t>
      </w:r>
      <w:r w:rsidRPr="00272110">
        <w:rPr>
          <w:sz w:val="28"/>
        </w:rPr>
        <w:t>информации. Каждое устройство распознается по уникальному адресу и может работать</w:t>
      </w:r>
      <w:r w:rsidR="00214A61" w:rsidRPr="00272110">
        <w:rPr>
          <w:sz w:val="28"/>
        </w:rPr>
        <w:t xml:space="preserve"> </w:t>
      </w:r>
      <w:r w:rsidRPr="00272110">
        <w:rPr>
          <w:sz w:val="28"/>
        </w:rPr>
        <w:t>как передатчик или приёмник, в зависимости от назначения устройства. Кроме того,</w:t>
      </w:r>
      <w:r w:rsidR="00214A61" w:rsidRPr="00272110">
        <w:rPr>
          <w:sz w:val="28"/>
        </w:rPr>
        <w:t xml:space="preserve"> </w:t>
      </w:r>
      <w:r w:rsidRPr="00272110">
        <w:rPr>
          <w:sz w:val="28"/>
        </w:rPr>
        <w:t>устройства могут быть классифицированы как ведущие и ведомые при передаче данных. Ведущий - это устройство, которое инициирует передачу данных и</w:t>
      </w:r>
      <w:r w:rsidR="00214A61" w:rsidRPr="00272110">
        <w:rPr>
          <w:sz w:val="28"/>
        </w:rPr>
        <w:t xml:space="preserve"> </w:t>
      </w:r>
      <w:r w:rsidRPr="00272110">
        <w:rPr>
          <w:sz w:val="28"/>
        </w:rPr>
        <w:t>вырабатывает сигналы синхронизации. При этом любое адресуемое устройство считается</w:t>
      </w:r>
      <w:r w:rsidR="00214A61" w:rsidRPr="00272110">
        <w:rPr>
          <w:sz w:val="28"/>
        </w:rPr>
        <w:t xml:space="preserve"> </w:t>
      </w:r>
      <w:r w:rsidRPr="00272110">
        <w:rPr>
          <w:sz w:val="28"/>
        </w:rPr>
        <w:t>ведомым по отношению к ведущему.</w:t>
      </w:r>
    </w:p>
    <w:p w:rsidR="00272110" w:rsidRDefault="00272110" w:rsidP="00272110">
      <w:pPr>
        <w:ind w:firstLine="0"/>
        <w:rPr>
          <w:sz w:val="28"/>
        </w:rPr>
      </w:pPr>
      <w:r w:rsidRPr="00272110">
        <w:rPr>
          <w:sz w:val="28"/>
        </w:rPr>
        <w:t>Шина I2C допускает несколько ведущих. Это означает, что более чем одно устройство, способное управлять шиной, может быть подключено к ней. Поскольку в качестве ведущих обычно выступают микроконтроллеры, давайте рассмотрим пример пересылки данных между двумя микроконтроллерами, подключенными к шине. Пример покажет взаимоотношения передатчик-приемник и ведущий-ведомый, существующие в шине I2C. Необходимо заметить, что эти отношения не постоянны, а зависят только от направления пересылки данных в данный момент времени.</w:t>
      </w:r>
    </w:p>
    <w:p w:rsidR="00346562" w:rsidRDefault="00346562" w:rsidP="00272110">
      <w:pPr>
        <w:ind w:firstLine="0"/>
        <w:rPr>
          <w:sz w:val="28"/>
        </w:rPr>
      </w:pPr>
    </w:p>
    <w:p w:rsidR="00346562" w:rsidRDefault="00346562" w:rsidP="00272110">
      <w:pPr>
        <w:ind w:firstLine="0"/>
        <w:rPr>
          <w:sz w:val="28"/>
        </w:rPr>
      </w:pPr>
    </w:p>
    <w:p w:rsidR="00346562" w:rsidRDefault="00346562" w:rsidP="00272110">
      <w:pPr>
        <w:ind w:firstLine="0"/>
        <w:rPr>
          <w:sz w:val="28"/>
        </w:rPr>
      </w:pPr>
    </w:p>
    <w:p w:rsidR="00346562" w:rsidRPr="00272110" w:rsidRDefault="00346562" w:rsidP="00272110">
      <w:pPr>
        <w:ind w:firstLine="0"/>
        <w:rPr>
          <w:sz w:val="28"/>
        </w:rPr>
      </w:pPr>
    </w:p>
    <w:p w:rsidR="00912F0C" w:rsidRPr="00E978B9" w:rsidRDefault="00272110" w:rsidP="00912F0C">
      <w:pPr>
        <w:spacing w:line="276" w:lineRule="auto"/>
        <w:jc w:val="center"/>
        <w:rPr>
          <w:b/>
          <w:sz w:val="28"/>
          <w:lang w:val="en-US"/>
        </w:rPr>
      </w:pPr>
      <w:r w:rsidRPr="00272110">
        <w:rPr>
          <w:b/>
          <w:sz w:val="28"/>
        </w:rPr>
        <w:lastRenderedPageBreak/>
        <w:t>Код</w:t>
      </w:r>
      <w:r w:rsidR="00346562" w:rsidRPr="00E978B9">
        <w:rPr>
          <w:b/>
          <w:sz w:val="28"/>
          <w:lang w:val="en-US"/>
        </w:rPr>
        <w:t xml:space="preserve"> </w:t>
      </w:r>
      <w:r w:rsidR="00346562">
        <w:rPr>
          <w:b/>
          <w:sz w:val="28"/>
        </w:rPr>
        <w:t>программы</w:t>
      </w:r>
      <w:r w:rsidRPr="00E978B9">
        <w:rPr>
          <w:b/>
          <w:sz w:val="28"/>
          <w:lang w:val="en-US"/>
        </w:rPr>
        <w:t>:</w:t>
      </w:r>
    </w:p>
    <w:p w:rsidR="00272110" w:rsidRPr="00E978B9" w:rsidRDefault="00272110" w:rsidP="00912F0C">
      <w:pPr>
        <w:spacing w:line="276" w:lineRule="auto"/>
        <w:jc w:val="center"/>
        <w:rPr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Includes 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.include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"m16def.inc"</w:t>
      </w:r>
      <w:r w:rsidRPr="00E978B9">
        <w:rPr>
          <w:rFonts w:ascii="Courier New" w:hAnsi="Courier New" w:cs="Courier New"/>
          <w:sz w:val="28"/>
          <w:lang w:val="en-US"/>
        </w:rPr>
        <w:tab/>
        <w:t>;mega16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change if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an other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device is used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>*** Global I2C Constants 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;for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any port and 2 pins in that port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DDRI2C</w:t>
      </w:r>
      <w:r w:rsidRPr="00E978B9">
        <w:rPr>
          <w:rFonts w:ascii="Courier New" w:hAnsi="Courier New" w:cs="Courier New"/>
          <w:sz w:val="28"/>
          <w:lang w:val="en-US"/>
        </w:rPr>
        <w:tab/>
        <w:t>= DDRD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I2C Port number ; direction register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PORTI2C = PORTD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PORTI2C output data port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 xml:space="preserve">PINI2C  = PIND 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input data port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SCLP</w:t>
      </w:r>
      <w:r w:rsidRPr="00E978B9">
        <w:rPr>
          <w:rFonts w:ascii="Courier New" w:hAnsi="Courier New" w:cs="Courier New"/>
          <w:sz w:val="28"/>
          <w:lang w:val="en-US"/>
        </w:rPr>
        <w:tab/>
        <w:t>= 1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SCL Pin number 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SDAP</w:t>
      </w:r>
      <w:r w:rsidRPr="00E978B9">
        <w:rPr>
          <w:rFonts w:ascii="Courier New" w:hAnsi="Courier New" w:cs="Courier New"/>
          <w:sz w:val="28"/>
          <w:lang w:val="en-US"/>
        </w:rPr>
        <w:tab/>
        <w:t>= 0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SDA Pin number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b_dir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= 0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transfer direction bit position in i2cadr (don`t change,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standart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i2c)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i2crd</w:t>
      </w:r>
      <w:r w:rsidRPr="00E978B9">
        <w:rPr>
          <w:rFonts w:ascii="Courier New" w:hAnsi="Courier New" w:cs="Courier New"/>
          <w:sz w:val="28"/>
          <w:lang w:val="en-US"/>
        </w:rPr>
        <w:tab/>
        <w:t>= 1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direction bit value for read mode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equ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i2cwr</w:t>
      </w:r>
      <w:r w:rsidRPr="00E978B9">
        <w:rPr>
          <w:rFonts w:ascii="Courier New" w:hAnsi="Courier New" w:cs="Courier New"/>
          <w:sz w:val="28"/>
          <w:lang w:val="en-US"/>
        </w:rPr>
        <w:tab/>
        <w:t>= 0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direction bit value for write mode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>*** Global Register Variables 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def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i2cdelay= r16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Delay loop variable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def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i2cdata</w:t>
      </w:r>
      <w:r w:rsidRPr="00E978B9">
        <w:rPr>
          <w:rFonts w:ascii="Courier New" w:hAnsi="Courier New" w:cs="Courier New"/>
          <w:sz w:val="28"/>
          <w:lang w:val="en-US"/>
        </w:rPr>
        <w:tab/>
        <w:t>= r17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I2C data transfer register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def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i2cadr</w:t>
      </w:r>
      <w:r w:rsidRPr="00E978B9">
        <w:rPr>
          <w:rFonts w:ascii="Courier New" w:hAnsi="Courier New" w:cs="Courier New"/>
          <w:sz w:val="28"/>
          <w:lang w:val="en-US"/>
        </w:rPr>
        <w:tab/>
        <w:t>= r18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I2C address and direction register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def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i2cstat</w:t>
      </w:r>
      <w:r w:rsidRPr="00E978B9">
        <w:rPr>
          <w:rFonts w:ascii="Courier New" w:hAnsi="Courier New" w:cs="Courier New"/>
          <w:sz w:val="28"/>
          <w:lang w:val="en-US"/>
        </w:rPr>
        <w:tab/>
        <w:t>= r19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I2C bus status register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>*** Interrupt Vectors 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rjmp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RESET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Reset handle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 no interrupts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ab/>
        <w:t xml:space="preserve">(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rjmp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EXT_INT0 )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( IRQ0 handle 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ab/>
        <w:t xml:space="preserve">(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rjmp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TIM0_OVF )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( Timer 0 overflow handle 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ab/>
        <w:t xml:space="preserve">(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rjmp</w:t>
      </w:r>
      <w:proofErr w:type="spellEnd"/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ANA_COMP )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( Analog comparator handle 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i2c_qp_delay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hp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- half i2c clock period delay (normal: 5.0us / fast: 1.3us)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qp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- quarter i2c clock period delay (normal: 2.5us / fast: 0.6us)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SEE DOCUMENTATION !!! for MHz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no parameters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none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 xml:space="preserve">; For what MHz = = = = 8 MHz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 N=1+((n-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1)*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>3+1*2)+4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{n=i2cdelay passages, N=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tacts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>}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 N=4+3*n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 n=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12  N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=40  {40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tacts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= 5 us with 8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Mhz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>}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i2c_hp_delay: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ldi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i2cdelay,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12 ;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ldi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1 tact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i2c_hp_delay_loop: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dec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cdelay ;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dec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1 tact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brne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i2c_hp_delay_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loop ;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brne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1/2 tact/s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ab/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ret ;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ret 4 tact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i2c_qp_delay: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ldi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i2cdelay,6</w:t>
      </w:r>
      <w:r w:rsidRPr="00E978B9">
        <w:rPr>
          <w:rFonts w:ascii="Courier New" w:hAnsi="Courier New" w:cs="Courier New"/>
          <w:sz w:val="28"/>
          <w:lang w:val="en-US"/>
        </w:rPr>
        <w:tab/>
        <w:t>; half of half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i2c_qp_delay_loop: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dec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brne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i2c_qp_delay_loop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ret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i2c_rep_start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Assert repeated start condition and sends slave address.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i2cadr - Contains the slave address and transfer direction.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Carry flag - Cleared if a slave responds to the address.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NOTE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 xml:space="preserve">IMPORTANT! : This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funtion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must be directly followed by i2c_start.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i2c_rep_start: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sbi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DDRI2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C,SCLP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SCL low, SCL = 0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cbi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DDRI2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C,SDAP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SDA ~ SDA = Z-state (but with pull-up resistor =&gt; 1)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rcall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cbi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DDRI2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C,SCLP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SCL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rcall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i2c_qp_delay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quarter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i2c_start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Generates start condition and sends slave address.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 xml:space="preserve">i2cadr - Contains the slave address and transfer direction. (7 bit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adress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, 1 bit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dir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>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>Carry flag - Cleared if a slave responds to the address.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 xml:space="preserve"> NOTE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E978B9">
        <w:rPr>
          <w:rFonts w:ascii="Courier New" w:hAnsi="Courier New" w:cs="Courier New"/>
          <w:sz w:val="28"/>
          <w:lang w:val="en-US"/>
        </w:rPr>
        <w:t>;*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  <w:t xml:space="preserve">IMPORTANT! : This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funtion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must be directly followed by i2c_write.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i2c_start: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mov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cdata,i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>2cadr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copy address to </w:t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transmitt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 xml:space="preserve"> register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sbi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DDRI2</w:t>
      </w:r>
      <w:proofErr w:type="gramStart"/>
      <w:r w:rsidRPr="00E978B9">
        <w:rPr>
          <w:rFonts w:ascii="Courier New" w:hAnsi="Courier New" w:cs="Courier New"/>
          <w:sz w:val="28"/>
          <w:lang w:val="en-US"/>
        </w:rPr>
        <w:t>C,SDAP</w:t>
      </w:r>
      <w:proofErr w:type="gramEnd"/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SDA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proofErr w:type="spellStart"/>
      <w:r w:rsidRPr="00E978B9">
        <w:rPr>
          <w:rFonts w:ascii="Courier New" w:hAnsi="Courier New" w:cs="Courier New"/>
          <w:sz w:val="28"/>
          <w:lang w:val="en-US"/>
        </w:rPr>
        <w:t>rcall</w:t>
      </w:r>
      <w:proofErr w:type="spellEnd"/>
      <w:r w:rsidRPr="00E978B9">
        <w:rPr>
          <w:rFonts w:ascii="Courier New" w:hAnsi="Courier New" w:cs="Courier New"/>
          <w:sz w:val="28"/>
          <w:lang w:val="en-US"/>
        </w:rPr>
        <w:tab/>
        <w:t>i2c_qp_delay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quarter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;start state accomplished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i2c_write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Writes data (one byte) to the I2C bus. Also used for sending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the address.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i2cdata - Contains data to be transmitted.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Carry flag - Set if the slave respond transfer.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NOTE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IMPORTANT! : This funtion must be directly followed by i2c_get_ack.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i2c_write: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sec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set carry flag, set 1 for understand data transfer boundary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rol</w:t>
      </w:r>
      <w:r w:rsidRPr="00E978B9">
        <w:rPr>
          <w:rFonts w:ascii="Courier New" w:hAnsi="Courier New" w:cs="Courier New"/>
          <w:sz w:val="28"/>
          <w:lang w:val="en-US"/>
        </w:rPr>
        <w:tab/>
        <w:t>i2cdata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shift in carry and out bit one ;must set 1 for transfer all zeros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i2c_write_first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i2c_write_bit: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lsl</w:t>
      </w:r>
      <w:r w:rsidRPr="00E978B9">
        <w:rPr>
          <w:rFonts w:ascii="Courier New" w:hAnsi="Courier New" w:cs="Courier New"/>
          <w:sz w:val="28"/>
          <w:lang w:val="en-US"/>
        </w:rPr>
        <w:tab/>
        <w:t>i2cdata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if transmit register empty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i2c_write_first: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breq</w:t>
      </w:r>
      <w:r w:rsidRPr="00E978B9">
        <w:rPr>
          <w:rFonts w:ascii="Courier New" w:hAnsi="Courier New" w:cs="Courier New"/>
          <w:sz w:val="28"/>
          <w:lang w:val="en-US"/>
        </w:rPr>
        <w:tab/>
        <w:t>i2c_get_ack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goto get acknowledge  (if transmit register empty)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SCL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 data on SDA line can be changed at this moment (while SCL = 0)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brcc</w:t>
      </w:r>
      <w:r w:rsidRPr="00E978B9">
        <w:rPr>
          <w:rFonts w:ascii="Courier New" w:hAnsi="Courier New" w:cs="Courier New"/>
          <w:sz w:val="28"/>
          <w:lang w:val="en-US"/>
        </w:rPr>
        <w:tab/>
        <w:t>i2c_write_low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if bit high ; forking for writing different data value (0 or 1)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nop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(equalize number of cycles)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release SDA ; if not write_low then set SDA = 1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i2c_write_high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i2c_write_low: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else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force SDA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i2c_write_high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(equalize number of cycles)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i2c_write_high: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SCL ; in that moment data would be readed from SDA line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i2c_write_bit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i2c_get_ack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Get slave acknowledge response.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(used only by i2c_write in this version)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Carry flag - Cleared if a slave responds to a request.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i2c_get_ack: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SCL low ; 1 on base (open transistor) = 0 - output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release SDA ; 0 on base = 1 by pull-up resistors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;reciever get control on SDA and SCL lines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SCL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i2c_get_ack_wait: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sbis</w:t>
      </w:r>
      <w:r w:rsidRPr="00E978B9">
        <w:rPr>
          <w:rFonts w:ascii="Courier New" w:hAnsi="Courier New" w:cs="Courier New"/>
          <w:sz w:val="28"/>
          <w:lang w:val="en-US"/>
        </w:rPr>
        <w:tab/>
        <w:t>PINI2C,SCLP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wait SCL high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;(In case wait states are inserted) ; wait loop for SCL get value 1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i2c_get_ack_wait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clc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clear carry flag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sbic</w:t>
      </w:r>
      <w:r w:rsidRPr="00E978B9">
        <w:rPr>
          <w:rFonts w:ascii="Courier New" w:hAnsi="Courier New" w:cs="Courier New"/>
          <w:sz w:val="28"/>
          <w:lang w:val="en-US"/>
        </w:rPr>
        <w:tab/>
        <w:t>PINI2C,SDAP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if SDA is high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sec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if SDA 1 = set carry flag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 check acknowledge bit value oon SDA line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 carry flag = SDA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ret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i2c_do_transfer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Executes a transfer on bus. This is only a combination of i2c_read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and i2c_write for convenience.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i2cadr - Must have the same direction as when i2c_start was called.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see i2c_read and i2c_write for more information.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(depends on type of transfer, read or write)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NOTE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IMPORTANT! : This funtion must be directly followed by i2c_read.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;data transfer in both directions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i2c_do_transfer: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sbrs</w:t>
      </w:r>
      <w:r w:rsidRPr="00E978B9">
        <w:rPr>
          <w:rFonts w:ascii="Courier New" w:hAnsi="Courier New" w:cs="Courier New"/>
          <w:sz w:val="28"/>
          <w:lang w:val="en-US"/>
        </w:rPr>
        <w:tab/>
        <w:t>i2cadr,b_dir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if direction 0 = goto write, if direction 1 = goto read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i2c_write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goto write data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 xml:space="preserve">;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i2c_read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Reads data (one byte) from the I2C bus.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Carry flag - </w:t>
      </w:r>
      <w:r w:rsidRPr="00E978B9">
        <w:rPr>
          <w:rFonts w:ascii="Courier New" w:hAnsi="Courier New" w:cs="Courier New"/>
          <w:sz w:val="28"/>
          <w:lang w:val="en-US"/>
        </w:rPr>
        <w:tab/>
        <w:t>If set no acknowledge is given to the slave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indicating last read operation before a STOP.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If cleared acknowledge is given to the slave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indicating more data.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i2cdata - Contains received data.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NOTE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IMPORTANT! : This funtion must be directly followed by i2c_put_ack.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i2c_read: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rol</w:t>
      </w:r>
      <w:r w:rsidRPr="00E978B9">
        <w:rPr>
          <w:rFonts w:ascii="Courier New" w:hAnsi="Courier New" w:cs="Courier New"/>
          <w:sz w:val="28"/>
          <w:lang w:val="en-US"/>
        </w:rPr>
        <w:tab/>
        <w:t>i2cstat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store acknowledge bit in i2cstat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(used by i2c_put_ack)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ldi</w:t>
      </w:r>
      <w:r w:rsidRPr="00E978B9">
        <w:rPr>
          <w:rFonts w:ascii="Courier New" w:hAnsi="Courier New" w:cs="Courier New"/>
          <w:sz w:val="28"/>
          <w:lang w:val="en-US"/>
        </w:rPr>
        <w:tab/>
        <w:t>i2cdata,0x01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data = 0x01 as a data boundary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i2c_read_bit: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do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</w:t>
      </w:r>
      <w:r w:rsidRPr="00E978B9">
        <w:rPr>
          <w:rFonts w:ascii="Courier New" w:hAnsi="Courier New" w:cs="Courier New"/>
          <w:sz w:val="28"/>
          <w:lang w:val="en-US"/>
        </w:rPr>
        <w:tab/>
        <w:t>force SCL low ; slave can put data on SDA line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release SCL ; data is ready for read (current bit)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clc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clear carry flag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sbic</w:t>
      </w:r>
      <w:r w:rsidRPr="00E978B9">
        <w:rPr>
          <w:rFonts w:ascii="Courier New" w:hAnsi="Courier New" w:cs="Courier New"/>
          <w:sz w:val="28"/>
          <w:lang w:val="en-US"/>
        </w:rPr>
        <w:tab/>
        <w:t>PINI2C,SDAP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if SDA is high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sec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set carry flag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 carry = SDA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rol</w:t>
      </w:r>
      <w:r w:rsidRPr="00E978B9">
        <w:rPr>
          <w:rFonts w:ascii="Courier New" w:hAnsi="Courier New" w:cs="Courier New"/>
          <w:sz w:val="28"/>
          <w:lang w:val="en-US"/>
        </w:rPr>
        <w:tab/>
        <w:t>i2cdata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</w:t>
      </w:r>
      <w:r w:rsidRPr="00E978B9">
        <w:rPr>
          <w:rFonts w:ascii="Courier New" w:hAnsi="Courier New" w:cs="Courier New"/>
          <w:sz w:val="28"/>
          <w:lang w:val="en-US"/>
        </w:rPr>
        <w:tab/>
        <w:t>store data bit ; store carry flag in data register (bit by bit)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brcc</w:t>
      </w:r>
      <w:r w:rsidRPr="00E978B9">
        <w:rPr>
          <w:rFonts w:ascii="Courier New" w:hAnsi="Courier New" w:cs="Courier New"/>
          <w:sz w:val="28"/>
          <w:lang w:val="en-US"/>
        </w:rPr>
        <w:tab/>
        <w:t>i2c_read_bit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while receive register not full ; check 1 (boundary) from first loading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i2c_put_ack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Put acknowledge.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(used only by i2c_read in this version)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none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i2c_put_ack: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SCL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 SDA can be changed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ror</w:t>
      </w:r>
      <w:r w:rsidRPr="00E978B9">
        <w:rPr>
          <w:rFonts w:ascii="Courier New" w:hAnsi="Courier New" w:cs="Courier New"/>
          <w:sz w:val="28"/>
          <w:lang w:val="en-US"/>
        </w:rPr>
        <w:tab/>
        <w:t>i2cstat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get status bit (ack bit also)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brcc</w:t>
      </w:r>
      <w:r w:rsidRPr="00E978B9">
        <w:rPr>
          <w:rFonts w:ascii="Courier New" w:hAnsi="Courier New" w:cs="Courier New"/>
          <w:sz w:val="28"/>
          <w:lang w:val="en-US"/>
        </w:rPr>
        <w:tab/>
        <w:t>i2c_put_ack_low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if ack bit low goto assert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if ack bit not low =&gt; release SDA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i2c_put_ack_high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i2c_put_ack_low: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else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</w:t>
      </w:r>
      <w:r w:rsidRPr="00E978B9">
        <w:rPr>
          <w:rFonts w:ascii="Courier New" w:hAnsi="Courier New" w:cs="Courier New"/>
          <w:sz w:val="28"/>
          <w:lang w:val="en-US"/>
        </w:rPr>
        <w:tab/>
        <w:t>if ack bit low =&gt; force SDA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i2c_put_ack_high: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SCL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 slave can read ack bit from SDA line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i2c_put_ack_wait: ; wait loop for SCL = 1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sbis</w:t>
      </w:r>
      <w:r w:rsidRPr="00E978B9">
        <w:rPr>
          <w:rFonts w:ascii="Courier New" w:hAnsi="Courier New" w:cs="Courier New"/>
          <w:sz w:val="28"/>
          <w:lang w:val="en-US"/>
        </w:rPr>
        <w:tab/>
        <w:t>PINI2C,SCLP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wait SCL high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rjmp</w:t>
      </w:r>
      <w:r w:rsidRPr="00E978B9">
        <w:rPr>
          <w:rFonts w:ascii="Courier New" w:hAnsi="Courier New" w:cs="Courier New"/>
          <w:sz w:val="28"/>
          <w:lang w:val="en-US"/>
        </w:rPr>
        <w:tab/>
        <w:t>i2c_put_ack_wait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ret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i2c_stop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Assert stop condition.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No parameters.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None.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i2c_stop: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SCL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sbi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force SDA low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DDRI2C,SCLP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SCL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i2c_qp_delay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quarter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cbi</w:t>
      </w:r>
      <w:r w:rsidRPr="00E978B9">
        <w:rPr>
          <w:rFonts w:ascii="Courier New" w:hAnsi="Courier New" w:cs="Courier New"/>
          <w:sz w:val="28"/>
          <w:lang w:val="en-US"/>
        </w:rPr>
        <w:tab/>
        <w:t>DDRI2C,SDAP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release SDA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i2c_hp_delay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half period delay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ret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FUNCTION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i2c_init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Initialization of the I2C bus interface.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USAGE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Call this function once to initialize the I2C bus. No parameters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are required.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RETURN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None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NOTE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PORTI2C and DDRI2C pins not used by the I2C bus interface will be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set to Hi-Z (!).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COMMENT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This function can be combined with other PORTI2C initializations.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i2c_init: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clr</w:t>
      </w:r>
      <w:r w:rsidRPr="00E978B9">
        <w:rPr>
          <w:rFonts w:ascii="Courier New" w:hAnsi="Courier New" w:cs="Courier New"/>
          <w:sz w:val="28"/>
          <w:lang w:val="en-US"/>
        </w:rPr>
        <w:tab/>
        <w:t>i2cstat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clear I2C status register (used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as a temporary register)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out</w:t>
      </w:r>
      <w:r w:rsidRPr="00E978B9">
        <w:rPr>
          <w:rFonts w:ascii="Courier New" w:hAnsi="Courier New" w:cs="Courier New"/>
          <w:sz w:val="28"/>
          <w:lang w:val="en-US"/>
        </w:rPr>
        <w:tab/>
        <w:t>PORTI2C,i2cstat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set I2C pins to open colector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out</w:t>
      </w:r>
      <w:r w:rsidRPr="00E978B9">
        <w:rPr>
          <w:rFonts w:ascii="Courier New" w:hAnsi="Courier New" w:cs="Courier New"/>
          <w:sz w:val="28"/>
          <w:lang w:val="en-US"/>
        </w:rPr>
        <w:tab/>
        <w:t>DDRI2C,i2cstat ; direction (0 - input, Z-state/ 1 - output, output with 0)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ret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PROGRAM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main - Test of I2C master implementation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 DESCRIPTION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  <w:r w:rsidRPr="00E978B9">
        <w:rPr>
          <w:rFonts w:ascii="Courier New" w:hAnsi="Courier New" w:cs="Courier New"/>
          <w:sz w:val="28"/>
          <w:lang w:val="en-US"/>
        </w:rPr>
        <w:tab/>
        <w:t>Initializes I2C interface and shows an example of using it.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;***************************************************************************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RESET: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>main:</w:t>
      </w: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i2c_init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initialize I2C interface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 Write data =&gt; Adr(00) = 0x55 ****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;ldi i2cadr,$50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;lsl i2cadr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;ori i2cadr,i2cwr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;435-437 ~ 439 line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;ldi</w:t>
      </w:r>
      <w:r w:rsidRPr="00E978B9">
        <w:rPr>
          <w:rFonts w:ascii="Courier New" w:hAnsi="Courier New" w:cs="Courier New"/>
          <w:sz w:val="28"/>
          <w:lang w:val="en-US"/>
        </w:rPr>
        <w:tab/>
        <w:t>i2cadr,$A0+i2cwr</w:t>
      </w:r>
      <w:r w:rsidRPr="00E978B9">
        <w:rPr>
          <w:rFonts w:ascii="Courier New" w:hAnsi="Courier New" w:cs="Courier New"/>
          <w:sz w:val="28"/>
          <w:lang w:val="en-US"/>
        </w:rPr>
        <w:tab/>
        <w:t>; Set device address and write ; $A0 - left-shifted address by 1 bit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;rcall</w:t>
      </w:r>
      <w:r w:rsidRPr="00E978B9">
        <w:rPr>
          <w:rFonts w:ascii="Courier New" w:hAnsi="Courier New" w:cs="Courier New"/>
          <w:sz w:val="28"/>
          <w:lang w:val="en-US"/>
        </w:rPr>
        <w:tab/>
        <w:t>i2c_start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Send start condition and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;10bit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ldi i2cadr,0b11110xx0+i2cwr ; XX - HIGH bits of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 i2c_start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ldi i2cdata,0bxxxxxxxx ; XXXXXXXX - LOW bits of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 i2c_do_transfer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 it is necessary to check the carry bit and if it is not 0, then there is no slave device with that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ldi</w:t>
      </w:r>
      <w:r w:rsidRPr="00E978B9">
        <w:rPr>
          <w:rFonts w:ascii="Courier New" w:hAnsi="Courier New" w:cs="Courier New"/>
          <w:sz w:val="28"/>
          <w:lang w:val="en-US"/>
        </w:rPr>
        <w:tab/>
        <w:t>i2cdata,$00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Write word address (0x00) ; send data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i2c_do_transfer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 xml:space="preserve">; Execute transfer 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ldi</w:t>
      </w:r>
      <w:r w:rsidRPr="00E978B9">
        <w:rPr>
          <w:rFonts w:ascii="Courier New" w:hAnsi="Courier New" w:cs="Courier New"/>
          <w:sz w:val="28"/>
          <w:lang w:val="en-US"/>
        </w:rPr>
        <w:tab/>
        <w:t>i2cdata,$55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Set write data to 01010101b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i2c_do_transfer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Execute transfer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rcall</w:t>
      </w:r>
      <w:r w:rsidRPr="00E978B9">
        <w:rPr>
          <w:rFonts w:ascii="Courier New" w:hAnsi="Courier New" w:cs="Courier New"/>
          <w:sz w:val="28"/>
          <w:lang w:val="en-US"/>
        </w:rPr>
        <w:tab/>
        <w:t>i2c_stop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Send stop condition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>;**** Read data =&gt; i2cdata = Adr(00) **** ; combined format (not only read)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;ldi</w:t>
      </w:r>
      <w:r w:rsidRPr="00E978B9">
        <w:rPr>
          <w:rFonts w:ascii="Courier New" w:hAnsi="Courier New" w:cs="Courier New"/>
          <w:sz w:val="28"/>
          <w:lang w:val="en-US"/>
        </w:rPr>
        <w:tab/>
        <w:t>i2cadr,$A0+i2cwr</w:t>
      </w:r>
      <w:r w:rsidRPr="00E978B9">
        <w:rPr>
          <w:rFonts w:ascii="Courier New" w:hAnsi="Courier New" w:cs="Courier New"/>
          <w:sz w:val="28"/>
          <w:lang w:val="en-US"/>
        </w:rPr>
        <w:tab/>
        <w:t>; Set device address and write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lastRenderedPageBreak/>
        <w:tab/>
        <w:t>;rcall</w:t>
      </w:r>
      <w:r w:rsidRPr="00E978B9">
        <w:rPr>
          <w:rFonts w:ascii="Courier New" w:hAnsi="Courier New" w:cs="Courier New"/>
          <w:sz w:val="28"/>
          <w:lang w:val="en-US"/>
        </w:rPr>
        <w:tab/>
        <w:t>i2c_start</w:t>
      </w:r>
      <w:r w:rsidRPr="00E978B9">
        <w:rPr>
          <w:rFonts w:ascii="Courier New" w:hAnsi="Courier New" w:cs="Courier New"/>
          <w:sz w:val="28"/>
          <w:lang w:val="en-US"/>
        </w:rPr>
        <w:tab/>
      </w:r>
      <w:r w:rsidRPr="00E978B9">
        <w:rPr>
          <w:rFonts w:ascii="Courier New" w:hAnsi="Courier New" w:cs="Courier New"/>
          <w:sz w:val="28"/>
          <w:lang w:val="en-US"/>
        </w:rPr>
        <w:tab/>
        <w:t>; Send start condition and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;10bit address</w:t>
      </w:r>
    </w:p>
    <w:p w:rsidR="00272110" w:rsidRPr="00E978B9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  <w:t>ldi i2cadr,0b11110xx0+i2cwr ; XX - HIGH bits of address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E978B9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>rcall i2c_start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ldi i2cdata,0bxxxxxxxx ; XXXXXXXX - LOW bits of address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rcall i2c_do_transfer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ldi</w:t>
      </w:r>
      <w:r w:rsidRPr="00F73F96">
        <w:rPr>
          <w:rFonts w:ascii="Courier New" w:hAnsi="Courier New" w:cs="Courier New"/>
          <w:sz w:val="28"/>
          <w:lang w:val="en-US"/>
        </w:rPr>
        <w:tab/>
        <w:t>i2cdata,$00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Write word address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rcall</w:t>
      </w:r>
      <w:r w:rsidRPr="00F73F96">
        <w:rPr>
          <w:rFonts w:ascii="Courier New" w:hAnsi="Courier New" w:cs="Courier New"/>
          <w:sz w:val="28"/>
          <w:lang w:val="en-US"/>
        </w:rPr>
        <w:tab/>
        <w:t>i2c_do_transfer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Execute transfer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;ldi</w:t>
      </w:r>
      <w:r w:rsidRPr="00F73F96">
        <w:rPr>
          <w:rFonts w:ascii="Courier New" w:hAnsi="Courier New" w:cs="Courier New"/>
          <w:sz w:val="28"/>
          <w:lang w:val="en-US"/>
        </w:rPr>
        <w:tab/>
        <w:t>i2cadr,$A0+i2crd</w:t>
      </w:r>
      <w:r w:rsidRPr="00F73F96">
        <w:rPr>
          <w:rFonts w:ascii="Courier New" w:hAnsi="Courier New" w:cs="Courier New"/>
          <w:sz w:val="28"/>
          <w:lang w:val="en-US"/>
        </w:rPr>
        <w:tab/>
        <w:t>; Set device address and read ; not interrupt transfer, but change direction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;rcall</w:t>
      </w:r>
      <w:r w:rsidRPr="00F73F96">
        <w:rPr>
          <w:rFonts w:ascii="Courier New" w:hAnsi="Courier New" w:cs="Courier New"/>
          <w:sz w:val="28"/>
          <w:lang w:val="en-US"/>
        </w:rPr>
        <w:tab/>
        <w:t>i2c_rep_start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Send repeated start condition and address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;10bit address ; change direction and dont send full address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ldi i2cadr,0b11110xx0+i2crd ; XX - HIGH bits of address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rcall i2c_rep_start</w:t>
      </w:r>
      <w:r w:rsidRPr="00F73F96">
        <w:rPr>
          <w:rFonts w:ascii="Courier New" w:hAnsi="Courier New" w:cs="Courier New"/>
          <w:sz w:val="28"/>
          <w:lang w:val="en-US"/>
        </w:rPr>
        <w:tab/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sec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Set no acknowledge (if read is followed by a stop condition)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rcall</w:t>
      </w:r>
      <w:r w:rsidRPr="00F73F96">
        <w:rPr>
          <w:rFonts w:ascii="Courier New" w:hAnsi="Courier New" w:cs="Courier New"/>
          <w:sz w:val="28"/>
          <w:lang w:val="en-US"/>
        </w:rPr>
        <w:tab/>
        <w:t>i2c_do_transfer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Execute transfer (read)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rcall</w:t>
      </w:r>
      <w:r w:rsidRPr="00F73F96">
        <w:rPr>
          <w:rFonts w:ascii="Courier New" w:hAnsi="Courier New" w:cs="Courier New"/>
          <w:sz w:val="28"/>
          <w:lang w:val="en-US"/>
        </w:rPr>
        <w:tab/>
        <w:t>i2c_stop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Send stop condition - releases bus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tab/>
        <w:t>rjmp</w:t>
      </w:r>
      <w:r w:rsidRPr="00F73F96">
        <w:rPr>
          <w:rFonts w:ascii="Courier New" w:hAnsi="Courier New" w:cs="Courier New"/>
          <w:sz w:val="28"/>
          <w:lang w:val="en-US"/>
        </w:rPr>
        <w:tab/>
        <w:t>main</w:t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</w:r>
      <w:r w:rsidRPr="00F73F96">
        <w:rPr>
          <w:rFonts w:ascii="Courier New" w:hAnsi="Courier New" w:cs="Courier New"/>
          <w:sz w:val="28"/>
          <w:lang w:val="en-US"/>
        </w:rPr>
        <w:tab/>
        <w:t>; Loop forewer</w:t>
      </w: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272110" w:rsidRPr="00F73F96" w:rsidRDefault="00272110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F73F96">
        <w:rPr>
          <w:rFonts w:ascii="Courier New" w:hAnsi="Courier New" w:cs="Courier New"/>
          <w:sz w:val="28"/>
          <w:lang w:val="en-US"/>
        </w:rPr>
        <w:lastRenderedPageBreak/>
        <w:t>;**** End of File ****</w:t>
      </w:r>
    </w:p>
    <w:p w:rsidR="00346562" w:rsidRPr="00F73F96" w:rsidRDefault="00346562" w:rsidP="00272110">
      <w:pPr>
        <w:spacing w:line="276" w:lineRule="auto"/>
        <w:rPr>
          <w:rFonts w:ascii="Courier New" w:hAnsi="Courier New" w:cs="Courier New"/>
          <w:sz w:val="28"/>
          <w:lang w:val="en-US"/>
        </w:rPr>
      </w:pPr>
    </w:p>
    <w:p w:rsidR="00346562" w:rsidRPr="001D6ABF" w:rsidRDefault="00346562" w:rsidP="00272110">
      <w:pPr>
        <w:spacing w:line="276" w:lineRule="auto"/>
        <w:rPr>
          <w:sz w:val="28"/>
        </w:rPr>
      </w:pPr>
      <w:r w:rsidRPr="00346562">
        <w:rPr>
          <w:b/>
          <w:sz w:val="28"/>
        </w:rPr>
        <w:t>Вывод.</w:t>
      </w:r>
      <w:r>
        <w:rPr>
          <w:b/>
          <w:sz w:val="28"/>
        </w:rPr>
        <w:t xml:space="preserve"> </w:t>
      </w:r>
      <w:r w:rsidR="001D6ABF">
        <w:rPr>
          <w:rFonts w:eastAsiaTheme="majorEastAsia"/>
          <w:sz w:val="28"/>
        </w:rPr>
        <w:t>В</w:t>
      </w:r>
      <w:r w:rsidR="001D6ABF" w:rsidRPr="001D6ABF">
        <w:rPr>
          <w:rFonts w:eastAsiaTheme="majorEastAsia"/>
          <w:sz w:val="28"/>
        </w:rPr>
        <w:t xml:space="preserve"> результате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выполнения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лабораторной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работы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было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усвоено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принципы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обмена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информацией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по интерфейсу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I2C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и получены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навыки</w:t>
      </w:r>
      <w:r w:rsidR="001D6ABF" w:rsidRPr="001D6ABF">
        <w:rPr>
          <w:sz w:val="28"/>
        </w:rPr>
        <w:t xml:space="preserve"> </w:t>
      </w:r>
      <w:r w:rsidR="001D6ABF">
        <w:rPr>
          <w:rFonts w:eastAsiaTheme="majorEastAsia"/>
          <w:sz w:val="28"/>
        </w:rPr>
        <w:t>использова</w:t>
      </w:r>
      <w:r w:rsidR="001D6ABF" w:rsidRPr="001D6ABF">
        <w:rPr>
          <w:rFonts w:eastAsiaTheme="majorEastAsia"/>
          <w:sz w:val="28"/>
        </w:rPr>
        <w:t>ния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интерфейса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I2C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для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получения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информации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от</w:t>
      </w:r>
      <w:r w:rsidR="001D6ABF" w:rsidRPr="001D6ABF">
        <w:rPr>
          <w:sz w:val="28"/>
        </w:rPr>
        <w:t xml:space="preserve"> </w:t>
      </w:r>
      <w:r w:rsidR="001D6ABF" w:rsidRPr="001D6ABF">
        <w:rPr>
          <w:rFonts w:eastAsiaTheme="majorEastAsia"/>
          <w:sz w:val="28"/>
        </w:rPr>
        <w:t>датчиков.</w:t>
      </w:r>
    </w:p>
    <w:sectPr w:rsidR="00346562" w:rsidRPr="001D6ABF" w:rsidSect="007F6C09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35" w:rsidRDefault="00E71435">
      <w:r>
        <w:separator/>
      </w:r>
    </w:p>
  </w:endnote>
  <w:endnote w:type="continuationSeparator" w:id="0">
    <w:p w:rsidR="00E71435" w:rsidRDefault="00E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B9" w:rsidRDefault="00E978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</w:t>
          </w: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0D48CB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0D48CB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0D48CB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912F0C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912F0C">
            <w:rPr>
              <w:sz w:val="40"/>
              <w:lang w:val="uk-UA"/>
            </w:rPr>
            <w:t>4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F31DD1" w:rsidRDefault="00272110" w:rsidP="00272110">
          <w:pPr>
            <w:spacing w:line="276" w:lineRule="auto"/>
            <w:ind w:firstLine="0"/>
            <w:jc w:val="center"/>
            <w:rPr>
              <w:b/>
              <w:lang w:val="uk-UA"/>
            </w:rPr>
          </w:pPr>
          <w:r w:rsidRPr="00912F0C">
            <w:rPr>
              <w:b/>
              <w:sz w:val="28"/>
              <w:szCs w:val="22"/>
              <w:shd w:val="clear" w:color="auto" w:fill="FFFFFF"/>
            </w:rPr>
            <w:t>Интерфейс I2C (ведущее устройство)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E978B9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912F0C" w:rsidRDefault="00912F0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F73F96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912F0C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912F0C">
            <w:rPr>
              <w:sz w:val="40"/>
              <w:lang w:val="uk-UA"/>
            </w:rPr>
            <w:t>4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0D48CB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0D48CB" w:rsidRPr="0028332D">
            <w:rPr>
              <w:sz w:val="28"/>
              <w:szCs w:val="28"/>
              <w:lang w:val="uk-UA"/>
            </w:rPr>
            <w:fldChar w:fldCharType="separate"/>
          </w:r>
          <w:r w:rsidR="00F73F96" w:rsidRPr="00F73F96">
            <w:rPr>
              <w:noProof/>
              <w:sz w:val="22"/>
              <w:szCs w:val="28"/>
              <w:lang w:val="uk-UA"/>
            </w:rPr>
            <w:t>3</w:t>
          </w:r>
          <w:r w:rsidR="000D48CB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35" w:rsidRDefault="00E71435">
      <w:r>
        <w:separator/>
      </w:r>
    </w:p>
  </w:footnote>
  <w:footnote w:type="continuationSeparator" w:id="0">
    <w:p w:rsidR="00E71435" w:rsidRDefault="00E71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B9" w:rsidRDefault="00E978B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B9" w:rsidRDefault="00E978B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B9" w:rsidRDefault="00E978B9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48CB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1D6ABF"/>
    <w:rsid w:val="00206F2A"/>
    <w:rsid w:val="00207465"/>
    <w:rsid w:val="002120D9"/>
    <w:rsid w:val="00214A61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3FAB"/>
    <w:rsid w:val="00264D3F"/>
    <w:rsid w:val="00265F30"/>
    <w:rsid w:val="0027211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6562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2F0C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C69E3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1435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978B9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73F96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D79BF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B2493"/>
  <w15:docId w15:val="{BC007F7D-676C-4946-9B84-32E5487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34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F1CC9-0DDA-4AD3-8D1B-A3A681B2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11</TotalTime>
  <Pages>17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5</cp:revision>
  <cp:lastPrinted>2015-09-20T08:44:00Z</cp:lastPrinted>
  <dcterms:created xsi:type="dcterms:W3CDTF">2020-12-17T18:43:00Z</dcterms:created>
  <dcterms:modified xsi:type="dcterms:W3CDTF">2021-01-14T08:19:00Z</dcterms:modified>
</cp:coreProperties>
</file>