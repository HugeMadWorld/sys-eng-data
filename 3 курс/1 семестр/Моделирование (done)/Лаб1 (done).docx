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70" w:rsidRPr="008D7249" w:rsidRDefault="00857B24" w:rsidP="008D7249">
      <w:pPr>
        <w:pStyle w:val="1"/>
        <w:ind w:left="10" w:right="84"/>
        <w:rPr>
          <w:b/>
          <w:szCs w:val="28"/>
        </w:rPr>
      </w:pPr>
      <w:r>
        <w:rPr>
          <w:b/>
          <w:szCs w:val="28"/>
        </w:rPr>
        <w:t>ЛАБОРАТОРНА РОБОТА №1</w:t>
      </w:r>
    </w:p>
    <w:p w:rsidR="00F12925" w:rsidRPr="008D7249" w:rsidRDefault="00F12925" w:rsidP="008D7249">
      <w:pPr>
        <w:pStyle w:val="1"/>
        <w:ind w:left="10" w:right="84"/>
        <w:rPr>
          <w:b/>
          <w:szCs w:val="28"/>
        </w:rPr>
      </w:pPr>
      <w:r w:rsidRPr="008D7249">
        <w:rPr>
          <w:b/>
          <w:szCs w:val="28"/>
        </w:rPr>
        <w:t xml:space="preserve"> МОДЕЛЮВАННЯ МЕХАНІЧНОЇ КОЛИВАЛЬНОЇ СИСТЕМИ </w:t>
      </w:r>
    </w:p>
    <w:p w:rsidR="00F12925" w:rsidRPr="008D7249" w:rsidRDefault="00F12925" w:rsidP="008D7249">
      <w:pPr>
        <w:ind w:firstLine="0"/>
        <w:jc w:val="left"/>
        <w:rPr>
          <w:sz w:val="28"/>
          <w:szCs w:val="28"/>
        </w:rPr>
      </w:pPr>
      <w:r w:rsidRPr="008D7249">
        <w:rPr>
          <w:sz w:val="28"/>
          <w:szCs w:val="28"/>
        </w:rPr>
        <w:t xml:space="preserve"> </w:t>
      </w:r>
    </w:p>
    <w:p w:rsidR="00F12925" w:rsidRPr="008D7249" w:rsidRDefault="00F12925" w:rsidP="008D7249">
      <w:pPr>
        <w:ind w:left="-1" w:right="70" w:firstLine="710"/>
        <w:rPr>
          <w:sz w:val="28"/>
          <w:szCs w:val="28"/>
        </w:rPr>
      </w:pPr>
      <w:r w:rsidRPr="008D7249">
        <w:rPr>
          <w:b/>
          <w:sz w:val="28"/>
          <w:szCs w:val="28"/>
        </w:rPr>
        <w:t>Мета роботи:</w:t>
      </w:r>
      <w:r w:rsidRPr="008D7249">
        <w:rPr>
          <w:sz w:val="28"/>
          <w:szCs w:val="28"/>
        </w:rPr>
        <w:t xml:space="preserve"> розрахувати динамічні процеси в одномасовій коливальній системі з в’язким тертям. </w:t>
      </w:r>
    </w:p>
    <w:p w:rsidR="00F12925" w:rsidRPr="008D7249" w:rsidRDefault="00F12925" w:rsidP="008D7249">
      <w:pPr>
        <w:spacing w:after="141"/>
        <w:ind w:right="10" w:firstLine="0"/>
        <w:jc w:val="center"/>
        <w:rPr>
          <w:b/>
          <w:sz w:val="28"/>
          <w:szCs w:val="28"/>
        </w:rPr>
      </w:pPr>
      <w:r w:rsidRPr="008D7249">
        <w:rPr>
          <w:sz w:val="28"/>
          <w:szCs w:val="28"/>
        </w:rPr>
        <w:t xml:space="preserve"> </w:t>
      </w:r>
      <w:r w:rsidRPr="008D7249">
        <w:rPr>
          <w:b/>
          <w:sz w:val="28"/>
          <w:szCs w:val="28"/>
        </w:rPr>
        <w:t xml:space="preserve">Завдання </w:t>
      </w:r>
    </w:p>
    <w:p w:rsidR="00F12925" w:rsidRPr="008D7249" w:rsidRDefault="00F12925" w:rsidP="008D7249">
      <w:pPr>
        <w:ind w:left="-1"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Вантаж масою </w:t>
      </w:r>
      <w:r w:rsidRPr="008D7249">
        <w:rPr>
          <w:i/>
          <w:sz w:val="28"/>
          <w:szCs w:val="28"/>
        </w:rPr>
        <w:t xml:space="preserve">m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>=</w:t>
      </w:r>
      <w:r w:rsidRPr="008D7249">
        <w:rPr>
          <w:sz w:val="28"/>
          <w:szCs w:val="28"/>
        </w:rPr>
        <w:t xml:space="preserve">10 кг встановлений на пружних амортизаторах загальною жорсткістю </w:t>
      </w:r>
      <w:r w:rsidRPr="008D7249">
        <w:rPr>
          <w:i/>
          <w:sz w:val="28"/>
          <w:szCs w:val="28"/>
        </w:rPr>
        <w:t xml:space="preserve">c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>=</w:t>
      </w:r>
      <w:r w:rsidR="00550A30">
        <w:rPr>
          <w:sz w:val="28"/>
          <w:szCs w:val="28"/>
        </w:rPr>
        <w:t>1000 Н/м (рис.</w:t>
      </w:r>
      <w:r w:rsidRPr="008D7249">
        <w:rPr>
          <w:sz w:val="28"/>
          <w:szCs w:val="28"/>
        </w:rPr>
        <w:t xml:space="preserve">1). В системі присутня сила в’язкого тертя з коефіцієнтом </w:t>
      </w:r>
      <w:r w:rsidRPr="008D7249">
        <w:rPr>
          <w:i/>
          <w:sz w:val="28"/>
          <w:szCs w:val="28"/>
        </w:rPr>
        <w:t xml:space="preserve">b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>=</w:t>
      </w:r>
      <w:r w:rsidRPr="008D7249">
        <w:rPr>
          <w:sz w:val="28"/>
          <w:szCs w:val="28"/>
        </w:rPr>
        <w:t xml:space="preserve">10 Н/(м/с). </w:t>
      </w:r>
    </w:p>
    <w:p w:rsidR="00F12925" w:rsidRPr="008D7249" w:rsidRDefault="00E72B9D" w:rsidP="008D7249">
      <w:pPr>
        <w:spacing w:after="164"/>
        <w:ind w:left="2918" w:firstLine="0"/>
        <w:jc w:val="left"/>
        <w:rPr>
          <w:sz w:val="28"/>
          <w:szCs w:val="28"/>
        </w:rPr>
      </w:pPr>
      <w:r w:rsidRPr="008D7249">
        <w:rPr>
          <w:sz w:val="28"/>
          <w:szCs w:val="28"/>
          <w:lang w:val="uk-UA"/>
        </w:rPr>
        <w:t xml:space="preserve">      </w:t>
      </w:r>
      <w:r w:rsidR="00F12925" w:rsidRPr="008D7249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4DF04C9D" wp14:editId="16B8015F">
                <wp:extent cx="2107683" cy="1492963"/>
                <wp:effectExtent l="0" t="0" r="0" b="0"/>
                <wp:docPr id="37258" name="Group 37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7683" cy="1492963"/>
                          <a:chOff x="0" y="0"/>
                          <a:chExt cx="2107683" cy="1492963"/>
                        </a:xfrm>
                      </wpg:grpSpPr>
                      <wps:wsp>
                        <wps:cNvPr id="1827" name="Rectangle 1827"/>
                        <wps:cNvSpPr/>
                        <wps:spPr>
                          <a:xfrm>
                            <a:off x="2063496" y="1332149"/>
                            <a:ext cx="58769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Shape 2020"/>
                        <wps:cNvSpPr/>
                        <wps:spPr>
                          <a:xfrm>
                            <a:off x="313944" y="61788"/>
                            <a:ext cx="1255776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76" h="600456">
                                <a:moveTo>
                                  <a:pt x="0" y="600456"/>
                                </a:moveTo>
                                <a:lnTo>
                                  <a:pt x="1255776" y="600456"/>
                                </a:lnTo>
                                <a:lnTo>
                                  <a:pt x="12557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408432" y="662243"/>
                            <a:ext cx="20116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12776">
                                <a:moveTo>
                                  <a:pt x="201168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408432" y="775019"/>
                            <a:ext cx="3992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6200">
                                <a:moveTo>
                                  <a:pt x="0" y="0"/>
                                </a:moveTo>
                                <a:lnTo>
                                  <a:pt x="399288" y="7620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408432" y="851219"/>
                            <a:ext cx="3992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6200">
                                <a:moveTo>
                                  <a:pt x="0" y="76200"/>
                                </a:moveTo>
                                <a:lnTo>
                                  <a:pt x="399288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408432" y="927419"/>
                            <a:ext cx="3992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6200">
                                <a:moveTo>
                                  <a:pt x="0" y="0"/>
                                </a:moveTo>
                                <a:lnTo>
                                  <a:pt x="399288" y="7620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609600" y="1156019"/>
                            <a:ext cx="19812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115824">
                                <a:moveTo>
                                  <a:pt x="19812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408432" y="1003619"/>
                            <a:ext cx="3992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6200">
                                <a:moveTo>
                                  <a:pt x="0" y="76200"/>
                                </a:moveTo>
                                <a:lnTo>
                                  <a:pt x="399288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408432" y="1079819"/>
                            <a:ext cx="3992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6200">
                                <a:moveTo>
                                  <a:pt x="0" y="0"/>
                                </a:moveTo>
                                <a:lnTo>
                                  <a:pt x="399288" y="7620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1234440" y="662243"/>
                            <a:ext cx="0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176">
                                <a:moveTo>
                                  <a:pt x="0" y="0"/>
                                </a:moveTo>
                                <a:lnTo>
                                  <a:pt x="0" y="265176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1112520" y="851219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353312" y="851219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112520" y="1003619"/>
                            <a:ext cx="240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0" y="1271843"/>
                            <a:ext cx="1972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056">
                                <a:moveTo>
                                  <a:pt x="0" y="0"/>
                                </a:moveTo>
                                <a:lnTo>
                                  <a:pt x="1972056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1234440" y="1003619"/>
                            <a:ext cx="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8224">
                                <a:moveTo>
                                  <a:pt x="0" y="0"/>
                                </a:moveTo>
                                <a:lnTo>
                                  <a:pt x="0" y="268224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1569720" y="354395"/>
                            <a:ext cx="265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810512" y="31307"/>
                            <a:ext cx="4876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26136">
                                <a:moveTo>
                                  <a:pt x="24384" y="0"/>
                                </a:moveTo>
                                <a:lnTo>
                                  <a:pt x="48768" y="128016"/>
                                </a:lnTo>
                                <a:lnTo>
                                  <a:pt x="30480" y="128016"/>
                                </a:lnTo>
                                <a:lnTo>
                                  <a:pt x="30480" y="323088"/>
                                </a:lnTo>
                                <a:lnTo>
                                  <a:pt x="24384" y="326136"/>
                                </a:lnTo>
                                <a:lnTo>
                                  <a:pt x="18288" y="323088"/>
                                </a:lnTo>
                                <a:lnTo>
                                  <a:pt x="18288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960120" y="107507"/>
                            <a:ext cx="51816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271272">
                                <a:moveTo>
                                  <a:pt x="27432" y="0"/>
                                </a:moveTo>
                                <a:lnTo>
                                  <a:pt x="51816" y="124968"/>
                                </a:lnTo>
                                <a:lnTo>
                                  <a:pt x="30480" y="124968"/>
                                </a:lnTo>
                                <a:lnTo>
                                  <a:pt x="30480" y="221285"/>
                                </a:lnTo>
                                <a:lnTo>
                                  <a:pt x="42672" y="228600"/>
                                </a:lnTo>
                                <a:lnTo>
                                  <a:pt x="51816" y="246888"/>
                                </a:lnTo>
                                <a:lnTo>
                                  <a:pt x="42672" y="265176"/>
                                </a:lnTo>
                                <a:lnTo>
                                  <a:pt x="27432" y="271272"/>
                                </a:lnTo>
                                <a:lnTo>
                                  <a:pt x="9144" y="265176"/>
                                </a:lnTo>
                                <a:lnTo>
                                  <a:pt x="0" y="246888"/>
                                </a:lnTo>
                                <a:lnTo>
                                  <a:pt x="9144" y="228600"/>
                                </a:lnTo>
                                <a:lnTo>
                                  <a:pt x="21336" y="222504"/>
                                </a:lnTo>
                                <a:lnTo>
                                  <a:pt x="21336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1917192" y="0"/>
                            <a:ext cx="104373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1996440" y="0"/>
                            <a:ext cx="5876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1075944" y="115824"/>
                            <a:ext cx="143631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185672" y="115824"/>
                            <a:ext cx="5876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664464" y="298703"/>
                            <a:ext cx="169724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792480" y="298703"/>
                            <a:ext cx="5876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268224" y="944880"/>
                            <a:ext cx="104373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347472" y="944880"/>
                            <a:ext cx="5876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1447800" y="868680"/>
                            <a:ext cx="117538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536192" y="868680"/>
                            <a:ext cx="5876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25" w:rsidRDefault="00F12925" w:rsidP="00F1292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Shape 2047"/>
                        <wps:cNvSpPr/>
                        <wps:spPr>
                          <a:xfrm>
                            <a:off x="0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176784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356616" y="1271843"/>
                            <a:ext cx="17678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9832">
                                <a:moveTo>
                                  <a:pt x="176784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530352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707136" y="1271843"/>
                            <a:ext cx="17678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9832">
                                <a:moveTo>
                                  <a:pt x="176784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883920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1063752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1240536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1420368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1591056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767840" y="1271843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04C9D" id="Group 37258" o:spid="_x0000_s1026" style="width:165.95pt;height:117.55pt;mso-position-horizontal-relative:char;mso-position-vertical-relative:line" coordsize="21076,1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">
                <v:rect id="Rectangle 1827" o:spid="_x0000_s1027" style="position:absolute;left:20634;top:13321;width:58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20" o:spid="_x0000_s1028" style="position:absolute;left:3139;top:617;width:12558;height:6005;visibility:visible;mso-wrap-style:square;v-text-anchor:top" coordsize="1255776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" path="m,600456r1255776,l1255776,,,,,600456xe" filled="f" strokeweight=".25397mm">
                  <v:stroke miterlimit="66585f" joinstyle="miter" endcap="round"/>
                  <v:path arrowok="t" textboxrect="0,0,1255776,600456"/>
                </v:shape>
                <v:shape id="Shape 2021" o:spid="_x0000_s1029" style="position:absolute;left:4084;top:6622;width:2012;height:1128;visibility:visible;mso-wrap-style:square;v-text-anchor:top" coordsize="201168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" path="m201168,l,112776e" filled="f" strokeweight=".25397mm">
                  <v:stroke endcap="round"/>
                  <v:path arrowok="t" textboxrect="0,0,201168,112776"/>
                </v:shape>
                <v:shape id="Shape 2022" o:spid="_x0000_s1030" style="position:absolute;left:4084;top:7750;width:3993;height:762;visibility:visible;mso-wrap-style:square;v-text-anchor:top" coordsize="3992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" path="m,l399288,76200e" filled="f" strokeweight=".25397mm">
                  <v:stroke endcap="round"/>
                  <v:path arrowok="t" textboxrect="0,0,399288,76200"/>
                </v:shape>
                <v:shape id="Shape 2023" o:spid="_x0000_s1031" style="position:absolute;left:4084;top:8512;width:3993;height:762;visibility:visible;mso-wrap-style:square;v-text-anchor:top" coordsize="3992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" path="m,76200l399288,e" filled="f" strokeweight=".25397mm">
                  <v:stroke endcap="round"/>
                  <v:path arrowok="t" textboxrect="0,0,399288,76200"/>
                </v:shape>
                <v:shape id="Shape 2024" o:spid="_x0000_s1032" style="position:absolute;left:4084;top:9274;width:3993;height:762;visibility:visible;mso-wrap-style:square;v-text-anchor:top" coordsize="3992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" path="m,l399288,76200e" filled="f" strokeweight=".25397mm">
                  <v:stroke endcap="round"/>
                  <v:path arrowok="t" textboxrect="0,0,399288,76200"/>
                </v:shape>
                <v:shape id="Shape 2025" o:spid="_x0000_s1033" style="position:absolute;left:6096;top:11560;width:1981;height:1158;visibility:visible;mso-wrap-style:square;v-text-anchor:top" coordsize="19812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" path="m198120,l,115824e" filled="f" strokeweight=".25397mm">
                  <v:stroke endcap="round"/>
                  <v:path arrowok="t" textboxrect="0,0,198120,115824"/>
                </v:shape>
                <v:shape id="Shape 2026" o:spid="_x0000_s1034" style="position:absolute;left:4084;top:10036;width:3993;height:762;visibility:visible;mso-wrap-style:square;v-text-anchor:top" coordsize="3992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" path="m,76200l399288,e" filled="f" strokeweight=".25397mm">
                  <v:stroke endcap="round"/>
                  <v:path arrowok="t" textboxrect="0,0,399288,76200"/>
                </v:shape>
                <v:shape id="Shape 2027" o:spid="_x0000_s1035" style="position:absolute;left:4084;top:10798;width:3993;height:762;visibility:visible;mso-wrap-style:square;v-text-anchor:top" coordsize="3992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" path="m,l399288,76200e" filled="f" strokeweight=".25397mm">
                  <v:stroke endcap="round"/>
                  <v:path arrowok="t" textboxrect="0,0,399288,76200"/>
                </v:shape>
                <v:shape id="Shape 2028" o:spid="_x0000_s1036" style="position:absolute;left:12344;top:6622;width:0;height:2652;visibility:visible;mso-wrap-style:square;v-text-anchor:top" coordsize="0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" path="m,l,265176e" filled="f" strokeweight=".25397mm">
                  <v:stroke endcap="round"/>
                  <v:path arrowok="t" textboxrect="0,0,0,265176"/>
                </v:shape>
                <v:shape id="Shape 2029" o:spid="_x0000_s1037" style="position:absolute;left:11125;top:8512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" path="m,l,152400e" filled="f" strokeweight=".25397mm">
                  <v:stroke endcap="round"/>
                  <v:path arrowok="t" textboxrect="0,0,0,152400"/>
                </v:shape>
                <v:shape id="Shape 2030" o:spid="_x0000_s1038" style="position:absolute;left:13533;top:8512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" path="m,l,152400e" filled="f" strokeweight=".25397mm">
                  <v:stroke endcap="round"/>
                  <v:path arrowok="t" textboxrect="0,0,0,152400"/>
                </v:shape>
                <v:shape id="Shape 2031" o:spid="_x0000_s1039" style="position:absolute;left:11125;top:10036;width:2408;height:0;visibility:visible;mso-wrap-style:square;v-text-anchor:top" coordsize="2407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" path="m,l240792,e" filled="f" strokeweight=".25397mm">
                  <v:stroke endcap="round"/>
                  <v:path arrowok="t" textboxrect="0,0,240792,0"/>
                </v:shape>
                <v:shape id="Shape 2032" o:spid="_x0000_s1040" style="position:absolute;top:12718;width:19720;height:0;visibility:visible;mso-wrap-style:square;v-text-anchor:top" coordsize="1972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" path="m,l1972056,e" filled="f" strokeweight=".25397mm">
                  <v:stroke endcap="round"/>
                  <v:path arrowok="t" textboxrect="0,0,1972056,0"/>
                </v:shape>
                <v:shape id="Shape 2033" o:spid="_x0000_s1041" style="position:absolute;left:12344;top:10036;width:0;height:2682;visibility:visible;mso-wrap-style:square;v-text-anchor:top" coordsize="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" path="m,l,268224e" filled="f" strokeweight=".25397mm">
                  <v:stroke endcap="round"/>
                  <v:path arrowok="t" textboxrect="0,0,0,268224"/>
                </v:shape>
                <v:shape id="Shape 2034" o:spid="_x0000_s1042" style="position:absolute;left:15697;top:3543;width:2651;height:0;visibility:visible;mso-wrap-style:square;v-text-anchor:top" coordsize="2651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" path="m,l265176,e" filled="f" strokeweight=".25397mm">
                  <v:stroke endcap="round"/>
                  <v:path arrowok="t" textboxrect="0,0,265176,0"/>
                </v:shape>
                <v:shape id="Shape 2035" o:spid="_x0000_s1043" style="position:absolute;left:18105;top:313;width:487;height:3261;visibility:visible;mso-wrap-style:square;v-text-anchor:top" coordsize="48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" path="m24384,l48768,128016r-18288,l30480,323088r-6096,3048l18288,323088r,-195072l,128016,24384,xe" fillcolor="black" stroked="f" strokeweight="0">
                  <v:stroke miterlimit="83231f" joinstyle="miter"/>
                  <v:path arrowok="t" textboxrect="0,0,48768,326136"/>
                </v:shape>
                <v:shape id="Shape 2036" o:spid="_x0000_s1044" style="position:absolute;left:9601;top:1075;width:518;height:2712;visibility:visible;mso-wrap-style:square;v-text-anchor:top" coordsize="51816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" path="m27432,l51816,124968r-21336,l30480,221285r12192,7315l51816,246888r-9144,18288l27432,271272,9144,265176,,246888,9144,228600r12192,-6096l21336,124968,,124968,27432,xe" fillcolor="black" stroked="f" strokeweight="0">
                  <v:stroke miterlimit="83231f" joinstyle="miter"/>
                  <v:path arrowok="t" textboxrect="0,0,51816,271272"/>
                </v:shape>
                <v:rect id="Rectangle 2037" o:spid="_x0000_s1045" style="position:absolute;left:19171;width:1044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rect>
                <v:rect id="Rectangle 2038" o:spid="_x0000_s1046" style="position:absolute;left:19964;width:58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9" o:spid="_x0000_s1047" style="position:absolute;left:10759;top:1158;width:1436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040" o:spid="_x0000_s1048" style="position:absolute;left:11856;top:1158;width:58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1" o:spid="_x0000_s1049" style="position:absolute;left:6644;top:2987;width:1697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rect>
                <v:rect id="Rectangle 2042" o:spid="_x0000_s1050" style="position:absolute;left:7924;top:2987;width:58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3" o:spid="_x0000_s1051" style="position:absolute;left:2682;top:9448;width:1043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rect id="Rectangle 2044" o:spid="_x0000_s1052" style="position:absolute;left:3474;top:9448;width:58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5" o:spid="_x0000_s1053" style="position:absolute;left:14478;top:8686;width:1175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2046" o:spid="_x0000_s1054" style="position:absolute;left:15361;top:8686;width:58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:rsidR="00F12925" w:rsidRDefault="00F12925" w:rsidP="00F1292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7" o:spid="_x0000_s1055" style="position:absolute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" path="m179832,l,179832e" filled="f" strokeweight=".25397mm">
                  <v:stroke endcap="round"/>
                  <v:path arrowok="t" textboxrect="0,0,179832,179832"/>
                </v:shape>
                <v:shape id="Shape 2048" o:spid="_x0000_s1056" style="position:absolute;left:1767;top:12718;width:1799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" path="m179832,l,179832e" filled="f" strokeweight=".25397mm">
                  <v:stroke endcap="round"/>
                  <v:path arrowok="t" textboxrect="0,0,179832,179832"/>
                </v:shape>
                <v:shape id="Shape 2049" o:spid="_x0000_s1057" style="position:absolute;left:3566;top:12718;width:1768;height:1798;visibility:visible;mso-wrap-style:square;v-text-anchor:top" coordsize="17678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" path="m176784,l,179832e" filled="f" strokeweight=".25397mm">
                  <v:stroke endcap="round"/>
                  <v:path arrowok="t" textboxrect="0,0,176784,179832"/>
                </v:shape>
                <v:shape id="Shape 2050" o:spid="_x0000_s1058" style="position:absolute;left:5303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" path="m179832,l,179832e" filled="f" strokeweight=".25397mm">
                  <v:stroke endcap="round"/>
                  <v:path arrowok="t" textboxrect="0,0,179832,179832"/>
                </v:shape>
                <v:shape id="Shape 2051" o:spid="_x0000_s1059" style="position:absolute;left:7071;top:12718;width:1768;height:1798;visibility:visible;mso-wrap-style:square;v-text-anchor:top" coordsize="17678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" path="m176784,l,179832e" filled="f" strokeweight=".25397mm">
                  <v:stroke endcap="round"/>
                  <v:path arrowok="t" textboxrect="0,0,176784,179832"/>
                </v:shape>
                <v:shape id="Shape 2052" o:spid="_x0000_s1060" style="position:absolute;left:8839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" path="m179832,l,179832e" filled="f" strokeweight=".25397mm">
                  <v:stroke endcap="round"/>
                  <v:path arrowok="t" textboxrect="0,0,179832,179832"/>
                </v:shape>
                <v:shape id="Shape 2053" o:spid="_x0000_s1061" style="position:absolute;left:10637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" path="m179832,l,179832e" filled="f" strokeweight=".25397mm">
                  <v:stroke endcap="round"/>
                  <v:path arrowok="t" textboxrect="0,0,179832,179832"/>
                </v:shape>
                <v:shape id="Shape 2054" o:spid="_x0000_s1062" style="position:absolute;left:12405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" path="m179832,l,179832e" filled="f" strokeweight=".25397mm">
                  <v:stroke endcap="round"/>
                  <v:path arrowok="t" textboxrect="0,0,179832,179832"/>
                </v:shape>
                <v:shape id="Shape 2055" o:spid="_x0000_s1063" style="position:absolute;left:14203;top:12718;width:1799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" path="m179832,l,179832e" filled="f" strokeweight=".25397mm">
                  <v:stroke endcap="round"/>
                  <v:path arrowok="t" textboxrect="0,0,179832,179832"/>
                </v:shape>
                <v:shape id="Shape 2056" o:spid="_x0000_s1064" style="position:absolute;left:15910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" path="m179832,l,179832e" filled="f" strokeweight=".25397mm">
                  <v:stroke endcap="round"/>
                  <v:path arrowok="t" textboxrect="0,0,179832,179832"/>
                </v:shape>
                <v:shape id="Shape 2057" o:spid="_x0000_s1065" style="position:absolute;left:17678;top:12718;width:1798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" path="m179832,l,179832e" filled="f" strokeweight=".25397mm">
                  <v:stroke endcap="round"/>
                  <v:path arrowok="t" textboxrect="0,0,179832,179832"/>
                </v:shape>
                <w10:anchorlock/>
              </v:group>
            </w:pict>
          </mc:Fallback>
        </mc:AlternateContent>
      </w:r>
    </w:p>
    <w:p w:rsidR="00F12925" w:rsidRPr="008D7249" w:rsidRDefault="00EC2304" w:rsidP="008D7249">
      <w:pPr>
        <w:spacing w:after="127"/>
        <w:ind w:left="11" w:right="87"/>
        <w:jc w:val="center"/>
        <w:rPr>
          <w:sz w:val="28"/>
          <w:szCs w:val="28"/>
        </w:rPr>
      </w:pPr>
      <w:r w:rsidRPr="008D7249">
        <w:rPr>
          <w:sz w:val="28"/>
          <w:szCs w:val="28"/>
        </w:rPr>
        <w:t xml:space="preserve">Рис. </w:t>
      </w:r>
      <w:r w:rsidR="00F12925" w:rsidRPr="008D7249">
        <w:rPr>
          <w:sz w:val="28"/>
          <w:szCs w:val="28"/>
        </w:rPr>
        <w:t xml:space="preserve">1. Динамічна схема одномасової коливальної системи </w:t>
      </w:r>
    </w:p>
    <w:p w:rsidR="00F12925" w:rsidRPr="008D7249" w:rsidRDefault="00F12925" w:rsidP="008D7249">
      <w:pPr>
        <w:spacing w:after="138"/>
        <w:ind w:left="710" w:firstLine="0"/>
        <w:jc w:val="left"/>
        <w:rPr>
          <w:sz w:val="28"/>
          <w:szCs w:val="28"/>
        </w:rPr>
      </w:pPr>
      <w:r w:rsidRPr="008D7249">
        <w:rPr>
          <w:sz w:val="28"/>
          <w:szCs w:val="28"/>
        </w:rPr>
        <w:t xml:space="preserve"> </w:t>
      </w:r>
    </w:p>
    <w:p w:rsidR="00F12925" w:rsidRPr="008D7249" w:rsidRDefault="00F12925" w:rsidP="008D7249">
      <w:pPr>
        <w:ind w:left="-1"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Необхідно розрахувати закони зміни у часі координати вантажу </w:t>
      </w:r>
      <w:r w:rsidRPr="008D7249">
        <w:rPr>
          <w:i/>
          <w:sz w:val="28"/>
          <w:szCs w:val="28"/>
        </w:rPr>
        <w:t>y</w:t>
      </w:r>
      <w:r w:rsidRPr="008D7249">
        <w:rPr>
          <w:sz w:val="28"/>
          <w:szCs w:val="28"/>
        </w:rPr>
        <w:t>(</w:t>
      </w:r>
      <w:r w:rsidRPr="008D7249">
        <w:rPr>
          <w:i/>
          <w:sz w:val="28"/>
          <w:szCs w:val="28"/>
        </w:rPr>
        <w:t>t</w:t>
      </w:r>
      <w:r w:rsidRPr="008D7249">
        <w:rPr>
          <w:sz w:val="28"/>
          <w:szCs w:val="28"/>
        </w:rPr>
        <w:t xml:space="preserve">) відносно положення рівноваги для трьох випадків: </w:t>
      </w:r>
    </w:p>
    <w:p w:rsidR="00F12925" w:rsidRPr="008D7249" w:rsidRDefault="00F12925" w:rsidP="008D7249">
      <w:pPr>
        <w:numPr>
          <w:ilvl w:val="0"/>
          <w:numId w:val="3"/>
        </w:numPr>
        <w:spacing w:after="5"/>
        <w:ind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початкове відхилення від положення рівноваги </w:t>
      </w:r>
      <w:r w:rsidRPr="008D7249">
        <w:rPr>
          <w:i/>
          <w:sz w:val="28"/>
          <w:szCs w:val="28"/>
        </w:rPr>
        <w:t>y</w:t>
      </w:r>
      <w:r w:rsidRPr="008D7249">
        <w:rPr>
          <w:sz w:val="28"/>
          <w:szCs w:val="28"/>
        </w:rPr>
        <w:t xml:space="preserve">(0)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 xml:space="preserve">= </w:t>
      </w:r>
      <w:r w:rsidRPr="008D7249">
        <w:rPr>
          <w:sz w:val="28"/>
          <w:szCs w:val="28"/>
        </w:rPr>
        <w:t xml:space="preserve">0, початкова швидкість </w:t>
      </w:r>
      <w:r w:rsidRPr="008D7249">
        <w:rPr>
          <w:i/>
          <w:sz w:val="28"/>
          <w:szCs w:val="28"/>
        </w:rPr>
        <w:t>v</w:t>
      </w:r>
      <w:r w:rsidRPr="008D7249">
        <w:rPr>
          <w:sz w:val="28"/>
          <w:szCs w:val="28"/>
        </w:rPr>
        <w:t xml:space="preserve">(0) </w:t>
      </w:r>
      <w:r w:rsidRPr="008D7249">
        <w:rPr>
          <w:rFonts w:asciiTheme="minorHAnsi" w:eastAsia="Segoe UI Symbol" w:hAnsiTheme="minorHAnsi" w:cs="Segoe UI Symbol"/>
          <w:sz w:val="28"/>
          <w:szCs w:val="28"/>
          <w:lang w:val="uk-UA"/>
        </w:rPr>
        <w:t>=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 xml:space="preserve"> </w:t>
      </w:r>
      <w:r w:rsidRPr="008D7249">
        <w:rPr>
          <w:sz w:val="28"/>
          <w:szCs w:val="28"/>
        </w:rPr>
        <w:t xml:space="preserve">0, зовнішня сила </w:t>
      </w:r>
      <w:r w:rsidRPr="008D7249">
        <w:rPr>
          <w:i/>
          <w:sz w:val="28"/>
          <w:szCs w:val="28"/>
        </w:rPr>
        <w:t>F</w:t>
      </w:r>
      <w:r w:rsidRPr="008D7249">
        <w:rPr>
          <w:sz w:val="28"/>
          <w:szCs w:val="28"/>
        </w:rPr>
        <w:t xml:space="preserve"> змінюється сходинково від 0 до 10 Н; </w:t>
      </w:r>
    </w:p>
    <w:p w:rsidR="00F12925" w:rsidRPr="008D7249" w:rsidRDefault="00F12925" w:rsidP="008D7249">
      <w:pPr>
        <w:numPr>
          <w:ilvl w:val="0"/>
          <w:numId w:val="3"/>
        </w:numPr>
        <w:spacing w:after="5"/>
        <w:ind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початкове відхилення від положення рівноваги </w:t>
      </w:r>
      <w:r w:rsidRPr="008D7249">
        <w:rPr>
          <w:i/>
          <w:sz w:val="28"/>
          <w:szCs w:val="28"/>
        </w:rPr>
        <w:t>y</w:t>
      </w:r>
      <w:r w:rsidRPr="008D7249">
        <w:rPr>
          <w:sz w:val="28"/>
          <w:szCs w:val="28"/>
        </w:rPr>
        <w:t xml:space="preserve">(0)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 xml:space="preserve">= </w:t>
      </w:r>
      <w:r w:rsidRPr="008D7249">
        <w:rPr>
          <w:sz w:val="28"/>
          <w:szCs w:val="28"/>
        </w:rPr>
        <w:t xml:space="preserve">0,1 м, початкова швидкість </w:t>
      </w:r>
      <w:r w:rsidRPr="008D7249">
        <w:rPr>
          <w:i/>
          <w:sz w:val="28"/>
          <w:szCs w:val="28"/>
        </w:rPr>
        <w:t>v</w:t>
      </w:r>
      <w:r w:rsidRPr="008D7249">
        <w:rPr>
          <w:sz w:val="28"/>
          <w:szCs w:val="28"/>
        </w:rPr>
        <w:t xml:space="preserve">(0)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 xml:space="preserve">= </w:t>
      </w:r>
      <w:r w:rsidRPr="008D7249">
        <w:rPr>
          <w:sz w:val="28"/>
          <w:szCs w:val="28"/>
        </w:rPr>
        <w:t xml:space="preserve">0, зовнішня сила </w:t>
      </w:r>
      <w:r w:rsidRPr="008D7249">
        <w:rPr>
          <w:i/>
          <w:sz w:val="28"/>
          <w:szCs w:val="28"/>
        </w:rPr>
        <w:t xml:space="preserve">F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>=</w:t>
      </w:r>
      <w:r w:rsidRPr="008D7249">
        <w:rPr>
          <w:sz w:val="28"/>
          <w:szCs w:val="28"/>
        </w:rPr>
        <w:t xml:space="preserve">0; </w:t>
      </w:r>
    </w:p>
    <w:p w:rsidR="00F12925" w:rsidRPr="008D7249" w:rsidRDefault="00F12925" w:rsidP="008D7249">
      <w:pPr>
        <w:numPr>
          <w:ilvl w:val="0"/>
          <w:numId w:val="3"/>
        </w:numPr>
        <w:spacing w:after="5"/>
        <w:ind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початкове відхилення від положення рівноваги </w:t>
      </w:r>
      <w:r w:rsidRPr="008D7249">
        <w:rPr>
          <w:i/>
          <w:sz w:val="28"/>
          <w:szCs w:val="28"/>
        </w:rPr>
        <w:t>y</w:t>
      </w:r>
      <w:r w:rsidRPr="008D7249">
        <w:rPr>
          <w:sz w:val="28"/>
          <w:szCs w:val="28"/>
        </w:rPr>
        <w:t xml:space="preserve">(0)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 xml:space="preserve">= </w:t>
      </w:r>
      <w:r w:rsidRPr="008D7249">
        <w:rPr>
          <w:sz w:val="28"/>
          <w:szCs w:val="28"/>
        </w:rPr>
        <w:t xml:space="preserve">0, початкова швидкість </w:t>
      </w:r>
      <w:r w:rsidRPr="008D7249">
        <w:rPr>
          <w:i/>
          <w:sz w:val="28"/>
          <w:szCs w:val="28"/>
        </w:rPr>
        <w:t>v</w:t>
      </w:r>
      <w:r w:rsidRPr="008D7249">
        <w:rPr>
          <w:sz w:val="28"/>
          <w:szCs w:val="28"/>
        </w:rPr>
        <w:t xml:space="preserve">(0) </w:t>
      </w:r>
      <w:r w:rsidRPr="008D7249">
        <w:rPr>
          <w:rFonts w:asciiTheme="minorHAnsi" w:eastAsia="Segoe UI Symbol" w:hAnsiTheme="minorHAnsi" w:cs="Segoe UI Symbol"/>
          <w:sz w:val="28"/>
          <w:szCs w:val="28"/>
          <w:lang w:val="uk-UA"/>
        </w:rPr>
        <w:t>=</w:t>
      </w:r>
      <w:r w:rsidRPr="008D7249">
        <w:rPr>
          <w:sz w:val="28"/>
          <w:szCs w:val="28"/>
        </w:rPr>
        <w:t xml:space="preserve">1 м/с, зовнішня сила </w:t>
      </w:r>
      <w:r w:rsidRPr="008D7249">
        <w:rPr>
          <w:i/>
          <w:sz w:val="28"/>
          <w:szCs w:val="28"/>
        </w:rPr>
        <w:t xml:space="preserve">F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>=</w:t>
      </w:r>
      <w:r w:rsidRPr="008D7249">
        <w:rPr>
          <w:sz w:val="28"/>
          <w:szCs w:val="28"/>
        </w:rPr>
        <w:t xml:space="preserve">0. </w:t>
      </w:r>
    </w:p>
    <w:p w:rsidR="00F12925" w:rsidRPr="008D7249" w:rsidRDefault="00F12925" w:rsidP="008D7249">
      <w:pPr>
        <w:spacing w:after="146"/>
        <w:ind w:firstLine="0"/>
        <w:jc w:val="left"/>
        <w:rPr>
          <w:sz w:val="28"/>
          <w:szCs w:val="28"/>
        </w:rPr>
      </w:pPr>
      <w:r w:rsidRPr="008D7249">
        <w:rPr>
          <w:sz w:val="28"/>
          <w:szCs w:val="28"/>
        </w:rPr>
        <w:t xml:space="preserve"> </w:t>
      </w:r>
    </w:p>
    <w:p w:rsidR="00F12925" w:rsidRPr="008D7249" w:rsidRDefault="00F12925" w:rsidP="008D7249">
      <w:pPr>
        <w:pStyle w:val="1"/>
        <w:ind w:left="10" w:right="87"/>
        <w:rPr>
          <w:b/>
          <w:szCs w:val="28"/>
        </w:rPr>
      </w:pPr>
      <w:r w:rsidRPr="008D7249">
        <w:rPr>
          <w:b/>
          <w:szCs w:val="28"/>
        </w:rPr>
        <w:t xml:space="preserve">Хід роботи </w:t>
      </w:r>
    </w:p>
    <w:p w:rsidR="00F12925" w:rsidRPr="008D7249" w:rsidRDefault="00F12925" w:rsidP="008D7249">
      <w:pPr>
        <w:spacing w:after="189"/>
        <w:ind w:left="720" w:right="70"/>
        <w:rPr>
          <w:sz w:val="28"/>
          <w:szCs w:val="28"/>
        </w:rPr>
      </w:pPr>
      <w:r w:rsidRPr="008D7249">
        <w:rPr>
          <w:sz w:val="28"/>
          <w:szCs w:val="28"/>
        </w:rPr>
        <w:t xml:space="preserve">Складаємо рівняння балансу сил згідно другому закону Ньютона: </w:t>
      </w:r>
    </w:p>
    <w:p w:rsidR="00F12925" w:rsidRPr="008D7249" w:rsidRDefault="00F12925" w:rsidP="008D7249">
      <w:pPr>
        <w:tabs>
          <w:tab w:val="center" w:pos="710"/>
          <w:tab w:val="center" w:pos="4552"/>
          <w:tab w:val="right" w:pos="9151"/>
        </w:tabs>
        <w:spacing w:after="205"/>
        <w:ind w:firstLine="0"/>
        <w:jc w:val="left"/>
        <w:rPr>
          <w:sz w:val="28"/>
          <w:szCs w:val="28"/>
          <w:lang w:val="en-US"/>
        </w:rPr>
      </w:pPr>
      <w:r w:rsidRPr="008D7249">
        <w:rPr>
          <w:rFonts w:ascii="Calibri" w:eastAsia="Calibri" w:hAnsi="Calibri" w:cs="Calibri"/>
          <w:sz w:val="28"/>
          <w:szCs w:val="28"/>
        </w:rPr>
        <w:tab/>
      </w:r>
      <w:r w:rsidRPr="008D7249">
        <w:rPr>
          <w:sz w:val="28"/>
          <w:szCs w:val="28"/>
        </w:rPr>
        <w:t xml:space="preserve"> </w:t>
      </w:r>
      <w:r w:rsidRPr="008D7249">
        <w:rPr>
          <w:sz w:val="28"/>
          <w:szCs w:val="28"/>
        </w:rPr>
        <w:tab/>
      </w:r>
      <w:r w:rsidRPr="008D7249">
        <w:rPr>
          <w:i/>
          <w:sz w:val="28"/>
          <w:szCs w:val="28"/>
          <w:lang w:val="en-US"/>
        </w:rPr>
        <w:t>ma</w:t>
      </w:r>
      <w:r w:rsidRPr="008D7249">
        <w:rPr>
          <w:sz w:val="28"/>
          <w:szCs w:val="28"/>
          <w:lang w:val="en-US"/>
        </w:rPr>
        <w:t>(</w:t>
      </w:r>
      <w:r w:rsidRPr="008D7249">
        <w:rPr>
          <w:i/>
          <w:sz w:val="28"/>
          <w:szCs w:val="28"/>
          <w:lang w:val="en-US"/>
        </w:rPr>
        <w:t>t</w:t>
      </w:r>
      <w:r w:rsidRPr="008D7249">
        <w:rPr>
          <w:sz w:val="28"/>
          <w:szCs w:val="28"/>
          <w:lang w:val="en-US"/>
        </w:rPr>
        <w:t>)</w:t>
      </w:r>
      <w:r w:rsidRPr="008D7249">
        <w:rPr>
          <w:rFonts w:ascii="Segoe UI Symbol" w:eastAsia="Segoe UI Symbol" w:hAnsi="Segoe UI Symbol" w:cs="Segoe UI Symbol"/>
          <w:sz w:val="28"/>
          <w:szCs w:val="28"/>
          <w:lang w:val="en-US"/>
        </w:rPr>
        <w:t xml:space="preserve">= </w:t>
      </w:r>
      <w:r w:rsidRPr="008D7249">
        <w:rPr>
          <w:i/>
          <w:sz w:val="28"/>
          <w:szCs w:val="28"/>
          <w:lang w:val="en-US"/>
        </w:rPr>
        <w:t>F</w:t>
      </w:r>
      <w:r w:rsidRPr="008D7249">
        <w:rPr>
          <w:sz w:val="28"/>
          <w:szCs w:val="28"/>
          <w:lang w:val="en-US"/>
        </w:rPr>
        <w:t>(</w:t>
      </w:r>
      <w:r w:rsidRPr="008D7249">
        <w:rPr>
          <w:i/>
          <w:sz w:val="28"/>
          <w:szCs w:val="28"/>
          <w:lang w:val="en-US"/>
        </w:rPr>
        <w:t>t</w:t>
      </w:r>
      <w:r w:rsidRPr="008D7249">
        <w:rPr>
          <w:sz w:val="28"/>
          <w:szCs w:val="28"/>
          <w:lang w:val="en-US"/>
        </w:rPr>
        <w:t>)</w:t>
      </w:r>
      <w:r w:rsidR="003C799A" w:rsidRPr="008D7249">
        <w:rPr>
          <w:rFonts w:ascii="Segoe UI Symbol" w:eastAsia="Segoe UI Symbol" w:hAnsi="Segoe UI Symbol" w:cs="Segoe UI Symbol"/>
          <w:sz w:val="28"/>
          <w:szCs w:val="28"/>
          <w:lang w:val="en-US"/>
        </w:rPr>
        <w:t>-</w:t>
      </w:r>
      <w:r w:rsidRPr="008D7249">
        <w:rPr>
          <w:rFonts w:ascii="Segoe UI Symbol" w:eastAsia="Segoe UI Symbol" w:hAnsi="Segoe UI Symbol" w:cs="Segoe UI Symbol"/>
          <w:sz w:val="28"/>
          <w:szCs w:val="28"/>
          <w:lang w:val="en-US"/>
        </w:rPr>
        <w:t xml:space="preserve"> </w:t>
      </w:r>
      <w:r w:rsidRPr="008D7249">
        <w:rPr>
          <w:i/>
          <w:sz w:val="28"/>
          <w:szCs w:val="28"/>
          <w:lang w:val="en-US"/>
        </w:rPr>
        <w:t>F</w:t>
      </w:r>
      <w:r w:rsidRPr="008D7249">
        <w:rPr>
          <w:sz w:val="28"/>
          <w:szCs w:val="28"/>
          <w:vertAlign w:val="subscript"/>
        </w:rPr>
        <w:t>пр</w:t>
      </w:r>
      <w:r w:rsidRPr="008D7249">
        <w:rPr>
          <w:sz w:val="28"/>
          <w:szCs w:val="28"/>
          <w:lang w:val="en-US"/>
        </w:rPr>
        <w:t>(</w:t>
      </w:r>
      <w:r w:rsidRPr="008D7249">
        <w:rPr>
          <w:i/>
          <w:sz w:val="28"/>
          <w:szCs w:val="28"/>
          <w:lang w:val="en-US"/>
        </w:rPr>
        <w:t>t</w:t>
      </w:r>
      <w:r w:rsidRPr="008D7249">
        <w:rPr>
          <w:sz w:val="28"/>
          <w:szCs w:val="28"/>
          <w:lang w:val="en-US"/>
        </w:rPr>
        <w:t>)</w:t>
      </w:r>
      <w:r w:rsidR="003C799A" w:rsidRPr="008D7249">
        <w:rPr>
          <w:rFonts w:ascii="Segoe UI Symbol" w:eastAsia="Segoe UI Symbol" w:hAnsi="Segoe UI Symbol" w:cs="Segoe UI Symbol"/>
          <w:sz w:val="28"/>
          <w:szCs w:val="28"/>
          <w:lang w:val="en-US"/>
        </w:rPr>
        <w:t>-</w:t>
      </w:r>
      <w:r w:rsidRPr="008D7249">
        <w:rPr>
          <w:rFonts w:ascii="Segoe UI Symbol" w:eastAsia="Segoe UI Symbol" w:hAnsi="Segoe UI Symbol" w:cs="Segoe UI Symbol"/>
          <w:sz w:val="28"/>
          <w:szCs w:val="28"/>
          <w:lang w:val="en-US"/>
        </w:rPr>
        <w:t xml:space="preserve"> </w:t>
      </w:r>
      <w:r w:rsidRPr="008D7249">
        <w:rPr>
          <w:i/>
          <w:sz w:val="28"/>
          <w:szCs w:val="28"/>
          <w:lang w:val="en-US"/>
        </w:rPr>
        <w:t>F</w:t>
      </w:r>
      <w:r w:rsidRPr="008D7249">
        <w:rPr>
          <w:sz w:val="28"/>
          <w:szCs w:val="28"/>
          <w:vertAlign w:val="subscript"/>
        </w:rPr>
        <w:t>т</w:t>
      </w:r>
      <w:r w:rsidRPr="008D7249">
        <w:rPr>
          <w:sz w:val="28"/>
          <w:szCs w:val="28"/>
          <w:lang w:val="en-US"/>
        </w:rPr>
        <w:t>(</w:t>
      </w:r>
      <w:r w:rsidRPr="008D7249">
        <w:rPr>
          <w:i/>
          <w:sz w:val="28"/>
          <w:szCs w:val="28"/>
          <w:lang w:val="en-US"/>
        </w:rPr>
        <w:t>t</w:t>
      </w:r>
      <w:r w:rsidRPr="008D7249">
        <w:rPr>
          <w:sz w:val="28"/>
          <w:szCs w:val="28"/>
          <w:lang w:val="en-US"/>
        </w:rPr>
        <w:t xml:space="preserve">), </w:t>
      </w:r>
      <w:r w:rsidRPr="008D7249">
        <w:rPr>
          <w:sz w:val="28"/>
          <w:szCs w:val="28"/>
          <w:lang w:val="en-US"/>
        </w:rPr>
        <w:tab/>
        <w:t xml:space="preserve">(2.1) </w:t>
      </w:r>
    </w:p>
    <w:p w:rsidR="00F12925" w:rsidRPr="008D7249" w:rsidRDefault="00F12925" w:rsidP="008D7249">
      <w:pPr>
        <w:spacing w:after="143"/>
        <w:ind w:left="9" w:right="70"/>
        <w:rPr>
          <w:sz w:val="28"/>
          <w:szCs w:val="28"/>
        </w:rPr>
      </w:pPr>
      <w:r w:rsidRPr="008D7249">
        <w:rPr>
          <w:sz w:val="28"/>
          <w:szCs w:val="28"/>
        </w:rPr>
        <w:t xml:space="preserve">де </w:t>
      </w:r>
      <w:r w:rsidRPr="008D7249">
        <w:rPr>
          <w:i/>
          <w:sz w:val="28"/>
          <w:szCs w:val="28"/>
        </w:rPr>
        <w:t>а</w:t>
      </w:r>
      <w:r w:rsidRPr="008D7249">
        <w:rPr>
          <w:sz w:val="28"/>
          <w:szCs w:val="28"/>
        </w:rPr>
        <w:t xml:space="preserve"> − прискорення вантажу; </w:t>
      </w:r>
      <w:r w:rsidRPr="008D7249">
        <w:rPr>
          <w:i/>
          <w:sz w:val="28"/>
          <w:szCs w:val="28"/>
        </w:rPr>
        <w:t>F</w:t>
      </w:r>
      <w:r w:rsidRPr="008D7249">
        <w:rPr>
          <w:sz w:val="28"/>
          <w:szCs w:val="28"/>
          <w:vertAlign w:val="subscript"/>
        </w:rPr>
        <w:t>пр</w:t>
      </w:r>
      <w:r w:rsidRPr="008D7249">
        <w:rPr>
          <w:sz w:val="28"/>
          <w:szCs w:val="28"/>
        </w:rPr>
        <w:t xml:space="preserve"> − сила пружності; </w:t>
      </w:r>
      <w:r w:rsidRPr="008D7249">
        <w:rPr>
          <w:i/>
          <w:sz w:val="28"/>
          <w:szCs w:val="28"/>
        </w:rPr>
        <w:t>F</w:t>
      </w:r>
      <w:r w:rsidRPr="008D7249">
        <w:rPr>
          <w:sz w:val="28"/>
          <w:szCs w:val="28"/>
          <w:vertAlign w:val="subscript"/>
        </w:rPr>
        <w:t>т</w:t>
      </w:r>
      <w:r w:rsidRPr="008D7249">
        <w:rPr>
          <w:sz w:val="28"/>
          <w:szCs w:val="28"/>
        </w:rPr>
        <w:t xml:space="preserve"> − сила в’язкого тертя. </w:t>
      </w:r>
    </w:p>
    <w:p w:rsidR="00F12925" w:rsidRPr="008D7249" w:rsidRDefault="00F12925" w:rsidP="008D7249">
      <w:pPr>
        <w:spacing w:after="134"/>
        <w:ind w:left="720" w:right="70"/>
        <w:rPr>
          <w:sz w:val="28"/>
          <w:szCs w:val="28"/>
        </w:rPr>
      </w:pPr>
      <w:r w:rsidRPr="008D7249">
        <w:rPr>
          <w:sz w:val="28"/>
          <w:szCs w:val="28"/>
        </w:rPr>
        <w:t xml:space="preserve">Прискорення є похідною від швидкості </w:t>
      </w:r>
      <w:r w:rsidRPr="008D7249">
        <w:rPr>
          <w:i/>
          <w:sz w:val="28"/>
          <w:szCs w:val="28"/>
        </w:rPr>
        <w:t>v</w:t>
      </w:r>
      <w:r w:rsidRPr="008D7249">
        <w:rPr>
          <w:sz w:val="28"/>
          <w:szCs w:val="28"/>
        </w:rPr>
        <w:t xml:space="preserve"> за часом </w:t>
      </w:r>
      <w:r w:rsidRPr="008D7249">
        <w:rPr>
          <w:i/>
          <w:sz w:val="28"/>
          <w:szCs w:val="28"/>
        </w:rPr>
        <w:t>t</w:t>
      </w:r>
      <w:r w:rsidRPr="008D7249">
        <w:rPr>
          <w:sz w:val="28"/>
          <w:szCs w:val="28"/>
        </w:rPr>
        <w:t xml:space="preserve">: </w:t>
      </w:r>
    </w:p>
    <w:p w:rsidR="003C799A" w:rsidRPr="008D7249" w:rsidRDefault="003C799A" w:rsidP="008D7249">
      <w:pPr>
        <w:spacing w:after="130"/>
        <w:ind w:right="470" w:firstLine="0"/>
        <w:jc w:val="left"/>
        <w:rPr>
          <w:sz w:val="28"/>
          <w:szCs w:val="28"/>
        </w:rPr>
      </w:pPr>
      <w:r w:rsidRPr="008D7249">
        <w:rPr>
          <w:sz w:val="28"/>
          <w:szCs w:val="28"/>
        </w:rPr>
        <w:t xml:space="preserve">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</w:r>
      <w:r w:rsidR="00550A30">
        <w:rPr>
          <w:sz w:val="28"/>
          <w:szCs w:val="28"/>
        </w:rPr>
        <w:tab/>
      </w:r>
      <w:r w:rsidRPr="008D7249">
        <w:rPr>
          <w:sz w:val="28"/>
          <w:szCs w:val="28"/>
        </w:rPr>
        <w:t>(2.2)</w:t>
      </w:r>
    </w:p>
    <w:p w:rsidR="00F12925" w:rsidRPr="008D7249" w:rsidRDefault="00F12925" w:rsidP="008D7249">
      <w:pPr>
        <w:ind w:left="-1" w:right="70" w:firstLine="710"/>
        <w:rPr>
          <w:sz w:val="28"/>
          <w:szCs w:val="28"/>
        </w:rPr>
      </w:pPr>
      <w:r w:rsidRPr="008D7249">
        <w:rPr>
          <w:sz w:val="28"/>
          <w:szCs w:val="28"/>
        </w:rPr>
        <w:lastRenderedPageBreak/>
        <w:t xml:space="preserve">Швидкість руху </w:t>
      </w:r>
      <w:r w:rsidRPr="008D7249">
        <w:rPr>
          <w:i/>
          <w:sz w:val="28"/>
          <w:szCs w:val="28"/>
        </w:rPr>
        <w:t>v</w:t>
      </w:r>
      <w:r w:rsidRPr="008D7249">
        <w:rPr>
          <w:sz w:val="28"/>
          <w:szCs w:val="28"/>
        </w:rPr>
        <w:t xml:space="preserve">, у свою чергу, є похідною від координати переміщення за часом: </w:t>
      </w:r>
    </w:p>
    <w:p w:rsidR="003C799A" w:rsidRPr="008D7249" w:rsidRDefault="003C799A" w:rsidP="008D7249">
      <w:pPr>
        <w:spacing w:after="3"/>
        <w:ind w:left="3600" w:right="509" w:firstLine="0"/>
        <w:jc w:val="left"/>
        <w:rPr>
          <w:sz w:val="28"/>
          <w:szCs w:val="28"/>
        </w:rPr>
      </w:pPr>
      <w:r w:rsidRPr="008D7249"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  <w:t xml:space="preserve">                    </w:t>
      </w:r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  <w:t>(2.3)</w:t>
      </w:r>
    </w:p>
    <w:p w:rsidR="00F12925" w:rsidRPr="008D7249" w:rsidRDefault="00F12925" w:rsidP="008D7249">
      <w:pPr>
        <w:spacing w:after="59"/>
        <w:ind w:left="-1"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Сила пружності </w:t>
      </w:r>
      <w:r w:rsidRPr="008D7249">
        <w:rPr>
          <w:i/>
          <w:sz w:val="28"/>
          <w:szCs w:val="28"/>
        </w:rPr>
        <w:t>F</w:t>
      </w:r>
      <w:r w:rsidRPr="008D7249">
        <w:rPr>
          <w:sz w:val="28"/>
          <w:szCs w:val="28"/>
          <w:vertAlign w:val="subscript"/>
        </w:rPr>
        <w:t>пр</w:t>
      </w:r>
      <w:r w:rsidRPr="008D7249">
        <w:rPr>
          <w:sz w:val="28"/>
          <w:szCs w:val="28"/>
        </w:rPr>
        <w:t xml:space="preserve"> визначається за законом Гука як добуток жорсткості пружини </w:t>
      </w:r>
      <w:r w:rsidRPr="008D7249">
        <w:rPr>
          <w:i/>
          <w:sz w:val="28"/>
          <w:szCs w:val="28"/>
        </w:rPr>
        <w:t>с</w:t>
      </w:r>
      <w:r w:rsidRPr="008D7249">
        <w:rPr>
          <w:sz w:val="28"/>
          <w:szCs w:val="28"/>
        </w:rPr>
        <w:t xml:space="preserve"> та її деформації. В даному випадку деформація пружини визначається як величина відхилення вантажу від положення рівноваги, тобто дорівнює координаті </w:t>
      </w:r>
      <w:r w:rsidRPr="008D7249">
        <w:rPr>
          <w:i/>
          <w:sz w:val="28"/>
          <w:szCs w:val="28"/>
        </w:rPr>
        <w:t>y</w:t>
      </w:r>
      <w:r w:rsidRPr="008D7249">
        <w:rPr>
          <w:sz w:val="28"/>
          <w:szCs w:val="28"/>
        </w:rPr>
        <w:t xml:space="preserve">. Тоді сила пружності визначається як </w:t>
      </w:r>
    </w:p>
    <w:p w:rsidR="00F12925" w:rsidRPr="008D7249" w:rsidRDefault="00F12925" w:rsidP="008D7249">
      <w:pPr>
        <w:tabs>
          <w:tab w:val="center" w:pos="710"/>
          <w:tab w:val="center" w:pos="4561"/>
          <w:tab w:val="right" w:pos="9151"/>
        </w:tabs>
        <w:spacing w:after="198"/>
        <w:ind w:firstLine="0"/>
        <w:jc w:val="left"/>
        <w:rPr>
          <w:sz w:val="28"/>
          <w:szCs w:val="28"/>
        </w:rPr>
      </w:pPr>
      <w:r w:rsidRPr="008D7249">
        <w:rPr>
          <w:rFonts w:ascii="Calibri" w:eastAsia="Calibri" w:hAnsi="Calibri" w:cs="Calibri"/>
          <w:sz w:val="28"/>
          <w:szCs w:val="28"/>
        </w:rPr>
        <w:tab/>
      </w:r>
      <w:r w:rsidRPr="008D7249">
        <w:rPr>
          <w:sz w:val="28"/>
          <w:szCs w:val="28"/>
        </w:rPr>
        <w:t xml:space="preserve"> </w:t>
      </w:r>
      <w:r w:rsidRPr="008D7249">
        <w:rPr>
          <w:sz w:val="28"/>
          <w:szCs w:val="28"/>
        </w:rPr>
        <w:tab/>
      </w:r>
      <w:r w:rsidRPr="008D7249">
        <w:rPr>
          <w:i/>
          <w:sz w:val="28"/>
          <w:szCs w:val="28"/>
        </w:rPr>
        <w:t>F</w:t>
      </w:r>
      <w:r w:rsidRPr="008D7249">
        <w:rPr>
          <w:sz w:val="28"/>
          <w:szCs w:val="28"/>
          <w:vertAlign w:val="subscript"/>
        </w:rPr>
        <w:t>пр</w:t>
      </w:r>
      <w:r w:rsidRPr="008D7249">
        <w:rPr>
          <w:sz w:val="28"/>
          <w:szCs w:val="28"/>
        </w:rPr>
        <w:t>(</w:t>
      </w:r>
      <w:r w:rsidRPr="008D7249">
        <w:rPr>
          <w:i/>
          <w:sz w:val="28"/>
          <w:szCs w:val="28"/>
        </w:rPr>
        <w:t>t</w:t>
      </w:r>
      <w:r w:rsidRPr="008D7249">
        <w:rPr>
          <w:sz w:val="28"/>
          <w:szCs w:val="28"/>
        </w:rPr>
        <w:t>)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 xml:space="preserve"> = </w:t>
      </w:r>
      <w:r w:rsidRPr="008D7249">
        <w:rPr>
          <w:i/>
          <w:sz w:val="28"/>
          <w:szCs w:val="28"/>
        </w:rPr>
        <w:t>cy</w:t>
      </w:r>
      <w:r w:rsidRPr="008D7249">
        <w:rPr>
          <w:sz w:val="28"/>
          <w:szCs w:val="28"/>
        </w:rPr>
        <w:t>(</w:t>
      </w:r>
      <w:r w:rsidRPr="008D7249">
        <w:rPr>
          <w:i/>
          <w:sz w:val="28"/>
          <w:szCs w:val="28"/>
        </w:rPr>
        <w:t>t</w:t>
      </w:r>
      <w:r w:rsidRPr="008D7249">
        <w:rPr>
          <w:sz w:val="28"/>
          <w:szCs w:val="28"/>
        </w:rPr>
        <w:t xml:space="preserve">). </w:t>
      </w:r>
      <w:r w:rsidRPr="008D7249">
        <w:rPr>
          <w:sz w:val="28"/>
          <w:szCs w:val="28"/>
        </w:rPr>
        <w:tab/>
        <w:t xml:space="preserve">(2.4) </w:t>
      </w:r>
    </w:p>
    <w:p w:rsidR="00F12925" w:rsidRPr="008D7249" w:rsidRDefault="00F12925" w:rsidP="008D7249">
      <w:pPr>
        <w:spacing w:after="44"/>
        <w:ind w:left="-1"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Силу в’язкого тертя можна вважати прямо пропорційною швидкості переміщення вантажу: </w:t>
      </w:r>
    </w:p>
    <w:p w:rsidR="00F12925" w:rsidRPr="008D7249" w:rsidRDefault="00F12925" w:rsidP="008D7249">
      <w:pPr>
        <w:tabs>
          <w:tab w:val="center" w:pos="710"/>
          <w:tab w:val="center" w:pos="4559"/>
          <w:tab w:val="right" w:pos="9151"/>
        </w:tabs>
        <w:spacing w:after="174"/>
        <w:ind w:firstLine="0"/>
        <w:jc w:val="left"/>
        <w:rPr>
          <w:sz w:val="28"/>
          <w:szCs w:val="28"/>
        </w:rPr>
      </w:pPr>
      <w:r w:rsidRPr="008D7249">
        <w:rPr>
          <w:rFonts w:ascii="Calibri" w:eastAsia="Calibri" w:hAnsi="Calibri" w:cs="Calibri"/>
          <w:sz w:val="28"/>
          <w:szCs w:val="28"/>
        </w:rPr>
        <w:tab/>
      </w:r>
      <w:r w:rsidRPr="008D7249">
        <w:rPr>
          <w:sz w:val="28"/>
          <w:szCs w:val="28"/>
        </w:rPr>
        <w:t xml:space="preserve"> </w:t>
      </w:r>
      <w:r w:rsidRPr="008D7249">
        <w:rPr>
          <w:sz w:val="28"/>
          <w:szCs w:val="28"/>
        </w:rPr>
        <w:tab/>
      </w:r>
      <w:r w:rsidRPr="008D7249">
        <w:rPr>
          <w:i/>
          <w:sz w:val="28"/>
          <w:szCs w:val="28"/>
        </w:rPr>
        <w:t>F</w:t>
      </w:r>
      <w:r w:rsidRPr="008D7249">
        <w:rPr>
          <w:sz w:val="28"/>
          <w:szCs w:val="28"/>
          <w:vertAlign w:val="subscript"/>
        </w:rPr>
        <w:t>т</w:t>
      </w:r>
      <w:r w:rsidRPr="008D7249">
        <w:rPr>
          <w:sz w:val="28"/>
          <w:szCs w:val="28"/>
        </w:rPr>
        <w:t>(</w:t>
      </w:r>
      <w:r w:rsidRPr="008D7249">
        <w:rPr>
          <w:i/>
          <w:sz w:val="28"/>
          <w:szCs w:val="28"/>
        </w:rPr>
        <w:t>t</w:t>
      </w:r>
      <w:r w:rsidRPr="008D7249">
        <w:rPr>
          <w:sz w:val="28"/>
          <w:szCs w:val="28"/>
        </w:rPr>
        <w:t xml:space="preserve">) </w:t>
      </w:r>
      <w:r w:rsidRPr="008D7249">
        <w:rPr>
          <w:rFonts w:ascii="Segoe UI Symbol" w:eastAsia="Segoe UI Symbol" w:hAnsi="Segoe UI Symbol" w:cs="Segoe UI Symbol"/>
          <w:sz w:val="28"/>
          <w:szCs w:val="28"/>
        </w:rPr>
        <w:t>=</w:t>
      </w:r>
      <w:r w:rsidRPr="008D7249">
        <w:rPr>
          <w:i/>
          <w:sz w:val="28"/>
          <w:szCs w:val="28"/>
        </w:rPr>
        <w:t>bv</w:t>
      </w:r>
      <w:r w:rsidRPr="008D7249">
        <w:rPr>
          <w:sz w:val="28"/>
          <w:szCs w:val="28"/>
        </w:rPr>
        <w:t>(</w:t>
      </w:r>
      <w:r w:rsidRPr="008D7249">
        <w:rPr>
          <w:i/>
          <w:sz w:val="28"/>
          <w:szCs w:val="28"/>
        </w:rPr>
        <w:t>t</w:t>
      </w:r>
      <w:r w:rsidRPr="008D7249">
        <w:rPr>
          <w:sz w:val="28"/>
          <w:szCs w:val="28"/>
        </w:rPr>
        <w:t xml:space="preserve">). </w:t>
      </w:r>
      <w:r w:rsidRPr="008D7249">
        <w:rPr>
          <w:sz w:val="28"/>
          <w:szCs w:val="28"/>
        </w:rPr>
        <w:tab/>
        <w:t xml:space="preserve">(2.5) </w:t>
      </w:r>
    </w:p>
    <w:p w:rsidR="00F12925" w:rsidRPr="008D7249" w:rsidRDefault="00F12925" w:rsidP="008D7249">
      <w:pPr>
        <w:spacing w:after="139"/>
        <w:ind w:left="720" w:right="70"/>
        <w:rPr>
          <w:i/>
          <w:sz w:val="28"/>
          <w:szCs w:val="28"/>
        </w:rPr>
      </w:pPr>
      <w:r w:rsidRPr="008D7249">
        <w:rPr>
          <w:sz w:val="28"/>
          <w:szCs w:val="28"/>
        </w:rPr>
        <w:t xml:space="preserve">Підставивши (2.2), (2.4) і (2.5) у (2.1), отримуємо: </w:t>
      </w:r>
    </w:p>
    <w:p w:rsidR="003C799A" w:rsidRPr="008D7249" w:rsidRDefault="003C799A" w:rsidP="008D7249">
      <w:pPr>
        <w:spacing w:after="131"/>
        <w:ind w:left="2160" w:right="7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-cy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-bv(t)</m:t>
        </m:r>
      </m:oMath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</w:r>
      <w:r w:rsidRPr="008D7249">
        <w:rPr>
          <w:sz w:val="28"/>
          <w:szCs w:val="28"/>
        </w:rPr>
        <w:tab/>
        <w:t xml:space="preserve"> (2.6)</w:t>
      </w:r>
    </w:p>
    <w:p w:rsidR="00F12925" w:rsidRPr="008D7249" w:rsidRDefault="00F12925" w:rsidP="008D7249">
      <w:pPr>
        <w:spacing w:after="80"/>
        <w:ind w:left="-1" w:right="70" w:firstLine="710"/>
        <w:rPr>
          <w:sz w:val="28"/>
          <w:szCs w:val="28"/>
        </w:rPr>
      </w:pPr>
      <w:r w:rsidRPr="008D7249">
        <w:rPr>
          <w:sz w:val="28"/>
          <w:szCs w:val="28"/>
        </w:rPr>
        <w:t xml:space="preserve">На підставі рівнянь (2.6) і (2.3) складаємо систему і приводимо її до форми Коши: </w:t>
      </w:r>
    </w:p>
    <w:p w:rsidR="00F12925" w:rsidRPr="008D7249" w:rsidRDefault="003A70D2" w:rsidP="008D7249">
      <w:pPr>
        <w:tabs>
          <w:tab w:val="center" w:pos="3074"/>
          <w:tab w:val="center" w:pos="3704"/>
        </w:tabs>
        <w:ind w:firstLine="0"/>
        <w:jc w:val="left"/>
        <w:rPr>
          <w:sz w:val="28"/>
          <w:szCs w:val="28"/>
        </w:rPr>
      </w:pPr>
      <w:r w:rsidRPr="008D7249">
        <w:rPr>
          <w:sz w:val="28"/>
          <w:szCs w:val="28"/>
        </w:rPr>
        <w:t xml:space="preserve">                                   </w:t>
      </w:r>
      <w:r w:rsidR="00476232" w:rsidRPr="008D7249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-cy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-bv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=v(t)</m:t>
                </m:r>
              </m:e>
            </m:eqArr>
          </m:e>
        </m:d>
      </m:oMath>
      <w:r w:rsidR="00CF2302" w:rsidRPr="008D7249">
        <w:rPr>
          <w:rFonts w:ascii="Calibri" w:eastAsia="Calibri" w:hAnsi="Calibri" w:cs="Calibri"/>
          <w:sz w:val="28"/>
          <w:szCs w:val="28"/>
        </w:rPr>
        <w:t xml:space="preserve">              </w:t>
      </w:r>
      <w:r w:rsidRPr="008D7249">
        <w:rPr>
          <w:rFonts w:ascii="Calibri" w:eastAsia="Calibri" w:hAnsi="Calibri" w:cs="Calibri"/>
          <w:sz w:val="28"/>
          <w:szCs w:val="28"/>
        </w:rPr>
        <w:t xml:space="preserve">                </w:t>
      </w:r>
      <w:r w:rsidR="00CF2302" w:rsidRPr="008D7249">
        <w:rPr>
          <w:rFonts w:ascii="Calibri" w:eastAsia="Calibri" w:hAnsi="Calibri" w:cs="Calibri"/>
          <w:sz w:val="28"/>
          <w:szCs w:val="28"/>
        </w:rPr>
        <w:t xml:space="preserve">     </w:t>
      </w:r>
      <w:r w:rsidR="00CF2302" w:rsidRPr="008D7249">
        <w:rPr>
          <w:rFonts w:eastAsia="Calibri"/>
          <w:sz w:val="28"/>
          <w:szCs w:val="28"/>
        </w:rPr>
        <w:t>(2.7)</w:t>
      </w:r>
    </w:p>
    <w:p w:rsidR="00256B9E" w:rsidRPr="008D7249" w:rsidRDefault="00F12925" w:rsidP="008D7249">
      <w:pPr>
        <w:ind w:firstLine="0"/>
        <w:rPr>
          <w:sz w:val="28"/>
          <w:szCs w:val="28"/>
        </w:rPr>
      </w:pPr>
      <w:r w:rsidRPr="008D7249">
        <w:rPr>
          <w:sz w:val="28"/>
          <w:szCs w:val="28"/>
        </w:rPr>
        <w:t>За системою диференційних рівнянь (2.7) складаємо динамічну модель у програмі Simulink</w:t>
      </w:r>
    </w:p>
    <w:p w:rsidR="00256B9E" w:rsidRPr="008D7249" w:rsidRDefault="00256B9E" w:rsidP="008D7249">
      <w:pPr>
        <w:ind w:firstLine="0"/>
        <w:rPr>
          <w:sz w:val="28"/>
          <w:szCs w:val="28"/>
        </w:rPr>
      </w:pPr>
    </w:p>
    <w:p w:rsidR="00256B9E" w:rsidRPr="008D7249" w:rsidRDefault="00E72B9D" w:rsidP="008D7249">
      <w:pPr>
        <w:jc w:val="center"/>
        <w:rPr>
          <w:b/>
          <w:sz w:val="28"/>
          <w:szCs w:val="28"/>
          <w:lang w:val="uk-UA"/>
        </w:rPr>
      </w:pPr>
      <w:r w:rsidRPr="008D7249">
        <w:rPr>
          <w:b/>
          <w:sz w:val="28"/>
          <w:szCs w:val="28"/>
          <w:lang w:val="uk-UA"/>
        </w:rPr>
        <w:t>Перший випадок:</w:t>
      </w:r>
    </w:p>
    <w:p w:rsidR="00256B9E" w:rsidRPr="008D7249" w:rsidRDefault="00256B9E" w:rsidP="008D7249">
      <w:pPr>
        <w:rPr>
          <w:sz w:val="28"/>
          <w:szCs w:val="28"/>
        </w:rPr>
      </w:pPr>
    </w:p>
    <w:p w:rsidR="00256B9E" w:rsidRPr="008D7249" w:rsidRDefault="00106EC5" w:rsidP="008D7249">
      <w:pPr>
        <w:ind w:firstLine="0"/>
        <w:rPr>
          <w:sz w:val="28"/>
          <w:szCs w:val="28"/>
        </w:rPr>
      </w:pPr>
      <w:r w:rsidRPr="008D7249">
        <w:rPr>
          <w:noProof/>
          <w:sz w:val="28"/>
          <w:szCs w:val="28"/>
        </w:rPr>
        <w:drawing>
          <wp:inline distT="0" distB="0" distL="0" distR="0">
            <wp:extent cx="6263640" cy="264927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6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B9E" w:rsidRPr="008D7249" w:rsidRDefault="00256B9E" w:rsidP="008D7249">
      <w:pPr>
        <w:rPr>
          <w:sz w:val="28"/>
          <w:szCs w:val="28"/>
        </w:rPr>
      </w:pPr>
    </w:p>
    <w:p w:rsidR="00256B9E" w:rsidRPr="008D7249" w:rsidRDefault="00EC2304" w:rsidP="008D7249">
      <w:pPr>
        <w:ind w:firstLine="0"/>
        <w:jc w:val="center"/>
        <w:rPr>
          <w:sz w:val="28"/>
          <w:szCs w:val="28"/>
          <w:lang w:val="uk-UA"/>
        </w:rPr>
      </w:pPr>
      <w:r w:rsidRPr="008D7249">
        <w:rPr>
          <w:sz w:val="28"/>
          <w:szCs w:val="28"/>
          <w:lang w:val="uk-UA"/>
        </w:rPr>
        <w:t xml:space="preserve">Рис 2. </w:t>
      </w:r>
      <w:r w:rsidRPr="008D7249">
        <w:rPr>
          <w:sz w:val="28"/>
          <w:szCs w:val="28"/>
        </w:rPr>
        <w:t>Модель одномасов</w:t>
      </w:r>
      <w:r w:rsidRPr="008D7249">
        <w:rPr>
          <w:sz w:val="28"/>
          <w:szCs w:val="28"/>
          <w:lang w:val="uk-UA"/>
        </w:rPr>
        <w:t>ої коливальної системи для першого випадку</w:t>
      </w:r>
    </w:p>
    <w:p w:rsidR="0080635E" w:rsidRPr="008D7249" w:rsidRDefault="0080635E" w:rsidP="008D7249">
      <w:pPr>
        <w:ind w:firstLine="0"/>
        <w:jc w:val="center"/>
        <w:rPr>
          <w:sz w:val="28"/>
          <w:szCs w:val="28"/>
          <w:lang w:val="uk-UA"/>
        </w:rPr>
      </w:pPr>
    </w:p>
    <w:p w:rsidR="00256B9E" w:rsidRPr="008D7249" w:rsidRDefault="0080635E" w:rsidP="008D7249">
      <w:pPr>
        <w:ind w:firstLine="0"/>
        <w:rPr>
          <w:sz w:val="28"/>
          <w:szCs w:val="28"/>
        </w:rPr>
      </w:pPr>
      <w:r w:rsidRPr="008D7249">
        <w:rPr>
          <w:noProof/>
          <w:sz w:val="28"/>
          <w:szCs w:val="28"/>
        </w:rPr>
        <w:lastRenderedPageBreak/>
        <w:drawing>
          <wp:inline distT="0" distB="0" distL="0" distR="0">
            <wp:extent cx="6263640" cy="28702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9E" w:rsidRPr="008D7249" w:rsidRDefault="00256B9E" w:rsidP="008D7249">
      <w:pPr>
        <w:rPr>
          <w:sz w:val="28"/>
          <w:szCs w:val="28"/>
        </w:rPr>
      </w:pPr>
    </w:p>
    <w:p w:rsidR="00256B9E" w:rsidRPr="008D7249" w:rsidRDefault="0080635E" w:rsidP="008D7249">
      <w:pPr>
        <w:ind w:firstLine="0"/>
        <w:jc w:val="center"/>
        <w:rPr>
          <w:sz w:val="28"/>
          <w:szCs w:val="28"/>
        </w:rPr>
      </w:pPr>
      <w:r w:rsidRPr="008D7249">
        <w:rPr>
          <w:sz w:val="28"/>
          <w:szCs w:val="28"/>
        </w:rPr>
        <w:t>Рис.3  Осцилограмма переміщення вантажу при сходинковомму діянні 10 Н при нульових початкових умовах</w:t>
      </w:r>
    </w:p>
    <w:p w:rsidR="00256B9E" w:rsidRPr="008D7249" w:rsidRDefault="00256B9E" w:rsidP="008D7249">
      <w:pPr>
        <w:ind w:firstLine="0"/>
        <w:rPr>
          <w:sz w:val="28"/>
          <w:szCs w:val="28"/>
        </w:rPr>
      </w:pPr>
    </w:p>
    <w:p w:rsidR="0080635E" w:rsidRDefault="0080635E" w:rsidP="008D7249">
      <w:pPr>
        <w:ind w:firstLine="0"/>
        <w:jc w:val="center"/>
        <w:rPr>
          <w:b/>
          <w:sz w:val="28"/>
          <w:szCs w:val="28"/>
          <w:lang w:val="uk-UA"/>
        </w:rPr>
      </w:pPr>
      <w:r w:rsidRPr="008D7249">
        <w:rPr>
          <w:b/>
          <w:sz w:val="28"/>
          <w:szCs w:val="28"/>
          <w:lang w:val="uk-UA"/>
        </w:rPr>
        <w:t>Другий випадок:</w:t>
      </w:r>
    </w:p>
    <w:p w:rsidR="008D7249" w:rsidRPr="008D7249" w:rsidRDefault="008D7249" w:rsidP="008D7249">
      <w:pPr>
        <w:ind w:firstLine="0"/>
        <w:jc w:val="center"/>
        <w:rPr>
          <w:b/>
          <w:sz w:val="28"/>
          <w:szCs w:val="28"/>
          <w:lang w:val="uk-UA"/>
        </w:rPr>
      </w:pPr>
    </w:p>
    <w:p w:rsidR="0080635E" w:rsidRPr="008D7249" w:rsidRDefault="0047027C" w:rsidP="008D7249">
      <w:pPr>
        <w:ind w:firstLine="0"/>
        <w:rPr>
          <w:b/>
          <w:sz w:val="28"/>
          <w:szCs w:val="28"/>
          <w:lang w:val="uk-UA"/>
        </w:rPr>
      </w:pPr>
      <w:r w:rsidRPr="008D7249">
        <w:rPr>
          <w:b/>
          <w:noProof/>
          <w:sz w:val="28"/>
          <w:szCs w:val="28"/>
        </w:rPr>
        <w:drawing>
          <wp:inline distT="0" distB="0" distL="0" distR="0">
            <wp:extent cx="6263640" cy="264945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64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C" w:rsidRPr="008D7249" w:rsidRDefault="0047027C" w:rsidP="008D7249">
      <w:pPr>
        <w:ind w:firstLine="0"/>
        <w:jc w:val="center"/>
        <w:rPr>
          <w:sz w:val="28"/>
          <w:szCs w:val="28"/>
          <w:lang w:val="uk-UA"/>
        </w:rPr>
      </w:pPr>
      <w:r w:rsidRPr="008D7249">
        <w:rPr>
          <w:sz w:val="28"/>
          <w:szCs w:val="28"/>
          <w:lang w:val="uk-UA"/>
        </w:rPr>
        <w:t xml:space="preserve">Рис 4. </w:t>
      </w:r>
      <w:r w:rsidRPr="008D7249">
        <w:rPr>
          <w:sz w:val="28"/>
          <w:szCs w:val="28"/>
        </w:rPr>
        <w:t>Модель одномасов</w:t>
      </w:r>
      <w:r w:rsidRPr="008D7249">
        <w:rPr>
          <w:sz w:val="28"/>
          <w:szCs w:val="28"/>
          <w:lang w:val="uk-UA"/>
        </w:rPr>
        <w:t xml:space="preserve">ої коливальної системи для </w:t>
      </w:r>
      <w:r w:rsidRPr="008D7249">
        <w:rPr>
          <w:sz w:val="28"/>
          <w:szCs w:val="28"/>
        </w:rPr>
        <w:t>другого</w:t>
      </w:r>
      <w:r w:rsidR="008D7249" w:rsidRPr="008D7249">
        <w:rPr>
          <w:sz w:val="28"/>
          <w:szCs w:val="28"/>
        </w:rPr>
        <w:t xml:space="preserve"> </w:t>
      </w:r>
      <w:r w:rsidR="008D7249" w:rsidRPr="008D7249">
        <w:rPr>
          <w:sz w:val="28"/>
          <w:szCs w:val="28"/>
          <w:lang w:val="uk-UA"/>
        </w:rPr>
        <w:t>і третього</w:t>
      </w:r>
      <w:r w:rsidRPr="008D7249">
        <w:rPr>
          <w:sz w:val="28"/>
          <w:szCs w:val="28"/>
          <w:lang w:val="uk-UA"/>
        </w:rPr>
        <w:t xml:space="preserve"> випадку</w:t>
      </w:r>
    </w:p>
    <w:p w:rsidR="00256B9E" w:rsidRPr="008D7249" w:rsidRDefault="00256B9E" w:rsidP="008D7249">
      <w:pPr>
        <w:ind w:firstLine="0"/>
        <w:rPr>
          <w:sz w:val="28"/>
          <w:szCs w:val="28"/>
          <w:lang w:val="uk-UA"/>
        </w:rPr>
      </w:pPr>
    </w:p>
    <w:p w:rsidR="00256B9E" w:rsidRPr="008D7249" w:rsidRDefault="0047027C" w:rsidP="008D7249">
      <w:pPr>
        <w:ind w:firstLine="0"/>
        <w:rPr>
          <w:sz w:val="28"/>
          <w:szCs w:val="28"/>
          <w:lang w:val="en-US"/>
        </w:rPr>
      </w:pPr>
      <w:r w:rsidRPr="008D7249">
        <w:rPr>
          <w:noProof/>
          <w:sz w:val="28"/>
          <w:szCs w:val="28"/>
        </w:rPr>
        <w:lastRenderedPageBreak/>
        <w:drawing>
          <wp:inline distT="0" distB="0" distL="0" distR="0">
            <wp:extent cx="6263640" cy="28702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7C" w:rsidRPr="008D7249" w:rsidRDefault="0047027C" w:rsidP="008D7249">
      <w:pPr>
        <w:ind w:firstLine="0"/>
        <w:jc w:val="center"/>
        <w:rPr>
          <w:sz w:val="28"/>
          <w:szCs w:val="28"/>
          <w:lang w:val="uk-UA"/>
        </w:rPr>
      </w:pPr>
      <w:r w:rsidRPr="008D7249">
        <w:rPr>
          <w:sz w:val="28"/>
          <w:szCs w:val="28"/>
        </w:rPr>
        <w:t xml:space="preserve">Рис.5  Осцилограмма переміщення вантажу при </w:t>
      </w:r>
      <w:r w:rsidRPr="008D7249">
        <w:rPr>
          <w:sz w:val="28"/>
          <w:szCs w:val="28"/>
          <w:lang w:val="uk-UA"/>
        </w:rPr>
        <w:t>початковому зрушенні</w:t>
      </w:r>
      <w:r w:rsidRPr="008D7249">
        <w:rPr>
          <w:sz w:val="28"/>
          <w:szCs w:val="28"/>
        </w:rPr>
        <w:t xml:space="preserve"> 0</w:t>
      </w:r>
      <w:r w:rsidRPr="008D7249">
        <w:rPr>
          <w:sz w:val="28"/>
          <w:szCs w:val="28"/>
          <w:lang w:val="uk-UA"/>
        </w:rPr>
        <w:t>.1</w:t>
      </w:r>
      <w:r w:rsidRPr="008D7249">
        <w:rPr>
          <w:sz w:val="28"/>
          <w:szCs w:val="28"/>
        </w:rPr>
        <w:t xml:space="preserve"> м </w:t>
      </w:r>
      <w:r w:rsidRPr="008D7249">
        <w:rPr>
          <w:sz w:val="28"/>
          <w:szCs w:val="28"/>
          <w:lang w:val="uk-UA"/>
        </w:rPr>
        <w:t>і відсутності зовнішньої сили</w:t>
      </w:r>
    </w:p>
    <w:p w:rsidR="00256B9E" w:rsidRPr="008D7249" w:rsidRDefault="00256B9E" w:rsidP="008D7249">
      <w:pPr>
        <w:rPr>
          <w:sz w:val="28"/>
          <w:szCs w:val="28"/>
        </w:rPr>
      </w:pPr>
    </w:p>
    <w:p w:rsidR="00256B9E" w:rsidRPr="008D7249" w:rsidRDefault="008D7249" w:rsidP="008D7249">
      <w:pPr>
        <w:ind w:firstLine="0"/>
        <w:rPr>
          <w:b/>
          <w:sz w:val="28"/>
          <w:szCs w:val="28"/>
          <w:lang w:val="en-US"/>
        </w:rPr>
      </w:pPr>
      <w:r w:rsidRPr="008D7249">
        <w:rPr>
          <w:b/>
          <w:sz w:val="28"/>
          <w:szCs w:val="28"/>
          <w:lang w:val="uk-UA"/>
        </w:rPr>
        <w:t>Третій випадок:</w:t>
      </w:r>
    </w:p>
    <w:p w:rsidR="008D7249" w:rsidRPr="008D7249" w:rsidRDefault="008D7249" w:rsidP="008D7249">
      <w:pPr>
        <w:tabs>
          <w:tab w:val="left" w:pos="1503"/>
        </w:tabs>
        <w:ind w:firstLine="0"/>
        <w:rPr>
          <w:sz w:val="28"/>
          <w:szCs w:val="28"/>
        </w:rPr>
      </w:pPr>
    </w:p>
    <w:p w:rsidR="008D7249" w:rsidRPr="008D7249" w:rsidRDefault="008D7249" w:rsidP="008D7249">
      <w:pPr>
        <w:tabs>
          <w:tab w:val="left" w:pos="1503"/>
        </w:tabs>
        <w:ind w:firstLine="0"/>
        <w:rPr>
          <w:sz w:val="28"/>
          <w:szCs w:val="28"/>
        </w:rPr>
      </w:pPr>
    </w:p>
    <w:p w:rsidR="008D7249" w:rsidRDefault="008D7249" w:rsidP="008D7249">
      <w:pPr>
        <w:tabs>
          <w:tab w:val="left" w:pos="1503"/>
        </w:tabs>
        <w:ind w:firstLine="0"/>
        <w:rPr>
          <w:sz w:val="28"/>
          <w:szCs w:val="28"/>
          <w:lang w:val="en-US"/>
        </w:rPr>
      </w:pPr>
      <w:bookmarkStart w:id="0" w:name="_GoBack"/>
      <w:r w:rsidRPr="008D7249">
        <w:rPr>
          <w:noProof/>
          <w:sz w:val="28"/>
          <w:szCs w:val="28"/>
        </w:rPr>
        <w:drawing>
          <wp:inline distT="0" distB="0" distL="0" distR="0">
            <wp:extent cx="6263640" cy="28524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C6D" w:rsidRDefault="00311C6D" w:rsidP="008D7249">
      <w:pPr>
        <w:tabs>
          <w:tab w:val="left" w:pos="1503"/>
        </w:tabs>
        <w:ind w:firstLine="0"/>
        <w:rPr>
          <w:sz w:val="28"/>
          <w:szCs w:val="28"/>
          <w:lang w:val="en-US"/>
        </w:rPr>
      </w:pPr>
    </w:p>
    <w:p w:rsidR="00311C6D" w:rsidRPr="00550A30" w:rsidRDefault="00311C6D" w:rsidP="00321AD4">
      <w:pPr>
        <w:ind w:firstLine="0"/>
        <w:jc w:val="center"/>
        <w:rPr>
          <w:sz w:val="28"/>
          <w:szCs w:val="28"/>
        </w:rPr>
      </w:pPr>
      <w:r w:rsidRPr="008D7249">
        <w:rPr>
          <w:sz w:val="28"/>
          <w:szCs w:val="28"/>
        </w:rPr>
        <w:t>Рис</w:t>
      </w:r>
      <w:r w:rsidRPr="00321AD4">
        <w:rPr>
          <w:sz w:val="28"/>
          <w:szCs w:val="28"/>
        </w:rPr>
        <w:t xml:space="preserve">.6  </w:t>
      </w:r>
      <w:r w:rsidRPr="008D7249">
        <w:rPr>
          <w:sz w:val="28"/>
          <w:szCs w:val="28"/>
        </w:rPr>
        <w:t>Осцилограмма</w:t>
      </w:r>
      <w:r w:rsidRPr="00321AD4">
        <w:rPr>
          <w:sz w:val="28"/>
          <w:szCs w:val="28"/>
        </w:rPr>
        <w:t xml:space="preserve"> </w:t>
      </w:r>
      <w:r w:rsidRPr="008D7249">
        <w:rPr>
          <w:sz w:val="28"/>
          <w:szCs w:val="28"/>
        </w:rPr>
        <w:t>переміщення</w:t>
      </w:r>
      <w:r w:rsidRPr="00321AD4">
        <w:rPr>
          <w:sz w:val="28"/>
          <w:szCs w:val="28"/>
        </w:rPr>
        <w:t xml:space="preserve"> </w:t>
      </w:r>
      <w:r w:rsidRPr="008D7249">
        <w:rPr>
          <w:sz w:val="28"/>
          <w:szCs w:val="28"/>
        </w:rPr>
        <w:t>вантажу</w:t>
      </w:r>
      <w:r w:rsidRPr="00321AD4">
        <w:rPr>
          <w:sz w:val="28"/>
          <w:szCs w:val="28"/>
        </w:rPr>
        <w:t xml:space="preserve"> </w:t>
      </w:r>
      <w:r w:rsidRPr="008D7249">
        <w:rPr>
          <w:sz w:val="28"/>
          <w:szCs w:val="28"/>
        </w:rPr>
        <w:t>при</w:t>
      </w:r>
      <w:r w:rsidRPr="00321AD4">
        <w:rPr>
          <w:sz w:val="28"/>
          <w:szCs w:val="28"/>
        </w:rPr>
        <w:t xml:space="preserve"> </w:t>
      </w:r>
      <w:r w:rsidR="00321AD4">
        <w:rPr>
          <w:sz w:val="28"/>
          <w:szCs w:val="28"/>
          <w:lang w:val="uk-UA"/>
        </w:rPr>
        <w:t>початковій швидкості</w:t>
      </w:r>
      <w:r w:rsidRPr="00321AD4">
        <w:rPr>
          <w:sz w:val="28"/>
          <w:szCs w:val="28"/>
        </w:rPr>
        <w:t xml:space="preserve"> </w:t>
      </w:r>
      <w:r w:rsidR="00321AD4">
        <w:rPr>
          <w:sz w:val="28"/>
          <w:szCs w:val="28"/>
          <w:lang w:val="uk-UA"/>
        </w:rPr>
        <w:t>1м</w:t>
      </w:r>
      <w:r w:rsidR="00321AD4" w:rsidRPr="00321AD4">
        <w:rPr>
          <w:sz w:val="28"/>
          <w:szCs w:val="28"/>
        </w:rPr>
        <w:t>/</w:t>
      </w:r>
      <w:r w:rsidR="00321AD4">
        <w:rPr>
          <w:sz w:val="28"/>
          <w:szCs w:val="28"/>
          <w:lang w:val="uk-UA"/>
        </w:rPr>
        <w:t>с і нульовому початковому переміщенні</w:t>
      </w:r>
    </w:p>
    <w:p w:rsidR="00321AD4" w:rsidRPr="00550A30" w:rsidRDefault="00321AD4" w:rsidP="00321AD4">
      <w:pPr>
        <w:ind w:firstLine="0"/>
        <w:jc w:val="center"/>
        <w:rPr>
          <w:sz w:val="28"/>
          <w:szCs w:val="28"/>
        </w:rPr>
      </w:pPr>
    </w:p>
    <w:p w:rsidR="00321AD4" w:rsidRPr="00550A30" w:rsidRDefault="00321AD4" w:rsidP="00321AD4">
      <w:pPr>
        <w:ind w:firstLine="0"/>
        <w:jc w:val="left"/>
        <w:rPr>
          <w:b/>
          <w:sz w:val="28"/>
          <w:szCs w:val="28"/>
        </w:rPr>
      </w:pPr>
    </w:p>
    <w:p w:rsidR="00321AD4" w:rsidRPr="00857B24" w:rsidRDefault="00321AD4" w:rsidP="00857B24">
      <w:pPr>
        <w:ind w:firstLine="0"/>
        <w:rPr>
          <w:sz w:val="28"/>
          <w:szCs w:val="28"/>
          <w:lang w:val="uk-UA"/>
        </w:rPr>
        <w:sectPr w:rsidR="00321AD4" w:rsidRPr="00857B24">
          <w:footerReference w:type="default" r:id="rId12"/>
          <w:footerReference w:type="first" r:id="rId13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 w:rsidRPr="00321AD4">
        <w:rPr>
          <w:b/>
          <w:sz w:val="28"/>
          <w:szCs w:val="28"/>
          <w:lang w:val="uk-UA"/>
        </w:rPr>
        <w:t>Ви</w:t>
      </w:r>
      <w:r>
        <w:rPr>
          <w:b/>
          <w:sz w:val="28"/>
          <w:szCs w:val="28"/>
          <w:lang w:val="uk-UA"/>
        </w:rPr>
        <w:t xml:space="preserve">сновок: </w:t>
      </w:r>
      <w:r w:rsidR="00857B24">
        <w:rPr>
          <w:sz w:val="28"/>
          <w:szCs w:val="28"/>
          <w:lang w:val="uk-UA"/>
        </w:rPr>
        <w:t>Під час виконання данної лабораторної роботи я навчивя розраховувати динамічні процесси в одном</w:t>
      </w:r>
      <w:r w:rsidR="00CB093C">
        <w:rPr>
          <w:sz w:val="28"/>
          <w:szCs w:val="28"/>
          <w:lang w:val="uk-UA"/>
        </w:rPr>
        <w:t>асовій системі з в’язким тертя</w:t>
      </w:r>
    </w:p>
    <w:p w:rsidR="00D32038" w:rsidRPr="008D7249" w:rsidRDefault="00D32038" w:rsidP="008D7249">
      <w:pPr>
        <w:pStyle w:val="af1"/>
        <w:ind w:right="83"/>
        <w:jc w:val="both"/>
        <w:rPr>
          <w:color w:val="000000"/>
          <w:sz w:val="28"/>
          <w:szCs w:val="28"/>
        </w:rPr>
      </w:pPr>
    </w:p>
    <w:sectPr w:rsidR="00D32038" w:rsidRPr="008D724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0B7" w:rsidRDefault="00CC50B7">
      <w:r>
        <w:separator/>
      </w:r>
    </w:p>
  </w:endnote>
  <w:endnote w:type="continuationSeparator" w:id="0">
    <w:p w:rsidR="00CC50B7" w:rsidRDefault="00CC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 w:rsidTr="002B21D0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2B21D0" w:rsidP="00CB093C">
          <w:pPr>
            <w:pStyle w:val="a7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.151.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01.07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 w:rsidTr="002B21D0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CB093C"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 w:rsidTr="002B21D0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7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</w:tr>
  </w:tbl>
  <w:p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29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990"/>
      <w:gridCol w:w="3404"/>
      <w:gridCol w:w="284"/>
      <w:gridCol w:w="284"/>
      <w:gridCol w:w="284"/>
      <w:gridCol w:w="964"/>
      <w:gridCol w:w="1021"/>
    </w:tblGrid>
    <w:tr w:rsidR="00905D8F" w:rsidTr="00E0147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Pr="00C05633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 w:val="restart"/>
          <w:tcBorders>
            <w:left w:val="nil"/>
          </w:tcBorders>
          <w:vAlign w:val="center"/>
        </w:tcPr>
        <w:p w:rsidR="00905D8F" w:rsidRPr="003C3A1B" w:rsidRDefault="00795744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8A3F1C">
            <w:rPr>
              <w:sz w:val="40"/>
            </w:rPr>
            <w:t>.151</w:t>
          </w:r>
          <w:r w:rsidR="00905D8F">
            <w:rPr>
              <w:sz w:val="40"/>
            </w:rPr>
            <w:t>.</w:t>
          </w:r>
          <w:r w:rsidR="008A3F1C">
            <w:rPr>
              <w:sz w:val="40"/>
              <w:lang w:val="en-US"/>
            </w:rPr>
            <w:t>3</w:t>
          </w:r>
          <w:r>
            <w:rPr>
              <w:sz w:val="40"/>
            </w:rPr>
            <w:t>34</w:t>
          </w:r>
          <w:r w:rsidR="00905D8F">
            <w:rPr>
              <w:sz w:val="40"/>
            </w:rPr>
            <w:t>1.</w:t>
          </w:r>
          <w:r w:rsidR="008A3F1C">
            <w:rPr>
              <w:sz w:val="40"/>
              <w:lang w:val="uk-UA"/>
            </w:rPr>
            <w:t>01.07</w:t>
          </w:r>
        </w:p>
      </w:tc>
    </w:tr>
    <w:tr w:rsidR="00905D8F" w:rsidTr="00E0147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E0147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 w:rsidR="00AD0494">
            <w:rPr>
              <w:sz w:val="16"/>
              <w:lang w:val="uk-UA"/>
            </w:rPr>
            <w:t>о</w:t>
          </w:r>
          <w:r>
            <w:rPr>
              <w:sz w:val="16"/>
              <w:lang w:val="uk-UA"/>
            </w:rPr>
            <w:t>дпис</w:t>
          </w:r>
          <w:r w:rsidR="00AD0494">
            <w:rPr>
              <w:sz w:val="16"/>
              <w:lang w:val="uk-UA"/>
            </w:rPr>
            <w:t>ь</w:t>
          </w:r>
        </w:p>
      </w:tc>
      <w:tc>
        <w:tcPr>
          <w:tcW w:w="990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241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E0147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872B46" w:rsidRPr="00CB093C" w:rsidRDefault="00CB093C" w:rsidP="004D3948">
          <w:pPr>
            <w:spacing w:line="360" w:lineRule="auto"/>
            <w:ind w:firstLine="0"/>
            <w:jc w:val="center"/>
          </w:pPr>
          <w:r w:rsidRPr="00CB093C">
            <w:rPr>
              <w:szCs w:val="28"/>
            </w:rPr>
            <w:t>МОДЕЛЮВАННЯ МЕХАНІЧНОЇ КОЛИВАЛЬНОЇ СИСТЕМИ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 w:rsidR="00AD0494">
            <w:rPr>
              <w:sz w:val="16"/>
              <w:lang w:val="uk-UA"/>
            </w:rPr>
            <w:t>и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Лист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Листов</w:t>
          </w:r>
        </w:p>
      </w:tc>
    </w:tr>
    <w:tr w:rsidR="00905D8F" w:rsidTr="00E0147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</w:t>
          </w:r>
          <w:r w:rsidR="001B5A65">
            <w:rPr>
              <w:sz w:val="16"/>
              <w:lang w:val="uk-UA"/>
            </w:rPr>
            <w:t xml:space="preserve"> </w:t>
          </w:r>
          <w:r>
            <w:rPr>
              <w:sz w:val="16"/>
              <w:lang w:val="uk-UA"/>
            </w:rPr>
            <w:t>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56B9E" w:rsidRDefault="00256B9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90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905D8F" w:rsidP="00F12E81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05D8F" w:rsidTr="00E0147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905D8F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D150EB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 w:rsidTr="00E0147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1B5A65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D06150" w:rsidRDefault="00D06150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Черно О.О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 w:rsidTr="00E0147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 w:rsidTr="00E01478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D150EB" w:rsidRDefault="002B21D0" w:rsidP="000A585F">
          <w:pPr>
            <w:pStyle w:val="a7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.151.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01.07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 w:rsidP="00AD0494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r w:rsidR="00AD0494">
            <w:rPr>
              <w:sz w:val="16"/>
            </w:rPr>
            <w:t>Лист</w:t>
          </w:r>
        </w:p>
      </w:tc>
    </w:tr>
    <w:tr w:rsidR="00905D8F" w:rsidTr="00E01478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AD0494">
            <w:rPr>
              <w:sz w:val="28"/>
              <w:szCs w:val="28"/>
            </w:rPr>
            <w:fldChar w:fldCharType="begin"/>
          </w:r>
          <w:r w:rsidR="00AD0494">
            <w:rPr>
              <w:sz w:val="28"/>
              <w:szCs w:val="28"/>
            </w:rPr>
            <w:instrText xml:space="preserve"> PAGE   \* MERGEFORMAT </w:instrText>
          </w:r>
          <w:r w:rsidR="00AD0494">
            <w:rPr>
              <w:sz w:val="28"/>
              <w:szCs w:val="28"/>
            </w:rPr>
            <w:fldChar w:fldCharType="separate"/>
          </w:r>
          <w:r w:rsidR="00CB093C">
            <w:rPr>
              <w:noProof/>
              <w:sz w:val="28"/>
              <w:szCs w:val="28"/>
            </w:rPr>
            <w:t>5</w:t>
          </w:r>
          <w:r w:rsidR="00AD0494">
            <w:rPr>
              <w:sz w:val="28"/>
              <w:szCs w:val="28"/>
            </w:rPr>
            <w:fldChar w:fldCharType="end"/>
          </w:r>
        </w:p>
      </w:tc>
    </w:tr>
    <w:tr w:rsidR="00905D8F" w:rsidTr="00E01478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 w:rsidP="00AD0494">
          <w:pPr>
            <w:pStyle w:val="a7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 w:rsidR="00AD0494">
            <w:rPr>
              <w:sz w:val="16"/>
              <w:lang w:val="uk-UA"/>
            </w:rPr>
            <w:t>о</w:t>
          </w:r>
          <w:r>
            <w:rPr>
              <w:sz w:val="16"/>
            </w:rPr>
            <w:t>дпис</w:t>
          </w:r>
          <w:r w:rsidR="00AD0494">
            <w:rPr>
              <w:sz w:val="16"/>
            </w:rPr>
            <w:t>ь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</w:tr>
  </w:tbl>
  <w:p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0B7" w:rsidRDefault="00CC50B7">
      <w:r>
        <w:separator/>
      </w:r>
    </w:p>
  </w:footnote>
  <w:footnote w:type="continuationSeparator" w:id="0">
    <w:p w:rsidR="00CC50B7" w:rsidRDefault="00CC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95A"/>
    <w:multiLevelType w:val="hybridMultilevel"/>
    <w:tmpl w:val="B210B6F2"/>
    <w:lvl w:ilvl="0" w:tplc="D82A43BC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0295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3C814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10E8E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2CDBB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24E0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2ACA7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C497F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FA9EE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26D55"/>
    <w:rsid w:val="000543FF"/>
    <w:rsid w:val="000566F1"/>
    <w:rsid w:val="00082ABC"/>
    <w:rsid w:val="00083D60"/>
    <w:rsid w:val="000852DC"/>
    <w:rsid w:val="00085D16"/>
    <w:rsid w:val="00093B1D"/>
    <w:rsid w:val="000A585F"/>
    <w:rsid w:val="000B2716"/>
    <w:rsid w:val="000B27E6"/>
    <w:rsid w:val="000B629E"/>
    <w:rsid w:val="000B788B"/>
    <w:rsid w:val="000D17F9"/>
    <w:rsid w:val="000E16B9"/>
    <w:rsid w:val="00101DCF"/>
    <w:rsid w:val="00105CA6"/>
    <w:rsid w:val="00106EC5"/>
    <w:rsid w:val="001241B1"/>
    <w:rsid w:val="00135E2D"/>
    <w:rsid w:val="0013611E"/>
    <w:rsid w:val="0014148D"/>
    <w:rsid w:val="00141DAA"/>
    <w:rsid w:val="00150E4A"/>
    <w:rsid w:val="001708F0"/>
    <w:rsid w:val="00170C3C"/>
    <w:rsid w:val="00171DAF"/>
    <w:rsid w:val="00175B80"/>
    <w:rsid w:val="00175D44"/>
    <w:rsid w:val="001861A6"/>
    <w:rsid w:val="00187DCE"/>
    <w:rsid w:val="00190D80"/>
    <w:rsid w:val="00192B54"/>
    <w:rsid w:val="001A380E"/>
    <w:rsid w:val="001B5A65"/>
    <w:rsid w:val="001C3940"/>
    <w:rsid w:val="001E01EF"/>
    <w:rsid w:val="001F306A"/>
    <w:rsid w:val="00215A06"/>
    <w:rsid w:val="00220379"/>
    <w:rsid w:val="00241BF6"/>
    <w:rsid w:val="00242472"/>
    <w:rsid w:val="00244DA5"/>
    <w:rsid w:val="0024722F"/>
    <w:rsid w:val="00256B9E"/>
    <w:rsid w:val="00257F31"/>
    <w:rsid w:val="00263C00"/>
    <w:rsid w:val="00264D3F"/>
    <w:rsid w:val="00265F30"/>
    <w:rsid w:val="002878E3"/>
    <w:rsid w:val="002906CB"/>
    <w:rsid w:val="0029225B"/>
    <w:rsid w:val="002A05DB"/>
    <w:rsid w:val="002B17E1"/>
    <w:rsid w:val="002B21D0"/>
    <w:rsid w:val="002B7E0B"/>
    <w:rsid w:val="002C0C34"/>
    <w:rsid w:val="002C0EA8"/>
    <w:rsid w:val="002C68AA"/>
    <w:rsid w:val="002D6C8A"/>
    <w:rsid w:val="002F2C3B"/>
    <w:rsid w:val="002F2C46"/>
    <w:rsid w:val="002F64B4"/>
    <w:rsid w:val="00303741"/>
    <w:rsid w:val="00305903"/>
    <w:rsid w:val="00311C6D"/>
    <w:rsid w:val="0031326C"/>
    <w:rsid w:val="00317655"/>
    <w:rsid w:val="00321AD4"/>
    <w:rsid w:val="00327575"/>
    <w:rsid w:val="003475FA"/>
    <w:rsid w:val="0038020F"/>
    <w:rsid w:val="0039084B"/>
    <w:rsid w:val="003926EE"/>
    <w:rsid w:val="003A055B"/>
    <w:rsid w:val="003A080C"/>
    <w:rsid w:val="003A0860"/>
    <w:rsid w:val="003A70D2"/>
    <w:rsid w:val="003C28EC"/>
    <w:rsid w:val="003C2BDB"/>
    <w:rsid w:val="003C3A1B"/>
    <w:rsid w:val="003C613D"/>
    <w:rsid w:val="003C799A"/>
    <w:rsid w:val="003F1451"/>
    <w:rsid w:val="003F46EA"/>
    <w:rsid w:val="004128D2"/>
    <w:rsid w:val="0041752F"/>
    <w:rsid w:val="00417FA0"/>
    <w:rsid w:val="00422F0F"/>
    <w:rsid w:val="0042603C"/>
    <w:rsid w:val="00447229"/>
    <w:rsid w:val="00447E32"/>
    <w:rsid w:val="004511B6"/>
    <w:rsid w:val="004532A1"/>
    <w:rsid w:val="004546A9"/>
    <w:rsid w:val="00454FA9"/>
    <w:rsid w:val="0045601D"/>
    <w:rsid w:val="00456EE4"/>
    <w:rsid w:val="004622E3"/>
    <w:rsid w:val="00464B14"/>
    <w:rsid w:val="0047027C"/>
    <w:rsid w:val="00475762"/>
    <w:rsid w:val="00476232"/>
    <w:rsid w:val="00476301"/>
    <w:rsid w:val="00477144"/>
    <w:rsid w:val="00481B23"/>
    <w:rsid w:val="00482E00"/>
    <w:rsid w:val="004B02DD"/>
    <w:rsid w:val="004C60DE"/>
    <w:rsid w:val="004D3948"/>
    <w:rsid w:val="004D7236"/>
    <w:rsid w:val="005072BD"/>
    <w:rsid w:val="005204D2"/>
    <w:rsid w:val="00526BED"/>
    <w:rsid w:val="00527848"/>
    <w:rsid w:val="0053023F"/>
    <w:rsid w:val="005332E9"/>
    <w:rsid w:val="00534634"/>
    <w:rsid w:val="00537ADC"/>
    <w:rsid w:val="00547DC2"/>
    <w:rsid w:val="00550A30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09A1"/>
    <w:rsid w:val="00607F55"/>
    <w:rsid w:val="006164A6"/>
    <w:rsid w:val="0062079A"/>
    <w:rsid w:val="00621135"/>
    <w:rsid w:val="00622CB6"/>
    <w:rsid w:val="00623658"/>
    <w:rsid w:val="00654073"/>
    <w:rsid w:val="00654B09"/>
    <w:rsid w:val="00660F79"/>
    <w:rsid w:val="006625E4"/>
    <w:rsid w:val="00664E4D"/>
    <w:rsid w:val="00667E10"/>
    <w:rsid w:val="006703DF"/>
    <w:rsid w:val="0068217E"/>
    <w:rsid w:val="00684B1D"/>
    <w:rsid w:val="00684EDA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36139"/>
    <w:rsid w:val="00744D4D"/>
    <w:rsid w:val="00752649"/>
    <w:rsid w:val="0075631A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63D0"/>
    <w:rsid w:val="007A7471"/>
    <w:rsid w:val="007D280D"/>
    <w:rsid w:val="007D39E4"/>
    <w:rsid w:val="007F4793"/>
    <w:rsid w:val="00801C87"/>
    <w:rsid w:val="0080635E"/>
    <w:rsid w:val="008122F4"/>
    <w:rsid w:val="00815F49"/>
    <w:rsid w:val="00823267"/>
    <w:rsid w:val="00846732"/>
    <w:rsid w:val="00851272"/>
    <w:rsid w:val="00852172"/>
    <w:rsid w:val="00852CE7"/>
    <w:rsid w:val="00857414"/>
    <w:rsid w:val="00857B24"/>
    <w:rsid w:val="00870352"/>
    <w:rsid w:val="00872B46"/>
    <w:rsid w:val="00877610"/>
    <w:rsid w:val="00882AF9"/>
    <w:rsid w:val="00892FA5"/>
    <w:rsid w:val="00893987"/>
    <w:rsid w:val="008A2DE9"/>
    <w:rsid w:val="008A3496"/>
    <w:rsid w:val="008A3F1C"/>
    <w:rsid w:val="008B45EF"/>
    <w:rsid w:val="008C2ED4"/>
    <w:rsid w:val="008C4053"/>
    <w:rsid w:val="008C4BFA"/>
    <w:rsid w:val="008C7756"/>
    <w:rsid w:val="008D7249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002"/>
    <w:rsid w:val="00942410"/>
    <w:rsid w:val="009425F0"/>
    <w:rsid w:val="00965BD6"/>
    <w:rsid w:val="00981BE8"/>
    <w:rsid w:val="0098669D"/>
    <w:rsid w:val="00992F6D"/>
    <w:rsid w:val="009C5A87"/>
    <w:rsid w:val="009D0F69"/>
    <w:rsid w:val="009D7994"/>
    <w:rsid w:val="009E19CB"/>
    <w:rsid w:val="009E2B72"/>
    <w:rsid w:val="009E3A2D"/>
    <w:rsid w:val="009E66C2"/>
    <w:rsid w:val="009F1FF0"/>
    <w:rsid w:val="009F76B7"/>
    <w:rsid w:val="00A042CC"/>
    <w:rsid w:val="00A079A2"/>
    <w:rsid w:val="00A24F6D"/>
    <w:rsid w:val="00A340DD"/>
    <w:rsid w:val="00A465B9"/>
    <w:rsid w:val="00A473CD"/>
    <w:rsid w:val="00A47C9E"/>
    <w:rsid w:val="00A6712D"/>
    <w:rsid w:val="00A672DF"/>
    <w:rsid w:val="00A70FAC"/>
    <w:rsid w:val="00A730E3"/>
    <w:rsid w:val="00A731A8"/>
    <w:rsid w:val="00A81BE3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0494"/>
    <w:rsid w:val="00AD6C31"/>
    <w:rsid w:val="00AE20C6"/>
    <w:rsid w:val="00B02E3D"/>
    <w:rsid w:val="00B04C50"/>
    <w:rsid w:val="00B06270"/>
    <w:rsid w:val="00B072D4"/>
    <w:rsid w:val="00B116D3"/>
    <w:rsid w:val="00B13E71"/>
    <w:rsid w:val="00B362ED"/>
    <w:rsid w:val="00B47294"/>
    <w:rsid w:val="00B513E3"/>
    <w:rsid w:val="00B57BA7"/>
    <w:rsid w:val="00B658D4"/>
    <w:rsid w:val="00B65BB3"/>
    <w:rsid w:val="00B67254"/>
    <w:rsid w:val="00B7121B"/>
    <w:rsid w:val="00B75D5C"/>
    <w:rsid w:val="00B8497F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05633"/>
    <w:rsid w:val="00C16261"/>
    <w:rsid w:val="00C21C83"/>
    <w:rsid w:val="00C2362A"/>
    <w:rsid w:val="00C27044"/>
    <w:rsid w:val="00C40B70"/>
    <w:rsid w:val="00C53064"/>
    <w:rsid w:val="00C57CF7"/>
    <w:rsid w:val="00C6193D"/>
    <w:rsid w:val="00C72032"/>
    <w:rsid w:val="00C9043A"/>
    <w:rsid w:val="00CA1FC0"/>
    <w:rsid w:val="00CA55BA"/>
    <w:rsid w:val="00CB093C"/>
    <w:rsid w:val="00CB78F1"/>
    <w:rsid w:val="00CC0129"/>
    <w:rsid w:val="00CC3BEC"/>
    <w:rsid w:val="00CC50B7"/>
    <w:rsid w:val="00CC703A"/>
    <w:rsid w:val="00CD02B5"/>
    <w:rsid w:val="00CD6CC8"/>
    <w:rsid w:val="00CE37D6"/>
    <w:rsid w:val="00CF08F7"/>
    <w:rsid w:val="00CF1726"/>
    <w:rsid w:val="00CF1954"/>
    <w:rsid w:val="00CF2302"/>
    <w:rsid w:val="00CF3A14"/>
    <w:rsid w:val="00CF5A27"/>
    <w:rsid w:val="00D02A8A"/>
    <w:rsid w:val="00D04C85"/>
    <w:rsid w:val="00D06150"/>
    <w:rsid w:val="00D07921"/>
    <w:rsid w:val="00D07F3E"/>
    <w:rsid w:val="00D13417"/>
    <w:rsid w:val="00D150EB"/>
    <w:rsid w:val="00D20B1F"/>
    <w:rsid w:val="00D23A87"/>
    <w:rsid w:val="00D32038"/>
    <w:rsid w:val="00D344F5"/>
    <w:rsid w:val="00D44131"/>
    <w:rsid w:val="00D4704A"/>
    <w:rsid w:val="00D661A6"/>
    <w:rsid w:val="00D757BF"/>
    <w:rsid w:val="00D9181A"/>
    <w:rsid w:val="00DA1BA1"/>
    <w:rsid w:val="00DC166B"/>
    <w:rsid w:val="00DE2528"/>
    <w:rsid w:val="00DE57FB"/>
    <w:rsid w:val="00DF76D9"/>
    <w:rsid w:val="00E0025E"/>
    <w:rsid w:val="00E00DD6"/>
    <w:rsid w:val="00E01478"/>
    <w:rsid w:val="00E01498"/>
    <w:rsid w:val="00E07516"/>
    <w:rsid w:val="00E122ED"/>
    <w:rsid w:val="00E12E63"/>
    <w:rsid w:val="00E14A87"/>
    <w:rsid w:val="00E1616E"/>
    <w:rsid w:val="00E22E35"/>
    <w:rsid w:val="00E324E8"/>
    <w:rsid w:val="00E40782"/>
    <w:rsid w:val="00E6030B"/>
    <w:rsid w:val="00E618A5"/>
    <w:rsid w:val="00E72B8E"/>
    <w:rsid w:val="00E72B9D"/>
    <w:rsid w:val="00E8587D"/>
    <w:rsid w:val="00E8669E"/>
    <w:rsid w:val="00E91FE2"/>
    <w:rsid w:val="00EA591A"/>
    <w:rsid w:val="00EB07AF"/>
    <w:rsid w:val="00EC2304"/>
    <w:rsid w:val="00EC7A3E"/>
    <w:rsid w:val="00ED4F3A"/>
    <w:rsid w:val="00EE3F06"/>
    <w:rsid w:val="00EE7CF7"/>
    <w:rsid w:val="00EF1726"/>
    <w:rsid w:val="00EF58CA"/>
    <w:rsid w:val="00F0405E"/>
    <w:rsid w:val="00F05871"/>
    <w:rsid w:val="00F12925"/>
    <w:rsid w:val="00F12E81"/>
    <w:rsid w:val="00F13E68"/>
    <w:rsid w:val="00F14FE2"/>
    <w:rsid w:val="00F16CB9"/>
    <w:rsid w:val="00F238A0"/>
    <w:rsid w:val="00F30341"/>
    <w:rsid w:val="00F3050C"/>
    <w:rsid w:val="00F37E2F"/>
    <w:rsid w:val="00F42930"/>
    <w:rsid w:val="00F473D4"/>
    <w:rsid w:val="00F55C81"/>
    <w:rsid w:val="00F57988"/>
    <w:rsid w:val="00F64A54"/>
    <w:rsid w:val="00F8423F"/>
    <w:rsid w:val="00F90778"/>
    <w:rsid w:val="00FA63E0"/>
    <w:rsid w:val="00FB0CD6"/>
    <w:rsid w:val="00FB44E7"/>
    <w:rsid w:val="00FB6815"/>
    <w:rsid w:val="00FB6B2F"/>
    <w:rsid w:val="00FC1474"/>
    <w:rsid w:val="00FC47B0"/>
    <w:rsid w:val="00FD1D07"/>
    <w:rsid w:val="00FD7623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1FA5DA"/>
  <w15:docId w15:val="{20344FA1-7CC8-4C28-9C04-B66EEFD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character" w:styleId="a8">
    <w:name w:val="page number"/>
    <w:basedOn w:val="a3"/>
  </w:style>
  <w:style w:type="paragraph" w:styleId="a9">
    <w:name w:val="Body Text"/>
    <w:basedOn w:val="a2"/>
    <w:link w:val="aa"/>
    <w:pPr>
      <w:ind w:firstLine="0"/>
    </w:pPr>
    <w:rPr>
      <w:kern w:val="0"/>
      <w:sz w:val="28"/>
    </w:rPr>
  </w:style>
  <w:style w:type="paragraph" w:styleId="ab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c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d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A591A"/>
    <w:rPr>
      <w:b/>
      <w:bCs/>
    </w:rPr>
  </w:style>
  <w:style w:type="paragraph" w:styleId="af">
    <w:name w:val="footnote text"/>
    <w:basedOn w:val="a2"/>
    <w:semiHidden/>
    <w:rsid w:val="00FE00C5"/>
    <w:rPr>
      <w:sz w:val="20"/>
    </w:rPr>
  </w:style>
  <w:style w:type="character" w:styleId="af0">
    <w:name w:val="footnote reference"/>
    <w:semiHidden/>
    <w:rsid w:val="00FE00C5"/>
    <w:rPr>
      <w:vertAlign w:val="superscript"/>
    </w:rPr>
  </w:style>
  <w:style w:type="paragraph" w:styleId="af1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2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3">
    <w:name w:val="List Paragraph"/>
    <w:basedOn w:val="a2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4">
    <w:name w:val="Balloon Text"/>
    <w:basedOn w:val="a2"/>
    <w:link w:val="af5"/>
    <w:rsid w:val="007D39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6">
    <w:name w:val="Plain Text"/>
    <w:basedOn w:val="a2"/>
    <w:link w:val="af7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7">
    <w:name w:val="Текст Знак"/>
    <w:basedOn w:val="a3"/>
    <w:link w:val="af6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8"/>
    <w:rsid w:val="00D32038"/>
    <w:pPr>
      <w:numPr>
        <w:numId w:val="2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8"/>
    <w:rsid w:val="00D32038"/>
    <w:pPr>
      <w:numPr>
        <w:ilvl w:val="1"/>
        <w:numId w:val="2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8"/>
    <w:rsid w:val="00D32038"/>
    <w:pPr>
      <w:numPr>
        <w:ilvl w:val="2"/>
        <w:numId w:val="2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8">
    <w:name w:val="Body Text First Indent"/>
    <w:basedOn w:val="a9"/>
    <w:link w:val="af9"/>
    <w:rsid w:val="00D32038"/>
    <w:pPr>
      <w:ind w:firstLine="360"/>
    </w:pPr>
    <w:rPr>
      <w:kern w:val="24"/>
      <w:sz w:val="24"/>
    </w:rPr>
  </w:style>
  <w:style w:type="character" w:customStyle="1" w:styleId="aa">
    <w:name w:val="Основной текст Знак"/>
    <w:basedOn w:val="a3"/>
    <w:link w:val="a9"/>
    <w:rsid w:val="00D32038"/>
    <w:rPr>
      <w:sz w:val="28"/>
      <w:lang w:val="ru-RU" w:eastAsia="ru-RU"/>
    </w:rPr>
  </w:style>
  <w:style w:type="character" w:customStyle="1" w:styleId="af9">
    <w:name w:val="Красная строка Знак"/>
    <w:basedOn w:val="aa"/>
    <w:link w:val="af8"/>
    <w:rsid w:val="00D32038"/>
    <w:rPr>
      <w:kern w:val="24"/>
      <w:sz w:val="24"/>
      <w:lang w:val="ru-RU" w:eastAsia="ru-RU"/>
    </w:rPr>
  </w:style>
  <w:style w:type="character" w:styleId="afa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b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customStyle="1" w:styleId="fontstyle21">
    <w:name w:val="fontstyle21"/>
    <w:basedOn w:val="a3"/>
    <w:rsid w:val="00D150EB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a3"/>
    <w:rsid w:val="00D150EB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3"/>
    <w:rsid w:val="00B362ED"/>
    <w:rPr>
      <w:rFonts w:ascii="CourierNew" w:hAnsi="CourierNew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3"/>
    <w:rsid w:val="00B362ED"/>
    <w:rPr>
      <w:rFonts w:ascii="CourierNew" w:hAnsi="CourierNew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3"/>
    <w:rsid w:val="00B362ED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3"/>
    <w:rsid w:val="00B362ED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a3"/>
    <w:rsid w:val="00B362ED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111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Дмитрий Боровицкий</dc:creator>
  <cp:lastModifiedBy>RePack by Diakov</cp:lastModifiedBy>
  <cp:revision>29</cp:revision>
  <cp:lastPrinted>2015-09-20T08:44:00Z</cp:lastPrinted>
  <dcterms:created xsi:type="dcterms:W3CDTF">2017-10-07T11:45:00Z</dcterms:created>
  <dcterms:modified xsi:type="dcterms:W3CDTF">2018-10-19T06:57:00Z</dcterms:modified>
</cp:coreProperties>
</file>