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Default="00397BD6" w:rsidP="007B08BC">
      <w:pPr>
        <w:ind w:firstLine="0"/>
        <w:rPr>
          <w:rFonts w:ascii="Courier New" w:hAnsi="Courier New" w:cs="Courier New"/>
          <w:sz w:val="20"/>
          <w:lang w:val="en-US"/>
        </w:rPr>
      </w:pPr>
    </w:p>
    <w:p w:rsidR="00B04D9D" w:rsidRPr="00FB7F99" w:rsidRDefault="00B04D9D" w:rsidP="007B08BC">
      <w:pPr>
        <w:ind w:firstLine="0"/>
        <w:rPr>
          <w:rFonts w:ascii="Courier New" w:hAnsi="Courier New" w:cs="Courier New"/>
          <w:sz w:val="20"/>
          <w:lang w:val="en-US"/>
        </w:rPr>
        <w:sectPr w:rsidR="00B04D9D" w:rsidRPr="00FB7F99" w:rsidSect="007F6C09">
          <w:footerReference w:type="default" r:id="rId8"/>
          <w:footerReference w:type="first" r:id="rId9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</w:p>
    <w:p w:rsidR="00BC51B3" w:rsidRDefault="00BC51B3" w:rsidP="00BC51B3">
      <w:pPr>
        <w:spacing w:line="259" w:lineRule="auto"/>
        <w:ind w:left="703" w:hanging="10"/>
      </w:pPr>
      <w:r>
        <w:rPr>
          <w:b/>
        </w:rPr>
        <w:lastRenderedPageBreak/>
        <w:t xml:space="preserve">1. </w:t>
      </w:r>
      <w:proofErr w:type="spellStart"/>
      <w:r>
        <w:rPr>
          <w:b/>
        </w:rPr>
        <w:t>Конструкція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електричної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машини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постійного</w:t>
      </w:r>
      <w:proofErr w:type="spellEnd"/>
      <w:r>
        <w:rPr>
          <w:b/>
        </w:rPr>
        <w:t xml:space="preserve"> струму </w:t>
      </w:r>
      <w:r>
        <w:t xml:space="preserve"> </w:t>
      </w:r>
    </w:p>
    <w:p w:rsidR="00BC51B3" w:rsidRDefault="00BC51B3" w:rsidP="00BC51B3">
      <w:pPr>
        <w:spacing w:after="24" w:line="259" w:lineRule="auto"/>
        <w:ind w:left="708" w:firstLine="0"/>
      </w:pPr>
      <w:r>
        <w:t xml:space="preserve"> </w:t>
      </w:r>
    </w:p>
    <w:p w:rsidR="00BC51B3" w:rsidRDefault="00BC51B3" w:rsidP="00BC51B3">
      <w:pPr>
        <w:spacing w:line="259" w:lineRule="auto"/>
        <w:ind w:left="703" w:hanging="10"/>
      </w:pPr>
      <w:r>
        <w:rPr>
          <w:b/>
        </w:rPr>
        <w:t xml:space="preserve">1. 1. </w:t>
      </w:r>
      <w:proofErr w:type="spellStart"/>
      <w:r>
        <w:rPr>
          <w:b/>
        </w:rPr>
        <w:t>Спрощений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розрахунок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магнітної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системи</w:t>
      </w:r>
      <w:proofErr w:type="spellEnd"/>
      <w:r>
        <w:rPr>
          <w:b/>
        </w:rPr>
        <w:t xml:space="preserve"> </w:t>
      </w:r>
    </w:p>
    <w:p w:rsidR="00BC51B3" w:rsidRDefault="00BC51B3" w:rsidP="00BC51B3">
      <w:pPr>
        <w:spacing w:after="20" w:line="259" w:lineRule="auto"/>
        <w:ind w:left="720" w:firstLine="0"/>
      </w:pPr>
      <w:r>
        <w:t xml:space="preserve"> </w:t>
      </w:r>
    </w:p>
    <w:p w:rsidR="00BC51B3" w:rsidRDefault="00BC51B3" w:rsidP="00BC51B3">
      <w:proofErr w:type="spellStart"/>
      <w:r>
        <w:t>Нижче</w:t>
      </w:r>
      <w:proofErr w:type="spellEnd"/>
      <w:r>
        <w:t xml:space="preserve"> </w:t>
      </w:r>
      <w:proofErr w:type="spellStart"/>
      <w:r>
        <w:t>наведене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габаритів</w:t>
      </w:r>
      <w:proofErr w:type="spellEnd"/>
      <w:r>
        <w:t xml:space="preserve"> </w:t>
      </w:r>
      <w:proofErr w:type="spellStart"/>
      <w:r>
        <w:t>магнітної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електричної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(ЕМ) та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ії</w:t>
      </w:r>
      <w:proofErr w:type="spellEnd"/>
      <w:r>
        <w:t xml:space="preserve"> </w:t>
      </w:r>
    </w:p>
    <w:p w:rsidR="00BC51B3" w:rsidRDefault="00BC51B3" w:rsidP="00BC51B3">
      <w:pPr>
        <w:ind w:left="-11"/>
      </w:pPr>
      <w:proofErr w:type="spellStart"/>
      <w:r>
        <w:t>параметрів</w:t>
      </w:r>
      <w:proofErr w:type="spellEnd"/>
      <w:r>
        <w:t xml:space="preserve">.  </w:t>
      </w:r>
    </w:p>
    <w:p w:rsidR="00BC51B3" w:rsidRDefault="00BC51B3" w:rsidP="00BC51B3">
      <w:pPr>
        <w:spacing w:line="259" w:lineRule="auto"/>
        <w:ind w:left="720" w:firstLine="0"/>
      </w:pPr>
      <w:r>
        <w:t xml:space="preserve"> </w:t>
      </w:r>
    </w:p>
    <w:p w:rsidR="00BC51B3" w:rsidRDefault="00BC51B3" w:rsidP="00BC51B3">
      <w:pPr>
        <w:spacing w:line="259" w:lineRule="auto"/>
        <w:ind w:left="666" w:firstLine="0"/>
      </w:pPr>
      <w:r>
        <w:rPr>
          <w:noProof/>
        </w:rPr>
        <w:drawing>
          <wp:inline distT="0" distB="0" distL="0" distR="0" wp14:anchorId="11E44BFB" wp14:editId="7E439EDE">
            <wp:extent cx="5114544" cy="1941576"/>
            <wp:effectExtent l="0" t="0" r="0" b="0"/>
            <wp:docPr id="9769" name="Picture 9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" name="Picture 97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544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B3" w:rsidRDefault="00BC51B3" w:rsidP="00BC51B3">
      <w:pPr>
        <w:spacing w:line="259" w:lineRule="auto"/>
        <w:ind w:left="720" w:firstLine="0"/>
      </w:pPr>
      <w:r>
        <w:t xml:space="preserve"> </w:t>
      </w:r>
    </w:p>
    <w:p w:rsidR="00BC51B3" w:rsidRDefault="00BC51B3" w:rsidP="00BC51B3">
      <w:pPr>
        <w:tabs>
          <w:tab w:val="center" w:pos="720"/>
          <w:tab w:val="center" w:pos="4392"/>
        </w:tabs>
        <w:spacing w:after="32"/>
        <w:ind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Рис. 1.1. </w:t>
      </w:r>
      <w:proofErr w:type="spellStart"/>
      <w:r>
        <w:t>Магнітна</w:t>
      </w:r>
      <w:proofErr w:type="spellEnd"/>
      <w:r>
        <w:t xml:space="preserve"> система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постійного</w:t>
      </w:r>
      <w:proofErr w:type="spellEnd"/>
      <w:r>
        <w:t xml:space="preserve"> </w:t>
      </w:r>
    </w:p>
    <w:p w:rsidR="00891ABD" w:rsidRDefault="00891ABD" w:rsidP="00BC51B3">
      <w:pPr>
        <w:tabs>
          <w:tab w:val="center" w:pos="720"/>
          <w:tab w:val="center" w:pos="4392"/>
        </w:tabs>
        <w:spacing w:after="32"/>
        <w:ind w:firstLine="0"/>
      </w:pPr>
    </w:p>
    <w:p w:rsidR="00BC51B3" w:rsidRDefault="00BC51B3" w:rsidP="00891ABD">
      <w:proofErr w:type="spellStart"/>
      <w:r>
        <w:t>Конструкція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постійного</w:t>
      </w:r>
      <w:proofErr w:type="spellEnd"/>
      <w:r>
        <w:t xml:space="preserve"> струму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елементів</w:t>
      </w:r>
      <w:proofErr w:type="spellEnd"/>
      <w:r>
        <w:t xml:space="preserve">: ротор (1), </w:t>
      </w:r>
      <w:proofErr w:type="spellStart"/>
      <w:r>
        <w:t>колектор</w:t>
      </w:r>
      <w:proofErr w:type="spellEnd"/>
      <w:r>
        <w:t xml:space="preserve"> з </w:t>
      </w:r>
      <w:proofErr w:type="spellStart"/>
      <w:r>
        <w:t>щоточним</w:t>
      </w:r>
      <w:proofErr w:type="spellEnd"/>
      <w:r>
        <w:t xml:space="preserve"> </w:t>
      </w:r>
      <w:proofErr w:type="spellStart"/>
      <w:r>
        <w:t>апаратом</w:t>
      </w:r>
      <w:proofErr w:type="spellEnd"/>
      <w:r>
        <w:t xml:space="preserve"> (2), вал (3), </w:t>
      </w:r>
      <w:proofErr w:type="spellStart"/>
      <w:r>
        <w:t>головні</w:t>
      </w:r>
      <w:proofErr w:type="spellEnd"/>
      <w:r>
        <w:t xml:space="preserve"> (4) та </w:t>
      </w:r>
      <w:proofErr w:type="spellStart"/>
      <w:r>
        <w:t>додаткові</w:t>
      </w:r>
      <w:proofErr w:type="spellEnd"/>
      <w:r>
        <w:t xml:space="preserve"> (5) </w:t>
      </w:r>
      <w:proofErr w:type="spellStart"/>
      <w:r>
        <w:t>полюси</w:t>
      </w:r>
      <w:proofErr w:type="spellEnd"/>
      <w:r>
        <w:t xml:space="preserve">, станина (6), </w:t>
      </w:r>
      <w:proofErr w:type="spellStart"/>
      <w:r>
        <w:t>щити</w:t>
      </w:r>
      <w:proofErr w:type="spellEnd"/>
      <w:r>
        <w:t xml:space="preserve"> (7).  </w:t>
      </w:r>
    </w:p>
    <w:p w:rsidR="00BC51B3" w:rsidRDefault="00BC51B3" w:rsidP="00BC51B3">
      <w:pPr>
        <w:spacing w:after="12" w:line="259" w:lineRule="auto"/>
        <w:ind w:left="720" w:firstLine="0"/>
      </w:pPr>
      <w:r>
        <w:t xml:space="preserve"> </w:t>
      </w:r>
    </w:p>
    <w:p w:rsidR="00BC51B3" w:rsidRDefault="00BC51B3" w:rsidP="00891ABD">
      <w:pPr>
        <w:pStyle w:val="afb"/>
        <w:numPr>
          <w:ilvl w:val="0"/>
          <w:numId w:val="19"/>
        </w:numPr>
      </w:pPr>
      <w:proofErr w:type="spellStart"/>
      <w:r w:rsidRPr="00891ABD">
        <w:rPr>
          <w:b/>
          <w:i/>
        </w:rPr>
        <w:t>Загальні</w:t>
      </w:r>
      <w:proofErr w:type="spellEnd"/>
      <w:r w:rsidRPr="00891ABD">
        <w:rPr>
          <w:b/>
          <w:i/>
        </w:rPr>
        <w:t xml:space="preserve"> </w:t>
      </w:r>
      <w:proofErr w:type="spellStart"/>
      <w:r w:rsidRPr="00891ABD">
        <w:rPr>
          <w:b/>
          <w:i/>
        </w:rPr>
        <w:t>дані</w:t>
      </w:r>
      <w:proofErr w:type="spellEnd"/>
      <w:r w:rsidRPr="00891ABD">
        <w:rPr>
          <w:b/>
          <w:i/>
        </w:rPr>
        <w:t xml:space="preserve"> </w:t>
      </w:r>
      <w:r>
        <w:t xml:space="preserve">(рис.1.1):  </w:t>
      </w:r>
    </w:p>
    <w:p w:rsidR="00E629C6" w:rsidRDefault="00BC51B3" w:rsidP="00E629C6">
      <w:pPr>
        <w:ind w:left="-11"/>
      </w:pPr>
      <w:r>
        <w:rPr>
          <w:i/>
        </w:rPr>
        <w:t>N</w:t>
      </w:r>
      <w:r>
        <w:t xml:space="preserve"> - </w:t>
      </w:r>
      <w:proofErr w:type="spellStart"/>
      <w:r>
        <w:t>порядковий</w:t>
      </w:r>
      <w:proofErr w:type="spellEnd"/>
      <w:r>
        <w:t xml:space="preserve"> номер студента у </w:t>
      </w:r>
      <w:proofErr w:type="spellStart"/>
      <w:r>
        <w:t>групі</w:t>
      </w:r>
      <w:proofErr w:type="spellEnd"/>
      <w:r>
        <w:t xml:space="preserve">.  </w:t>
      </w:r>
    </w:p>
    <w:p w:rsidR="00E629C6" w:rsidRDefault="00E629C6" w:rsidP="00E629C6">
      <m:oMath>
        <m:r>
          <w:rPr>
            <w:rFonts w:ascii="Cambria Math" w:hAnsi="Cambria Math"/>
          </w:rPr>
          <m:t>D=12+N=19</m:t>
        </m:r>
      </m:oMath>
      <w:r w:rsidRPr="00E629C6">
        <w:rPr>
          <w:i/>
        </w:rPr>
        <w:t xml:space="preserve"> </w:t>
      </w:r>
      <w:r w:rsidR="00BC51B3">
        <w:t xml:space="preserve">- </w:t>
      </w:r>
      <w:proofErr w:type="spellStart"/>
      <w:r w:rsidR="00BC51B3">
        <w:t>діаметр</w:t>
      </w:r>
      <w:proofErr w:type="spellEnd"/>
      <w:r w:rsidR="00BC51B3">
        <w:t xml:space="preserve"> якоря, </w:t>
      </w:r>
      <w:r w:rsidR="00BC51B3">
        <w:rPr>
          <w:i/>
        </w:rPr>
        <w:t>см</w:t>
      </w:r>
      <w:r w:rsidR="00BC51B3">
        <w:t xml:space="preserve">.  </w:t>
      </w:r>
    </w:p>
    <w:p w:rsidR="00BC51B3" w:rsidRDefault="00E629C6" w:rsidP="00E629C6">
      <w:pPr>
        <w:jc w:val="left"/>
      </w:pPr>
      <m:oMath>
        <m:r>
          <w:rPr>
            <w:rFonts w:ascii="Cambria Math" w:hAnsi="Cambria Math"/>
          </w:rPr>
          <m:t>L=8+N=15</m:t>
        </m:r>
      </m:oMath>
      <w:r w:rsidRPr="00E629C6">
        <w:rPr>
          <w:i/>
        </w:rPr>
        <w:t xml:space="preserve"> </w:t>
      </w:r>
      <w:r w:rsidR="00BC51B3">
        <w:t xml:space="preserve">- </w:t>
      </w:r>
      <w:proofErr w:type="spellStart"/>
      <w:r w:rsidR="00BC51B3">
        <w:t>довжина</w:t>
      </w:r>
      <w:proofErr w:type="spellEnd"/>
      <w:r w:rsidR="00BC51B3">
        <w:t xml:space="preserve"> якоря, </w:t>
      </w:r>
      <w:r w:rsidR="00BC51B3">
        <w:rPr>
          <w:i/>
        </w:rPr>
        <w:t>см</w:t>
      </w:r>
      <w:r w:rsidR="00BC51B3">
        <w:t xml:space="preserve">.  </w:t>
      </w:r>
    </w:p>
    <w:p w:rsidR="00E629C6" w:rsidRDefault="00B744A8" w:rsidP="00E629C6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=0.2D=3.8</m:t>
        </m:r>
      </m:oMath>
      <w:r w:rsidR="00E629C6" w:rsidRPr="00E629C6">
        <w:rPr>
          <w:i/>
        </w:rPr>
        <w:t xml:space="preserve"> </w:t>
      </w:r>
      <w:r w:rsidR="00BC51B3">
        <w:t xml:space="preserve">- </w:t>
      </w:r>
      <w:proofErr w:type="spellStart"/>
      <w:r w:rsidR="00BC51B3">
        <w:t>діаметр</w:t>
      </w:r>
      <w:proofErr w:type="spellEnd"/>
      <w:r w:rsidR="00BC51B3">
        <w:t xml:space="preserve"> валу, </w:t>
      </w:r>
      <w:r w:rsidR="00BC51B3">
        <w:rPr>
          <w:i/>
        </w:rPr>
        <w:t>см</w:t>
      </w:r>
      <w:r w:rsidR="00BC51B3">
        <w:t xml:space="preserve">.  </w:t>
      </w:r>
    </w:p>
    <w:p w:rsidR="00E629C6" w:rsidRDefault="00E629C6" w:rsidP="00E629C6">
      <w:pPr>
        <w:jc w:val="left"/>
      </w:pPr>
      <m:oMath>
        <m:r>
          <w:rPr>
            <w:rFonts w:ascii="Cambria Math" w:hAnsi="Cambria Math"/>
          </w:rPr>
          <m:t>2p=2</m:t>
        </m:r>
      </m:oMath>
      <w:r w:rsidRPr="00E629C6">
        <w:rPr>
          <w:i/>
        </w:rPr>
        <w:t xml:space="preserve"> </w:t>
      </w:r>
      <w:r w:rsidR="00BC51B3">
        <w:t xml:space="preserve">- </w:t>
      </w:r>
      <w:proofErr w:type="spellStart"/>
      <w:r w:rsidR="00BC51B3">
        <w:t>кількість</w:t>
      </w:r>
      <w:proofErr w:type="spellEnd"/>
      <w:r w:rsidR="00BC51B3">
        <w:t xml:space="preserve"> </w:t>
      </w:r>
      <w:proofErr w:type="spellStart"/>
      <w:r w:rsidR="00BC51B3">
        <w:t>полюсів</w:t>
      </w:r>
      <w:proofErr w:type="spellEnd"/>
      <w:r w:rsidR="00BC51B3">
        <w:t xml:space="preserve">.  </w:t>
      </w:r>
      <w:r w:rsidR="00BC51B3">
        <w:tab/>
        <w:t xml:space="preserve"> </w:t>
      </w:r>
    </w:p>
    <w:p w:rsidR="00BC51B3" w:rsidRDefault="00E629C6" w:rsidP="00E629C6">
      <m:oMath>
        <m:r>
          <w:rPr>
            <w:rFonts w:ascii="Cambria Math" w:hAnsi="Cambria Math"/>
          </w:rPr>
          <m:t>Z=D=19</m:t>
        </m:r>
      </m:oMath>
      <w:r w:rsidR="00BC51B3">
        <w:t xml:space="preserve"> - кількість зубців (ціле число).  </w:t>
      </w:r>
    </w:p>
    <w:p w:rsidR="00BC51B3" w:rsidRDefault="00BC51B3" w:rsidP="00BC51B3">
      <w:pPr>
        <w:spacing w:after="17" w:line="259" w:lineRule="auto"/>
        <w:ind w:firstLine="0"/>
      </w:pPr>
      <w:r>
        <w:t xml:space="preserve"> </w:t>
      </w:r>
    </w:p>
    <w:p w:rsidR="00BC51B3" w:rsidRDefault="00BC51B3" w:rsidP="001A606D">
      <w:pPr>
        <w:pStyle w:val="afb"/>
        <w:numPr>
          <w:ilvl w:val="0"/>
          <w:numId w:val="19"/>
        </w:numPr>
      </w:pPr>
      <w:proofErr w:type="spellStart"/>
      <w:r w:rsidRPr="001A606D">
        <w:rPr>
          <w:b/>
          <w:i/>
        </w:rPr>
        <w:t>Повітряний</w:t>
      </w:r>
      <w:proofErr w:type="spellEnd"/>
      <w:r w:rsidRPr="001A606D">
        <w:rPr>
          <w:b/>
          <w:i/>
        </w:rPr>
        <w:t xml:space="preserve"> </w:t>
      </w:r>
      <w:proofErr w:type="spellStart"/>
      <w:r w:rsidRPr="001A606D">
        <w:rPr>
          <w:b/>
          <w:i/>
        </w:rPr>
        <w:t>проміжок</w:t>
      </w:r>
      <w:proofErr w:type="spellEnd"/>
      <w:r>
        <w:t xml:space="preserve">:  </w:t>
      </w:r>
    </w:p>
    <w:p w:rsidR="00BC51B3" w:rsidRDefault="00AA54EA" w:rsidP="00AA54EA">
      <m:oMath>
        <m:r>
          <w:rPr>
            <w:rFonts w:ascii="Cambria Math" w:hAnsi="Cambria Math"/>
          </w:rPr>
          <m:t>δ=0.1N=0.7</m:t>
        </m:r>
      </m:oMath>
      <w:r w:rsidRPr="00AA54EA">
        <w:rPr>
          <w:i/>
        </w:rPr>
        <w:t xml:space="preserve"> </w:t>
      </w:r>
      <w:r w:rsidR="00BC51B3">
        <w:t xml:space="preserve">- </w:t>
      </w:r>
      <w:proofErr w:type="spellStart"/>
      <w:r w:rsidR="00BC51B3">
        <w:t>повітряний</w:t>
      </w:r>
      <w:proofErr w:type="spellEnd"/>
      <w:r w:rsidR="00BC51B3">
        <w:t xml:space="preserve"> </w:t>
      </w:r>
      <w:proofErr w:type="spellStart"/>
      <w:r w:rsidR="00BC51B3">
        <w:t>проміжок</w:t>
      </w:r>
      <w:proofErr w:type="spellEnd"/>
      <w:r w:rsidR="00BC51B3">
        <w:t xml:space="preserve">, </w:t>
      </w:r>
      <w:r w:rsidR="00BC51B3">
        <w:rPr>
          <w:i/>
        </w:rPr>
        <w:t>мм</w:t>
      </w:r>
      <w:r w:rsidR="00BC51B3">
        <w:t xml:space="preserve">. </w:t>
      </w:r>
    </w:p>
    <w:p w:rsidR="00EE16A3" w:rsidRDefault="00B744A8" w:rsidP="00AA54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Я</m:t>
            </m:r>
          </m:sub>
        </m:sSub>
        <m:r>
          <w:rPr>
            <w:rFonts w:ascii="Cambria Math" w:hAnsi="Cambria Math"/>
          </w:rPr>
          <m:t>=ατ</m:t>
        </m:r>
        <m:r>
          <w:rPr>
            <w:rFonts w:ascii="Cambria Math" w:hAnsi="Cambria Math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δ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=0,02</m:t>
        </m:r>
      </m:oMath>
      <w:r w:rsidR="00AA54EA" w:rsidRPr="00AA54EA">
        <w:rPr>
          <w:i/>
        </w:rPr>
        <w:t xml:space="preserve"> </w:t>
      </w:r>
      <w:r w:rsidR="00AA54EA" w:rsidRPr="00AA54EA">
        <w:rPr>
          <w:b/>
          <w:i/>
        </w:rPr>
        <w:t>-</w:t>
      </w:r>
      <w:r w:rsidR="00AA54EA" w:rsidRPr="00AA54EA">
        <w:rPr>
          <w:i/>
        </w:rPr>
        <w:t xml:space="preserve"> </w:t>
      </w:r>
      <w:proofErr w:type="spellStart"/>
      <w:r w:rsidR="00BC51B3">
        <w:t>робочий</w:t>
      </w:r>
      <w:proofErr w:type="spellEnd"/>
      <w:r w:rsidR="00BC51B3">
        <w:t xml:space="preserve"> </w:t>
      </w:r>
      <w:proofErr w:type="spellStart"/>
      <w:r w:rsidR="00BC51B3">
        <w:t>магнітний</w:t>
      </w:r>
      <w:proofErr w:type="spellEnd"/>
      <w:r w:rsidR="00BC51B3">
        <w:t xml:space="preserve"> </w:t>
      </w:r>
      <w:proofErr w:type="spellStart"/>
      <w:r w:rsidR="00BC51B3">
        <w:t>потік</w:t>
      </w:r>
      <w:proofErr w:type="spellEnd"/>
      <w:r w:rsidR="00BC51B3">
        <w:t xml:space="preserve">, </w:t>
      </w:r>
      <w:proofErr w:type="spellStart"/>
      <w:r w:rsidR="00BC51B3">
        <w:rPr>
          <w:i/>
        </w:rPr>
        <w:t>Вб</w:t>
      </w:r>
      <w:proofErr w:type="spellEnd"/>
      <w:r w:rsidR="00BC51B3">
        <w:t xml:space="preserve">, </w:t>
      </w:r>
    </w:p>
    <w:p w:rsidR="00EE16A3" w:rsidRDefault="00BC51B3" w:rsidP="00AA54EA">
      <w:r>
        <w:t xml:space="preserve">де </w:t>
      </w:r>
      <w:r>
        <w:rPr>
          <w:i/>
        </w:rPr>
        <w:t>α =0,65</w:t>
      </w:r>
      <w:r>
        <w:t xml:space="preserve"> - </w:t>
      </w:r>
      <w:proofErr w:type="spellStart"/>
      <w:r>
        <w:t>коефіцієнт</w:t>
      </w:r>
      <w:proofErr w:type="spellEnd"/>
      <w:r>
        <w:t xml:space="preserve"> полюсного </w:t>
      </w:r>
      <w:proofErr w:type="spellStart"/>
      <w:r>
        <w:t>перекриття</w:t>
      </w:r>
      <w:proofErr w:type="spellEnd"/>
      <w:r>
        <w:t xml:space="preserve">;  </w:t>
      </w:r>
    </w:p>
    <w:p w:rsidR="00EE16A3" w:rsidRDefault="00BC51B3" w:rsidP="00AA54EA">
      <w:r>
        <w:rPr>
          <w:i/>
        </w:rPr>
        <w:t>τ= πD/(2</w:t>
      </w:r>
      <w:proofErr w:type="gramStart"/>
      <w:r>
        <w:rPr>
          <w:i/>
        </w:rPr>
        <w:t>p)</w:t>
      </w:r>
      <w:r w:rsidR="003020FE" w:rsidRPr="003020FE">
        <w:rPr>
          <w:i/>
        </w:rPr>
        <w:t>=</w:t>
      </w:r>
      <w:proofErr w:type="gramEnd"/>
      <w:r w:rsidR="008571CB">
        <w:rPr>
          <w:i/>
          <w:lang w:val="uk-UA"/>
        </w:rPr>
        <w:t>29,83</w:t>
      </w:r>
      <w:r>
        <w:t xml:space="preserve"> - </w:t>
      </w:r>
      <w:proofErr w:type="spellStart"/>
      <w:r>
        <w:t>полюсне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, </w:t>
      </w:r>
      <w:r>
        <w:rPr>
          <w:i/>
        </w:rPr>
        <w:t>см</w:t>
      </w:r>
      <w:r>
        <w:t xml:space="preserve">;  </w:t>
      </w:r>
    </w:p>
    <w:p w:rsidR="00BC51B3" w:rsidRDefault="00BC51B3" w:rsidP="00AA54EA">
      <w:proofErr w:type="spellStart"/>
      <w:r>
        <w:rPr>
          <w:i/>
        </w:rPr>
        <w:t>B</w:t>
      </w:r>
      <w:r>
        <w:rPr>
          <w:i/>
          <w:vertAlign w:val="subscript"/>
        </w:rPr>
        <w:t>δ</w:t>
      </w:r>
      <w:proofErr w:type="spellEnd"/>
      <w:r>
        <w:rPr>
          <w:i/>
        </w:rPr>
        <w:t xml:space="preserve"> =0,7…0,8</w:t>
      </w:r>
      <w:r>
        <w:t xml:space="preserve"> - </w:t>
      </w:r>
      <w:proofErr w:type="spellStart"/>
      <w:r>
        <w:t>магнітна</w:t>
      </w:r>
      <w:proofErr w:type="spellEnd"/>
      <w:r>
        <w:t xml:space="preserve"> </w:t>
      </w:r>
      <w:proofErr w:type="spellStart"/>
      <w:r>
        <w:t>індукція</w:t>
      </w:r>
      <w:proofErr w:type="spellEnd"/>
      <w:r>
        <w:t xml:space="preserve"> у </w:t>
      </w:r>
      <w:proofErr w:type="spellStart"/>
      <w:r>
        <w:t>повітряному</w:t>
      </w:r>
      <w:proofErr w:type="spellEnd"/>
      <w:r>
        <w:t xml:space="preserve"> </w:t>
      </w:r>
      <w:proofErr w:type="spellStart"/>
      <w:r>
        <w:t>проміжку</w:t>
      </w:r>
      <w:proofErr w:type="spellEnd"/>
      <w:r>
        <w:t xml:space="preserve">, </w:t>
      </w:r>
      <w:r>
        <w:rPr>
          <w:i/>
        </w:rPr>
        <w:t>Тл (</w:t>
      </w:r>
      <w:proofErr w:type="spellStart"/>
      <w:r>
        <w:rPr>
          <w:i/>
        </w:rPr>
        <w:t>Вб</w:t>
      </w:r>
      <w:proofErr w:type="spellEnd"/>
      <w:r>
        <w:rPr>
          <w:i/>
        </w:rPr>
        <w:t>/м</w:t>
      </w:r>
      <w:r>
        <w:rPr>
          <w:i/>
          <w:vertAlign w:val="superscript"/>
        </w:rPr>
        <w:t>2</w:t>
      </w:r>
      <w:r>
        <w:rPr>
          <w:i/>
        </w:rPr>
        <w:t>)</w:t>
      </w:r>
      <w:r>
        <w:t xml:space="preserve">.  </w:t>
      </w:r>
    </w:p>
    <w:p w:rsidR="00BC51B3" w:rsidRDefault="00BC51B3" w:rsidP="00BC51B3">
      <w:pPr>
        <w:spacing w:after="14" w:line="259" w:lineRule="auto"/>
        <w:ind w:firstLine="0"/>
      </w:pPr>
      <w:r>
        <w:t xml:space="preserve"> </w:t>
      </w:r>
    </w:p>
    <w:p w:rsidR="00BC51B3" w:rsidRDefault="00BC51B3" w:rsidP="001A606D">
      <w:pPr>
        <w:pStyle w:val="afb"/>
        <w:numPr>
          <w:ilvl w:val="0"/>
          <w:numId w:val="19"/>
        </w:numPr>
        <w:spacing w:after="28" w:line="266" w:lineRule="auto"/>
        <w:jc w:val="left"/>
      </w:pPr>
      <w:proofErr w:type="spellStart"/>
      <w:r w:rsidRPr="001A606D">
        <w:rPr>
          <w:b/>
          <w:i/>
        </w:rPr>
        <w:lastRenderedPageBreak/>
        <w:t>Зубци</w:t>
      </w:r>
      <w:proofErr w:type="spellEnd"/>
      <w:r w:rsidRPr="001A606D">
        <w:rPr>
          <w:b/>
          <w:i/>
        </w:rPr>
        <w:t xml:space="preserve"> якоря</w:t>
      </w:r>
      <w:r>
        <w:t xml:space="preserve">: </w:t>
      </w:r>
    </w:p>
    <w:p w:rsidR="00CA4688" w:rsidRDefault="00CA4688" w:rsidP="001A606D">
      <m:oMath>
        <m:r>
          <w:rPr>
            <w:rFonts w:ascii="Cambria Math" w:hAnsi="Cambria Math"/>
          </w:rPr>
          <m:t>hz=0.25D=4.75</m:t>
        </m:r>
      </m:oMath>
      <w:r w:rsidRPr="00CA4688">
        <w:rPr>
          <w:i/>
          <w:sz w:val="20"/>
        </w:rPr>
        <w:t xml:space="preserve"> </w:t>
      </w:r>
      <w:r w:rsidR="00BC51B3">
        <w:t xml:space="preserve">- </w:t>
      </w:r>
      <w:proofErr w:type="spellStart"/>
      <w:r w:rsidR="00BC51B3">
        <w:t>висота</w:t>
      </w:r>
      <w:proofErr w:type="spellEnd"/>
      <w:r w:rsidR="00BC51B3">
        <w:t xml:space="preserve"> зубца якоря, </w:t>
      </w:r>
      <w:r w:rsidR="00BC51B3">
        <w:rPr>
          <w:i/>
        </w:rPr>
        <w:t>см</w:t>
      </w:r>
      <w:r w:rsidR="00BC51B3">
        <w:t>.</w:t>
      </w:r>
    </w:p>
    <w:p w:rsidR="00BC51B3" w:rsidRDefault="00B744A8" w:rsidP="001A606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πD</m:t>
            </m:r>
          </m:num>
          <m:den>
            <m:r>
              <w:rPr>
                <w:rFonts w:ascii="Cambria Math" w:hAnsi="Cambria Math"/>
              </w:rPr>
              <m:t>2Z</m:t>
            </m:r>
          </m:den>
        </m:f>
        <m:r>
          <w:rPr>
            <w:rFonts w:ascii="Cambria Math" w:hAnsi="Cambria Math"/>
          </w:rPr>
          <m:t>=1.57</m:t>
        </m:r>
      </m:oMath>
      <w:r w:rsidR="00BC51B3">
        <w:t xml:space="preserve"> - ширина зубца якоря, </w:t>
      </w:r>
      <w:r w:rsidR="00BC51B3" w:rsidRPr="00CA4688">
        <w:rPr>
          <w:i/>
        </w:rPr>
        <w:t>см</w:t>
      </w:r>
      <w:r w:rsidR="00BC51B3">
        <w:t xml:space="preserve">.  </w:t>
      </w:r>
    </w:p>
    <w:p w:rsidR="00BC51B3" w:rsidRDefault="00BC51B3" w:rsidP="00CA4688">
      <w:pPr>
        <w:spacing w:line="259" w:lineRule="auto"/>
        <w:ind w:firstLine="0"/>
      </w:pPr>
    </w:p>
    <w:p w:rsidR="00BC51B3" w:rsidRDefault="00BC51B3" w:rsidP="001A606D">
      <w:pPr>
        <w:pStyle w:val="afb"/>
        <w:numPr>
          <w:ilvl w:val="0"/>
          <w:numId w:val="19"/>
        </w:numPr>
        <w:spacing w:after="3" w:line="266" w:lineRule="auto"/>
        <w:jc w:val="left"/>
      </w:pPr>
      <w:proofErr w:type="spellStart"/>
      <w:r w:rsidRPr="00F460C7">
        <w:rPr>
          <w:b/>
          <w:i/>
        </w:rPr>
        <w:t>Якор</w:t>
      </w:r>
      <w:proofErr w:type="spellEnd"/>
      <w:r w:rsidRPr="00F460C7">
        <w:rPr>
          <w:b/>
          <w:i/>
        </w:rPr>
        <w:t xml:space="preserve">:  </w:t>
      </w:r>
    </w:p>
    <w:p w:rsidR="004B54CA" w:rsidRPr="004B54CA" w:rsidRDefault="00B744A8" w:rsidP="004B54C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Я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=42.75</m:t>
        </m:r>
      </m:oMath>
      <w:r w:rsidR="001A606D" w:rsidRPr="001A606D">
        <w:t xml:space="preserve"> </w:t>
      </w:r>
      <w:r w:rsidR="00BC51B3">
        <w:t xml:space="preserve">- </w:t>
      </w:r>
      <w:proofErr w:type="spellStart"/>
      <w:r w:rsidR="00BC51B3">
        <w:t>площина</w:t>
      </w:r>
      <w:proofErr w:type="spellEnd"/>
      <w:r w:rsidR="00BC51B3">
        <w:t xml:space="preserve"> </w:t>
      </w:r>
      <w:proofErr w:type="spellStart"/>
      <w:r w:rsidR="00BC51B3">
        <w:t>січення</w:t>
      </w:r>
      <w:proofErr w:type="spellEnd"/>
      <w:r w:rsidR="00BC51B3">
        <w:t xml:space="preserve"> якоря, </w:t>
      </w:r>
      <w:proofErr w:type="gramStart"/>
      <w:r w:rsidR="00BC51B3">
        <w:t>через яку</w:t>
      </w:r>
      <w:proofErr w:type="gramEnd"/>
      <w:r w:rsidR="00BC51B3">
        <w:t xml:space="preserve"> проходить полови</w:t>
      </w:r>
      <w:r w:rsidR="001A606D">
        <w:t xml:space="preserve">на </w:t>
      </w:r>
      <w:proofErr w:type="spellStart"/>
      <w:r w:rsidR="001A606D">
        <w:t>робочого</w:t>
      </w:r>
      <w:proofErr w:type="spellEnd"/>
      <w:r w:rsidR="001A606D">
        <w:t xml:space="preserve"> </w:t>
      </w:r>
      <w:proofErr w:type="spellStart"/>
      <w:r w:rsidR="001A606D">
        <w:t>магнітного</w:t>
      </w:r>
      <w:proofErr w:type="spellEnd"/>
      <w:r w:rsidR="001A606D">
        <w:t xml:space="preserve"> потоку,</w:t>
      </w:r>
      <w:r w:rsidR="001A606D" w:rsidRPr="001A606D">
        <w:t xml:space="preserve"> </w:t>
      </w:r>
      <w:r w:rsidR="00BC51B3">
        <w:t>см</w:t>
      </w:r>
      <w:r w:rsidR="00BC51B3">
        <w:rPr>
          <w:vertAlign w:val="superscript"/>
        </w:rPr>
        <w:t>2</w:t>
      </w:r>
      <w:r w:rsidR="00BC51B3">
        <w:t xml:space="preserve">. </w:t>
      </w:r>
    </w:p>
    <w:p w:rsidR="00BC51B3" w:rsidRPr="001A606D" w:rsidRDefault="00B744A8" w:rsidP="001A606D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Я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p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=13.29</m:t>
        </m:r>
      </m:oMath>
      <w:r w:rsidR="00BC51B3">
        <w:t xml:space="preserve"> - довжина магнітної силової лінії якоря, см.  </w:t>
      </w:r>
    </w:p>
    <w:p w:rsidR="00BC51B3" w:rsidRPr="00FA432E" w:rsidRDefault="00BC51B3" w:rsidP="001A606D">
      <w:r>
        <w:t xml:space="preserve"> </w:t>
      </w:r>
    </w:p>
    <w:p w:rsidR="00315724" w:rsidRPr="00315724" w:rsidRDefault="00BC51B3" w:rsidP="00315724">
      <w:pPr>
        <w:pStyle w:val="afb"/>
        <w:numPr>
          <w:ilvl w:val="0"/>
          <w:numId w:val="19"/>
        </w:numPr>
        <w:spacing w:after="361" w:line="266" w:lineRule="auto"/>
        <w:jc w:val="left"/>
      </w:pPr>
      <w:proofErr w:type="spellStart"/>
      <w:r w:rsidRPr="00F460C7">
        <w:rPr>
          <w:b/>
          <w:i/>
        </w:rPr>
        <w:t>Головний</w:t>
      </w:r>
      <w:proofErr w:type="spellEnd"/>
      <w:r w:rsidRPr="00F460C7">
        <w:rPr>
          <w:b/>
          <w:i/>
        </w:rPr>
        <w:t xml:space="preserve"> полюс</w:t>
      </w:r>
      <w:r>
        <w:t xml:space="preserve"> (рис.1.2):  </w:t>
      </w:r>
    </w:p>
    <w:p w:rsidR="00BC51B3" w:rsidRDefault="00B744A8" w:rsidP="0053197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Ф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Я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4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=183,07</m:t>
        </m:r>
      </m:oMath>
      <w:r w:rsidR="0053197F">
        <w:rPr>
          <w:lang w:val="uk-UA"/>
        </w:rPr>
        <w:t xml:space="preserve"> </w:t>
      </w:r>
      <w:r w:rsidR="00315724" w:rsidRPr="00315724">
        <w:t xml:space="preserve">- </w:t>
      </w:r>
      <w:proofErr w:type="spellStart"/>
      <w:r w:rsidR="00BC51B3">
        <w:t>площа</w:t>
      </w:r>
      <w:proofErr w:type="spellEnd"/>
      <w:r w:rsidR="00BC51B3">
        <w:t xml:space="preserve"> </w:t>
      </w:r>
      <w:proofErr w:type="spellStart"/>
      <w:r w:rsidR="00BC51B3">
        <w:t>січення</w:t>
      </w:r>
      <w:proofErr w:type="spellEnd"/>
      <w:r w:rsidR="00BC51B3">
        <w:t xml:space="preserve"> головного полюса, </w:t>
      </w:r>
      <w:r w:rsidR="00BC51B3" w:rsidRPr="00315724">
        <w:rPr>
          <w:i/>
        </w:rPr>
        <w:t>см</w:t>
      </w:r>
      <w:proofErr w:type="gramStart"/>
      <w:r w:rsidR="00BC51B3" w:rsidRPr="00315724">
        <w:rPr>
          <w:i/>
          <w:vertAlign w:val="superscript"/>
        </w:rPr>
        <w:t>2</w:t>
      </w:r>
      <w:r w:rsidR="00BC51B3">
        <w:t xml:space="preserve">,   </w:t>
      </w:r>
      <w:proofErr w:type="gramEnd"/>
      <w:r w:rsidR="00BC51B3">
        <w:t xml:space="preserve"> </w:t>
      </w:r>
      <w:proofErr w:type="spellStart"/>
      <w:r w:rsidR="00BC51B3" w:rsidRPr="00315724">
        <w:rPr>
          <w:i/>
        </w:rPr>
        <w:t>B</w:t>
      </w:r>
      <w:r w:rsidR="00BC51B3" w:rsidRPr="00315724">
        <w:rPr>
          <w:i/>
          <w:sz w:val="22"/>
          <w:vertAlign w:val="subscript"/>
        </w:rPr>
        <w:t>m</w:t>
      </w:r>
      <w:proofErr w:type="spellEnd"/>
    </w:p>
    <w:p w:rsidR="00932010" w:rsidRDefault="00BC51B3" w:rsidP="00895E64">
      <w:r>
        <w:t xml:space="preserve">де </w:t>
      </w:r>
      <w:proofErr w:type="spellStart"/>
      <w:r>
        <w:rPr>
          <w:i/>
        </w:rPr>
        <w:t>B</w:t>
      </w:r>
      <w:r>
        <w:rPr>
          <w:i/>
          <w:vertAlign w:val="subscript"/>
        </w:rPr>
        <w:t>m</w:t>
      </w:r>
      <w:proofErr w:type="spellEnd"/>
      <w:r>
        <w:rPr>
          <w:i/>
        </w:rPr>
        <w:t>=1,4</w:t>
      </w:r>
      <w:r>
        <w:t xml:space="preserve">   - </w:t>
      </w:r>
      <w:proofErr w:type="spellStart"/>
      <w:r>
        <w:t>магнітна</w:t>
      </w:r>
      <w:proofErr w:type="spellEnd"/>
      <w:r>
        <w:t xml:space="preserve"> </w:t>
      </w:r>
      <w:proofErr w:type="spellStart"/>
      <w:r>
        <w:t>індукція</w:t>
      </w:r>
      <w:proofErr w:type="spellEnd"/>
      <w:r>
        <w:t xml:space="preserve"> в головному </w:t>
      </w:r>
      <w:proofErr w:type="spellStart"/>
      <w:r>
        <w:t>полюсі</w:t>
      </w:r>
      <w:proofErr w:type="spellEnd"/>
      <w:r>
        <w:t xml:space="preserve">, </w:t>
      </w:r>
      <w:r>
        <w:rPr>
          <w:i/>
        </w:rPr>
        <w:t>Тл</w:t>
      </w:r>
      <w:r>
        <w:t xml:space="preserve">;    </w:t>
      </w:r>
    </w:p>
    <w:p w:rsidR="00BC51B3" w:rsidRPr="001B1D44" w:rsidRDefault="00BC51B3" w:rsidP="0053197F">
      <w:pPr>
        <w:rPr>
          <w:lang w:val="uk-UA"/>
        </w:rPr>
      </w:pPr>
      <w:r>
        <w:rPr>
          <w:i/>
        </w:rPr>
        <w:t>σ = 1,1…1,25</w:t>
      </w:r>
      <w:r>
        <w:t xml:space="preserve"> -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розсіяння</w:t>
      </w:r>
      <w:proofErr w:type="spellEnd"/>
      <w:r>
        <w:t xml:space="preserve"> </w:t>
      </w:r>
      <w:proofErr w:type="spellStart"/>
      <w:r>
        <w:t>магнітного</w:t>
      </w:r>
      <w:proofErr w:type="spellEnd"/>
      <w:r>
        <w:t xml:space="preserve"> потоку головного полюса.   </w:t>
      </w:r>
    </w:p>
    <w:p w:rsidR="00BC51B3" w:rsidRDefault="00BC51B3" w:rsidP="0053197F">
      <w:r>
        <w:t xml:space="preserve"> </w:t>
      </w:r>
    </w:p>
    <w:p w:rsidR="00BC51B3" w:rsidRDefault="00BC51B3" w:rsidP="0053197F">
      <w:pPr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67DFE8" wp14:editId="2B058B9E">
                <wp:extent cx="1703070" cy="576580"/>
                <wp:effectExtent l="0" t="0" r="0" b="0"/>
                <wp:docPr id="9254" name="Group 9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070" cy="576580"/>
                          <a:chOff x="0" y="0"/>
                          <a:chExt cx="1703070" cy="576580"/>
                        </a:xfrm>
                      </wpg:grpSpPr>
                      <wps:wsp>
                        <wps:cNvPr id="1265" name="Rectangle 1265"/>
                        <wps:cNvSpPr/>
                        <wps:spPr>
                          <a:xfrm>
                            <a:off x="146177" y="73351"/>
                            <a:ext cx="4674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B3" w:rsidRDefault="00BC51B3" w:rsidP="00BC51B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81229" y="124921"/>
                            <a:ext cx="85136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B3" w:rsidRDefault="00BC51B3" w:rsidP="00BC51B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245237" y="124921"/>
                            <a:ext cx="27363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B3" w:rsidRDefault="00BC51B3" w:rsidP="00BC51B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 rot="-5399999">
                            <a:off x="529540" y="44783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B3" w:rsidRDefault="00BC51B3" w:rsidP="00BC51B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 rot="-5399999">
                            <a:off x="548057" y="12537"/>
                            <a:ext cx="85155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B3" w:rsidRDefault="00BC51B3" w:rsidP="00BC51B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 rot="-5399999">
                            <a:off x="576952" y="-22574"/>
                            <a:ext cx="27363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B3" w:rsidRDefault="00BC51B3" w:rsidP="00BC51B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Shape 1272"/>
                        <wps:cNvSpPr/>
                        <wps:spPr>
                          <a:xfrm>
                            <a:off x="0" y="396240"/>
                            <a:ext cx="868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>
                                <a:moveTo>
                                  <a:pt x="0" y="0"/>
                                </a:moveTo>
                                <a:lnTo>
                                  <a:pt x="8686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868680" y="0"/>
                            <a:ext cx="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40">
                                <a:moveTo>
                                  <a:pt x="0" y="0"/>
                                </a:moveTo>
                                <a:lnTo>
                                  <a:pt x="0" y="3962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0" y="0"/>
                            <a:ext cx="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40">
                                <a:moveTo>
                                  <a:pt x="0" y="396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636016" y="12827"/>
                            <a:ext cx="103378" cy="370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370586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646"/>
                                  <a:pt x="102362" y="92456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334591"/>
                                </a:lnTo>
                                <a:lnTo>
                                  <a:pt x="90678" y="278638"/>
                                </a:lnTo>
                                <a:cubicBezTo>
                                  <a:pt x="92456" y="275590"/>
                                  <a:pt x="96266" y="274574"/>
                                  <a:pt x="99314" y="276352"/>
                                </a:cubicBezTo>
                                <a:cubicBezTo>
                                  <a:pt x="102362" y="278130"/>
                                  <a:pt x="103378" y="281940"/>
                                  <a:pt x="101600" y="284988"/>
                                </a:cubicBezTo>
                                <a:lnTo>
                                  <a:pt x="51689" y="370586"/>
                                </a:lnTo>
                                <a:lnTo>
                                  <a:pt x="1778" y="284988"/>
                                </a:lnTo>
                                <a:cubicBezTo>
                                  <a:pt x="0" y="281940"/>
                                  <a:pt x="1016" y="278130"/>
                                  <a:pt x="4064" y="276352"/>
                                </a:cubicBezTo>
                                <a:cubicBezTo>
                                  <a:pt x="7112" y="274574"/>
                                  <a:pt x="10922" y="275590"/>
                                  <a:pt x="12700" y="278638"/>
                                </a:cubicBezTo>
                                <a:lnTo>
                                  <a:pt x="45339" y="334591"/>
                                </a:ln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646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1558290" y="0"/>
                            <a:ext cx="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40">
                                <a:moveTo>
                                  <a:pt x="0" y="396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1558290" y="396240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1699260" y="396240"/>
                            <a:ext cx="381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61290">
                                <a:moveTo>
                                  <a:pt x="3810" y="0"/>
                                </a:moveTo>
                                <a:lnTo>
                                  <a:pt x="0" y="1612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1123950" y="396240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1268730" y="0"/>
                            <a:ext cx="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40">
                                <a:moveTo>
                                  <a:pt x="0" y="396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1123950" y="396240"/>
                            <a:ext cx="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340">
                                <a:moveTo>
                                  <a:pt x="0" y="0"/>
                                </a:moveTo>
                                <a:lnTo>
                                  <a:pt x="0" y="1803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1127760" y="407670"/>
                            <a:ext cx="5600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67005">
                                <a:moveTo>
                                  <a:pt x="0" y="167005"/>
                                </a:moveTo>
                                <a:lnTo>
                                  <a:pt x="53340" y="94869"/>
                                </a:lnTo>
                                <a:lnTo>
                                  <a:pt x="125730" y="37973"/>
                                </a:lnTo>
                                <a:lnTo>
                                  <a:pt x="209550" y="7620"/>
                                </a:lnTo>
                                <a:lnTo>
                                  <a:pt x="295275" y="0"/>
                                </a:lnTo>
                                <a:lnTo>
                                  <a:pt x="363855" y="9525"/>
                                </a:lnTo>
                                <a:lnTo>
                                  <a:pt x="438150" y="37973"/>
                                </a:lnTo>
                                <a:lnTo>
                                  <a:pt x="497205" y="75947"/>
                                </a:lnTo>
                                <a:lnTo>
                                  <a:pt x="560070" y="14998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1340993" y="146502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B3" w:rsidRDefault="00BC51B3" w:rsidP="00BC51B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1405001" y="198073"/>
                            <a:ext cx="85136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B3" w:rsidRDefault="00BC51B3" w:rsidP="00BC51B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1467485" y="198073"/>
                            <a:ext cx="27363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1B3" w:rsidRDefault="00BC51B3" w:rsidP="00BC51B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Shape 1287"/>
                        <wps:cNvSpPr/>
                        <wps:spPr>
                          <a:xfrm>
                            <a:off x="1281557" y="236601"/>
                            <a:ext cx="263906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906" h="103378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7112"/>
                                  <a:pt x="94996" y="10922"/>
                                  <a:pt x="91948" y="12700"/>
                                </a:cubicBezTo>
                                <a:lnTo>
                                  <a:pt x="35995" y="45339"/>
                                </a:lnTo>
                                <a:lnTo>
                                  <a:pt x="227911" y="45339"/>
                                </a:lnTo>
                                <a:lnTo>
                                  <a:pt x="171958" y="12700"/>
                                </a:lnTo>
                                <a:cubicBezTo>
                                  <a:pt x="168910" y="10922"/>
                                  <a:pt x="167894" y="7112"/>
                                  <a:pt x="169672" y="4064"/>
                                </a:cubicBezTo>
                                <a:cubicBezTo>
                                  <a:pt x="171450" y="1016"/>
                                  <a:pt x="175260" y="0"/>
                                  <a:pt x="178308" y="1778"/>
                                </a:cubicBezTo>
                                <a:lnTo>
                                  <a:pt x="263906" y="51689"/>
                                </a:lnTo>
                                <a:lnTo>
                                  <a:pt x="178308" y="101600"/>
                                </a:lnTo>
                                <a:cubicBezTo>
                                  <a:pt x="175260" y="103378"/>
                                  <a:pt x="171450" y="102362"/>
                                  <a:pt x="169672" y="99314"/>
                                </a:cubicBezTo>
                                <a:cubicBezTo>
                                  <a:pt x="167894" y="96266"/>
                                  <a:pt x="168910" y="92456"/>
                                  <a:pt x="171958" y="90678"/>
                                </a:cubicBezTo>
                                <a:lnTo>
                                  <a:pt x="227911" y="58039"/>
                                </a:lnTo>
                                <a:lnTo>
                                  <a:pt x="35995" y="58039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266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12827" y="164211"/>
                            <a:ext cx="843026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026" h="103378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7112"/>
                                  <a:pt x="94996" y="10922"/>
                                  <a:pt x="91948" y="12700"/>
                                </a:cubicBezTo>
                                <a:lnTo>
                                  <a:pt x="35995" y="45339"/>
                                </a:lnTo>
                                <a:lnTo>
                                  <a:pt x="807031" y="45339"/>
                                </a:lnTo>
                                <a:lnTo>
                                  <a:pt x="751078" y="12700"/>
                                </a:lnTo>
                                <a:cubicBezTo>
                                  <a:pt x="748030" y="10922"/>
                                  <a:pt x="747014" y="7112"/>
                                  <a:pt x="748792" y="4064"/>
                                </a:cubicBezTo>
                                <a:cubicBezTo>
                                  <a:pt x="750570" y="1016"/>
                                  <a:pt x="754380" y="0"/>
                                  <a:pt x="757428" y="1778"/>
                                </a:cubicBezTo>
                                <a:lnTo>
                                  <a:pt x="843026" y="51689"/>
                                </a:lnTo>
                                <a:lnTo>
                                  <a:pt x="757428" y="101600"/>
                                </a:lnTo>
                                <a:cubicBezTo>
                                  <a:pt x="754380" y="103378"/>
                                  <a:pt x="750570" y="102362"/>
                                  <a:pt x="748792" y="99314"/>
                                </a:cubicBezTo>
                                <a:cubicBezTo>
                                  <a:pt x="747014" y="96266"/>
                                  <a:pt x="748030" y="92456"/>
                                  <a:pt x="751078" y="90678"/>
                                </a:cubicBezTo>
                                <a:lnTo>
                                  <a:pt x="807031" y="58039"/>
                                </a:lnTo>
                                <a:lnTo>
                                  <a:pt x="35995" y="58039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266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7DFE8" id="Group 9254" o:spid="_x0000_s1026" style="width:134.1pt;height:45.4pt;mso-position-horizontal-relative:char;mso-position-vertical-relative:line" coordsize="17030,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">
                <v:rect id="Rectangle 1265" o:spid="_x0000_s1027" style="position:absolute;left:1461;top:733;width:46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:rsidR="00BC51B3" w:rsidRDefault="00BC51B3" w:rsidP="00BC51B3">
                        <w:pPr>
                          <w:spacing w:after="160" w:line="259" w:lineRule="auto"/>
                          <w:ind w:firstLine="0"/>
                        </w:pPr>
                        <w:r>
                          <w:t>l</w:t>
                        </w:r>
                      </w:p>
                    </w:txbxContent>
                  </v:textbox>
                </v:rect>
                <v:rect id="Rectangle 1266" o:spid="_x0000_s1028" style="position:absolute;left:1812;top:1249;width:851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:rsidR="00BC51B3" w:rsidRDefault="00BC51B3" w:rsidP="00BC51B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3"/>
                          </w:rPr>
                          <w:t>m</w:t>
                        </w:r>
                      </w:p>
                    </w:txbxContent>
                  </v:textbox>
                </v:rect>
                <v:rect id="Rectangle 1267" o:spid="_x0000_s1029" style="position:absolute;left:2452;top:1249;width:274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:rsidR="00BC51B3" w:rsidRDefault="00BC51B3" w:rsidP="00BC51B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1030" style="position:absolute;left:5295;top:447;width:841;height:186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" filled="f" stroked="f">
                  <v:textbox inset="0,0,0,0">
                    <w:txbxContent>
                      <w:p w:rsidR="00BC51B3" w:rsidRDefault="00BC51B3" w:rsidP="00BC51B3">
                        <w:pPr>
                          <w:spacing w:after="160" w:line="259" w:lineRule="auto"/>
                          <w:ind w:firstLine="0"/>
                        </w:pPr>
                        <w:r>
                          <w:t>h</w:t>
                        </w:r>
                      </w:p>
                    </w:txbxContent>
                  </v:textbox>
                </v:rect>
                <v:rect id="Rectangle 1270" o:spid="_x0000_s1031" style="position:absolute;left:5480;top:125;width:851;height:121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" filled="f" stroked="f">
                  <v:textbox inset="0,0,0,0">
                    <w:txbxContent>
                      <w:p w:rsidR="00BC51B3" w:rsidRDefault="00BC51B3" w:rsidP="00BC51B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3"/>
                          </w:rPr>
                          <w:t>m</w:t>
                        </w:r>
                      </w:p>
                    </w:txbxContent>
                  </v:textbox>
                </v:rect>
                <v:rect id="Rectangle 1271" o:spid="_x0000_s1032" style="position:absolute;left:5769;top:-226;width:273;height:121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" filled="f" stroked="f">
                  <v:textbox inset="0,0,0,0">
                    <w:txbxContent>
                      <w:p w:rsidR="00BC51B3" w:rsidRDefault="00BC51B3" w:rsidP="00BC51B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2" o:spid="_x0000_s1033" style="position:absolute;top:3962;width:8686;height:0;visibility:visible;mso-wrap-style:square;v-text-anchor:top" coordsize="868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" path="m,l868680,e" filled="f">
                  <v:path arrowok="t" textboxrect="0,0,868680,0"/>
                </v:shape>
                <v:shape id="Shape 1273" o:spid="_x0000_s1034" style="position:absolute;left:8686;width:0;height:3962;visibility:visible;mso-wrap-style:square;v-text-anchor:top" coordsize="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" path="m,l,396240e" filled="f">
                  <v:path arrowok="t" textboxrect="0,0,0,396240"/>
                </v:shape>
                <v:shape id="Shape 1274" o:spid="_x0000_s1035" style="position:absolute;width:0;height:3962;visibility:visible;mso-wrap-style:square;v-text-anchor:top" coordsize="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" path="m,396240l,e" filled="f">
                  <v:path arrowok="t" textboxrect="0,0,0,396240"/>
                </v:shape>
                <v:shape id="Shape 1275" o:spid="_x0000_s1036" style="position:absolute;left:6360;top:128;width:1033;height:3706;visibility:visible;mso-wrap-style:square;v-text-anchor:top" coordsize="103378,370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" path="m51689,r49911,85598c103378,88646,102362,92456,99314,94234v-3048,1778,-6858,762,-8636,-2286l58039,35995r,298596l90678,278638v1778,-3048,5588,-4064,8636,-2286c102362,278130,103378,281940,101600,284988l51689,370586,1778,284988c,281940,1016,278130,4064,276352v3048,-1778,6858,-762,8636,2286l45339,334591r,-298596l12700,91948v-1778,3048,-5588,4064,-8636,2286c1016,92456,,88646,1778,85598l51689,xe" fillcolor="black" stroked="f" strokeweight="0">
                  <v:path arrowok="t" textboxrect="0,0,103378,370586"/>
                </v:shape>
                <v:shape id="Shape 1276" o:spid="_x0000_s1037" style="position:absolute;left:15582;width:0;height:3962;visibility:visible;mso-wrap-style:square;v-text-anchor:top" coordsize="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" path="m,396240l,e" filled="f">
                  <v:path arrowok="t" textboxrect="0,0,0,396240"/>
                </v:shape>
                <v:shape id="Shape 1277" o:spid="_x0000_s1038" style="position:absolute;left:15582;top:3962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" path="m,l144780,e" filled="f">
                  <v:path arrowok="t" textboxrect="0,0,144780,0"/>
                </v:shape>
                <v:shape id="Shape 1278" o:spid="_x0000_s1039" style="position:absolute;left:16992;top:3962;width:38;height:1613;visibility:visible;mso-wrap-style:square;v-text-anchor:top" coordsize="38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" path="m3810,l,161290e" filled="f">
                  <v:path arrowok="t" textboxrect="0,0,3810,161290"/>
                </v:shape>
                <v:shape id="Shape 1279" o:spid="_x0000_s1040" style="position:absolute;left:11239;top:3962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" path="m,l144780,e" filled="f">
                  <v:path arrowok="t" textboxrect="0,0,144780,0"/>
                </v:shape>
                <v:shape id="Shape 1280" o:spid="_x0000_s1041" style="position:absolute;left:12687;width:0;height:3962;visibility:visible;mso-wrap-style:square;v-text-anchor:top" coordsize="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" path="m,396240l,e" filled="f">
                  <v:path arrowok="t" textboxrect="0,0,0,396240"/>
                </v:shape>
                <v:shape id="Shape 1281" o:spid="_x0000_s1042" style="position:absolute;left:11239;top:3962;width:0;height:1803;visibility:visible;mso-wrap-style:square;v-text-anchor:top" coordsize="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" path="m,l,180340e" filled="f">
                  <v:path arrowok="t" textboxrect="0,0,0,180340"/>
                </v:shape>
                <v:shape id="Shape 1282" o:spid="_x0000_s1043" style="position:absolute;left:11277;top:4076;width:5601;height:1670;visibility:visible;mso-wrap-style:square;v-text-anchor:top" coordsize="560070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" path="m,167005l53340,94869,125730,37973,209550,7620,295275,r68580,9525l438150,37973r59055,37974l560070,149987e" filled="f">
                  <v:path arrowok="t" textboxrect="0,0,560070,167005"/>
                </v:shape>
                <v:rect id="Rectangle 1284" o:spid="_x0000_s1044" style="position:absolute;left:13409;top:1465;width:84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:rsidR="00BC51B3" w:rsidRDefault="00BC51B3" w:rsidP="00BC51B3">
                        <w:pPr>
                          <w:spacing w:after="160" w:line="259" w:lineRule="auto"/>
                          <w:ind w:firstLine="0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1285" o:spid="_x0000_s1045" style="position:absolute;left:14050;top:1980;width:851;height:1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:rsidR="00BC51B3" w:rsidRDefault="00BC51B3" w:rsidP="00BC51B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3"/>
                          </w:rPr>
                          <w:t>m</w:t>
                        </w:r>
                      </w:p>
                    </w:txbxContent>
                  </v:textbox>
                </v:rect>
                <v:rect id="Rectangle 1286" o:spid="_x0000_s1046" style="position:absolute;left:14674;top:1980;width:274;height:1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:rsidR="00BC51B3" w:rsidRDefault="00BC51B3" w:rsidP="00BC51B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7" o:spid="_x0000_s1047" style="position:absolute;left:12815;top:2366;width:2639;height:1033;visibility:visible;mso-wrap-style:square;v-text-anchor:top" coordsize="263906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" path="m85598,1778c88646,,92456,1016,94234,4064v1778,3048,762,6858,-2286,8636l35995,45339r191916,l171958,12700v-3048,-1778,-4064,-5588,-2286,-8636c171450,1016,175260,,178308,1778r85598,49911l178308,101600v-3048,1778,-6858,762,-8636,-2286c167894,96266,168910,92456,171958,90678l227911,58039r-191916,l91948,90678v3048,1778,4064,5588,2286,8636c92456,102362,88646,103378,85598,101600l,51689,85598,1778xe" fillcolor="black" stroked="f" strokeweight="0">
                  <v:path arrowok="t" textboxrect="0,0,263906,103378"/>
                </v:shape>
                <v:shape id="Shape 1291" o:spid="_x0000_s1048" style="position:absolute;left:128;top:1642;width:8430;height:1033;visibility:visible;mso-wrap-style:square;v-text-anchor:top" coordsize="843026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" path="m85598,1778c88646,,92456,1016,94234,4064v1778,3048,762,6858,-2286,8636l35995,45339r771036,l751078,12700v-3048,-1778,-4064,-5588,-2286,-8636c750570,1016,754380,,757428,1778r85598,49911l757428,101600v-3048,1778,-6858,762,-8636,-2286c747014,96266,748030,92456,751078,90678l807031,58039r-771036,l91948,90678v3048,1778,4064,5588,2286,8636c92456,102362,88646,103378,85598,101600l,51689,85598,1778xe" fillcolor="black" stroked="f" strokeweight="0">
                  <v:path arrowok="t" textboxrect="0,0,843026,103378"/>
                </v:shape>
                <w10:anchorlock/>
              </v:group>
            </w:pict>
          </mc:Fallback>
        </mc:AlternateContent>
      </w:r>
    </w:p>
    <w:p w:rsidR="00BC51B3" w:rsidRDefault="00BC51B3" w:rsidP="0053197F">
      <w:pPr>
        <w:jc w:val="center"/>
      </w:pPr>
      <w:r>
        <w:t xml:space="preserve">Рис. 1.2. </w:t>
      </w:r>
      <w:proofErr w:type="spellStart"/>
      <w:r>
        <w:t>Головний</w:t>
      </w:r>
      <w:proofErr w:type="spellEnd"/>
      <w:r>
        <w:t xml:space="preserve"> полюс.</w:t>
      </w:r>
    </w:p>
    <w:p w:rsidR="00BC51B3" w:rsidRDefault="00BC51B3" w:rsidP="0053197F"/>
    <w:p w:rsidR="0053197F" w:rsidRDefault="00BC51B3" w:rsidP="0053197F">
      <w:proofErr w:type="spellStart"/>
      <w:r>
        <w:rPr>
          <w:i/>
        </w:rPr>
        <w:t>l</w:t>
      </w:r>
      <w:r>
        <w:rPr>
          <w:i/>
          <w:vertAlign w:val="subscript"/>
        </w:rPr>
        <w:t>m</w:t>
      </w:r>
      <w:proofErr w:type="spellEnd"/>
      <w:r>
        <w:rPr>
          <w:i/>
        </w:rPr>
        <w:t xml:space="preserve"> =L</w:t>
      </w:r>
      <w:r w:rsidR="0053197F">
        <w:rPr>
          <w:i/>
          <w:lang w:val="uk-UA"/>
        </w:rPr>
        <w:t>=15</w:t>
      </w:r>
      <w:r>
        <w:t xml:space="preserve"> -  </w:t>
      </w:r>
      <w:proofErr w:type="spellStart"/>
      <w:r>
        <w:t>довжина</w:t>
      </w:r>
      <w:proofErr w:type="spellEnd"/>
      <w:r>
        <w:t xml:space="preserve"> головного полюса, </w:t>
      </w:r>
      <w:r>
        <w:rPr>
          <w:i/>
        </w:rPr>
        <w:t>см</w:t>
      </w:r>
      <w:r>
        <w:t xml:space="preserve">. </w:t>
      </w:r>
    </w:p>
    <w:p w:rsidR="0053197F" w:rsidRDefault="00BC51B3" w:rsidP="0053197F">
      <w:proofErr w:type="spellStart"/>
      <w:r>
        <w:rPr>
          <w:i/>
        </w:rPr>
        <w:t>h</w:t>
      </w:r>
      <w:r>
        <w:rPr>
          <w:i/>
          <w:vertAlign w:val="subscript"/>
        </w:rPr>
        <w:t>m</w:t>
      </w:r>
      <w:proofErr w:type="spellEnd"/>
      <w:r>
        <w:rPr>
          <w:i/>
        </w:rPr>
        <w:t xml:space="preserve"> = 0,4D</w:t>
      </w:r>
      <w:r w:rsidR="0053197F">
        <w:rPr>
          <w:i/>
          <w:lang w:val="uk-UA"/>
        </w:rPr>
        <w:t>=7.</w:t>
      </w:r>
      <w:proofErr w:type="gramStart"/>
      <w:r w:rsidR="0053197F">
        <w:rPr>
          <w:i/>
          <w:lang w:val="uk-UA"/>
        </w:rPr>
        <w:t>6</w:t>
      </w:r>
      <w:r>
        <w:t xml:space="preserve">  -</w:t>
      </w:r>
      <w:proofErr w:type="gramEnd"/>
      <w:r>
        <w:t xml:space="preserve"> </w:t>
      </w:r>
      <w:proofErr w:type="spellStart"/>
      <w:r>
        <w:t>висота</w:t>
      </w:r>
      <w:proofErr w:type="spellEnd"/>
      <w:r>
        <w:t xml:space="preserve"> головного полюса, </w:t>
      </w:r>
      <w:r>
        <w:rPr>
          <w:i/>
        </w:rPr>
        <w:t>см</w:t>
      </w:r>
      <w:r>
        <w:t>.</w:t>
      </w:r>
    </w:p>
    <w:p w:rsidR="0053197F" w:rsidRDefault="00BC51B3" w:rsidP="0053197F">
      <w:proofErr w:type="spellStart"/>
      <w:r>
        <w:rPr>
          <w:i/>
        </w:rPr>
        <w:t>b</w:t>
      </w:r>
      <w:r>
        <w:rPr>
          <w:i/>
          <w:vertAlign w:val="subscript"/>
        </w:rPr>
        <w:t>m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S</w:t>
      </w:r>
      <w:r>
        <w:rPr>
          <w:i/>
          <w:vertAlign w:val="subscript"/>
        </w:rPr>
        <w:t>m</w:t>
      </w:r>
      <w:proofErr w:type="spellEnd"/>
      <w:r>
        <w:rPr>
          <w:i/>
        </w:rPr>
        <w:t>/ (</w:t>
      </w:r>
      <w:proofErr w:type="spellStart"/>
      <w:r>
        <w:rPr>
          <w:i/>
        </w:rPr>
        <w:t>к</w:t>
      </w:r>
      <w:r>
        <w:rPr>
          <w:i/>
          <w:vertAlign w:val="subscript"/>
        </w:rPr>
        <w:t>ст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l</w:t>
      </w:r>
      <w:r>
        <w:rPr>
          <w:i/>
          <w:vertAlign w:val="subscript"/>
        </w:rPr>
        <w:t>m</w:t>
      </w:r>
      <w:proofErr w:type="spellEnd"/>
      <w:r>
        <w:rPr>
          <w:i/>
        </w:rPr>
        <w:t>)</w:t>
      </w:r>
      <w:r w:rsidR="0029127D">
        <w:rPr>
          <w:i/>
          <w:lang w:val="uk-UA"/>
        </w:rPr>
        <w:t>=</w:t>
      </w:r>
      <w:proofErr w:type="gramEnd"/>
      <w:r w:rsidR="0029127D">
        <w:rPr>
          <w:i/>
          <w:lang w:val="uk-UA"/>
        </w:rPr>
        <w:t>12.84</w:t>
      </w:r>
      <w:r>
        <w:t xml:space="preserve"> -  ширина головного полюса, </w:t>
      </w:r>
      <w:r>
        <w:rPr>
          <w:i/>
        </w:rPr>
        <w:t>см</w:t>
      </w:r>
      <w:r>
        <w:t xml:space="preserve">.  </w:t>
      </w:r>
    </w:p>
    <w:p w:rsidR="00BC51B3" w:rsidRDefault="00BC51B3" w:rsidP="0053197F">
      <w:proofErr w:type="spellStart"/>
      <w:r>
        <w:rPr>
          <w:i/>
        </w:rPr>
        <w:t>к</w:t>
      </w:r>
      <w:r>
        <w:rPr>
          <w:i/>
          <w:vertAlign w:val="subscript"/>
        </w:rPr>
        <w:t>ст</w:t>
      </w:r>
      <w:proofErr w:type="spellEnd"/>
      <w:r>
        <w:rPr>
          <w:i/>
        </w:rPr>
        <w:t>=0,95</w:t>
      </w:r>
      <w:r>
        <w:t xml:space="preserve"> -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сталі</w:t>
      </w:r>
      <w:proofErr w:type="spellEnd"/>
      <w:r>
        <w:t xml:space="preserve"> </w:t>
      </w:r>
      <w:proofErr w:type="spellStart"/>
      <w:r>
        <w:t>магнітної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головного полюса.  </w:t>
      </w:r>
    </w:p>
    <w:p w:rsidR="00BC51B3" w:rsidRDefault="00BC51B3" w:rsidP="00BC51B3">
      <w:pPr>
        <w:spacing w:after="14" w:line="259" w:lineRule="auto"/>
        <w:ind w:firstLine="0"/>
      </w:pPr>
      <w:r>
        <w:t xml:space="preserve"> </w:t>
      </w:r>
    </w:p>
    <w:p w:rsidR="00BC51B3" w:rsidRDefault="00BC51B3" w:rsidP="00372968">
      <w:pPr>
        <w:pStyle w:val="afb"/>
        <w:numPr>
          <w:ilvl w:val="0"/>
          <w:numId w:val="19"/>
        </w:numPr>
      </w:pPr>
      <w:proofErr w:type="spellStart"/>
      <w:proofErr w:type="gramStart"/>
      <w:r w:rsidRPr="00372968">
        <w:rPr>
          <w:b/>
          <w:i/>
        </w:rPr>
        <w:t>Станіна</w:t>
      </w:r>
      <w:proofErr w:type="spellEnd"/>
      <w:r w:rsidRPr="00372968">
        <w:rPr>
          <w:b/>
          <w:i/>
        </w:rPr>
        <w:t xml:space="preserve">  </w:t>
      </w:r>
      <w:r>
        <w:t>(</w:t>
      </w:r>
      <w:proofErr w:type="gramEnd"/>
      <w:r>
        <w:t>рис.1.1):</w:t>
      </w:r>
      <w:r w:rsidRPr="00372968">
        <w:rPr>
          <w:b/>
          <w:i/>
        </w:rPr>
        <w:t xml:space="preserve"> </w:t>
      </w:r>
    </w:p>
    <w:p w:rsidR="00B453AD" w:rsidRDefault="00BC51B3" w:rsidP="006D53CA">
      <w:pPr>
        <w:rPr>
          <w:i/>
          <w:sz w:val="20"/>
        </w:rPr>
      </w:pPr>
      <w:r>
        <w:rPr>
          <w:i/>
        </w:rPr>
        <w:t>В</w:t>
      </w:r>
      <w:r>
        <w:rPr>
          <w:i/>
          <w:vertAlign w:val="subscript"/>
        </w:rPr>
        <w:t>С</w:t>
      </w:r>
      <w:r>
        <w:rPr>
          <w:i/>
        </w:rPr>
        <w:t xml:space="preserve">=1…1,4   </w:t>
      </w:r>
      <w:r>
        <w:t xml:space="preserve">- </w:t>
      </w:r>
      <w:proofErr w:type="spellStart"/>
      <w:r>
        <w:t>магнітна</w:t>
      </w:r>
      <w:proofErr w:type="spellEnd"/>
      <w:r>
        <w:t xml:space="preserve"> </w:t>
      </w:r>
      <w:proofErr w:type="spellStart"/>
      <w:r>
        <w:t>індукція</w:t>
      </w:r>
      <w:proofErr w:type="spellEnd"/>
      <w:r>
        <w:t xml:space="preserve"> </w:t>
      </w:r>
      <w:proofErr w:type="spellStart"/>
      <w:proofErr w:type="gramStart"/>
      <w:r>
        <w:t>станіни</w:t>
      </w:r>
      <w:proofErr w:type="spellEnd"/>
      <w:r>
        <w:t xml:space="preserve"> ,</w:t>
      </w:r>
      <w:proofErr w:type="gramEnd"/>
      <w:r>
        <w:t xml:space="preserve"> </w:t>
      </w:r>
      <w:r>
        <w:rPr>
          <w:i/>
        </w:rPr>
        <w:t>Тл</w:t>
      </w:r>
      <w:r>
        <w:t xml:space="preserve">.  </w:t>
      </w:r>
    </w:p>
    <w:p w:rsidR="00B453AD" w:rsidRPr="00B453AD" w:rsidRDefault="00B744A8" w:rsidP="006D53C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Ф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Я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=97.91</m:t>
        </m:r>
      </m:oMath>
      <w:r w:rsidR="00B453AD" w:rsidRPr="00B453AD">
        <w:t xml:space="preserve"> </w:t>
      </w:r>
      <w:r w:rsidR="00BC51B3">
        <w:t xml:space="preserve">- </w:t>
      </w:r>
      <w:proofErr w:type="spellStart"/>
      <w:r w:rsidR="00BC51B3">
        <w:t>площа</w:t>
      </w:r>
      <w:proofErr w:type="spellEnd"/>
      <w:r w:rsidR="00BC51B3">
        <w:t xml:space="preserve"> </w:t>
      </w:r>
      <w:proofErr w:type="spellStart"/>
      <w:r w:rsidR="00BC51B3">
        <w:t>перетину</w:t>
      </w:r>
      <w:proofErr w:type="spellEnd"/>
      <w:r w:rsidR="00BC51B3">
        <w:t xml:space="preserve"> </w:t>
      </w:r>
      <w:proofErr w:type="spellStart"/>
      <w:r w:rsidR="00BC51B3">
        <w:t>станіни</w:t>
      </w:r>
      <w:proofErr w:type="spellEnd"/>
      <w:r w:rsidR="00BC51B3">
        <w:t xml:space="preserve">, через яку проходить половина </w:t>
      </w:r>
      <w:proofErr w:type="spellStart"/>
      <w:r w:rsidR="00BC51B3">
        <w:t>робочого</w:t>
      </w:r>
      <w:proofErr w:type="spellEnd"/>
      <w:r w:rsidR="00BC51B3">
        <w:t xml:space="preserve"> </w:t>
      </w:r>
      <w:proofErr w:type="spellStart"/>
      <w:r w:rsidR="00BC51B3">
        <w:t>магнітного</w:t>
      </w:r>
      <w:proofErr w:type="spellEnd"/>
      <w:r w:rsidR="00BC51B3">
        <w:t xml:space="preserve"> потоку, </w:t>
      </w:r>
      <w:r w:rsidR="00BC51B3">
        <w:rPr>
          <w:i/>
        </w:rPr>
        <w:t>см</w:t>
      </w:r>
      <w:r w:rsidR="00BC51B3">
        <w:rPr>
          <w:i/>
          <w:vertAlign w:val="superscript"/>
        </w:rPr>
        <w:t>2</w:t>
      </w:r>
      <w:r w:rsidR="006D53CA" w:rsidRPr="006D53CA">
        <w:t>.</w:t>
      </w:r>
      <m:oMath>
        <m:r>
          <w:rPr>
            <w:rFonts w:ascii="Cambria Math" w:hAnsi="Cambria Math"/>
          </w:rPr>
          <m:t xml:space="preserve"> </m:t>
        </m:r>
      </m:oMath>
    </w:p>
    <w:p w:rsidR="003020FE" w:rsidRDefault="00B744A8" w:rsidP="006D53C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=L+0.6τ=32.898</m:t>
        </m:r>
      </m:oMath>
      <w:r w:rsidR="00B453AD" w:rsidRPr="00B453AD">
        <w:t xml:space="preserve"> </w:t>
      </w:r>
      <w:r w:rsidR="00BC51B3">
        <w:t xml:space="preserve">- </w:t>
      </w:r>
      <w:proofErr w:type="spellStart"/>
      <w:r w:rsidR="00BC51B3">
        <w:t>довжина</w:t>
      </w:r>
      <w:proofErr w:type="spellEnd"/>
      <w:r w:rsidR="00BC51B3">
        <w:t xml:space="preserve"> </w:t>
      </w:r>
      <w:proofErr w:type="spellStart"/>
      <w:proofErr w:type="gramStart"/>
      <w:r w:rsidR="00BC51B3">
        <w:t>станіни</w:t>
      </w:r>
      <w:proofErr w:type="spellEnd"/>
      <w:r w:rsidR="00BC51B3">
        <w:t xml:space="preserve">  </w:t>
      </w:r>
      <w:proofErr w:type="spellStart"/>
      <w:r w:rsidR="00BC51B3">
        <w:t>вздовж</w:t>
      </w:r>
      <w:proofErr w:type="spellEnd"/>
      <w:proofErr w:type="gramEnd"/>
      <w:r w:rsidR="00BC51B3">
        <w:t xml:space="preserve"> </w:t>
      </w:r>
      <w:proofErr w:type="spellStart"/>
      <w:r w:rsidR="00BC51B3">
        <w:t>осі</w:t>
      </w:r>
      <w:proofErr w:type="spellEnd"/>
      <w:r w:rsidR="00BC51B3">
        <w:t xml:space="preserve"> ротора, </w:t>
      </w:r>
      <w:r w:rsidR="00BC51B3">
        <w:rPr>
          <w:i/>
        </w:rPr>
        <w:t>см</w:t>
      </w:r>
      <w:r w:rsidR="00BC51B3">
        <w:t>.</w:t>
      </w:r>
    </w:p>
    <w:p w:rsidR="003020FE" w:rsidRDefault="00BC51B3" w:rsidP="006D53CA">
      <w:proofErr w:type="spellStart"/>
      <w:r>
        <w:rPr>
          <w:i/>
        </w:rPr>
        <w:t>h</w:t>
      </w:r>
      <w:r>
        <w:rPr>
          <w:i/>
          <w:vertAlign w:val="subscript"/>
        </w:rPr>
        <w:t>C</w:t>
      </w:r>
      <w:proofErr w:type="spellEnd"/>
      <w:r>
        <w:rPr>
          <w:i/>
        </w:rPr>
        <w:t xml:space="preserve"> = S</w:t>
      </w:r>
      <w:r>
        <w:rPr>
          <w:i/>
          <w:vertAlign w:val="subscript"/>
        </w:rPr>
        <w:t xml:space="preserve">C </w:t>
      </w:r>
      <w:r>
        <w:rPr>
          <w:i/>
        </w:rPr>
        <w:t>/L</w:t>
      </w:r>
      <w:r>
        <w:rPr>
          <w:i/>
          <w:vertAlign w:val="subscript"/>
        </w:rPr>
        <w:t>C</w:t>
      </w:r>
      <w:r w:rsidR="006D53CA" w:rsidRPr="006D53CA">
        <w:rPr>
          <w:i/>
          <w:vertAlign w:val="subscript"/>
        </w:rPr>
        <w:t xml:space="preserve"> </w:t>
      </w:r>
      <w:r w:rsidR="006D53CA">
        <w:t>=</w:t>
      </w:r>
      <w:r w:rsidR="006D53CA" w:rsidRPr="006D53CA">
        <w:t xml:space="preserve"> </w:t>
      </w:r>
      <w:r w:rsidR="002E0B04">
        <w:rPr>
          <w:lang w:val="uk-UA"/>
        </w:rPr>
        <w:t>2.97</w:t>
      </w:r>
      <w:r w:rsidR="006D53CA" w:rsidRPr="006D53CA">
        <w:t xml:space="preserve"> -</w:t>
      </w:r>
      <w:r>
        <w:t xml:space="preserve"> </w:t>
      </w:r>
      <w:proofErr w:type="spellStart"/>
      <w:r>
        <w:t>товщина</w:t>
      </w:r>
      <w:proofErr w:type="spellEnd"/>
      <w:r>
        <w:t xml:space="preserve"> </w:t>
      </w:r>
      <w:proofErr w:type="spellStart"/>
      <w:r>
        <w:t>станіни</w:t>
      </w:r>
      <w:proofErr w:type="spellEnd"/>
      <w:r>
        <w:t xml:space="preserve">, </w:t>
      </w:r>
      <w:r>
        <w:rPr>
          <w:i/>
        </w:rPr>
        <w:t>см</w:t>
      </w:r>
      <w:r>
        <w:t xml:space="preserve">.  </w:t>
      </w:r>
    </w:p>
    <w:p w:rsidR="003020FE" w:rsidRDefault="00BC51B3" w:rsidP="006D53CA">
      <w:proofErr w:type="spellStart"/>
      <w:r>
        <w:rPr>
          <w:i/>
        </w:rPr>
        <w:t>d</w:t>
      </w:r>
      <w:r>
        <w:rPr>
          <w:i/>
          <w:vertAlign w:val="subscript"/>
        </w:rPr>
        <w:t>c</w:t>
      </w:r>
      <w:proofErr w:type="spellEnd"/>
      <w:r>
        <w:rPr>
          <w:i/>
        </w:rPr>
        <w:t>= D+2h</w:t>
      </w:r>
      <w:r>
        <w:rPr>
          <w:i/>
          <w:vertAlign w:val="subscript"/>
        </w:rPr>
        <w:t>m</w:t>
      </w:r>
      <w:r>
        <w:rPr>
          <w:i/>
        </w:rPr>
        <w:t>+2δ</w:t>
      </w:r>
      <w:r w:rsidR="00372968" w:rsidRPr="00372968">
        <w:rPr>
          <w:i/>
        </w:rPr>
        <w:t>=35.6</w:t>
      </w:r>
      <w:r>
        <w:rPr>
          <w:i/>
        </w:rPr>
        <w:t xml:space="preserve">    </w:t>
      </w:r>
      <w:r>
        <w:t xml:space="preserve">-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діаметр</w:t>
      </w:r>
      <w:proofErr w:type="spellEnd"/>
      <w:r>
        <w:t xml:space="preserve"> </w:t>
      </w:r>
      <w:proofErr w:type="spellStart"/>
      <w:r>
        <w:t>станіни</w:t>
      </w:r>
      <w:proofErr w:type="spellEnd"/>
      <w:r>
        <w:t xml:space="preserve">, </w:t>
      </w:r>
      <w:proofErr w:type="gramStart"/>
      <w:r>
        <w:rPr>
          <w:i/>
        </w:rPr>
        <w:t>см</w:t>
      </w:r>
      <w:r>
        <w:t>,  де</w:t>
      </w:r>
      <w:proofErr w:type="gramEnd"/>
      <w:r>
        <w:t xml:space="preserve"> </w:t>
      </w:r>
      <w:proofErr w:type="spellStart"/>
      <w:r>
        <w:rPr>
          <w:i/>
        </w:rPr>
        <w:t>h</w:t>
      </w:r>
      <w:r>
        <w:rPr>
          <w:i/>
          <w:vertAlign w:val="subscript"/>
        </w:rPr>
        <w:t>m</w:t>
      </w:r>
      <w:proofErr w:type="spellEnd"/>
      <w:r>
        <w:t xml:space="preserve"> – </w:t>
      </w:r>
      <w:proofErr w:type="spellStart"/>
      <w:r>
        <w:t>висота</w:t>
      </w:r>
      <w:proofErr w:type="spellEnd"/>
      <w:r>
        <w:t xml:space="preserve"> головного полюса, </w:t>
      </w:r>
      <w:r>
        <w:rPr>
          <w:i/>
        </w:rPr>
        <w:t>см</w:t>
      </w:r>
      <w:r>
        <w:t xml:space="preserve">.   </w:t>
      </w:r>
    </w:p>
    <w:p w:rsidR="00BC51B3" w:rsidRDefault="00BC51B3" w:rsidP="006D53CA">
      <w:proofErr w:type="spellStart"/>
      <w:r>
        <w:rPr>
          <w:i/>
        </w:rPr>
        <w:t>l</w:t>
      </w:r>
      <w:r>
        <w:rPr>
          <w:i/>
          <w:vertAlign w:val="subscript"/>
        </w:rPr>
        <w:t>CM</w:t>
      </w:r>
      <w:proofErr w:type="spellEnd"/>
      <w:r>
        <w:rPr>
          <w:i/>
        </w:rPr>
        <w:t xml:space="preserve"> = </w:t>
      </w:r>
      <w:proofErr w:type="gramStart"/>
      <w:r>
        <w:rPr>
          <w:i/>
        </w:rPr>
        <w:t>π(</w:t>
      </w:r>
      <w:proofErr w:type="spellStart"/>
      <w:proofErr w:type="gramEnd"/>
      <w:r>
        <w:rPr>
          <w:i/>
        </w:rPr>
        <w:t>d</w:t>
      </w:r>
      <w:r>
        <w:rPr>
          <w:i/>
          <w:vertAlign w:val="subscript"/>
        </w:rPr>
        <w:t>C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h</w:t>
      </w:r>
      <w:r>
        <w:rPr>
          <w:i/>
          <w:vertAlign w:val="subscript"/>
        </w:rPr>
        <w:t>C</w:t>
      </w:r>
      <w:proofErr w:type="spellEnd"/>
      <w:r>
        <w:rPr>
          <w:i/>
        </w:rPr>
        <w:t>)/2p +</w:t>
      </w:r>
      <w:proofErr w:type="spellStart"/>
      <w:r>
        <w:rPr>
          <w:i/>
        </w:rPr>
        <w:t>h</w:t>
      </w:r>
      <w:r>
        <w:rPr>
          <w:i/>
          <w:vertAlign w:val="subscript"/>
        </w:rPr>
        <w:t>C</w:t>
      </w:r>
      <w:proofErr w:type="spellEnd"/>
      <w:r>
        <w:t xml:space="preserve"> </w:t>
      </w:r>
      <w:r w:rsidR="00372968" w:rsidRPr="00372968">
        <w:t xml:space="preserve">= </w:t>
      </w:r>
      <w:r w:rsidR="00683EF0">
        <w:rPr>
          <w:lang w:val="uk-UA"/>
        </w:rPr>
        <w:t>5</w:t>
      </w:r>
      <w:r w:rsidR="00683EF0">
        <w:t>1,09</w:t>
      </w:r>
      <w:r>
        <w:t xml:space="preserve">-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магнітної</w:t>
      </w:r>
      <w:proofErr w:type="spellEnd"/>
      <w:r>
        <w:t xml:space="preserve"> </w:t>
      </w:r>
      <w:proofErr w:type="spellStart"/>
      <w:r>
        <w:t>силової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станіни</w:t>
      </w:r>
      <w:proofErr w:type="spellEnd"/>
      <w:r>
        <w:t>,</w:t>
      </w:r>
      <w:r>
        <w:rPr>
          <w:i/>
        </w:rPr>
        <w:t xml:space="preserve"> см</w:t>
      </w:r>
      <w:r>
        <w:t xml:space="preserve">.  </w:t>
      </w:r>
    </w:p>
    <w:p w:rsidR="00BC51B3" w:rsidRDefault="00BC51B3" w:rsidP="00BC51B3">
      <w:pPr>
        <w:spacing w:after="21" w:line="259" w:lineRule="auto"/>
        <w:ind w:firstLine="0"/>
      </w:pPr>
      <w:r>
        <w:lastRenderedPageBreak/>
        <w:t xml:space="preserve"> </w:t>
      </w:r>
    </w:p>
    <w:p w:rsidR="00BC51B3" w:rsidRDefault="00BC51B3" w:rsidP="001A606D">
      <w:pPr>
        <w:pStyle w:val="afb"/>
        <w:numPr>
          <w:ilvl w:val="0"/>
          <w:numId w:val="19"/>
        </w:numPr>
        <w:spacing w:after="3" w:line="266" w:lineRule="auto"/>
        <w:jc w:val="left"/>
      </w:pPr>
      <w:proofErr w:type="spellStart"/>
      <w:r w:rsidRPr="00F460C7">
        <w:rPr>
          <w:b/>
          <w:i/>
        </w:rPr>
        <w:t>Магнітна</w:t>
      </w:r>
      <w:proofErr w:type="spellEnd"/>
      <w:r w:rsidRPr="00F460C7">
        <w:rPr>
          <w:b/>
          <w:i/>
        </w:rPr>
        <w:t xml:space="preserve"> </w:t>
      </w:r>
      <w:proofErr w:type="spellStart"/>
      <w:r w:rsidRPr="00F460C7">
        <w:rPr>
          <w:b/>
          <w:i/>
        </w:rPr>
        <w:t>індукція</w:t>
      </w:r>
      <w:proofErr w:type="spellEnd"/>
      <w:r w:rsidRPr="00F460C7">
        <w:rPr>
          <w:b/>
          <w:i/>
        </w:rPr>
        <w:t xml:space="preserve"> в </w:t>
      </w:r>
      <w:proofErr w:type="spellStart"/>
      <w:r w:rsidRPr="00F460C7">
        <w:rPr>
          <w:b/>
          <w:i/>
        </w:rPr>
        <w:t>елементах</w:t>
      </w:r>
      <w:proofErr w:type="spellEnd"/>
      <w:r w:rsidRPr="00F460C7">
        <w:rPr>
          <w:b/>
          <w:i/>
        </w:rPr>
        <w:t xml:space="preserve"> </w:t>
      </w:r>
      <w:proofErr w:type="spellStart"/>
      <w:r w:rsidRPr="00F460C7">
        <w:rPr>
          <w:b/>
          <w:i/>
        </w:rPr>
        <w:t>машини</w:t>
      </w:r>
      <w:proofErr w:type="spellEnd"/>
      <w:r w:rsidRPr="00F460C7">
        <w:rPr>
          <w:b/>
          <w:i/>
        </w:rPr>
        <w:t xml:space="preserve"> </w:t>
      </w:r>
      <w:proofErr w:type="spellStart"/>
      <w:r w:rsidRPr="00F460C7">
        <w:rPr>
          <w:b/>
          <w:i/>
        </w:rPr>
        <w:t>постійного</w:t>
      </w:r>
      <w:proofErr w:type="spellEnd"/>
      <w:r w:rsidRPr="00F460C7">
        <w:rPr>
          <w:b/>
          <w:i/>
        </w:rPr>
        <w:t xml:space="preserve"> струму</w:t>
      </w:r>
      <w:r>
        <w:t xml:space="preserve">:  </w:t>
      </w:r>
    </w:p>
    <w:p w:rsidR="00BC51B3" w:rsidRDefault="00BC51B3" w:rsidP="00BC51B3">
      <w:pPr>
        <w:ind w:left="-11"/>
      </w:pPr>
      <w:proofErr w:type="spellStart"/>
      <w:r>
        <w:rPr>
          <w:i/>
        </w:rPr>
        <w:t>В</w:t>
      </w:r>
      <w:r>
        <w:rPr>
          <w:i/>
          <w:vertAlign w:val="subscript"/>
        </w:rPr>
        <w:t>δ</w:t>
      </w:r>
      <w:proofErr w:type="spellEnd"/>
      <w:r>
        <w:t xml:space="preserve"> </w:t>
      </w:r>
      <w:r>
        <w:rPr>
          <w:i/>
        </w:rPr>
        <w:t>= 0,7…0,8 Тл</w:t>
      </w:r>
      <w:r>
        <w:t xml:space="preserve"> – </w:t>
      </w:r>
      <w:proofErr w:type="spellStart"/>
      <w:r>
        <w:t>повітряного</w:t>
      </w:r>
      <w:proofErr w:type="spellEnd"/>
      <w:r>
        <w:t xml:space="preserve"> </w:t>
      </w:r>
      <w:proofErr w:type="spellStart"/>
      <w:r>
        <w:t>проміжка</w:t>
      </w:r>
      <w:proofErr w:type="spellEnd"/>
      <w:r>
        <w:t xml:space="preserve">.  </w:t>
      </w:r>
    </w:p>
    <w:p w:rsidR="00BC51B3" w:rsidRDefault="00BC51B3" w:rsidP="00BC51B3">
      <w:pPr>
        <w:ind w:left="-11"/>
      </w:pPr>
      <w:r>
        <w:rPr>
          <w:i/>
        </w:rPr>
        <w:t>В</w:t>
      </w:r>
      <w:r>
        <w:rPr>
          <w:i/>
          <w:vertAlign w:val="subscript"/>
        </w:rPr>
        <w:t>Z</w:t>
      </w:r>
      <w:r>
        <w:t xml:space="preserve"> </w:t>
      </w:r>
      <w:r>
        <w:rPr>
          <w:i/>
        </w:rPr>
        <w:t>= 1,2…2,0 Тл</w:t>
      </w:r>
      <w:r>
        <w:t xml:space="preserve"> – </w:t>
      </w:r>
      <w:proofErr w:type="spellStart"/>
      <w:r>
        <w:t>зубців</w:t>
      </w:r>
      <w:proofErr w:type="spellEnd"/>
      <w:r>
        <w:t xml:space="preserve"> якоря.  </w:t>
      </w:r>
    </w:p>
    <w:p w:rsidR="00BC51B3" w:rsidRDefault="00BC51B3" w:rsidP="00BC51B3">
      <w:pPr>
        <w:ind w:left="-11"/>
      </w:pPr>
      <w:r>
        <w:rPr>
          <w:i/>
        </w:rPr>
        <w:t>В</w:t>
      </w:r>
      <w:r>
        <w:rPr>
          <w:i/>
          <w:vertAlign w:val="subscript"/>
        </w:rPr>
        <w:t>Я</w:t>
      </w:r>
      <w:r>
        <w:t xml:space="preserve"> </w:t>
      </w:r>
      <w:r>
        <w:rPr>
          <w:i/>
        </w:rPr>
        <w:t>= 1,0…1,6 Тл</w:t>
      </w:r>
      <w:r>
        <w:t xml:space="preserve"> – </w:t>
      </w:r>
      <w:proofErr w:type="spellStart"/>
      <w:r>
        <w:t>осердя</w:t>
      </w:r>
      <w:proofErr w:type="spellEnd"/>
      <w:r>
        <w:t xml:space="preserve"> якоря.  </w:t>
      </w:r>
    </w:p>
    <w:p w:rsidR="00BC51B3" w:rsidRDefault="00BC51B3" w:rsidP="00372968">
      <w:pPr>
        <w:ind w:left="709" w:right="5766" w:firstLine="0"/>
      </w:pPr>
      <w:proofErr w:type="spellStart"/>
      <w:r>
        <w:rPr>
          <w:i/>
        </w:rPr>
        <w:t>В</w:t>
      </w:r>
      <w:r>
        <w:rPr>
          <w:i/>
          <w:vertAlign w:val="subscript"/>
        </w:rPr>
        <w:t>m</w:t>
      </w:r>
      <w:proofErr w:type="spellEnd"/>
      <w:r>
        <w:t xml:space="preserve"> </w:t>
      </w:r>
      <w:r>
        <w:rPr>
          <w:i/>
        </w:rPr>
        <w:t>= 1,2…1,7 Тл</w:t>
      </w:r>
      <w:r>
        <w:t xml:space="preserve"> – головного полюса.  </w:t>
      </w:r>
      <w:proofErr w:type="spellStart"/>
      <w:r>
        <w:rPr>
          <w:i/>
        </w:rPr>
        <w:t>В</w:t>
      </w:r>
      <w:r>
        <w:rPr>
          <w:i/>
          <w:vertAlign w:val="subscript"/>
        </w:rPr>
        <w:t>Ст</w:t>
      </w:r>
      <w:proofErr w:type="spellEnd"/>
      <w:r>
        <w:t xml:space="preserve"> </w:t>
      </w:r>
      <w:r>
        <w:rPr>
          <w:i/>
        </w:rPr>
        <w:t>= 1,2…1,7 Тл</w:t>
      </w:r>
      <w:r>
        <w:t xml:space="preserve"> – </w:t>
      </w:r>
      <w:proofErr w:type="spellStart"/>
      <w:r>
        <w:t>станіни</w:t>
      </w:r>
      <w:proofErr w:type="spellEnd"/>
      <w:r>
        <w:t xml:space="preserve">.  </w:t>
      </w:r>
    </w:p>
    <w:p w:rsidR="00BC51B3" w:rsidRDefault="00BC51B3" w:rsidP="00BC51B3">
      <w:pPr>
        <w:spacing w:after="23" w:line="259" w:lineRule="auto"/>
        <w:ind w:left="720" w:firstLine="0"/>
      </w:pPr>
      <w:r>
        <w:t xml:space="preserve"> </w:t>
      </w:r>
    </w:p>
    <w:p w:rsidR="00BC51B3" w:rsidRDefault="00BC51B3" w:rsidP="001A606D">
      <w:pPr>
        <w:pStyle w:val="afb"/>
        <w:numPr>
          <w:ilvl w:val="0"/>
          <w:numId w:val="19"/>
        </w:numPr>
        <w:spacing w:after="3" w:line="266" w:lineRule="auto"/>
        <w:jc w:val="left"/>
      </w:pPr>
      <w:proofErr w:type="spellStart"/>
      <w:r w:rsidRPr="00F460C7">
        <w:rPr>
          <w:b/>
          <w:i/>
        </w:rPr>
        <w:t>Накреслити</w:t>
      </w:r>
      <w:proofErr w:type="spellEnd"/>
      <w:r w:rsidRPr="00F460C7">
        <w:rPr>
          <w:b/>
          <w:i/>
        </w:rPr>
        <w:t xml:space="preserve"> у </w:t>
      </w:r>
      <w:proofErr w:type="spellStart"/>
      <w:r w:rsidRPr="00F460C7">
        <w:rPr>
          <w:b/>
          <w:i/>
        </w:rPr>
        <w:t>масштабі</w:t>
      </w:r>
      <w:proofErr w:type="spellEnd"/>
      <w:r w:rsidRPr="00F460C7">
        <w:rPr>
          <w:b/>
          <w:i/>
        </w:rPr>
        <w:t xml:space="preserve"> з </w:t>
      </w:r>
      <w:proofErr w:type="spellStart"/>
      <w:r w:rsidRPr="00F460C7">
        <w:rPr>
          <w:b/>
          <w:i/>
        </w:rPr>
        <w:t>вказівкою</w:t>
      </w:r>
      <w:proofErr w:type="spellEnd"/>
      <w:r w:rsidRPr="00F460C7">
        <w:rPr>
          <w:b/>
          <w:i/>
        </w:rPr>
        <w:t xml:space="preserve"> </w:t>
      </w:r>
      <w:proofErr w:type="spellStart"/>
      <w:r w:rsidRPr="00F460C7">
        <w:rPr>
          <w:b/>
          <w:i/>
        </w:rPr>
        <w:t>відповідних</w:t>
      </w:r>
      <w:proofErr w:type="spellEnd"/>
      <w:r w:rsidRPr="00F460C7">
        <w:rPr>
          <w:b/>
          <w:i/>
        </w:rPr>
        <w:t xml:space="preserve"> </w:t>
      </w:r>
      <w:proofErr w:type="spellStart"/>
      <w:r w:rsidRPr="00F460C7">
        <w:rPr>
          <w:b/>
          <w:i/>
        </w:rPr>
        <w:t>розмірів</w:t>
      </w:r>
      <w:proofErr w:type="spellEnd"/>
      <w:r w:rsidRPr="00F460C7">
        <w:rPr>
          <w:b/>
          <w:i/>
        </w:rPr>
        <w:t xml:space="preserve"> на </w:t>
      </w:r>
      <w:proofErr w:type="spellStart"/>
      <w:r w:rsidRPr="00F460C7">
        <w:rPr>
          <w:b/>
          <w:i/>
        </w:rPr>
        <w:t>аркуші</w:t>
      </w:r>
      <w:proofErr w:type="spellEnd"/>
      <w:r w:rsidRPr="00F460C7">
        <w:rPr>
          <w:b/>
          <w:i/>
        </w:rPr>
        <w:t xml:space="preserve"> 210*297 мм </w:t>
      </w:r>
      <w:proofErr w:type="spellStart"/>
      <w:r w:rsidRPr="00F460C7">
        <w:rPr>
          <w:b/>
          <w:i/>
        </w:rPr>
        <w:t>конструкцію</w:t>
      </w:r>
      <w:proofErr w:type="spellEnd"/>
      <w:r w:rsidRPr="00F460C7">
        <w:rPr>
          <w:b/>
          <w:i/>
        </w:rPr>
        <w:t xml:space="preserve"> ЕМ </w:t>
      </w:r>
      <w:proofErr w:type="spellStart"/>
      <w:r w:rsidRPr="00F460C7">
        <w:rPr>
          <w:b/>
          <w:i/>
        </w:rPr>
        <w:t>згідно</w:t>
      </w:r>
      <w:proofErr w:type="spellEnd"/>
      <w:r w:rsidRPr="00F460C7">
        <w:rPr>
          <w:b/>
          <w:i/>
        </w:rPr>
        <w:t xml:space="preserve"> рис.1.1</w:t>
      </w:r>
      <w:r>
        <w:t xml:space="preserve">.  </w:t>
      </w:r>
    </w:p>
    <w:p w:rsidR="00472A34" w:rsidRPr="00472A34" w:rsidRDefault="00472A34" w:rsidP="00B04D9D">
      <w:pPr>
        <w:spacing w:line="240" w:lineRule="auto"/>
        <w:ind w:right="283" w:firstLine="0"/>
        <w:rPr>
          <w:noProof/>
          <w:color w:val="000000" w:themeColor="text1"/>
          <w:lang w:val="uk-UA"/>
        </w:rPr>
      </w:pPr>
    </w:p>
    <w:sectPr w:rsidR="00472A34" w:rsidRPr="00472A34" w:rsidSect="000F7C85">
      <w:headerReference w:type="default" r:id="rId11"/>
      <w:footerReference w:type="default" r:id="rId12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4A8" w:rsidRDefault="00B744A8">
      <w:r>
        <w:separator/>
      </w:r>
    </w:p>
  </w:endnote>
  <w:endnote w:type="continuationSeparator" w:id="0">
    <w:p w:rsidR="00B744A8" w:rsidRDefault="00B7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9A6FA1" w:rsidTr="004B3624">
      <w:trPr>
        <w:cantSplit/>
        <w:trHeight w:val="309"/>
      </w:trPr>
      <w:tc>
        <w:tcPr>
          <w:tcW w:w="34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51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1132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877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9A6FA1" w:rsidRPr="004B3624" w:rsidRDefault="009A6FA1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9A6FA1" w:rsidRDefault="009A6FA1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A6FA1" w:rsidTr="004B3624">
      <w:trPr>
        <w:cantSplit/>
        <w:trHeight w:val="309"/>
      </w:trPr>
      <w:tc>
        <w:tcPr>
          <w:tcW w:w="34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51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1132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877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9A6FA1" w:rsidRDefault="009A6FA1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BB540F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BB540F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BB540F" w:rsidRPr="004B3624">
            <w:rPr>
              <w:snapToGrid w:val="0"/>
              <w:sz w:val="20"/>
            </w:rPr>
            <w:fldChar w:fldCharType="end"/>
          </w:r>
        </w:p>
      </w:tc>
    </w:tr>
    <w:tr w:rsidR="009A6FA1" w:rsidTr="004B3624">
      <w:trPr>
        <w:cantSplit/>
        <w:trHeight w:val="309"/>
      </w:trPr>
      <w:tc>
        <w:tcPr>
          <w:tcW w:w="340" w:type="dxa"/>
          <w:vAlign w:val="center"/>
        </w:tcPr>
        <w:p w:rsidR="009A6FA1" w:rsidRDefault="009A6FA1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9A6FA1" w:rsidRDefault="009A6FA1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9A6FA1" w:rsidRDefault="009A6FA1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9A6FA1" w:rsidRDefault="009A6FA1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9A6FA1" w:rsidRDefault="009A6FA1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9A6FA1" w:rsidRDefault="009A6FA1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9A6FA1" w:rsidRDefault="009A6FA1">
          <w:pPr>
            <w:pStyle w:val="a6"/>
            <w:ind w:right="-1474" w:firstLine="0"/>
            <w:jc w:val="left"/>
          </w:pPr>
        </w:p>
      </w:tc>
    </w:tr>
  </w:tbl>
  <w:p w:rsidR="009A6FA1" w:rsidRDefault="009A6FA1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28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9A6FA1" w:rsidTr="008265EF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9A6FA1" w:rsidRPr="007C31D2" w:rsidRDefault="003A1D14" w:rsidP="007C31D2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en-US"/>
            </w:rPr>
            <w:t>6.151.3</w:t>
          </w:r>
          <w:r w:rsidR="00591F04">
            <w:rPr>
              <w:sz w:val="40"/>
              <w:lang w:val="en-US"/>
            </w:rPr>
            <w:t>341.0</w:t>
          </w:r>
          <w:r w:rsidR="007C31D2">
            <w:rPr>
              <w:sz w:val="40"/>
              <w:lang w:val="uk-UA"/>
            </w:rPr>
            <w:t>1</w:t>
          </w:r>
          <w:r w:rsidR="00591F04">
            <w:rPr>
              <w:sz w:val="40"/>
              <w:lang w:val="en-US"/>
            </w:rPr>
            <w:t>.0</w:t>
          </w:r>
          <w:r w:rsidR="008265EF">
            <w:rPr>
              <w:sz w:val="40"/>
              <w:lang w:val="uk-UA"/>
            </w:rPr>
            <w:t>7</w:t>
          </w:r>
        </w:p>
      </w:tc>
    </w:tr>
    <w:tr w:rsidR="009A6FA1" w:rsidTr="008265EF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8265EF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8265EF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9A6FA1" w:rsidRPr="00A7052D" w:rsidRDefault="009A6FA1" w:rsidP="006D0184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  <w:lang w:val="uk-UA"/>
            </w:rPr>
          </w:pP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9A6FA1" w:rsidRPr="00F57988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A6FA1" w:rsidTr="008265EF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9A6FA1" w:rsidRPr="008265EF" w:rsidRDefault="008265E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9A6FA1" w:rsidRPr="00B658D4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9A6FA1" w:rsidRPr="00276A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en-US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9A6FA1" w:rsidRPr="00506E62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</w:tr>
    <w:tr w:rsidR="009A6FA1" w:rsidTr="008265EF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317655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9A6FA1" w:rsidRPr="004D67F5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9A6FA1" w:rsidTr="008265EF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790F88" w:rsidRDefault="009A6FA1" w:rsidP="00151180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8265EF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9A6FA1" w:rsidRDefault="009A6FA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9A6FA1" w:rsidTr="008265EF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A6FA1" w:rsidRPr="009605B1" w:rsidRDefault="007C31D2" w:rsidP="006D0184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en-US"/>
            </w:rPr>
            <w:t>6.151.2341.0</w:t>
          </w:r>
          <w:r>
            <w:rPr>
              <w:sz w:val="40"/>
              <w:lang w:val="uk-UA"/>
            </w:rPr>
            <w:t>1</w:t>
          </w:r>
          <w:r>
            <w:rPr>
              <w:sz w:val="40"/>
              <w:lang w:val="en-US"/>
            </w:rPr>
            <w:t>.0</w:t>
          </w:r>
          <w:r w:rsidR="009605B1">
            <w:rPr>
              <w:sz w:val="40"/>
              <w:lang w:val="en-US"/>
            </w:rPr>
            <w:t>7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B04D9D" w:rsidP="00B04D9D">
          <w:pPr>
            <w:pStyle w:val="a6"/>
            <w:spacing w:line="240" w:lineRule="auto"/>
            <w:ind w:right="-1474" w:hanging="108"/>
            <w:jc w:val="left"/>
            <w:rPr>
              <w:sz w:val="16"/>
            </w:rPr>
          </w:pPr>
          <w:r>
            <w:rPr>
              <w:sz w:val="16"/>
              <w:lang w:val="uk-UA"/>
            </w:rPr>
            <w:t xml:space="preserve">      </w:t>
          </w:r>
          <w:proofErr w:type="spellStart"/>
          <w:r w:rsidR="009A6FA1">
            <w:rPr>
              <w:sz w:val="16"/>
            </w:rPr>
            <w:t>Арк</w:t>
          </w:r>
          <w:proofErr w:type="spellEnd"/>
          <w:r w:rsidR="009A6FA1">
            <w:rPr>
              <w:sz w:val="16"/>
            </w:rPr>
            <w:t>.</w:t>
          </w:r>
        </w:p>
      </w:tc>
    </w:tr>
    <w:tr w:rsidR="009A6FA1" w:rsidTr="008265EF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Pr="003B0DFF" w:rsidRDefault="009A6FA1" w:rsidP="00BA6543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en-US"/>
            </w:rPr>
          </w:pPr>
          <w:r>
            <w:rPr>
              <w:sz w:val="28"/>
              <w:szCs w:val="28"/>
              <w:lang w:val="uk-UA"/>
            </w:rPr>
            <w:t xml:space="preserve">   </w:t>
          </w:r>
          <w:r w:rsidR="00BA6543" w:rsidRPr="00BA6543">
            <w:rPr>
              <w:sz w:val="28"/>
              <w:szCs w:val="28"/>
              <w:lang w:val="uk-UA"/>
            </w:rPr>
            <w:fldChar w:fldCharType="begin"/>
          </w:r>
          <w:r w:rsidR="00BA6543" w:rsidRPr="00BA6543">
            <w:rPr>
              <w:sz w:val="28"/>
              <w:szCs w:val="28"/>
              <w:lang w:val="uk-UA"/>
            </w:rPr>
            <w:instrText xml:space="preserve"> PAGE   \* MERGEFORMAT </w:instrText>
          </w:r>
          <w:r w:rsidR="00BA6543" w:rsidRPr="00BA6543">
            <w:rPr>
              <w:sz w:val="28"/>
              <w:szCs w:val="28"/>
              <w:lang w:val="uk-UA"/>
            </w:rPr>
            <w:fldChar w:fldCharType="separate"/>
          </w:r>
          <w:r w:rsidR="0091620D">
            <w:rPr>
              <w:noProof/>
              <w:sz w:val="28"/>
              <w:szCs w:val="28"/>
              <w:lang w:val="uk-UA"/>
            </w:rPr>
            <w:t>2</w:t>
          </w:r>
          <w:r w:rsidR="00BA6543" w:rsidRPr="00BA6543">
            <w:rPr>
              <w:sz w:val="28"/>
              <w:szCs w:val="28"/>
              <w:lang w:val="uk-UA"/>
            </w:rPr>
            <w:fldChar w:fldCharType="end"/>
          </w:r>
        </w:p>
      </w:tc>
    </w:tr>
    <w:tr w:rsidR="009A6FA1" w:rsidTr="008265EF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9A6FA1" w:rsidRDefault="009A6FA1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4A8" w:rsidRDefault="00B744A8">
      <w:r>
        <w:separator/>
      </w:r>
    </w:p>
  </w:footnote>
  <w:footnote w:type="continuationSeparator" w:id="0">
    <w:p w:rsidR="00B744A8" w:rsidRDefault="00B74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FA1" w:rsidRDefault="009A6F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C3B03CC"/>
    <w:multiLevelType w:val="hybridMultilevel"/>
    <w:tmpl w:val="F5902364"/>
    <w:lvl w:ilvl="0" w:tplc="14DCA7F0">
      <w:start w:val="2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11B6"/>
    <w:multiLevelType w:val="hybridMultilevel"/>
    <w:tmpl w:val="06126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82578"/>
    <w:multiLevelType w:val="hybridMultilevel"/>
    <w:tmpl w:val="C1F0BB0E"/>
    <w:lvl w:ilvl="0" w:tplc="395833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091455"/>
    <w:multiLevelType w:val="hybridMultilevel"/>
    <w:tmpl w:val="874875BC"/>
    <w:lvl w:ilvl="0" w:tplc="09B250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264376">
      <w:start w:val="2"/>
      <w:numFmt w:val="decimal"/>
      <w:lvlRestart w:val="0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2AFB18">
      <w:start w:val="1"/>
      <w:numFmt w:val="lowerRoman"/>
      <w:lvlText w:val="%3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8FD7A">
      <w:start w:val="1"/>
      <w:numFmt w:val="decimal"/>
      <w:lvlText w:val="%4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C6EFDE">
      <w:start w:val="1"/>
      <w:numFmt w:val="lowerLetter"/>
      <w:lvlText w:val="%5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C8D6D6">
      <w:start w:val="1"/>
      <w:numFmt w:val="lowerRoman"/>
      <w:lvlText w:val="%6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92A1F0">
      <w:start w:val="1"/>
      <w:numFmt w:val="decimal"/>
      <w:lvlText w:val="%7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EC311E">
      <w:start w:val="1"/>
      <w:numFmt w:val="lowerLetter"/>
      <w:lvlText w:val="%8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6DCD8">
      <w:start w:val="1"/>
      <w:numFmt w:val="lowerRoman"/>
      <w:lvlText w:val="%9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 w15:restartNumberingAfterBreak="0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3AE4"/>
    <w:multiLevelType w:val="hybridMultilevel"/>
    <w:tmpl w:val="1174EB30"/>
    <w:lvl w:ilvl="0" w:tplc="171AA9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44002"/>
    <w:multiLevelType w:val="hybridMultilevel"/>
    <w:tmpl w:val="A086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D2D2F"/>
    <w:multiLevelType w:val="hybridMultilevel"/>
    <w:tmpl w:val="833897A0"/>
    <w:lvl w:ilvl="0" w:tplc="A1C45BBA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812DA"/>
    <w:multiLevelType w:val="hybridMultilevel"/>
    <w:tmpl w:val="BC2EB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F55FE5"/>
    <w:multiLevelType w:val="hybridMultilevel"/>
    <w:tmpl w:val="3CB2F0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3"/>
  </w:num>
  <w:num w:numId="8">
    <w:abstractNumId w:val="19"/>
  </w:num>
  <w:num w:numId="9">
    <w:abstractNumId w:val="12"/>
  </w:num>
  <w:num w:numId="10">
    <w:abstractNumId w:val="8"/>
  </w:num>
  <w:num w:numId="11">
    <w:abstractNumId w:val="3"/>
  </w:num>
  <w:num w:numId="12">
    <w:abstractNumId w:val="17"/>
  </w:num>
  <w:num w:numId="13">
    <w:abstractNumId w:val="15"/>
  </w:num>
  <w:num w:numId="14">
    <w:abstractNumId w:val="14"/>
  </w:num>
  <w:num w:numId="15">
    <w:abstractNumId w:val="18"/>
  </w:num>
  <w:num w:numId="16">
    <w:abstractNumId w:val="10"/>
  </w:num>
  <w:num w:numId="17">
    <w:abstractNumId w:val="16"/>
  </w:num>
  <w:num w:numId="18">
    <w:abstractNumId w:val="5"/>
  </w:num>
  <w:num w:numId="19">
    <w:abstractNumId w:val="6"/>
  </w:num>
  <w:num w:numId="2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47"/>
    <w:rsid w:val="00001B8C"/>
    <w:rsid w:val="00002055"/>
    <w:rsid w:val="000055DA"/>
    <w:rsid w:val="00005C2D"/>
    <w:rsid w:val="00006C02"/>
    <w:rsid w:val="00006D90"/>
    <w:rsid w:val="000107E8"/>
    <w:rsid w:val="00011277"/>
    <w:rsid w:val="000125FC"/>
    <w:rsid w:val="00013342"/>
    <w:rsid w:val="0001360B"/>
    <w:rsid w:val="0002072A"/>
    <w:rsid w:val="00025B97"/>
    <w:rsid w:val="0002737B"/>
    <w:rsid w:val="0003387E"/>
    <w:rsid w:val="0003424E"/>
    <w:rsid w:val="000356D1"/>
    <w:rsid w:val="000409A7"/>
    <w:rsid w:val="00044CD2"/>
    <w:rsid w:val="00046B9D"/>
    <w:rsid w:val="00053C15"/>
    <w:rsid w:val="000543FF"/>
    <w:rsid w:val="000566F1"/>
    <w:rsid w:val="00070CAF"/>
    <w:rsid w:val="000713D0"/>
    <w:rsid w:val="00075094"/>
    <w:rsid w:val="0008039A"/>
    <w:rsid w:val="00080903"/>
    <w:rsid w:val="00082617"/>
    <w:rsid w:val="00082ABC"/>
    <w:rsid w:val="00083D60"/>
    <w:rsid w:val="000852DC"/>
    <w:rsid w:val="000925D9"/>
    <w:rsid w:val="000929BD"/>
    <w:rsid w:val="00093B1D"/>
    <w:rsid w:val="00095038"/>
    <w:rsid w:val="00095306"/>
    <w:rsid w:val="00096F42"/>
    <w:rsid w:val="000A0449"/>
    <w:rsid w:val="000A3FE4"/>
    <w:rsid w:val="000A40B2"/>
    <w:rsid w:val="000A535F"/>
    <w:rsid w:val="000A758F"/>
    <w:rsid w:val="000A772B"/>
    <w:rsid w:val="000B2716"/>
    <w:rsid w:val="000B27E6"/>
    <w:rsid w:val="000B3D69"/>
    <w:rsid w:val="000B5251"/>
    <w:rsid w:val="000B6144"/>
    <w:rsid w:val="000B629E"/>
    <w:rsid w:val="000B788B"/>
    <w:rsid w:val="000C2C8E"/>
    <w:rsid w:val="000C54B8"/>
    <w:rsid w:val="000C59B5"/>
    <w:rsid w:val="000D17F9"/>
    <w:rsid w:val="000D36C9"/>
    <w:rsid w:val="000D5286"/>
    <w:rsid w:val="000E0D54"/>
    <w:rsid w:val="000E16B9"/>
    <w:rsid w:val="000E2A0E"/>
    <w:rsid w:val="000F1BD3"/>
    <w:rsid w:val="000F2F41"/>
    <w:rsid w:val="000F472A"/>
    <w:rsid w:val="000F6C6D"/>
    <w:rsid w:val="000F7C85"/>
    <w:rsid w:val="00103040"/>
    <w:rsid w:val="0010658E"/>
    <w:rsid w:val="0011191D"/>
    <w:rsid w:val="001122EB"/>
    <w:rsid w:val="00115692"/>
    <w:rsid w:val="00116514"/>
    <w:rsid w:val="0012051B"/>
    <w:rsid w:val="001206BD"/>
    <w:rsid w:val="001229E8"/>
    <w:rsid w:val="001231B1"/>
    <w:rsid w:val="001241B1"/>
    <w:rsid w:val="001276FF"/>
    <w:rsid w:val="00130E84"/>
    <w:rsid w:val="00135E2D"/>
    <w:rsid w:val="0013611E"/>
    <w:rsid w:val="0014148D"/>
    <w:rsid w:val="00141DAA"/>
    <w:rsid w:val="001431D6"/>
    <w:rsid w:val="00143634"/>
    <w:rsid w:val="00146019"/>
    <w:rsid w:val="001464E9"/>
    <w:rsid w:val="00146E70"/>
    <w:rsid w:val="00150E4A"/>
    <w:rsid w:val="00151180"/>
    <w:rsid w:val="00165B17"/>
    <w:rsid w:val="00166310"/>
    <w:rsid w:val="0017083F"/>
    <w:rsid w:val="001708F0"/>
    <w:rsid w:val="00170CC2"/>
    <w:rsid w:val="0017181D"/>
    <w:rsid w:val="0018607F"/>
    <w:rsid w:val="001861A6"/>
    <w:rsid w:val="00186BB6"/>
    <w:rsid w:val="00187DCE"/>
    <w:rsid w:val="0019000A"/>
    <w:rsid w:val="00190D80"/>
    <w:rsid w:val="00192B54"/>
    <w:rsid w:val="001A13A8"/>
    <w:rsid w:val="001A380E"/>
    <w:rsid w:val="001A3B99"/>
    <w:rsid w:val="001A568A"/>
    <w:rsid w:val="001A606D"/>
    <w:rsid w:val="001A6603"/>
    <w:rsid w:val="001B1D44"/>
    <w:rsid w:val="001C0BB0"/>
    <w:rsid w:val="001C0C28"/>
    <w:rsid w:val="001C20A5"/>
    <w:rsid w:val="001C3940"/>
    <w:rsid w:val="001E0349"/>
    <w:rsid w:val="001E21DB"/>
    <w:rsid w:val="001F5454"/>
    <w:rsid w:val="001F5AD0"/>
    <w:rsid w:val="00200A50"/>
    <w:rsid w:val="00202087"/>
    <w:rsid w:val="00207465"/>
    <w:rsid w:val="00215996"/>
    <w:rsid w:val="00215A06"/>
    <w:rsid w:val="00220379"/>
    <w:rsid w:val="002217C8"/>
    <w:rsid w:val="00224050"/>
    <w:rsid w:val="00225C7D"/>
    <w:rsid w:val="00226B33"/>
    <w:rsid w:val="002306AF"/>
    <w:rsid w:val="00236CFC"/>
    <w:rsid w:val="002412B9"/>
    <w:rsid w:val="00241BF6"/>
    <w:rsid w:val="00242472"/>
    <w:rsid w:val="00244DA5"/>
    <w:rsid w:val="002453E8"/>
    <w:rsid w:val="0024581A"/>
    <w:rsid w:val="002463C2"/>
    <w:rsid w:val="00246918"/>
    <w:rsid w:val="0024722F"/>
    <w:rsid w:val="00251AEA"/>
    <w:rsid w:val="002539E0"/>
    <w:rsid w:val="002547CE"/>
    <w:rsid w:val="00256464"/>
    <w:rsid w:val="00256495"/>
    <w:rsid w:val="00257F31"/>
    <w:rsid w:val="00262893"/>
    <w:rsid w:val="00263C00"/>
    <w:rsid w:val="002647E9"/>
    <w:rsid w:val="00264D3F"/>
    <w:rsid w:val="00264FCC"/>
    <w:rsid w:val="00265F30"/>
    <w:rsid w:val="00267129"/>
    <w:rsid w:val="00273E00"/>
    <w:rsid w:val="00275E93"/>
    <w:rsid w:val="0027685F"/>
    <w:rsid w:val="00276A2F"/>
    <w:rsid w:val="0028332D"/>
    <w:rsid w:val="00283751"/>
    <w:rsid w:val="002878E3"/>
    <w:rsid w:val="002878EE"/>
    <w:rsid w:val="002906CB"/>
    <w:rsid w:val="0029127D"/>
    <w:rsid w:val="00291A0A"/>
    <w:rsid w:val="00292596"/>
    <w:rsid w:val="00292B69"/>
    <w:rsid w:val="0029491D"/>
    <w:rsid w:val="00294EAA"/>
    <w:rsid w:val="002964E0"/>
    <w:rsid w:val="00296534"/>
    <w:rsid w:val="002A0099"/>
    <w:rsid w:val="002A05DB"/>
    <w:rsid w:val="002A1B48"/>
    <w:rsid w:val="002B17E1"/>
    <w:rsid w:val="002B6B1D"/>
    <w:rsid w:val="002B7950"/>
    <w:rsid w:val="002B7E0B"/>
    <w:rsid w:val="002C0C34"/>
    <w:rsid w:val="002C0EA8"/>
    <w:rsid w:val="002C1C17"/>
    <w:rsid w:val="002C4B7E"/>
    <w:rsid w:val="002C6DF2"/>
    <w:rsid w:val="002D11CA"/>
    <w:rsid w:val="002D535B"/>
    <w:rsid w:val="002D6C8A"/>
    <w:rsid w:val="002D721B"/>
    <w:rsid w:val="002E0B04"/>
    <w:rsid w:val="002E6935"/>
    <w:rsid w:val="002E7DB7"/>
    <w:rsid w:val="002F0191"/>
    <w:rsid w:val="002F2C3B"/>
    <w:rsid w:val="002F3E73"/>
    <w:rsid w:val="002F64B4"/>
    <w:rsid w:val="002F720C"/>
    <w:rsid w:val="002F7562"/>
    <w:rsid w:val="00300B88"/>
    <w:rsid w:val="00300DD7"/>
    <w:rsid w:val="00301638"/>
    <w:rsid w:val="003020FE"/>
    <w:rsid w:val="00303741"/>
    <w:rsid w:val="00303BF1"/>
    <w:rsid w:val="00303E3B"/>
    <w:rsid w:val="00304084"/>
    <w:rsid w:val="00305903"/>
    <w:rsid w:val="00305DEF"/>
    <w:rsid w:val="00306899"/>
    <w:rsid w:val="0031326C"/>
    <w:rsid w:val="00315724"/>
    <w:rsid w:val="00317655"/>
    <w:rsid w:val="00323A83"/>
    <w:rsid w:val="003261B3"/>
    <w:rsid w:val="00327575"/>
    <w:rsid w:val="00335FC3"/>
    <w:rsid w:val="0034544F"/>
    <w:rsid w:val="003458A3"/>
    <w:rsid w:val="00345CBE"/>
    <w:rsid w:val="003475FA"/>
    <w:rsid w:val="00347F94"/>
    <w:rsid w:val="00350E22"/>
    <w:rsid w:val="00354D85"/>
    <w:rsid w:val="0035525A"/>
    <w:rsid w:val="00355593"/>
    <w:rsid w:val="0036327F"/>
    <w:rsid w:val="00363403"/>
    <w:rsid w:val="0036541A"/>
    <w:rsid w:val="003722E7"/>
    <w:rsid w:val="00372968"/>
    <w:rsid w:val="003744FC"/>
    <w:rsid w:val="00374C88"/>
    <w:rsid w:val="00375A4E"/>
    <w:rsid w:val="0038020F"/>
    <w:rsid w:val="003803FC"/>
    <w:rsid w:val="003824F7"/>
    <w:rsid w:val="00385EA9"/>
    <w:rsid w:val="00387B75"/>
    <w:rsid w:val="00392BE4"/>
    <w:rsid w:val="003945B4"/>
    <w:rsid w:val="00394BB9"/>
    <w:rsid w:val="0039589C"/>
    <w:rsid w:val="00397BD6"/>
    <w:rsid w:val="003A0047"/>
    <w:rsid w:val="003A055B"/>
    <w:rsid w:val="003A1571"/>
    <w:rsid w:val="003A1D14"/>
    <w:rsid w:val="003A2F2A"/>
    <w:rsid w:val="003A7853"/>
    <w:rsid w:val="003B0DFF"/>
    <w:rsid w:val="003B0F4A"/>
    <w:rsid w:val="003B15B0"/>
    <w:rsid w:val="003B2DD2"/>
    <w:rsid w:val="003B2DED"/>
    <w:rsid w:val="003B392E"/>
    <w:rsid w:val="003B6EF6"/>
    <w:rsid w:val="003B7C82"/>
    <w:rsid w:val="003C179D"/>
    <w:rsid w:val="003C28EC"/>
    <w:rsid w:val="003C2BDB"/>
    <w:rsid w:val="003C4BA7"/>
    <w:rsid w:val="003C613D"/>
    <w:rsid w:val="003C7CF6"/>
    <w:rsid w:val="003D18F0"/>
    <w:rsid w:val="003D1A39"/>
    <w:rsid w:val="003D4FBE"/>
    <w:rsid w:val="003D6475"/>
    <w:rsid w:val="003E0250"/>
    <w:rsid w:val="003E0FC4"/>
    <w:rsid w:val="003E114F"/>
    <w:rsid w:val="003E2927"/>
    <w:rsid w:val="003F1451"/>
    <w:rsid w:val="003F342F"/>
    <w:rsid w:val="003F46EA"/>
    <w:rsid w:val="003F561F"/>
    <w:rsid w:val="003F5C04"/>
    <w:rsid w:val="00400F7D"/>
    <w:rsid w:val="004042F1"/>
    <w:rsid w:val="00405280"/>
    <w:rsid w:val="00407123"/>
    <w:rsid w:val="0040733C"/>
    <w:rsid w:val="00411EC8"/>
    <w:rsid w:val="00412546"/>
    <w:rsid w:val="00413446"/>
    <w:rsid w:val="00414567"/>
    <w:rsid w:val="0041752F"/>
    <w:rsid w:val="00417FA0"/>
    <w:rsid w:val="004210D8"/>
    <w:rsid w:val="00421CA0"/>
    <w:rsid w:val="0042411B"/>
    <w:rsid w:val="0042603C"/>
    <w:rsid w:val="0043297C"/>
    <w:rsid w:val="004333E0"/>
    <w:rsid w:val="00447229"/>
    <w:rsid w:val="00447E32"/>
    <w:rsid w:val="004532A1"/>
    <w:rsid w:val="004542ED"/>
    <w:rsid w:val="004546A9"/>
    <w:rsid w:val="0045601D"/>
    <w:rsid w:val="00456490"/>
    <w:rsid w:val="00456CD1"/>
    <w:rsid w:val="004622E3"/>
    <w:rsid w:val="00462B71"/>
    <w:rsid w:val="00466235"/>
    <w:rsid w:val="00470A36"/>
    <w:rsid w:val="00472A34"/>
    <w:rsid w:val="00475762"/>
    <w:rsid w:val="00476301"/>
    <w:rsid w:val="00480529"/>
    <w:rsid w:val="0048266A"/>
    <w:rsid w:val="00482E00"/>
    <w:rsid w:val="004A149C"/>
    <w:rsid w:val="004A313C"/>
    <w:rsid w:val="004B3624"/>
    <w:rsid w:val="004B5169"/>
    <w:rsid w:val="004B54CA"/>
    <w:rsid w:val="004B5EEA"/>
    <w:rsid w:val="004B7C8B"/>
    <w:rsid w:val="004C60DE"/>
    <w:rsid w:val="004D22EC"/>
    <w:rsid w:val="004D3B71"/>
    <w:rsid w:val="004D67F5"/>
    <w:rsid w:val="004D7236"/>
    <w:rsid w:val="004E473D"/>
    <w:rsid w:val="004E6EE5"/>
    <w:rsid w:val="004F1048"/>
    <w:rsid w:val="004F3F41"/>
    <w:rsid w:val="00502B3C"/>
    <w:rsid w:val="00503EAC"/>
    <w:rsid w:val="00506048"/>
    <w:rsid w:val="00506E62"/>
    <w:rsid w:val="005072BD"/>
    <w:rsid w:val="00510C29"/>
    <w:rsid w:val="0052155D"/>
    <w:rsid w:val="005253E7"/>
    <w:rsid w:val="0052670D"/>
    <w:rsid w:val="00527848"/>
    <w:rsid w:val="0053023F"/>
    <w:rsid w:val="0053197F"/>
    <w:rsid w:val="005325F7"/>
    <w:rsid w:val="005332E9"/>
    <w:rsid w:val="005344E3"/>
    <w:rsid w:val="00534634"/>
    <w:rsid w:val="00535C9E"/>
    <w:rsid w:val="005379D3"/>
    <w:rsid w:val="005417E9"/>
    <w:rsid w:val="00541F0F"/>
    <w:rsid w:val="0054286C"/>
    <w:rsid w:val="00546856"/>
    <w:rsid w:val="00546B79"/>
    <w:rsid w:val="00547982"/>
    <w:rsid w:val="00554622"/>
    <w:rsid w:val="005579FF"/>
    <w:rsid w:val="00560B43"/>
    <w:rsid w:val="00565E3E"/>
    <w:rsid w:val="00566014"/>
    <w:rsid w:val="00571773"/>
    <w:rsid w:val="00571A26"/>
    <w:rsid w:val="00572449"/>
    <w:rsid w:val="005724C4"/>
    <w:rsid w:val="00573D70"/>
    <w:rsid w:val="005750DA"/>
    <w:rsid w:val="00575693"/>
    <w:rsid w:val="00575E6F"/>
    <w:rsid w:val="00577CD0"/>
    <w:rsid w:val="005827E5"/>
    <w:rsid w:val="00582A23"/>
    <w:rsid w:val="005849BE"/>
    <w:rsid w:val="00584C8D"/>
    <w:rsid w:val="005865D7"/>
    <w:rsid w:val="005908F5"/>
    <w:rsid w:val="00590C67"/>
    <w:rsid w:val="00591F04"/>
    <w:rsid w:val="005949A0"/>
    <w:rsid w:val="005955C7"/>
    <w:rsid w:val="00597FF6"/>
    <w:rsid w:val="005A2C9A"/>
    <w:rsid w:val="005A359A"/>
    <w:rsid w:val="005A407C"/>
    <w:rsid w:val="005B1636"/>
    <w:rsid w:val="005B3E4F"/>
    <w:rsid w:val="005C344A"/>
    <w:rsid w:val="005C3985"/>
    <w:rsid w:val="005C52A9"/>
    <w:rsid w:val="005C645C"/>
    <w:rsid w:val="005D0616"/>
    <w:rsid w:val="005D115A"/>
    <w:rsid w:val="005D2842"/>
    <w:rsid w:val="005D4D19"/>
    <w:rsid w:val="005D606E"/>
    <w:rsid w:val="005E33CA"/>
    <w:rsid w:val="005E3FE0"/>
    <w:rsid w:val="005E4B01"/>
    <w:rsid w:val="005E4B92"/>
    <w:rsid w:val="005E504C"/>
    <w:rsid w:val="005F4A7D"/>
    <w:rsid w:val="00600CE2"/>
    <w:rsid w:val="00602FEF"/>
    <w:rsid w:val="00606400"/>
    <w:rsid w:val="0060680A"/>
    <w:rsid w:val="00607F55"/>
    <w:rsid w:val="0061035A"/>
    <w:rsid w:val="006118D8"/>
    <w:rsid w:val="00615445"/>
    <w:rsid w:val="006164A6"/>
    <w:rsid w:val="0062079A"/>
    <w:rsid w:val="006210BB"/>
    <w:rsid w:val="00621135"/>
    <w:rsid w:val="006238FC"/>
    <w:rsid w:val="00631BF0"/>
    <w:rsid w:val="0063253E"/>
    <w:rsid w:val="00636689"/>
    <w:rsid w:val="006369B0"/>
    <w:rsid w:val="0064177A"/>
    <w:rsid w:val="00643546"/>
    <w:rsid w:val="00652E7F"/>
    <w:rsid w:val="00654B09"/>
    <w:rsid w:val="00660F79"/>
    <w:rsid w:val="006625E4"/>
    <w:rsid w:val="00662B3B"/>
    <w:rsid w:val="006643EA"/>
    <w:rsid w:val="006703DF"/>
    <w:rsid w:val="00672029"/>
    <w:rsid w:val="00672044"/>
    <w:rsid w:val="00681B52"/>
    <w:rsid w:val="0068217E"/>
    <w:rsid w:val="00683EF0"/>
    <w:rsid w:val="00684B1D"/>
    <w:rsid w:val="0068681F"/>
    <w:rsid w:val="0069292A"/>
    <w:rsid w:val="0069293C"/>
    <w:rsid w:val="00692BCB"/>
    <w:rsid w:val="00693C05"/>
    <w:rsid w:val="00696A38"/>
    <w:rsid w:val="006A1E76"/>
    <w:rsid w:val="006B3263"/>
    <w:rsid w:val="006B3737"/>
    <w:rsid w:val="006C2B33"/>
    <w:rsid w:val="006C4338"/>
    <w:rsid w:val="006C5421"/>
    <w:rsid w:val="006C60AF"/>
    <w:rsid w:val="006D0184"/>
    <w:rsid w:val="006D1DA2"/>
    <w:rsid w:val="006D4050"/>
    <w:rsid w:val="006D4E42"/>
    <w:rsid w:val="006D53CA"/>
    <w:rsid w:val="006D5A43"/>
    <w:rsid w:val="006E365F"/>
    <w:rsid w:val="006E3B1A"/>
    <w:rsid w:val="006E6FDA"/>
    <w:rsid w:val="006F19B6"/>
    <w:rsid w:val="006F304E"/>
    <w:rsid w:val="00702689"/>
    <w:rsid w:val="00703AAF"/>
    <w:rsid w:val="00704B2F"/>
    <w:rsid w:val="00705046"/>
    <w:rsid w:val="00705159"/>
    <w:rsid w:val="00707193"/>
    <w:rsid w:val="007110F1"/>
    <w:rsid w:val="007134B0"/>
    <w:rsid w:val="007140ED"/>
    <w:rsid w:val="00714AD2"/>
    <w:rsid w:val="007153A7"/>
    <w:rsid w:val="00716BAD"/>
    <w:rsid w:val="00723167"/>
    <w:rsid w:val="00724186"/>
    <w:rsid w:val="00725BD7"/>
    <w:rsid w:val="00726B8B"/>
    <w:rsid w:val="0073144E"/>
    <w:rsid w:val="00731DAD"/>
    <w:rsid w:val="007327B2"/>
    <w:rsid w:val="007349D9"/>
    <w:rsid w:val="00735F81"/>
    <w:rsid w:val="00740072"/>
    <w:rsid w:val="00740372"/>
    <w:rsid w:val="00740E63"/>
    <w:rsid w:val="00741464"/>
    <w:rsid w:val="00741F3D"/>
    <w:rsid w:val="00743F89"/>
    <w:rsid w:val="0075247E"/>
    <w:rsid w:val="00752649"/>
    <w:rsid w:val="00760241"/>
    <w:rsid w:val="00761655"/>
    <w:rsid w:val="00761D47"/>
    <w:rsid w:val="00763575"/>
    <w:rsid w:val="00763A1D"/>
    <w:rsid w:val="007649BF"/>
    <w:rsid w:val="0076597A"/>
    <w:rsid w:val="00766122"/>
    <w:rsid w:val="00767282"/>
    <w:rsid w:val="0076775A"/>
    <w:rsid w:val="00770ED9"/>
    <w:rsid w:val="00771908"/>
    <w:rsid w:val="00771E8A"/>
    <w:rsid w:val="00773E7A"/>
    <w:rsid w:val="00774403"/>
    <w:rsid w:val="00774416"/>
    <w:rsid w:val="007774F9"/>
    <w:rsid w:val="007810C8"/>
    <w:rsid w:val="00783F90"/>
    <w:rsid w:val="00785CA3"/>
    <w:rsid w:val="00786323"/>
    <w:rsid w:val="00787C2F"/>
    <w:rsid w:val="00790443"/>
    <w:rsid w:val="00790F88"/>
    <w:rsid w:val="007938BD"/>
    <w:rsid w:val="00795744"/>
    <w:rsid w:val="00796994"/>
    <w:rsid w:val="00796FCB"/>
    <w:rsid w:val="007A06F7"/>
    <w:rsid w:val="007A18F0"/>
    <w:rsid w:val="007A5E42"/>
    <w:rsid w:val="007B08BC"/>
    <w:rsid w:val="007B144D"/>
    <w:rsid w:val="007B4931"/>
    <w:rsid w:val="007C31D2"/>
    <w:rsid w:val="007C3AAA"/>
    <w:rsid w:val="007C4EA0"/>
    <w:rsid w:val="007C635C"/>
    <w:rsid w:val="007D280D"/>
    <w:rsid w:val="007D50C4"/>
    <w:rsid w:val="007D63E5"/>
    <w:rsid w:val="007E5153"/>
    <w:rsid w:val="007F2809"/>
    <w:rsid w:val="007F4057"/>
    <w:rsid w:val="007F4574"/>
    <w:rsid w:val="007F6C09"/>
    <w:rsid w:val="007F7302"/>
    <w:rsid w:val="00800C9E"/>
    <w:rsid w:val="00801C87"/>
    <w:rsid w:val="0080633E"/>
    <w:rsid w:val="00806678"/>
    <w:rsid w:val="00811202"/>
    <w:rsid w:val="00812665"/>
    <w:rsid w:val="00815F49"/>
    <w:rsid w:val="008168A4"/>
    <w:rsid w:val="00816B10"/>
    <w:rsid w:val="00816F6F"/>
    <w:rsid w:val="0082030C"/>
    <w:rsid w:val="008226A1"/>
    <w:rsid w:val="00823267"/>
    <w:rsid w:val="008265EF"/>
    <w:rsid w:val="0082748D"/>
    <w:rsid w:val="008310CD"/>
    <w:rsid w:val="00833893"/>
    <w:rsid w:val="00835099"/>
    <w:rsid w:val="00845E75"/>
    <w:rsid w:val="00846457"/>
    <w:rsid w:val="00846732"/>
    <w:rsid w:val="00847682"/>
    <w:rsid w:val="00850A58"/>
    <w:rsid w:val="00851272"/>
    <w:rsid w:val="00851CCF"/>
    <w:rsid w:val="00852172"/>
    <w:rsid w:val="00854CF6"/>
    <w:rsid w:val="00855B46"/>
    <w:rsid w:val="008571CB"/>
    <w:rsid w:val="0086280E"/>
    <w:rsid w:val="00863491"/>
    <w:rsid w:val="0086438B"/>
    <w:rsid w:val="0086671C"/>
    <w:rsid w:val="008728F5"/>
    <w:rsid w:val="00877610"/>
    <w:rsid w:val="00881935"/>
    <w:rsid w:val="00882AF9"/>
    <w:rsid w:val="0088390D"/>
    <w:rsid w:val="008903A9"/>
    <w:rsid w:val="008904C5"/>
    <w:rsid w:val="00891ABD"/>
    <w:rsid w:val="00893987"/>
    <w:rsid w:val="00895B4A"/>
    <w:rsid w:val="00895E64"/>
    <w:rsid w:val="008A2DE9"/>
    <w:rsid w:val="008A3496"/>
    <w:rsid w:val="008A3ECE"/>
    <w:rsid w:val="008A5A78"/>
    <w:rsid w:val="008A5DD0"/>
    <w:rsid w:val="008A644D"/>
    <w:rsid w:val="008A7AC2"/>
    <w:rsid w:val="008B2745"/>
    <w:rsid w:val="008B34BF"/>
    <w:rsid w:val="008B3939"/>
    <w:rsid w:val="008B45EF"/>
    <w:rsid w:val="008B718B"/>
    <w:rsid w:val="008C12BA"/>
    <w:rsid w:val="008C2ED4"/>
    <w:rsid w:val="008C4053"/>
    <w:rsid w:val="008C4BFA"/>
    <w:rsid w:val="008C7756"/>
    <w:rsid w:val="008E2544"/>
    <w:rsid w:val="008E3CB0"/>
    <w:rsid w:val="008E4705"/>
    <w:rsid w:val="008F5E17"/>
    <w:rsid w:val="008F6443"/>
    <w:rsid w:val="00905D8F"/>
    <w:rsid w:val="00906256"/>
    <w:rsid w:val="0090667F"/>
    <w:rsid w:val="009077C4"/>
    <w:rsid w:val="00910835"/>
    <w:rsid w:val="00911702"/>
    <w:rsid w:val="009117DB"/>
    <w:rsid w:val="00913672"/>
    <w:rsid w:val="0091600A"/>
    <w:rsid w:val="0091620D"/>
    <w:rsid w:val="00916569"/>
    <w:rsid w:val="00916798"/>
    <w:rsid w:val="0092093F"/>
    <w:rsid w:val="009211B4"/>
    <w:rsid w:val="009218A3"/>
    <w:rsid w:val="009238E1"/>
    <w:rsid w:val="00925A1B"/>
    <w:rsid w:val="00930CD7"/>
    <w:rsid w:val="00932010"/>
    <w:rsid w:val="0093241D"/>
    <w:rsid w:val="009368C9"/>
    <w:rsid w:val="00940825"/>
    <w:rsid w:val="00942410"/>
    <w:rsid w:val="009425F0"/>
    <w:rsid w:val="00947D23"/>
    <w:rsid w:val="009515F1"/>
    <w:rsid w:val="009519DC"/>
    <w:rsid w:val="00953344"/>
    <w:rsid w:val="00954E56"/>
    <w:rsid w:val="009605B1"/>
    <w:rsid w:val="00964D18"/>
    <w:rsid w:val="00965BD6"/>
    <w:rsid w:val="00972F7A"/>
    <w:rsid w:val="0097682F"/>
    <w:rsid w:val="00981BE8"/>
    <w:rsid w:val="009847F0"/>
    <w:rsid w:val="0098669D"/>
    <w:rsid w:val="009876FE"/>
    <w:rsid w:val="00990BD7"/>
    <w:rsid w:val="0099221D"/>
    <w:rsid w:val="0099282A"/>
    <w:rsid w:val="00992C1B"/>
    <w:rsid w:val="00992F6D"/>
    <w:rsid w:val="009A0120"/>
    <w:rsid w:val="009A3736"/>
    <w:rsid w:val="009A5EFA"/>
    <w:rsid w:val="009A6FA1"/>
    <w:rsid w:val="009B1411"/>
    <w:rsid w:val="009B1C79"/>
    <w:rsid w:val="009B7F20"/>
    <w:rsid w:val="009C1561"/>
    <w:rsid w:val="009C1727"/>
    <w:rsid w:val="009C38F8"/>
    <w:rsid w:val="009C3F76"/>
    <w:rsid w:val="009C4FA3"/>
    <w:rsid w:val="009D2832"/>
    <w:rsid w:val="009D3472"/>
    <w:rsid w:val="009D7994"/>
    <w:rsid w:val="009E19CB"/>
    <w:rsid w:val="009E2976"/>
    <w:rsid w:val="009E3A2D"/>
    <w:rsid w:val="009E5830"/>
    <w:rsid w:val="009E66C2"/>
    <w:rsid w:val="009F1FF0"/>
    <w:rsid w:val="009F5146"/>
    <w:rsid w:val="00A0045E"/>
    <w:rsid w:val="00A03D10"/>
    <w:rsid w:val="00A042CC"/>
    <w:rsid w:val="00A05304"/>
    <w:rsid w:val="00A0766F"/>
    <w:rsid w:val="00A079A2"/>
    <w:rsid w:val="00A117BE"/>
    <w:rsid w:val="00A12184"/>
    <w:rsid w:val="00A122FC"/>
    <w:rsid w:val="00A16AD2"/>
    <w:rsid w:val="00A17F0E"/>
    <w:rsid w:val="00A21F4C"/>
    <w:rsid w:val="00A223C7"/>
    <w:rsid w:val="00A226F0"/>
    <w:rsid w:val="00A22BDD"/>
    <w:rsid w:val="00A24EE0"/>
    <w:rsid w:val="00A24F6D"/>
    <w:rsid w:val="00A3350D"/>
    <w:rsid w:val="00A340DD"/>
    <w:rsid w:val="00A35B43"/>
    <w:rsid w:val="00A43B2D"/>
    <w:rsid w:val="00A47030"/>
    <w:rsid w:val="00A473CD"/>
    <w:rsid w:val="00A47C9E"/>
    <w:rsid w:val="00A47D51"/>
    <w:rsid w:val="00A562EB"/>
    <w:rsid w:val="00A571BA"/>
    <w:rsid w:val="00A61E61"/>
    <w:rsid w:val="00A62652"/>
    <w:rsid w:val="00A6712D"/>
    <w:rsid w:val="00A672DF"/>
    <w:rsid w:val="00A7052D"/>
    <w:rsid w:val="00A70AF0"/>
    <w:rsid w:val="00A70FAC"/>
    <w:rsid w:val="00A730E3"/>
    <w:rsid w:val="00A731A8"/>
    <w:rsid w:val="00A74811"/>
    <w:rsid w:val="00A831C9"/>
    <w:rsid w:val="00A8324C"/>
    <w:rsid w:val="00A84C8B"/>
    <w:rsid w:val="00A850B9"/>
    <w:rsid w:val="00A856E6"/>
    <w:rsid w:val="00A86057"/>
    <w:rsid w:val="00A87A87"/>
    <w:rsid w:val="00A904BF"/>
    <w:rsid w:val="00A91289"/>
    <w:rsid w:val="00A95475"/>
    <w:rsid w:val="00A9559F"/>
    <w:rsid w:val="00A95616"/>
    <w:rsid w:val="00A978CE"/>
    <w:rsid w:val="00AA0D72"/>
    <w:rsid w:val="00AA337F"/>
    <w:rsid w:val="00AA4B7B"/>
    <w:rsid w:val="00AA54EA"/>
    <w:rsid w:val="00AA7B1D"/>
    <w:rsid w:val="00AB00FB"/>
    <w:rsid w:val="00AB157E"/>
    <w:rsid w:val="00AB199B"/>
    <w:rsid w:val="00AB1D2E"/>
    <w:rsid w:val="00AB33BC"/>
    <w:rsid w:val="00AB460A"/>
    <w:rsid w:val="00AB6235"/>
    <w:rsid w:val="00AC1072"/>
    <w:rsid w:val="00AC5720"/>
    <w:rsid w:val="00AD0169"/>
    <w:rsid w:val="00AD2619"/>
    <w:rsid w:val="00AD36B2"/>
    <w:rsid w:val="00AD4032"/>
    <w:rsid w:val="00AD4C9D"/>
    <w:rsid w:val="00AD5988"/>
    <w:rsid w:val="00AD6C31"/>
    <w:rsid w:val="00AE20C6"/>
    <w:rsid w:val="00AE389D"/>
    <w:rsid w:val="00AE53CE"/>
    <w:rsid w:val="00AE59E0"/>
    <w:rsid w:val="00AF28D6"/>
    <w:rsid w:val="00AF3B65"/>
    <w:rsid w:val="00AF6AE0"/>
    <w:rsid w:val="00AF7AFE"/>
    <w:rsid w:val="00B01E0F"/>
    <w:rsid w:val="00B02D44"/>
    <w:rsid w:val="00B02E3D"/>
    <w:rsid w:val="00B03A48"/>
    <w:rsid w:val="00B04D9D"/>
    <w:rsid w:val="00B072D4"/>
    <w:rsid w:val="00B07BA3"/>
    <w:rsid w:val="00B116D3"/>
    <w:rsid w:val="00B1344D"/>
    <w:rsid w:val="00B13E71"/>
    <w:rsid w:val="00B218DD"/>
    <w:rsid w:val="00B23B51"/>
    <w:rsid w:val="00B30EDB"/>
    <w:rsid w:val="00B32079"/>
    <w:rsid w:val="00B325A1"/>
    <w:rsid w:val="00B32DE8"/>
    <w:rsid w:val="00B33FC9"/>
    <w:rsid w:val="00B354C4"/>
    <w:rsid w:val="00B3692C"/>
    <w:rsid w:val="00B453AD"/>
    <w:rsid w:val="00B47294"/>
    <w:rsid w:val="00B52E10"/>
    <w:rsid w:val="00B53B11"/>
    <w:rsid w:val="00B546B4"/>
    <w:rsid w:val="00B57BA7"/>
    <w:rsid w:val="00B658D4"/>
    <w:rsid w:val="00B65BB3"/>
    <w:rsid w:val="00B66369"/>
    <w:rsid w:val="00B7121B"/>
    <w:rsid w:val="00B744A8"/>
    <w:rsid w:val="00B75640"/>
    <w:rsid w:val="00B76411"/>
    <w:rsid w:val="00B76C4D"/>
    <w:rsid w:val="00B77031"/>
    <w:rsid w:val="00B84A68"/>
    <w:rsid w:val="00B85DC8"/>
    <w:rsid w:val="00B85EBD"/>
    <w:rsid w:val="00B8632C"/>
    <w:rsid w:val="00B87557"/>
    <w:rsid w:val="00B913E7"/>
    <w:rsid w:val="00B91875"/>
    <w:rsid w:val="00B926D2"/>
    <w:rsid w:val="00B927FB"/>
    <w:rsid w:val="00B940DB"/>
    <w:rsid w:val="00B96174"/>
    <w:rsid w:val="00B967DC"/>
    <w:rsid w:val="00BA4CC8"/>
    <w:rsid w:val="00BA5AAD"/>
    <w:rsid w:val="00BA6543"/>
    <w:rsid w:val="00BB1536"/>
    <w:rsid w:val="00BB23F6"/>
    <w:rsid w:val="00BB540F"/>
    <w:rsid w:val="00BB79F7"/>
    <w:rsid w:val="00BC1616"/>
    <w:rsid w:val="00BC1E97"/>
    <w:rsid w:val="00BC45EE"/>
    <w:rsid w:val="00BC51B3"/>
    <w:rsid w:val="00BC5438"/>
    <w:rsid w:val="00BC5F23"/>
    <w:rsid w:val="00BD23D5"/>
    <w:rsid w:val="00BD7674"/>
    <w:rsid w:val="00BE0189"/>
    <w:rsid w:val="00BE01ED"/>
    <w:rsid w:val="00BE0693"/>
    <w:rsid w:val="00BE3C47"/>
    <w:rsid w:val="00BE5956"/>
    <w:rsid w:val="00BF088B"/>
    <w:rsid w:val="00BF291D"/>
    <w:rsid w:val="00BF2A09"/>
    <w:rsid w:val="00C0115A"/>
    <w:rsid w:val="00C03AE6"/>
    <w:rsid w:val="00C073AA"/>
    <w:rsid w:val="00C079C0"/>
    <w:rsid w:val="00C100B1"/>
    <w:rsid w:val="00C11186"/>
    <w:rsid w:val="00C12E84"/>
    <w:rsid w:val="00C16261"/>
    <w:rsid w:val="00C20BAC"/>
    <w:rsid w:val="00C21C83"/>
    <w:rsid w:val="00C2362A"/>
    <w:rsid w:val="00C2756A"/>
    <w:rsid w:val="00C2780F"/>
    <w:rsid w:val="00C27CCF"/>
    <w:rsid w:val="00C3038D"/>
    <w:rsid w:val="00C31EA2"/>
    <w:rsid w:val="00C329E5"/>
    <w:rsid w:val="00C36BA2"/>
    <w:rsid w:val="00C409F3"/>
    <w:rsid w:val="00C40B70"/>
    <w:rsid w:val="00C44123"/>
    <w:rsid w:val="00C44DC9"/>
    <w:rsid w:val="00C50CB3"/>
    <w:rsid w:val="00C53064"/>
    <w:rsid w:val="00C53BBE"/>
    <w:rsid w:val="00C53DF7"/>
    <w:rsid w:val="00C54BAC"/>
    <w:rsid w:val="00C579C5"/>
    <w:rsid w:val="00C57CF7"/>
    <w:rsid w:val="00C65335"/>
    <w:rsid w:val="00C72032"/>
    <w:rsid w:val="00C73903"/>
    <w:rsid w:val="00C7453A"/>
    <w:rsid w:val="00C77F16"/>
    <w:rsid w:val="00C8002F"/>
    <w:rsid w:val="00C8054F"/>
    <w:rsid w:val="00C80B22"/>
    <w:rsid w:val="00C904CC"/>
    <w:rsid w:val="00C955F8"/>
    <w:rsid w:val="00C95EA1"/>
    <w:rsid w:val="00C96B1F"/>
    <w:rsid w:val="00CA0F45"/>
    <w:rsid w:val="00CA1DFB"/>
    <w:rsid w:val="00CA1FC0"/>
    <w:rsid w:val="00CA4688"/>
    <w:rsid w:val="00CA5AE6"/>
    <w:rsid w:val="00CB0DC2"/>
    <w:rsid w:val="00CB1AFC"/>
    <w:rsid w:val="00CB20F3"/>
    <w:rsid w:val="00CB4286"/>
    <w:rsid w:val="00CC0129"/>
    <w:rsid w:val="00CC07C4"/>
    <w:rsid w:val="00CC3BEC"/>
    <w:rsid w:val="00CC4DDC"/>
    <w:rsid w:val="00CC703A"/>
    <w:rsid w:val="00CD02B5"/>
    <w:rsid w:val="00CD20EB"/>
    <w:rsid w:val="00CD422B"/>
    <w:rsid w:val="00CD4505"/>
    <w:rsid w:val="00CD4D3B"/>
    <w:rsid w:val="00CD666C"/>
    <w:rsid w:val="00CD6CC8"/>
    <w:rsid w:val="00CD6E1E"/>
    <w:rsid w:val="00CE0547"/>
    <w:rsid w:val="00CE328A"/>
    <w:rsid w:val="00CE37D6"/>
    <w:rsid w:val="00CF16CF"/>
    <w:rsid w:val="00CF1726"/>
    <w:rsid w:val="00CF3A14"/>
    <w:rsid w:val="00CF47A3"/>
    <w:rsid w:val="00CF47D0"/>
    <w:rsid w:val="00CF5A27"/>
    <w:rsid w:val="00CF61BD"/>
    <w:rsid w:val="00CF6D61"/>
    <w:rsid w:val="00CF75E9"/>
    <w:rsid w:val="00CF7C3D"/>
    <w:rsid w:val="00D004F6"/>
    <w:rsid w:val="00D01480"/>
    <w:rsid w:val="00D02A8A"/>
    <w:rsid w:val="00D04412"/>
    <w:rsid w:val="00D07A78"/>
    <w:rsid w:val="00D07F3E"/>
    <w:rsid w:val="00D117EA"/>
    <w:rsid w:val="00D11AF9"/>
    <w:rsid w:val="00D125E6"/>
    <w:rsid w:val="00D13417"/>
    <w:rsid w:val="00D15EA2"/>
    <w:rsid w:val="00D1637D"/>
    <w:rsid w:val="00D20B1F"/>
    <w:rsid w:val="00D210E5"/>
    <w:rsid w:val="00D23A87"/>
    <w:rsid w:val="00D26AAE"/>
    <w:rsid w:val="00D26B2F"/>
    <w:rsid w:val="00D3006D"/>
    <w:rsid w:val="00D30FA8"/>
    <w:rsid w:val="00D328E7"/>
    <w:rsid w:val="00D344F5"/>
    <w:rsid w:val="00D43C37"/>
    <w:rsid w:val="00D44131"/>
    <w:rsid w:val="00D46B31"/>
    <w:rsid w:val="00D4704A"/>
    <w:rsid w:val="00D50D1F"/>
    <w:rsid w:val="00D51948"/>
    <w:rsid w:val="00D52F20"/>
    <w:rsid w:val="00D545BD"/>
    <w:rsid w:val="00D54B2E"/>
    <w:rsid w:val="00D57102"/>
    <w:rsid w:val="00D60462"/>
    <w:rsid w:val="00D63299"/>
    <w:rsid w:val="00D6455C"/>
    <w:rsid w:val="00D65388"/>
    <w:rsid w:val="00D6552E"/>
    <w:rsid w:val="00D6592F"/>
    <w:rsid w:val="00D661A6"/>
    <w:rsid w:val="00D67C07"/>
    <w:rsid w:val="00D7159F"/>
    <w:rsid w:val="00D74093"/>
    <w:rsid w:val="00D757BF"/>
    <w:rsid w:val="00D7723E"/>
    <w:rsid w:val="00D8467A"/>
    <w:rsid w:val="00D9181A"/>
    <w:rsid w:val="00DA1BA1"/>
    <w:rsid w:val="00DA4FD6"/>
    <w:rsid w:val="00DB05F9"/>
    <w:rsid w:val="00DB270F"/>
    <w:rsid w:val="00DB50C5"/>
    <w:rsid w:val="00DB6C9F"/>
    <w:rsid w:val="00DC613D"/>
    <w:rsid w:val="00DD19E0"/>
    <w:rsid w:val="00DD438D"/>
    <w:rsid w:val="00DD52F6"/>
    <w:rsid w:val="00DE066B"/>
    <w:rsid w:val="00DE4219"/>
    <w:rsid w:val="00DE57FB"/>
    <w:rsid w:val="00DE5CCB"/>
    <w:rsid w:val="00DE6313"/>
    <w:rsid w:val="00DE7EB4"/>
    <w:rsid w:val="00DF003E"/>
    <w:rsid w:val="00DF038D"/>
    <w:rsid w:val="00DF1336"/>
    <w:rsid w:val="00DF1B63"/>
    <w:rsid w:val="00DF2F53"/>
    <w:rsid w:val="00DF76D9"/>
    <w:rsid w:val="00E0025E"/>
    <w:rsid w:val="00E00DD6"/>
    <w:rsid w:val="00E00FA7"/>
    <w:rsid w:val="00E033A1"/>
    <w:rsid w:val="00E04954"/>
    <w:rsid w:val="00E0526D"/>
    <w:rsid w:val="00E07516"/>
    <w:rsid w:val="00E10B5D"/>
    <w:rsid w:val="00E122ED"/>
    <w:rsid w:val="00E12B25"/>
    <w:rsid w:val="00E12E63"/>
    <w:rsid w:val="00E14A87"/>
    <w:rsid w:val="00E1616E"/>
    <w:rsid w:val="00E219FF"/>
    <w:rsid w:val="00E245BE"/>
    <w:rsid w:val="00E314D8"/>
    <w:rsid w:val="00E31D0D"/>
    <w:rsid w:val="00E40782"/>
    <w:rsid w:val="00E4333B"/>
    <w:rsid w:val="00E433D1"/>
    <w:rsid w:val="00E47459"/>
    <w:rsid w:val="00E522CC"/>
    <w:rsid w:val="00E548FA"/>
    <w:rsid w:val="00E5576E"/>
    <w:rsid w:val="00E6030B"/>
    <w:rsid w:val="00E608B9"/>
    <w:rsid w:val="00E614A2"/>
    <w:rsid w:val="00E629C6"/>
    <w:rsid w:val="00E65762"/>
    <w:rsid w:val="00E70A2D"/>
    <w:rsid w:val="00E70E98"/>
    <w:rsid w:val="00E72B8E"/>
    <w:rsid w:val="00E751DE"/>
    <w:rsid w:val="00E7557D"/>
    <w:rsid w:val="00E76300"/>
    <w:rsid w:val="00E847E4"/>
    <w:rsid w:val="00E85FDD"/>
    <w:rsid w:val="00E86012"/>
    <w:rsid w:val="00E86691"/>
    <w:rsid w:val="00E8669E"/>
    <w:rsid w:val="00E906AB"/>
    <w:rsid w:val="00E91B92"/>
    <w:rsid w:val="00E91FE2"/>
    <w:rsid w:val="00E93A05"/>
    <w:rsid w:val="00E9465F"/>
    <w:rsid w:val="00E96505"/>
    <w:rsid w:val="00E974DC"/>
    <w:rsid w:val="00EA00CB"/>
    <w:rsid w:val="00EA2F25"/>
    <w:rsid w:val="00EA5676"/>
    <w:rsid w:val="00EA591A"/>
    <w:rsid w:val="00EB07AF"/>
    <w:rsid w:val="00EB2F9F"/>
    <w:rsid w:val="00EB380A"/>
    <w:rsid w:val="00EB40E2"/>
    <w:rsid w:val="00EB6C21"/>
    <w:rsid w:val="00EC067E"/>
    <w:rsid w:val="00EC1DB8"/>
    <w:rsid w:val="00EC3B37"/>
    <w:rsid w:val="00EC565E"/>
    <w:rsid w:val="00EC6A19"/>
    <w:rsid w:val="00EC7A3E"/>
    <w:rsid w:val="00EC7B91"/>
    <w:rsid w:val="00ED4F3A"/>
    <w:rsid w:val="00EE16A3"/>
    <w:rsid w:val="00EE2429"/>
    <w:rsid w:val="00EE3F06"/>
    <w:rsid w:val="00EE467D"/>
    <w:rsid w:val="00EE5359"/>
    <w:rsid w:val="00EE6708"/>
    <w:rsid w:val="00EE7CF7"/>
    <w:rsid w:val="00EF0EF2"/>
    <w:rsid w:val="00EF1446"/>
    <w:rsid w:val="00EF1726"/>
    <w:rsid w:val="00EF1CA4"/>
    <w:rsid w:val="00EF58CA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3C1F"/>
    <w:rsid w:val="00F23DDD"/>
    <w:rsid w:val="00F26356"/>
    <w:rsid w:val="00F26BD9"/>
    <w:rsid w:val="00F273F2"/>
    <w:rsid w:val="00F27F1E"/>
    <w:rsid w:val="00F3151D"/>
    <w:rsid w:val="00F32864"/>
    <w:rsid w:val="00F33656"/>
    <w:rsid w:val="00F3473F"/>
    <w:rsid w:val="00F34AF8"/>
    <w:rsid w:val="00F40329"/>
    <w:rsid w:val="00F41242"/>
    <w:rsid w:val="00F42818"/>
    <w:rsid w:val="00F42930"/>
    <w:rsid w:val="00F45811"/>
    <w:rsid w:val="00F45EAD"/>
    <w:rsid w:val="00F460C7"/>
    <w:rsid w:val="00F55C81"/>
    <w:rsid w:val="00F5613D"/>
    <w:rsid w:val="00F57568"/>
    <w:rsid w:val="00F57988"/>
    <w:rsid w:val="00F64A54"/>
    <w:rsid w:val="00F71C33"/>
    <w:rsid w:val="00F756AE"/>
    <w:rsid w:val="00F84A19"/>
    <w:rsid w:val="00F85BF6"/>
    <w:rsid w:val="00F861E1"/>
    <w:rsid w:val="00F87871"/>
    <w:rsid w:val="00F90778"/>
    <w:rsid w:val="00F91CA4"/>
    <w:rsid w:val="00F927DB"/>
    <w:rsid w:val="00F95EB2"/>
    <w:rsid w:val="00FA132D"/>
    <w:rsid w:val="00FA40A2"/>
    <w:rsid w:val="00FA432E"/>
    <w:rsid w:val="00FA63E0"/>
    <w:rsid w:val="00FA7B5C"/>
    <w:rsid w:val="00FB0CD6"/>
    <w:rsid w:val="00FB44E7"/>
    <w:rsid w:val="00FB6815"/>
    <w:rsid w:val="00FB7F99"/>
    <w:rsid w:val="00FC3917"/>
    <w:rsid w:val="00FC461B"/>
    <w:rsid w:val="00FD1D09"/>
    <w:rsid w:val="00FD347B"/>
    <w:rsid w:val="00FD4638"/>
    <w:rsid w:val="00FD4E9E"/>
    <w:rsid w:val="00FE00C5"/>
    <w:rsid w:val="00FE076E"/>
    <w:rsid w:val="00FE3C07"/>
    <w:rsid w:val="00FE6042"/>
    <w:rsid w:val="00FE68D7"/>
    <w:rsid w:val="00FF2FA4"/>
    <w:rsid w:val="00FF352A"/>
    <w:rsid w:val="00FF76C1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0F8042"/>
  <w15:docId w15:val="{811BFABB-481D-4CC8-8476-FEB937B4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uiPriority w:val="99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08039A"/>
    <w:rPr>
      <w:color w:val="0000FF" w:themeColor="hyperlink"/>
      <w:u w:val="single"/>
    </w:rPr>
  </w:style>
  <w:style w:type="character" w:customStyle="1" w:styleId="0">
    <w:name w:val="Стиль полужирный 0 см. Знак"/>
    <w:uiPriority w:val="99"/>
    <w:rsid w:val="00B96174"/>
    <w:rPr>
      <w:b/>
      <w:bCs/>
      <w:color w:val="000000"/>
      <w:sz w:val="28"/>
      <w:szCs w:val="28"/>
    </w:rPr>
  </w:style>
  <w:style w:type="paragraph" w:customStyle="1" w:styleId="00">
    <w:name w:val="Стиль полужирный 0 см.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paragraph" w:customStyle="1" w:styleId="100">
    <w:name w:val="Обычный 1 строка:  0 см Знак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character" w:customStyle="1" w:styleId="aff3">
    <w:name w:val="Обычный полужирный Знак"/>
    <w:uiPriority w:val="99"/>
    <w:rsid w:val="00BA6543"/>
    <w:rPr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A15F7-631C-41D7-A00A-27DCD97EA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1639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RePack by Diakov</cp:lastModifiedBy>
  <cp:revision>60</cp:revision>
  <cp:lastPrinted>2015-09-20T08:44:00Z</cp:lastPrinted>
  <dcterms:created xsi:type="dcterms:W3CDTF">2018-04-15T15:27:00Z</dcterms:created>
  <dcterms:modified xsi:type="dcterms:W3CDTF">2018-10-17T05:42:00Z</dcterms:modified>
</cp:coreProperties>
</file>